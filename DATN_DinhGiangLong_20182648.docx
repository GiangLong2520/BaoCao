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7794" w14:textId="4510AFCA" w:rsidR="004D16AA" w:rsidRPr="000C5E6A" w:rsidRDefault="004D16AA" w:rsidP="00CB0855">
      <w:pPr>
        <w:pStyle w:val="BodyText"/>
        <w:spacing w:before="4"/>
        <w:rPr>
          <w:sz w:val="10"/>
        </w:r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C5E6A" w:rsidRPr="000C5E6A" w14:paraId="00396F06" w14:textId="77777777" w:rsidTr="004F097A">
        <w:trPr>
          <w:trHeight w:val="14134"/>
        </w:trPr>
        <w:tc>
          <w:tcPr>
            <w:tcW w:w="9288" w:type="dxa"/>
          </w:tcPr>
          <w:p w14:paraId="28AF40A1" w14:textId="1D248667" w:rsidR="00704A86" w:rsidRPr="00704A86" w:rsidRDefault="004F097A" w:rsidP="00704A86">
            <w:pPr>
              <w:jc w:val="center"/>
            </w:pPr>
            <w:r w:rsidRPr="000C5E6A">
              <w:lastRenderedPageBreak/>
              <w:br w:type="page"/>
            </w:r>
            <w:r w:rsidR="00704A86" w:rsidRPr="00704A86">
              <w:t xml:space="preserve"> ĐẠI HỌC BÁCH KHOA HÀ NỘI</w:t>
            </w:r>
          </w:p>
          <w:p w14:paraId="664F365B" w14:textId="77777777" w:rsidR="00704A86" w:rsidRPr="00704A86" w:rsidRDefault="00704A86" w:rsidP="00704A86">
            <w:pPr>
              <w:jc w:val="center"/>
              <w:rPr>
                <w:b/>
                <w:sz w:val="32"/>
                <w:szCs w:val="32"/>
              </w:rPr>
            </w:pPr>
            <w:r w:rsidRPr="00704A86">
              <w:rPr>
                <w:b/>
                <w:sz w:val="32"/>
                <w:szCs w:val="32"/>
              </w:rPr>
              <w:t>TRƯỜNG ĐIỆN - ĐIỆN TỬ</w:t>
            </w:r>
          </w:p>
          <w:p w14:paraId="07E5210C" w14:textId="77777777" w:rsidR="00704A86" w:rsidRPr="00704A86" w:rsidRDefault="00704A86" w:rsidP="00704A86"/>
          <w:p w14:paraId="7C31709E" w14:textId="77777777" w:rsidR="00704A86" w:rsidRPr="00704A86" w:rsidRDefault="00704A86" w:rsidP="00704A86">
            <w:pPr>
              <w:jc w:val="center"/>
            </w:pPr>
            <w:r w:rsidRPr="00704A86">
              <w:rPr>
                <w:noProof/>
              </w:rPr>
              <w:drawing>
                <wp:inline distT="0" distB="0" distL="0" distR="0" wp14:anchorId="78535AB6" wp14:editId="30CBFFE3">
                  <wp:extent cx="549910" cy="812800"/>
                  <wp:effectExtent l="19050" t="0" r="2540" b="0"/>
                  <wp:docPr id="1952415106" name="Picture 195241510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FBA647F" w14:textId="77777777" w:rsidR="00704A86" w:rsidRPr="00704A86" w:rsidRDefault="00704A86" w:rsidP="00704A86">
            <w:pPr>
              <w:jc w:val="center"/>
            </w:pPr>
          </w:p>
          <w:p w14:paraId="7CAE22CA" w14:textId="77777777" w:rsidR="00704A86" w:rsidRPr="00704A86" w:rsidRDefault="00704A86" w:rsidP="00704A86">
            <w:pPr>
              <w:jc w:val="center"/>
            </w:pPr>
          </w:p>
          <w:p w14:paraId="3F79AA9A" w14:textId="77777777" w:rsidR="00704A86" w:rsidRPr="00704A86" w:rsidRDefault="00704A86" w:rsidP="00704A86">
            <w:pPr>
              <w:jc w:val="center"/>
            </w:pPr>
          </w:p>
          <w:p w14:paraId="39929C4E" w14:textId="77777777" w:rsidR="00704A86" w:rsidRPr="00704A86" w:rsidRDefault="00704A86" w:rsidP="00704A86">
            <w:pPr>
              <w:jc w:val="center"/>
              <w:rPr>
                <w:sz w:val="48"/>
                <w:szCs w:val="48"/>
              </w:rPr>
            </w:pPr>
            <w:r w:rsidRPr="00704A86">
              <w:rPr>
                <w:sz w:val="48"/>
                <w:szCs w:val="48"/>
              </w:rPr>
              <w:t>ĐỒ ÁN</w:t>
            </w:r>
          </w:p>
          <w:p w14:paraId="48832551" w14:textId="77777777" w:rsidR="00704A86" w:rsidRPr="00704A86" w:rsidRDefault="00704A86" w:rsidP="00704A86">
            <w:pPr>
              <w:jc w:val="center"/>
              <w:rPr>
                <w:b/>
                <w:sz w:val="64"/>
                <w:szCs w:val="64"/>
              </w:rPr>
            </w:pPr>
            <w:r w:rsidRPr="00704A86">
              <w:rPr>
                <w:b/>
                <w:sz w:val="64"/>
                <w:szCs w:val="64"/>
              </w:rPr>
              <w:t>TỐT NGHIỆP ĐẠI HỌC</w:t>
            </w:r>
          </w:p>
          <w:p w14:paraId="6A3B6B1E" w14:textId="77777777" w:rsidR="00704A86" w:rsidRPr="00704A86" w:rsidRDefault="00704A86" w:rsidP="00704A86"/>
          <w:p w14:paraId="04893DD0" w14:textId="77777777" w:rsidR="00704A86" w:rsidRPr="00704A86" w:rsidRDefault="00704A86" w:rsidP="00704A86"/>
          <w:p w14:paraId="2014F4DC" w14:textId="77777777" w:rsidR="00704A86" w:rsidRPr="00704A86" w:rsidRDefault="00704A86" w:rsidP="00704A86">
            <w:pPr>
              <w:rPr>
                <w:b/>
                <w:sz w:val="28"/>
                <w:szCs w:val="28"/>
              </w:rPr>
            </w:pPr>
            <w:r w:rsidRPr="00704A86">
              <w:rPr>
                <w:b/>
                <w:sz w:val="28"/>
                <w:szCs w:val="28"/>
              </w:rPr>
              <w:t>Đề tài:</w:t>
            </w:r>
          </w:p>
          <w:p w14:paraId="3DA17FD9" w14:textId="5F025A69" w:rsidR="004F097A" w:rsidRPr="00220C7F" w:rsidRDefault="004F097A" w:rsidP="00CB0855">
            <w:pPr>
              <w:jc w:val="center"/>
              <w:rPr>
                <w:b/>
                <w:sz w:val="40"/>
                <w:szCs w:val="40"/>
              </w:rPr>
            </w:pPr>
            <w:r w:rsidRPr="00220C7F">
              <w:rPr>
                <w:b/>
                <w:sz w:val="40"/>
                <w:szCs w:val="40"/>
              </w:rPr>
              <w:t>THIẾT</w:t>
            </w:r>
            <w:r w:rsidRPr="00220C7F">
              <w:rPr>
                <w:b/>
                <w:spacing w:val="-14"/>
                <w:sz w:val="40"/>
                <w:szCs w:val="40"/>
              </w:rPr>
              <w:t xml:space="preserve"> </w:t>
            </w:r>
            <w:r w:rsidRPr="00220C7F">
              <w:rPr>
                <w:b/>
                <w:sz w:val="40"/>
                <w:szCs w:val="40"/>
              </w:rPr>
              <w:t>KẾ</w:t>
            </w:r>
            <w:r w:rsidRPr="00220C7F">
              <w:rPr>
                <w:b/>
                <w:spacing w:val="-1"/>
                <w:sz w:val="40"/>
                <w:szCs w:val="40"/>
              </w:rPr>
              <w:t xml:space="preserve"> </w:t>
            </w:r>
            <w:r w:rsidR="004B4A1D">
              <w:rPr>
                <w:b/>
                <w:sz w:val="40"/>
                <w:szCs w:val="40"/>
              </w:rPr>
              <w:t>PHẦN MỀM</w:t>
            </w:r>
            <w:r w:rsidRPr="00220C7F">
              <w:rPr>
                <w:b/>
                <w:spacing w:val="-3"/>
                <w:sz w:val="40"/>
                <w:szCs w:val="40"/>
              </w:rPr>
              <w:t xml:space="preserve"> </w:t>
            </w:r>
            <w:r w:rsidRPr="00220C7F">
              <w:rPr>
                <w:b/>
                <w:sz w:val="40"/>
                <w:szCs w:val="40"/>
              </w:rPr>
              <w:t>HỖ</w:t>
            </w:r>
            <w:r w:rsidRPr="00220C7F">
              <w:rPr>
                <w:b/>
                <w:spacing w:val="-11"/>
                <w:sz w:val="40"/>
                <w:szCs w:val="40"/>
              </w:rPr>
              <w:t xml:space="preserve"> </w:t>
            </w:r>
            <w:r w:rsidRPr="00220C7F">
              <w:rPr>
                <w:b/>
                <w:sz w:val="40"/>
                <w:szCs w:val="40"/>
              </w:rPr>
              <w:t>TRỢ</w:t>
            </w:r>
            <w:r w:rsidRPr="00220C7F">
              <w:rPr>
                <w:b/>
                <w:spacing w:val="-1"/>
                <w:sz w:val="40"/>
                <w:szCs w:val="40"/>
              </w:rPr>
              <w:t xml:space="preserve"> </w:t>
            </w:r>
            <w:r w:rsidR="004B4A1D">
              <w:rPr>
                <w:b/>
                <w:spacing w:val="-1"/>
                <w:sz w:val="40"/>
                <w:szCs w:val="40"/>
              </w:rPr>
              <w:t xml:space="preserve">BỆNH NHÂN </w:t>
            </w:r>
            <w:r w:rsidRPr="00220C7F">
              <w:rPr>
                <w:b/>
                <w:sz w:val="40"/>
                <w:szCs w:val="40"/>
              </w:rPr>
              <w:t>ĐIỀU</w:t>
            </w:r>
            <w:r w:rsidRPr="00220C7F">
              <w:rPr>
                <w:b/>
                <w:spacing w:val="-12"/>
                <w:sz w:val="40"/>
                <w:szCs w:val="40"/>
              </w:rPr>
              <w:t xml:space="preserve"> </w:t>
            </w:r>
            <w:r w:rsidRPr="00220C7F">
              <w:rPr>
                <w:b/>
                <w:sz w:val="40"/>
                <w:szCs w:val="40"/>
              </w:rPr>
              <w:t>TRỊ</w:t>
            </w:r>
            <w:r w:rsidRPr="00220C7F">
              <w:rPr>
                <w:b/>
                <w:spacing w:val="-10"/>
                <w:sz w:val="40"/>
                <w:szCs w:val="40"/>
              </w:rPr>
              <w:t xml:space="preserve"> </w:t>
            </w:r>
            <w:r w:rsidRPr="00220C7F">
              <w:rPr>
                <w:b/>
                <w:sz w:val="40"/>
                <w:szCs w:val="40"/>
              </w:rPr>
              <w:t>THẬN</w:t>
            </w:r>
            <w:r w:rsidRPr="00220C7F">
              <w:rPr>
                <w:b/>
                <w:spacing w:val="-1"/>
                <w:sz w:val="40"/>
                <w:szCs w:val="40"/>
              </w:rPr>
              <w:t xml:space="preserve"> </w:t>
            </w:r>
            <w:r w:rsidRPr="00220C7F">
              <w:rPr>
                <w:b/>
                <w:sz w:val="40"/>
                <w:szCs w:val="40"/>
              </w:rPr>
              <w:t>NHÂN</w:t>
            </w:r>
            <w:r w:rsidRPr="00220C7F">
              <w:rPr>
                <w:b/>
                <w:spacing w:val="-9"/>
                <w:sz w:val="40"/>
                <w:szCs w:val="40"/>
              </w:rPr>
              <w:t xml:space="preserve"> </w:t>
            </w:r>
            <w:r w:rsidRPr="00220C7F">
              <w:rPr>
                <w:b/>
                <w:sz w:val="40"/>
                <w:szCs w:val="40"/>
              </w:rPr>
              <w:t>TẠO</w:t>
            </w:r>
          </w:p>
          <w:p w14:paraId="4B235568" w14:textId="77777777" w:rsidR="004F097A" w:rsidRPr="000C5E6A" w:rsidRDefault="004F097A" w:rsidP="00CB0855"/>
          <w:p w14:paraId="259064EE" w14:textId="77777777" w:rsidR="004F097A" w:rsidRDefault="004F097A" w:rsidP="00CB0855"/>
          <w:p w14:paraId="62CCC71D" w14:textId="77777777" w:rsidR="004B4A1D" w:rsidRPr="000C5E6A" w:rsidRDefault="004B4A1D" w:rsidP="00CB0855"/>
          <w:p w14:paraId="2F7CB263" w14:textId="6A342F7C" w:rsidR="004F097A" w:rsidRPr="004B4A1D" w:rsidRDefault="004F097A" w:rsidP="00CB0855">
            <w:pPr>
              <w:rPr>
                <w:sz w:val="28"/>
                <w:szCs w:val="28"/>
              </w:rPr>
            </w:pPr>
            <w:r w:rsidRPr="000C5E6A">
              <w:rPr>
                <w:sz w:val="28"/>
                <w:szCs w:val="28"/>
              </w:rPr>
              <w:tab/>
            </w:r>
            <w:r w:rsidRPr="000C5E6A">
              <w:rPr>
                <w:sz w:val="28"/>
                <w:szCs w:val="28"/>
              </w:rPr>
              <w:tab/>
              <w:t>Sinh viên thực hiện:</w:t>
            </w:r>
            <w:r w:rsidRPr="000C5E6A">
              <w:rPr>
                <w:sz w:val="28"/>
                <w:szCs w:val="28"/>
              </w:rPr>
              <w:tab/>
            </w:r>
            <w:r w:rsidR="004B4A1D">
              <w:rPr>
                <w:sz w:val="28"/>
                <w:szCs w:val="28"/>
              </w:rPr>
              <w:t>ĐINH GIANG LONG</w:t>
            </w:r>
          </w:p>
          <w:p w14:paraId="5DD45515" w14:textId="20BA09B0" w:rsidR="004F097A" w:rsidRPr="004B4A1D" w:rsidRDefault="004F097A" w:rsidP="00CB0855">
            <w:pPr>
              <w:rPr>
                <w:sz w:val="28"/>
                <w:szCs w:val="28"/>
              </w:rPr>
            </w:pP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t>Lớp ĐT</w:t>
            </w:r>
            <w:r w:rsidR="004B4A1D">
              <w:rPr>
                <w:sz w:val="28"/>
                <w:szCs w:val="28"/>
              </w:rPr>
              <w:t xml:space="preserve">VT 03 </w:t>
            </w:r>
            <w:r w:rsidRPr="000C5E6A">
              <w:rPr>
                <w:sz w:val="28"/>
                <w:szCs w:val="28"/>
              </w:rPr>
              <w:t>– K</w:t>
            </w:r>
            <w:r w:rsidR="004B4A1D">
              <w:rPr>
                <w:sz w:val="28"/>
                <w:szCs w:val="28"/>
              </w:rPr>
              <w:t>63</w:t>
            </w:r>
          </w:p>
          <w:p w14:paraId="2B3A1681" w14:textId="4D136495" w:rsidR="004F097A" w:rsidRPr="004B4A1D" w:rsidRDefault="004F097A" w:rsidP="004B4A1D">
            <w:pPr>
              <w:rPr>
                <w:sz w:val="28"/>
                <w:szCs w:val="28"/>
              </w:rPr>
            </w:pPr>
            <w:r w:rsidRPr="000C5E6A">
              <w:rPr>
                <w:sz w:val="28"/>
                <w:szCs w:val="28"/>
              </w:rPr>
              <w:tab/>
            </w:r>
            <w:r w:rsidRPr="000C5E6A">
              <w:rPr>
                <w:sz w:val="28"/>
                <w:szCs w:val="28"/>
              </w:rPr>
              <w:tab/>
              <w:t>Giảng viên hướng dẫn:</w:t>
            </w:r>
            <w:r w:rsidRPr="000C5E6A">
              <w:rPr>
                <w:sz w:val="28"/>
                <w:szCs w:val="28"/>
              </w:rPr>
              <w:tab/>
              <w:t xml:space="preserve">TS. </w:t>
            </w:r>
            <w:r w:rsidR="004B4A1D">
              <w:rPr>
                <w:sz w:val="28"/>
                <w:szCs w:val="28"/>
              </w:rPr>
              <w:t>PHẠM THÀNH CÔNG</w:t>
            </w:r>
          </w:p>
          <w:p w14:paraId="6E7E2FD9" w14:textId="09A1B077" w:rsidR="004F097A" w:rsidRPr="000C5E6A" w:rsidRDefault="004B4A1D" w:rsidP="00CB0855">
            <w:pPr>
              <w:rPr>
                <w:sz w:val="28"/>
                <w:szCs w:val="28"/>
                <w:lang w:val="de-DE"/>
              </w:rPr>
            </w:pPr>
            <w:r>
              <w:rPr>
                <w:sz w:val="28"/>
                <w:szCs w:val="28"/>
                <w:lang w:val="de-DE"/>
              </w:rPr>
              <w:t xml:space="preserve">       </w:t>
            </w:r>
          </w:p>
          <w:p w14:paraId="1A730045" w14:textId="48DE096B" w:rsidR="00220C7F" w:rsidRDefault="00220C7F" w:rsidP="00CB0855">
            <w:pPr>
              <w:rPr>
                <w:sz w:val="28"/>
                <w:szCs w:val="28"/>
                <w:lang w:val="de-DE"/>
              </w:rPr>
            </w:pPr>
          </w:p>
          <w:p w14:paraId="11A27720" w14:textId="097EA60B" w:rsidR="00220C7F" w:rsidRPr="000C5E6A" w:rsidRDefault="00220C7F" w:rsidP="00CB0855">
            <w:pPr>
              <w:rPr>
                <w:sz w:val="28"/>
                <w:szCs w:val="28"/>
                <w:lang w:val="de-DE"/>
              </w:rPr>
            </w:pPr>
          </w:p>
          <w:p w14:paraId="6471E3B4" w14:textId="66F1EAF4" w:rsidR="004F097A" w:rsidRPr="000C5E6A" w:rsidRDefault="004F097A" w:rsidP="00CB0855">
            <w:pPr>
              <w:jc w:val="center"/>
              <w:rPr>
                <w:sz w:val="28"/>
                <w:szCs w:val="28"/>
                <w:lang w:val="de-DE"/>
              </w:rPr>
            </w:pPr>
            <w:r w:rsidRPr="000C5E6A">
              <w:rPr>
                <w:sz w:val="28"/>
                <w:szCs w:val="28"/>
                <w:lang w:val="de-DE"/>
              </w:rPr>
              <w:t xml:space="preserve">Hà Nội,  </w:t>
            </w:r>
            <w:r w:rsidR="004B4A1D">
              <w:rPr>
                <w:sz w:val="28"/>
                <w:szCs w:val="28"/>
                <w:lang w:val="de-DE"/>
              </w:rPr>
              <w:t>6</w:t>
            </w:r>
            <w:r w:rsidRPr="000C5E6A">
              <w:rPr>
                <w:sz w:val="28"/>
                <w:szCs w:val="28"/>
                <w:lang w:val="de-DE"/>
              </w:rPr>
              <w:t>-20</w:t>
            </w:r>
            <w:r w:rsidR="004B4A1D">
              <w:rPr>
                <w:sz w:val="28"/>
                <w:szCs w:val="28"/>
                <w:lang w:val="de-DE"/>
              </w:rPr>
              <w:t>23</w:t>
            </w:r>
          </w:p>
        </w:tc>
      </w:tr>
    </w:tbl>
    <w:p w14:paraId="03FE33FF" w14:textId="77777777" w:rsidR="004D16AA" w:rsidRPr="000C5E6A" w:rsidRDefault="004D16AA" w:rsidP="00CB0855">
      <w:pPr>
        <w:jc w:val="center"/>
        <w:rPr>
          <w:sz w:val="28"/>
        </w:rPr>
        <w:sectPr w:rsidR="004D16AA" w:rsidRPr="000C5E6A">
          <w:footerReference w:type="default" r:id="rId9"/>
          <w:type w:val="continuous"/>
          <w:pgSz w:w="11910" w:h="16840"/>
          <w:pgMar w:top="1120" w:right="900" w:bottom="1120" w:left="1480" w:header="720" w:footer="936" w:gutter="0"/>
          <w:pgNumType w:start="1"/>
          <w:cols w:space="720"/>
        </w:sectPr>
      </w:pPr>
    </w:p>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0C5E6A" w:rsidRPr="000C5E6A" w14:paraId="1ADD33C1" w14:textId="77777777" w:rsidTr="006528A1">
        <w:trPr>
          <w:trHeight w:val="14134"/>
        </w:trPr>
        <w:tc>
          <w:tcPr>
            <w:tcW w:w="9288" w:type="dxa"/>
          </w:tcPr>
          <w:p w14:paraId="3A2A409E" w14:textId="40CEC5B0" w:rsidR="00704A86" w:rsidRPr="00704A86" w:rsidRDefault="00FD5102" w:rsidP="00704A86">
            <w:pPr>
              <w:jc w:val="center"/>
            </w:pPr>
            <w:r w:rsidRPr="000C5E6A">
              <w:rPr>
                <w:lang w:val="de-DE"/>
              </w:rPr>
              <w:lastRenderedPageBreak/>
              <w:br w:type="page"/>
            </w:r>
            <w:r w:rsidR="00704A86" w:rsidRPr="00704A86">
              <w:t xml:space="preserve"> ĐẠI HỌC BÁCH KHOA HÀ NỘI</w:t>
            </w:r>
          </w:p>
          <w:p w14:paraId="01FDB376" w14:textId="77777777" w:rsidR="00704A86" w:rsidRPr="00704A86" w:rsidRDefault="00704A86" w:rsidP="00704A86">
            <w:pPr>
              <w:jc w:val="center"/>
              <w:rPr>
                <w:b/>
                <w:sz w:val="32"/>
                <w:szCs w:val="32"/>
              </w:rPr>
            </w:pPr>
            <w:r w:rsidRPr="00704A86">
              <w:rPr>
                <w:b/>
                <w:sz w:val="32"/>
                <w:szCs w:val="32"/>
              </w:rPr>
              <w:t>TRƯỜNG ĐIỆN - ĐIỆN TỬ</w:t>
            </w:r>
          </w:p>
          <w:p w14:paraId="7CDA62F8" w14:textId="77777777" w:rsidR="00704A86" w:rsidRPr="00704A86" w:rsidRDefault="00704A86" w:rsidP="00704A86"/>
          <w:p w14:paraId="6113D1A2" w14:textId="77777777" w:rsidR="00704A86" w:rsidRPr="00704A86" w:rsidRDefault="00704A86" w:rsidP="00704A86">
            <w:pPr>
              <w:jc w:val="center"/>
            </w:pPr>
            <w:r w:rsidRPr="00704A86">
              <w:rPr>
                <w:noProof/>
              </w:rPr>
              <w:drawing>
                <wp:inline distT="0" distB="0" distL="0" distR="0" wp14:anchorId="147D0B0E" wp14:editId="1C1DDDB2">
                  <wp:extent cx="549910" cy="812800"/>
                  <wp:effectExtent l="19050" t="0" r="2540" b="0"/>
                  <wp:docPr id="1681724886" name="Picture 1681724886"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505E2943" w14:textId="77777777" w:rsidR="00704A86" w:rsidRPr="00704A86" w:rsidRDefault="00704A86" w:rsidP="00704A86">
            <w:pPr>
              <w:jc w:val="center"/>
            </w:pPr>
          </w:p>
          <w:p w14:paraId="4761E161" w14:textId="77777777" w:rsidR="00704A86" w:rsidRPr="00704A86" w:rsidRDefault="00704A86" w:rsidP="00704A86">
            <w:pPr>
              <w:jc w:val="center"/>
            </w:pPr>
          </w:p>
          <w:p w14:paraId="1110319D" w14:textId="77777777" w:rsidR="00704A86" w:rsidRPr="00704A86" w:rsidRDefault="00704A86" w:rsidP="00704A86">
            <w:pPr>
              <w:jc w:val="center"/>
            </w:pPr>
          </w:p>
          <w:p w14:paraId="354C12AD" w14:textId="77777777" w:rsidR="00704A86" w:rsidRPr="00704A86" w:rsidRDefault="00704A86" w:rsidP="00704A86">
            <w:pPr>
              <w:jc w:val="center"/>
              <w:rPr>
                <w:sz w:val="48"/>
                <w:szCs w:val="48"/>
              </w:rPr>
            </w:pPr>
            <w:r w:rsidRPr="00704A86">
              <w:rPr>
                <w:sz w:val="48"/>
                <w:szCs w:val="48"/>
              </w:rPr>
              <w:t>ĐỒ ÁN</w:t>
            </w:r>
          </w:p>
          <w:p w14:paraId="42754AFE" w14:textId="77777777" w:rsidR="00704A86" w:rsidRPr="00704A86" w:rsidRDefault="00704A86" w:rsidP="00704A86">
            <w:pPr>
              <w:jc w:val="center"/>
              <w:rPr>
                <w:b/>
                <w:sz w:val="64"/>
                <w:szCs w:val="64"/>
              </w:rPr>
            </w:pPr>
            <w:r w:rsidRPr="00704A86">
              <w:rPr>
                <w:b/>
                <w:sz w:val="64"/>
                <w:szCs w:val="64"/>
              </w:rPr>
              <w:t>TỐT NGHIỆP ĐẠI HỌC</w:t>
            </w:r>
          </w:p>
          <w:p w14:paraId="28CACB71" w14:textId="77777777" w:rsidR="00704A86" w:rsidRPr="00704A86" w:rsidRDefault="00704A86" w:rsidP="00704A86"/>
          <w:p w14:paraId="06EB6760" w14:textId="77777777" w:rsidR="00704A86" w:rsidRPr="00704A86" w:rsidRDefault="00704A86" w:rsidP="00704A86"/>
          <w:p w14:paraId="0FE97FA1" w14:textId="77777777" w:rsidR="00704A86" w:rsidRPr="00704A86" w:rsidRDefault="00704A86" w:rsidP="00704A86">
            <w:pPr>
              <w:rPr>
                <w:b/>
                <w:sz w:val="28"/>
                <w:szCs w:val="28"/>
              </w:rPr>
            </w:pPr>
            <w:r w:rsidRPr="00704A86">
              <w:rPr>
                <w:b/>
                <w:sz w:val="28"/>
                <w:szCs w:val="28"/>
              </w:rPr>
              <w:t>Đề tài:</w:t>
            </w:r>
          </w:p>
          <w:p w14:paraId="57D31D13" w14:textId="0BD20E58" w:rsidR="004B4A1D" w:rsidRPr="00220C7F" w:rsidRDefault="004B4A1D" w:rsidP="004B4A1D">
            <w:pPr>
              <w:jc w:val="center"/>
              <w:rPr>
                <w:b/>
                <w:sz w:val="40"/>
                <w:szCs w:val="40"/>
              </w:rPr>
            </w:pPr>
            <w:r w:rsidRPr="00220C7F">
              <w:rPr>
                <w:b/>
                <w:sz w:val="40"/>
                <w:szCs w:val="40"/>
              </w:rPr>
              <w:t>THIẾT</w:t>
            </w:r>
            <w:r w:rsidRPr="00220C7F">
              <w:rPr>
                <w:b/>
                <w:spacing w:val="-14"/>
                <w:sz w:val="40"/>
                <w:szCs w:val="40"/>
              </w:rPr>
              <w:t xml:space="preserve"> </w:t>
            </w:r>
            <w:r w:rsidRPr="00220C7F">
              <w:rPr>
                <w:b/>
                <w:sz w:val="40"/>
                <w:szCs w:val="40"/>
              </w:rPr>
              <w:t>KẾ</w:t>
            </w:r>
            <w:r w:rsidRPr="00220C7F">
              <w:rPr>
                <w:b/>
                <w:spacing w:val="-1"/>
                <w:sz w:val="40"/>
                <w:szCs w:val="40"/>
              </w:rPr>
              <w:t xml:space="preserve"> </w:t>
            </w:r>
            <w:r>
              <w:rPr>
                <w:b/>
                <w:sz w:val="40"/>
                <w:szCs w:val="40"/>
              </w:rPr>
              <w:t>HỆ THỐNG QUẢN LÝ</w:t>
            </w:r>
            <w:r w:rsidRPr="00220C7F">
              <w:rPr>
                <w:b/>
                <w:spacing w:val="-3"/>
                <w:sz w:val="40"/>
                <w:szCs w:val="40"/>
              </w:rPr>
              <w:t xml:space="preserve"> </w:t>
            </w:r>
            <w:r w:rsidRPr="00220C7F">
              <w:rPr>
                <w:b/>
                <w:sz w:val="40"/>
                <w:szCs w:val="40"/>
              </w:rPr>
              <w:t>HỖ</w:t>
            </w:r>
            <w:r w:rsidRPr="00220C7F">
              <w:rPr>
                <w:b/>
                <w:spacing w:val="-11"/>
                <w:sz w:val="40"/>
                <w:szCs w:val="40"/>
              </w:rPr>
              <w:t xml:space="preserve"> </w:t>
            </w:r>
            <w:r w:rsidRPr="00220C7F">
              <w:rPr>
                <w:b/>
                <w:sz w:val="40"/>
                <w:szCs w:val="40"/>
              </w:rPr>
              <w:t>TRỢ</w:t>
            </w:r>
            <w:r w:rsidRPr="00220C7F">
              <w:rPr>
                <w:b/>
                <w:spacing w:val="-1"/>
                <w:sz w:val="40"/>
                <w:szCs w:val="40"/>
              </w:rPr>
              <w:t xml:space="preserve"> </w:t>
            </w:r>
            <w:r>
              <w:rPr>
                <w:b/>
                <w:spacing w:val="-1"/>
                <w:sz w:val="40"/>
                <w:szCs w:val="40"/>
              </w:rPr>
              <w:t xml:space="preserve">BỆNH NHÂN </w:t>
            </w:r>
            <w:r w:rsidRPr="00220C7F">
              <w:rPr>
                <w:b/>
                <w:sz w:val="40"/>
                <w:szCs w:val="40"/>
              </w:rPr>
              <w:t>ĐIỀU</w:t>
            </w:r>
            <w:r w:rsidRPr="00220C7F">
              <w:rPr>
                <w:b/>
                <w:spacing w:val="-12"/>
                <w:sz w:val="40"/>
                <w:szCs w:val="40"/>
              </w:rPr>
              <w:t xml:space="preserve"> </w:t>
            </w:r>
            <w:r w:rsidRPr="00220C7F">
              <w:rPr>
                <w:b/>
                <w:sz w:val="40"/>
                <w:szCs w:val="40"/>
              </w:rPr>
              <w:t>TRỊ</w:t>
            </w:r>
            <w:r w:rsidRPr="00220C7F">
              <w:rPr>
                <w:b/>
                <w:spacing w:val="-10"/>
                <w:sz w:val="40"/>
                <w:szCs w:val="40"/>
              </w:rPr>
              <w:t xml:space="preserve"> </w:t>
            </w:r>
            <w:r w:rsidRPr="00220C7F">
              <w:rPr>
                <w:b/>
                <w:sz w:val="40"/>
                <w:szCs w:val="40"/>
              </w:rPr>
              <w:t>THẬN</w:t>
            </w:r>
            <w:r w:rsidRPr="00220C7F">
              <w:rPr>
                <w:b/>
                <w:spacing w:val="-1"/>
                <w:sz w:val="40"/>
                <w:szCs w:val="40"/>
              </w:rPr>
              <w:t xml:space="preserve"> </w:t>
            </w:r>
            <w:r w:rsidRPr="00220C7F">
              <w:rPr>
                <w:b/>
                <w:sz w:val="40"/>
                <w:szCs w:val="40"/>
              </w:rPr>
              <w:t>NHÂN</w:t>
            </w:r>
            <w:r w:rsidRPr="00220C7F">
              <w:rPr>
                <w:b/>
                <w:spacing w:val="-9"/>
                <w:sz w:val="40"/>
                <w:szCs w:val="40"/>
              </w:rPr>
              <w:t xml:space="preserve"> </w:t>
            </w:r>
            <w:r w:rsidRPr="00220C7F">
              <w:rPr>
                <w:b/>
                <w:sz w:val="40"/>
                <w:szCs w:val="40"/>
              </w:rPr>
              <w:t>TẠO</w:t>
            </w:r>
          </w:p>
          <w:p w14:paraId="590F4DDF" w14:textId="77777777" w:rsidR="004B4A1D" w:rsidRPr="000C5E6A" w:rsidRDefault="004B4A1D" w:rsidP="004B4A1D"/>
          <w:p w14:paraId="3B2B5A66" w14:textId="77777777" w:rsidR="004B4A1D" w:rsidRDefault="004B4A1D" w:rsidP="004B4A1D"/>
          <w:p w14:paraId="0937D499" w14:textId="77777777" w:rsidR="004B4A1D" w:rsidRPr="000C5E6A" w:rsidRDefault="004B4A1D" w:rsidP="004B4A1D"/>
          <w:p w14:paraId="3DE3A762" w14:textId="77777777" w:rsidR="004B4A1D" w:rsidRPr="004B4A1D" w:rsidRDefault="004B4A1D" w:rsidP="004B4A1D">
            <w:pPr>
              <w:rPr>
                <w:sz w:val="28"/>
                <w:szCs w:val="28"/>
              </w:rPr>
            </w:pPr>
            <w:r w:rsidRPr="000C5E6A">
              <w:rPr>
                <w:sz w:val="28"/>
                <w:szCs w:val="28"/>
              </w:rPr>
              <w:tab/>
            </w:r>
            <w:r w:rsidRPr="000C5E6A">
              <w:rPr>
                <w:sz w:val="28"/>
                <w:szCs w:val="28"/>
              </w:rPr>
              <w:tab/>
              <w:t>Sinh viên thực hiện:</w:t>
            </w:r>
            <w:r w:rsidRPr="000C5E6A">
              <w:rPr>
                <w:sz w:val="28"/>
                <w:szCs w:val="28"/>
              </w:rPr>
              <w:tab/>
            </w:r>
            <w:r>
              <w:rPr>
                <w:sz w:val="28"/>
                <w:szCs w:val="28"/>
              </w:rPr>
              <w:t>ĐINH GIANG LONG</w:t>
            </w:r>
          </w:p>
          <w:p w14:paraId="61991E1C" w14:textId="77777777" w:rsidR="004B4A1D" w:rsidRPr="004B4A1D" w:rsidRDefault="004B4A1D" w:rsidP="004B4A1D">
            <w:pPr>
              <w:rPr>
                <w:sz w:val="28"/>
                <w:szCs w:val="28"/>
              </w:rPr>
            </w:pP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r>
            <w:r w:rsidRPr="000C5E6A">
              <w:rPr>
                <w:sz w:val="28"/>
                <w:szCs w:val="28"/>
              </w:rPr>
              <w:tab/>
              <w:t>Lớp ĐT</w:t>
            </w:r>
            <w:r>
              <w:rPr>
                <w:sz w:val="28"/>
                <w:szCs w:val="28"/>
              </w:rPr>
              <w:t xml:space="preserve">VT 03 </w:t>
            </w:r>
            <w:r w:rsidRPr="000C5E6A">
              <w:rPr>
                <w:sz w:val="28"/>
                <w:szCs w:val="28"/>
              </w:rPr>
              <w:t>– K</w:t>
            </w:r>
            <w:r>
              <w:rPr>
                <w:sz w:val="28"/>
                <w:szCs w:val="28"/>
              </w:rPr>
              <w:t>63</w:t>
            </w:r>
          </w:p>
          <w:p w14:paraId="4A250B43" w14:textId="77777777" w:rsidR="004B4A1D" w:rsidRPr="004B4A1D" w:rsidRDefault="004B4A1D" w:rsidP="004B4A1D">
            <w:pPr>
              <w:rPr>
                <w:sz w:val="28"/>
                <w:szCs w:val="28"/>
              </w:rPr>
            </w:pPr>
            <w:r w:rsidRPr="000C5E6A">
              <w:rPr>
                <w:sz w:val="28"/>
                <w:szCs w:val="28"/>
              </w:rPr>
              <w:tab/>
            </w:r>
            <w:r w:rsidRPr="000C5E6A">
              <w:rPr>
                <w:sz w:val="28"/>
                <w:szCs w:val="28"/>
              </w:rPr>
              <w:tab/>
              <w:t>Giảng viên hướng dẫn:</w:t>
            </w:r>
            <w:r w:rsidRPr="000C5E6A">
              <w:rPr>
                <w:sz w:val="28"/>
                <w:szCs w:val="28"/>
              </w:rPr>
              <w:tab/>
              <w:t xml:space="preserve">TS. </w:t>
            </w:r>
            <w:r>
              <w:rPr>
                <w:sz w:val="28"/>
                <w:szCs w:val="28"/>
              </w:rPr>
              <w:t>PHẠM THÀNH CÔNG</w:t>
            </w:r>
          </w:p>
          <w:p w14:paraId="0A2DE32F" w14:textId="77777777" w:rsidR="004B4A1D" w:rsidRPr="000C5E6A" w:rsidRDefault="004B4A1D" w:rsidP="004B4A1D">
            <w:pPr>
              <w:rPr>
                <w:sz w:val="28"/>
                <w:szCs w:val="28"/>
                <w:lang w:val="de-DE"/>
              </w:rPr>
            </w:pPr>
            <w:r>
              <w:rPr>
                <w:sz w:val="28"/>
                <w:szCs w:val="28"/>
                <w:lang w:val="de-DE"/>
              </w:rPr>
              <w:t xml:space="preserve">           </w:t>
            </w:r>
            <w:r w:rsidRPr="00E85917">
              <w:rPr>
                <w:sz w:val="28"/>
                <w:szCs w:val="28"/>
              </w:rPr>
              <w:t xml:space="preserve"> </w:t>
            </w:r>
            <w:r>
              <w:rPr>
                <w:sz w:val="28"/>
                <w:szCs w:val="28"/>
              </w:rPr>
              <w:t xml:space="preserve">         </w:t>
            </w:r>
            <w:r w:rsidRPr="00E85917">
              <w:rPr>
                <w:sz w:val="28"/>
                <w:szCs w:val="28"/>
              </w:rPr>
              <w:t xml:space="preserve">Cán bộ phản biện:            </w:t>
            </w:r>
          </w:p>
          <w:p w14:paraId="1D712D63" w14:textId="77777777" w:rsidR="004B4A1D" w:rsidRPr="000C5E6A" w:rsidRDefault="004B4A1D" w:rsidP="004B4A1D">
            <w:pPr>
              <w:rPr>
                <w:sz w:val="28"/>
                <w:szCs w:val="28"/>
                <w:lang w:val="de-DE"/>
              </w:rPr>
            </w:pPr>
          </w:p>
          <w:p w14:paraId="74B2C6EF" w14:textId="77777777" w:rsidR="00220C7F" w:rsidRPr="000C5E6A" w:rsidRDefault="00220C7F" w:rsidP="00CB0855">
            <w:pPr>
              <w:rPr>
                <w:sz w:val="28"/>
                <w:szCs w:val="28"/>
                <w:lang w:val="de-DE"/>
              </w:rPr>
            </w:pPr>
          </w:p>
          <w:p w14:paraId="3F437B47" w14:textId="5A7944AF" w:rsidR="00FD5102" w:rsidRPr="000C5E6A" w:rsidRDefault="00220C7F" w:rsidP="00CB0855">
            <w:pPr>
              <w:jc w:val="center"/>
              <w:rPr>
                <w:sz w:val="28"/>
                <w:szCs w:val="28"/>
                <w:lang w:val="de-DE"/>
              </w:rPr>
            </w:pPr>
            <w:r w:rsidRPr="000C5E6A">
              <w:rPr>
                <w:sz w:val="28"/>
                <w:szCs w:val="28"/>
                <w:lang w:val="de-DE"/>
              </w:rPr>
              <w:t xml:space="preserve">Hà Nội,  </w:t>
            </w:r>
            <w:r w:rsidR="004B4A1D">
              <w:rPr>
                <w:sz w:val="28"/>
                <w:szCs w:val="28"/>
                <w:lang w:val="de-DE"/>
              </w:rPr>
              <w:t>6</w:t>
            </w:r>
            <w:r w:rsidRPr="000C5E6A">
              <w:rPr>
                <w:sz w:val="28"/>
                <w:szCs w:val="28"/>
                <w:lang w:val="de-DE"/>
              </w:rPr>
              <w:t>-20</w:t>
            </w:r>
            <w:r w:rsidR="004B4A1D">
              <w:rPr>
                <w:sz w:val="28"/>
                <w:szCs w:val="28"/>
                <w:lang w:val="de-DE"/>
              </w:rPr>
              <w:t>23</w:t>
            </w:r>
          </w:p>
        </w:tc>
      </w:tr>
    </w:tbl>
    <w:p w14:paraId="5F49B85B" w14:textId="77777777" w:rsidR="004B4A1D" w:rsidRPr="004B4A1D" w:rsidRDefault="004B4A1D" w:rsidP="004B4A1D">
      <w:pPr>
        <w:jc w:val="center"/>
        <w:rPr>
          <w:rFonts w:eastAsia="Calibri"/>
          <w:b/>
          <w:sz w:val="28"/>
          <w:szCs w:val="28"/>
        </w:rPr>
      </w:pPr>
      <w:r w:rsidRPr="004B4A1D">
        <w:rPr>
          <w:rFonts w:eastAsia="Calibri"/>
          <w:b/>
          <w:sz w:val="28"/>
          <w:szCs w:val="28"/>
        </w:rPr>
        <w:lastRenderedPageBreak/>
        <w:t>ĐÁNH GIÁ QUYỂN ĐỒ ÁN TỐT NGHIỆP</w:t>
      </w:r>
    </w:p>
    <w:p w14:paraId="2A3267C8" w14:textId="77777777" w:rsidR="004B4A1D" w:rsidRPr="004B4A1D" w:rsidRDefault="004B4A1D" w:rsidP="004B4A1D">
      <w:pPr>
        <w:jc w:val="center"/>
        <w:rPr>
          <w:rFonts w:eastAsia="Calibri"/>
          <w:sz w:val="28"/>
          <w:szCs w:val="28"/>
        </w:rPr>
      </w:pPr>
      <w:r w:rsidRPr="004B4A1D">
        <w:rPr>
          <w:rFonts w:eastAsia="Calibri"/>
          <w:sz w:val="28"/>
          <w:szCs w:val="28"/>
        </w:rPr>
        <w:t>(Dùng cho giảng viên hướng dẫn)</w:t>
      </w:r>
    </w:p>
    <w:p w14:paraId="6AC42CA2" w14:textId="77777777" w:rsidR="004B4A1D" w:rsidRPr="004B4A1D" w:rsidRDefault="004B4A1D" w:rsidP="004B4A1D">
      <w:pPr>
        <w:jc w:val="center"/>
        <w:rPr>
          <w:rFonts w:eastAsia="Calibri"/>
          <w:sz w:val="28"/>
          <w:szCs w:val="28"/>
        </w:rPr>
      </w:pPr>
    </w:p>
    <w:p w14:paraId="02F13FE9" w14:textId="123EE598" w:rsidR="004B4A1D" w:rsidRPr="004B4A1D" w:rsidRDefault="004B4A1D" w:rsidP="004B4A1D">
      <w:pPr>
        <w:tabs>
          <w:tab w:val="left" w:leader="dot" w:pos="9000"/>
        </w:tabs>
        <w:rPr>
          <w:rFonts w:eastAsia="Calibri"/>
        </w:rPr>
      </w:pPr>
      <w:r w:rsidRPr="004B4A1D">
        <w:rPr>
          <w:rFonts w:eastAsia="Calibri"/>
        </w:rPr>
        <w:t xml:space="preserve">Tên giảng viên đánh giá: ……TS. </w:t>
      </w:r>
      <w:r>
        <w:rPr>
          <w:rFonts w:eastAsia="Calibri"/>
        </w:rPr>
        <w:t>PHẠM THÀNH CÔNG</w:t>
      </w:r>
      <w:r w:rsidRPr="004B4A1D">
        <w:rPr>
          <w:rFonts w:eastAsia="Calibri"/>
        </w:rPr>
        <w:tab/>
      </w:r>
    </w:p>
    <w:p w14:paraId="7C2D8743" w14:textId="6A6C4E4D" w:rsidR="004B4A1D" w:rsidRPr="004B4A1D" w:rsidRDefault="004B4A1D" w:rsidP="004B4A1D">
      <w:pPr>
        <w:tabs>
          <w:tab w:val="left" w:leader="dot" w:pos="5760"/>
          <w:tab w:val="left" w:leader="dot" w:pos="9000"/>
        </w:tabs>
        <w:rPr>
          <w:rFonts w:eastAsia="Calibri"/>
        </w:rPr>
      </w:pPr>
      <w:r w:rsidRPr="004B4A1D">
        <w:rPr>
          <w:rFonts w:eastAsia="Calibri"/>
        </w:rPr>
        <w:t>Họ và tên sinh viên: ………</w:t>
      </w:r>
      <w:r>
        <w:rPr>
          <w:rFonts w:eastAsia="Calibri"/>
        </w:rPr>
        <w:t>ĐINH GIANG LONG</w:t>
      </w:r>
      <w:r w:rsidRPr="004B4A1D">
        <w:rPr>
          <w:rFonts w:eastAsia="Calibri"/>
        </w:rPr>
        <w:tab/>
        <w:t>MSSV: 201</w:t>
      </w:r>
      <w:r>
        <w:rPr>
          <w:rFonts w:eastAsia="Calibri"/>
        </w:rPr>
        <w:t>82648</w:t>
      </w:r>
      <w:r w:rsidRPr="004B4A1D">
        <w:rPr>
          <w:rFonts w:eastAsia="Calibri"/>
        </w:rPr>
        <w:tab/>
      </w:r>
    </w:p>
    <w:p w14:paraId="79AB0954" w14:textId="0E064C6D" w:rsidR="004B4A1D" w:rsidRPr="004B4A1D" w:rsidRDefault="004B4A1D" w:rsidP="004B4A1D">
      <w:pPr>
        <w:tabs>
          <w:tab w:val="left" w:leader="dot" w:pos="9000"/>
        </w:tabs>
        <w:rPr>
          <w:rFonts w:eastAsia="Calibri"/>
        </w:rPr>
      </w:pPr>
      <w:r w:rsidRPr="004B4A1D">
        <w:rPr>
          <w:rFonts w:eastAsia="Calibri"/>
        </w:rPr>
        <w:t xml:space="preserve">Tên đồ án: ……….THIẾT KẾ HỆ THỐNG QUẢN </w:t>
      </w:r>
      <w:r>
        <w:rPr>
          <w:rFonts w:eastAsia="Calibri"/>
        </w:rPr>
        <w:t xml:space="preserve">HỖ TRỢ BỆNH NHÂN ĐIỀU TRỊ </w:t>
      </w:r>
      <w:r w:rsidR="001D19DD">
        <w:rPr>
          <w:rFonts w:eastAsia="Calibri"/>
        </w:rPr>
        <w:t xml:space="preserve">               …………………………..……</w:t>
      </w:r>
      <w:r>
        <w:rPr>
          <w:rFonts w:eastAsia="Calibri"/>
        </w:rPr>
        <w:t>BỆNH NHÂN ĐIỀU TRỊ THẬN NHÂN TẠO</w:t>
      </w:r>
      <w:r w:rsidRPr="004B4A1D">
        <w:rPr>
          <w:rFonts w:eastAsia="Calibri"/>
        </w:rPr>
        <w:tab/>
      </w:r>
    </w:p>
    <w:p w14:paraId="3191D354" w14:textId="77777777" w:rsidR="004B4A1D" w:rsidRPr="004B4A1D" w:rsidRDefault="004B4A1D" w:rsidP="004B4A1D">
      <w:pPr>
        <w:tabs>
          <w:tab w:val="left" w:leader="dot" w:pos="9000"/>
        </w:tabs>
        <w:rPr>
          <w:rFonts w:eastAsia="Calibri"/>
        </w:rPr>
      </w:pPr>
      <w:r w:rsidRPr="004B4A1D">
        <w:rPr>
          <w:rFonts w:eastAsia="Calibri"/>
        </w:rPr>
        <w:tab/>
      </w:r>
    </w:p>
    <w:p w14:paraId="42650213" w14:textId="77777777" w:rsidR="004B4A1D" w:rsidRPr="004B4A1D" w:rsidRDefault="004B4A1D" w:rsidP="004B4A1D">
      <w:pPr>
        <w:ind w:right="-334"/>
        <w:rPr>
          <w:rFonts w:eastAsia="Calibri"/>
          <w:b/>
        </w:rPr>
      </w:pPr>
      <w:r w:rsidRPr="004B4A1D">
        <w:rPr>
          <w:rFonts w:eastAsia="Calibri"/>
          <w:b/>
        </w:rPr>
        <w:t xml:space="preserve">Chọn các mức điểm phù hợp cho sinh viên trình bày theo các tiêu chí dưới đây: </w:t>
      </w:r>
    </w:p>
    <w:p w14:paraId="380D7476" w14:textId="77777777" w:rsidR="004B4A1D" w:rsidRPr="004B4A1D" w:rsidRDefault="004B4A1D" w:rsidP="004B4A1D">
      <w:pPr>
        <w:spacing w:after="180"/>
        <w:rPr>
          <w:rFonts w:eastAsia="Calibri"/>
        </w:rPr>
      </w:pPr>
      <w:r w:rsidRPr="004B4A1D">
        <w:rPr>
          <w:rFonts w:eastAsia="Calibri"/>
        </w:rPr>
        <w:t>Rất kém (1); Kém (2); Đạt (3); Giỏi (4); Xuất sắc (5)</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4B4A1D" w:rsidRPr="004B4A1D" w14:paraId="77BDCECA" w14:textId="77777777" w:rsidTr="004B4A1D">
        <w:tc>
          <w:tcPr>
            <w:tcW w:w="9242" w:type="dxa"/>
            <w:gridSpan w:val="7"/>
            <w:shd w:val="clear" w:color="auto" w:fill="D9E2F3"/>
            <w:vAlign w:val="center"/>
          </w:tcPr>
          <w:p w14:paraId="7739995F" w14:textId="77777777" w:rsidR="004B4A1D" w:rsidRPr="004B4A1D" w:rsidRDefault="004B4A1D" w:rsidP="004B4A1D">
            <w:pPr>
              <w:spacing w:before="40" w:after="40"/>
              <w:rPr>
                <w:rFonts w:eastAsia="Calibri"/>
                <w:b/>
              </w:rPr>
            </w:pPr>
            <w:r w:rsidRPr="004B4A1D">
              <w:rPr>
                <w:rFonts w:eastAsia="Calibri"/>
                <w:b/>
              </w:rPr>
              <w:t>Có sự kết hợp giữa lý thuyết và thực hành (20)</w:t>
            </w:r>
          </w:p>
        </w:tc>
      </w:tr>
      <w:tr w:rsidR="004B4A1D" w:rsidRPr="004B4A1D" w14:paraId="3BEACE8E" w14:textId="77777777" w:rsidTr="00141382">
        <w:tc>
          <w:tcPr>
            <w:tcW w:w="648" w:type="dxa"/>
            <w:shd w:val="clear" w:color="auto" w:fill="auto"/>
            <w:vAlign w:val="center"/>
          </w:tcPr>
          <w:p w14:paraId="47B31032" w14:textId="77777777" w:rsidR="004B4A1D" w:rsidRPr="004B4A1D" w:rsidRDefault="004B4A1D" w:rsidP="004B4A1D">
            <w:pPr>
              <w:spacing w:before="20" w:after="20"/>
              <w:jc w:val="center"/>
              <w:rPr>
                <w:rFonts w:eastAsia="Calibri"/>
                <w:color w:val="000000"/>
              </w:rPr>
            </w:pPr>
            <w:r w:rsidRPr="004B4A1D">
              <w:rPr>
                <w:rFonts w:eastAsia="Calibri"/>
                <w:color w:val="000000"/>
              </w:rPr>
              <w:t>1</w:t>
            </w:r>
          </w:p>
        </w:tc>
        <w:tc>
          <w:tcPr>
            <w:tcW w:w="6690" w:type="dxa"/>
            <w:shd w:val="clear" w:color="auto" w:fill="auto"/>
            <w:vAlign w:val="center"/>
          </w:tcPr>
          <w:p w14:paraId="3B812EE6" w14:textId="77777777" w:rsidR="004B4A1D" w:rsidRPr="004B4A1D" w:rsidRDefault="004B4A1D" w:rsidP="004B4A1D">
            <w:pPr>
              <w:spacing w:before="20" w:after="20"/>
              <w:rPr>
                <w:rFonts w:eastAsia="Calibri"/>
              </w:rPr>
            </w:pPr>
            <w:r w:rsidRPr="004B4A1D">
              <w:rPr>
                <w:rFonts w:eastAsia="Calibri"/>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5F0F423"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67D2C099"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1B339E47"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264BC477"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43BCC553"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5D95CBBA" w14:textId="77777777" w:rsidTr="00141382">
        <w:tc>
          <w:tcPr>
            <w:tcW w:w="648" w:type="dxa"/>
            <w:shd w:val="clear" w:color="auto" w:fill="auto"/>
            <w:vAlign w:val="center"/>
          </w:tcPr>
          <w:p w14:paraId="3A02E96A" w14:textId="77777777" w:rsidR="004B4A1D" w:rsidRPr="004B4A1D" w:rsidRDefault="004B4A1D" w:rsidP="004B4A1D">
            <w:pPr>
              <w:spacing w:before="20" w:after="20"/>
              <w:jc w:val="center"/>
              <w:rPr>
                <w:rFonts w:eastAsia="Calibri"/>
                <w:color w:val="000000"/>
              </w:rPr>
            </w:pPr>
            <w:r w:rsidRPr="004B4A1D">
              <w:rPr>
                <w:rFonts w:eastAsia="Calibri"/>
                <w:color w:val="000000"/>
              </w:rPr>
              <w:t>2</w:t>
            </w:r>
          </w:p>
        </w:tc>
        <w:tc>
          <w:tcPr>
            <w:tcW w:w="6690" w:type="dxa"/>
            <w:shd w:val="clear" w:color="auto" w:fill="auto"/>
            <w:vAlign w:val="center"/>
          </w:tcPr>
          <w:p w14:paraId="1CC15A75" w14:textId="77777777" w:rsidR="004B4A1D" w:rsidRPr="004B4A1D" w:rsidRDefault="004B4A1D" w:rsidP="004B4A1D">
            <w:pPr>
              <w:spacing w:before="20" w:after="20"/>
              <w:rPr>
                <w:rFonts w:eastAsia="Calibri"/>
              </w:rPr>
            </w:pPr>
            <w:r w:rsidRPr="004B4A1D">
              <w:rPr>
                <w:rFonts w:eastAsia="Calibri"/>
              </w:rPr>
              <w:t>Cập nhật kết quả nghiên cứu gần đây nhất (trong nước/quốc tế)</w:t>
            </w:r>
          </w:p>
        </w:tc>
        <w:tc>
          <w:tcPr>
            <w:tcW w:w="380" w:type="dxa"/>
            <w:shd w:val="clear" w:color="auto" w:fill="auto"/>
            <w:vAlign w:val="center"/>
          </w:tcPr>
          <w:p w14:paraId="40B7F0E7"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6BA1A2CF"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32EFD7AF"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36323169"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3E9E6502"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2E3CDA8F" w14:textId="77777777" w:rsidTr="00141382">
        <w:tc>
          <w:tcPr>
            <w:tcW w:w="648" w:type="dxa"/>
            <w:shd w:val="clear" w:color="auto" w:fill="auto"/>
            <w:vAlign w:val="center"/>
          </w:tcPr>
          <w:p w14:paraId="56B57BC8" w14:textId="77777777" w:rsidR="004B4A1D" w:rsidRPr="004B4A1D" w:rsidRDefault="004B4A1D" w:rsidP="004B4A1D">
            <w:pPr>
              <w:spacing w:before="20" w:after="20"/>
              <w:jc w:val="center"/>
              <w:rPr>
                <w:rFonts w:eastAsia="Calibri"/>
                <w:color w:val="000000"/>
              </w:rPr>
            </w:pPr>
            <w:r w:rsidRPr="004B4A1D">
              <w:rPr>
                <w:rFonts w:eastAsia="Calibri"/>
                <w:color w:val="000000"/>
              </w:rPr>
              <w:t>3</w:t>
            </w:r>
          </w:p>
        </w:tc>
        <w:tc>
          <w:tcPr>
            <w:tcW w:w="6690" w:type="dxa"/>
            <w:shd w:val="clear" w:color="auto" w:fill="auto"/>
            <w:vAlign w:val="center"/>
          </w:tcPr>
          <w:p w14:paraId="0B5A8000" w14:textId="77777777" w:rsidR="004B4A1D" w:rsidRPr="004B4A1D" w:rsidRDefault="004B4A1D" w:rsidP="004B4A1D">
            <w:pPr>
              <w:spacing w:before="20" w:after="20"/>
              <w:rPr>
                <w:rFonts w:eastAsia="Calibri"/>
              </w:rPr>
            </w:pPr>
            <w:r w:rsidRPr="004B4A1D">
              <w:rPr>
                <w:rFonts w:eastAsia="Calibri"/>
              </w:rPr>
              <w:t xml:space="preserve">Nêu rõ và chi tiết phương pháp nghiên cứu/giải quyết vấn đề </w:t>
            </w:r>
          </w:p>
        </w:tc>
        <w:tc>
          <w:tcPr>
            <w:tcW w:w="380" w:type="dxa"/>
            <w:shd w:val="clear" w:color="auto" w:fill="auto"/>
            <w:vAlign w:val="center"/>
          </w:tcPr>
          <w:p w14:paraId="29ED3966"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0CBFB6C7"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31D3B707"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22214D01"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7293E173"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171634A8" w14:textId="77777777" w:rsidTr="00141382">
        <w:tc>
          <w:tcPr>
            <w:tcW w:w="648" w:type="dxa"/>
            <w:tcBorders>
              <w:bottom w:val="single" w:sz="4" w:space="0" w:color="auto"/>
            </w:tcBorders>
            <w:shd w:val="clear" w:color="auto" w:fill="auto"/>
            <w:vAlign w:val="center"/>
          </w:tcPr>
          <w:p w14:paraId="6F997B6F" w14:textId="77777777" w:rsidR="004B4A1D" w:rsidRPr="004B4A1D" w:rsidRDefault="004B4A1D" w:rsidP="004B4A1D">
            <w:pPr>
              <w:spacing w:before="20" w:after="20"/>
              <w:jc w:val="center"/>
              <w:rPr>
                <w:rFonts w:eastAsia="Calibri"/>
                <w:color w:val="000000"/>
              </w:rPr>
            </w:pPr>
            <w:r w:rsidRPr="004B4A1D">
              <w:rPr>
                <w:rFonts w:eastAsia="Calibri"/>
                <w:color w:val="000000"/>
              </w:rPr>
              <w:t>4</w:t>
            </w:r>
          </w:p>
        </w:tc>
        <w:tc>
          <w:tcPr>
            <w:tcW w:w="6690" w:type="dxa"/>
            <w:tcBorders>
              <w:bottom w:val="single" w:sz="4" w:space="0" w:color="auto"/>
            </w:tcBorders>
            <w:shd w:val="clear" w:color="auto" w:fill="auto"/>
            <w:vAlign w:val="center"/>
          </w:tcPr>
          <w:p w14:paraId="6E214935" w14:textId="77777777" w:rsidR="004B4A1D" w:rsidRPr="004B4A1D" w:rsidRDefault="004B4A1D" w:rsidP="004B4A1D">
            <w:pPr>
              <w:spacing w:before="20" w:after="20"/>
              <w:rPr>
                <w:rFonts w:eastAsia="Calibri"/>
              </w:rPr>
            </w:pPr>
            <w:r w:rsidRPr="004B4A1D">
              <w:rPr>
                <w:rFonts w:eastAsia="Calibri"/>
              </w:rPr>
              <w:t>Có kết quả mô phỏng/thực nghiệm và trình bày rõ ràng kết quả đạt được</w:t>
            </w:r>
          </w:p>
        </w:tc>
        <w:tc>
          <w:tcPr>
            <w:tcW w:w="380" w:type="dxa"/>
            <w:tcBorders>
              <w:bottom w:val="single" w:sz="4" w:space="0" w:color="auto"/>
            </w:tcBorders>
            <w:shd w:val="clear" w:color="auto" w:fill="auto"/>
            <w:vAlign w:val="center"/>
          </w:tcPr>
          <w:p w14:paraId="0E026813" w14:textId="77777777" w:rsidR="004B4A1D" w:rsidRPr="004B4A1D" w:rsidRDefault="004B4A1D" w:rsidP="004B4A1D">
            <w:pPr>
              <w:spacing w:before="20" w:after="20"/>
              <w:jc w:val="center"/>
              <w:rPr>
                <w:rFonts w:eastAsia="Calibri"/>
              </w:rPr>
            </w:pPr>
            <w:r w:rsidRPr="004B4A1D">
              <w:rPr>
                <w:rFonts w:eastAsia="Calibri"/>
              </w:rPr>
              <w:t>1</w:t>
            </w:r>
          </w:p>
        </w:tc>
        <w:tc>
          <w:tcPr>
            <w:tcW w:w="381" w:type="dxa"/>
            <w:tcBorders>
              <w:bottom w:val="single" w:sz="4" w:space="0" w:color="auto"/>
            </w:tcBorders>
            <w:shd w:val="clear" w:color="auto" w:fill="auto"/>
            <w:vAlign w:val="center"/>
          </w:tcPr>
          <w:p w14:paraId="0D5F5116" w14:textId="77777777" w:rsidR="004B4A1D" w:rsidRPr="004B4A1D" w:rsidRDefault="004B4A1D" w:rsidP="004B4A1D">
            <w:pPr>
              <w:spacing w:before="20" w:after="20"/>
              <w:jc w:val="center"/>
              <w:rPr>
                <w:rFonts w:eastAsia="Calibri"/>
              </w:rPr>
            </w:pPr>
            <w:r w:rsidRPr="004B4A1D">
              <w:rPr>
                <w:rFonts w:eastAsia="Calibri"/>
              </w:rPr>
              <w:t>2</w:t>
            </w:r>
          </w:p>
        </w:tc>
        <w:tc>
          <w:tcPr>
            <w:tcW w:w="381" w:type="dxa"/>
            <w:tcBorders>
              <w:bottom w:val="single" w:sz="4" w:space="0" w:color="auto"/>
            </w:tcBorders>
            <w:shd w:val="clear" w:color="auto" w:fill="auto"/>
            <w:vAlign w:val="center"/>
          </w:tcPr>
          <w:p w14:paraId="1CB6649A" w14:textId="77777777" w:rsidR="004B4A1D" w:rsidRPr="004B4A1D" w:rsidRDefault="004B4A1D" w:rsidP="004B4A1D">
            <w:pPr>
              <w:spacing w:before="20" w:after="20"/>
              <w:jc w:val="center"/>
              <w:rPr>
                <w:rFonts w:eastAsia="Calibri"/>
              </w:rPr>
            </w:pPr>
            <w:r w:rsidRPr="004B4A1D">
              <w:rPr>
                <w:rFonts w:eastAsia="Calibri"/>
              </w:rPr>
              <w:t>3</w:t>
            </w:r>
          </w:p>
        </w:tc>
        <w:tc>
          <w:tcPr>
            <w:tcW w:w="381" w:type="dxa"/>
            <w:tcBorders>
              <w:bottom w:val="single" w:sz="4" w:space="0" w:color="auto"/>
            </w:tcBorders>
            <w:shd w:val="clear" w:color="auto" w:fill="auto"/>
            <w:vAlign w:val="center"/>
          </w:tcPr>
          <w:p w14:paraId="1C3E36D9" w14:textId="77777777" w:rsidR="004B4A1D" w:rsidRPr="004B4A1D" w:rsidRDefault="004B4A1D" w:rsidP="004B4A1D">
            <w:pPr>
              <w:spacing w:before="20" w:after="20"/>
              <w:jc w:val="center"/>
              <w:rPr>
                <w:rFonts w:eastAsia="Calibri"/>
              </w:rPr>
            </w:pPr>
            <w:r w:rsidRPr="004B4A1D">
              <w:rPr>
                <w:rFonts w:eastAsia="Calibri"/>
              </w:rPr>
              <w:t>4</w:t>
            </w:r>
          </w:p>
        </w:tc>
        <w:tc>
          <w:tcPr>
            <w:tcW w:w="381" w:type="dxa"/>
            <w:tcBorders>
              <w:bottom w:val="single" w:sz="4" w:space="0" w:color="auto"/>
            </w:tcBorders>
            <w:shd w:val="clear" w:color="auto" w:fill="auto"/>
            <w:vAlign w:val="center"/>
          </w:tcPr>
          <w:p w14:paraId="19CAE093"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69850EEB" w14:textId="77777777" w:rsidTr="004B4A1D">
        <w:tc>
          <w:tcPr>
            <w:tcW w:w="9242" w:type="dxa"/>
            <w:gridSpan w:val="7"/>
            <w:shd w:val="clear" w:color="auto" w:fill="D9E2F3"/>
            <w:vAlign w:val="center"/>
          </w:tcPr>
          <w:p w14:paraId="49EECEEC" w14:textId="77777777" w:rsidR="004B4A1D" w:rsidRPr="004B4A1D" w:rsidRDefault="004B4A1D" w:rsidP="004B4A1D">
            <w:pPr>
              <w:spacing w:before="40" w:after="40"/>
              <w:rPr>
                <w:rFonts w:eastAsia="Calibri"/>
                <w:b/>
              </w:rPr>
            </w:pPr>
            <w:r w:rsidRPr="004B4A1D">
              <w:rPr>
                <w:rFonts w:eastAsia="Calibri"/>
                <w:b/>
              </w:rPr>
              <w:t>Có khả năng phân tích và đánh giá kết quả (15)</w:t>
            </w:r>
          </w:p>
        </w:tc>
      </w:tr>
      <w:tr w:rsidR="004B4A1D" w:rsidRPr="004B4A1D" w14:paraId="49CF7E62" w14:textId="77777777" w:rsidTr="00141382">
        <w:tc>
          <w:tcPr>
            <w:tcW w:w="648" w:type="dxa"/>
            <w:shd w:val="clear" w:color="auto" w:fill="auto"/>
            <w:vAlign w:val="center"/>
          </w:tcPr>
          <w:p w14:paraId="309A4FBF" w14:textId="77777777" w:rsidR="004B4A1D" w:rsidRPr="004B4A1D" w:rsidRDefault="004B4A1D" w:rsidP="004B4A1D">
            <w:pPr>
              <w:spacing w:before="20" w:after="20"/>
              <w:jc w:val="center"/>
              <w:rPr>
                <w:rFonts w:eastAsia="Calibri"/>
                <w:color w:val="000000"/>
              </w:rPr>
            </w:pPr>
            <w:r w:rsidRPr="004B4A1D">
              <w:rPr>
                <w:rFonts w:eastAsia="Calibri"/>
                <w:color w:val="000000"/>
              </w:rPr>
              <w:t>5</w:t>
            </w:r>
          </w:p>
        </w:tc>
        <w:tc>
          <w:tcPr>
            <w:tcW w:w="6690" w:type="dxa"/>
            <w:shd w:val="clear" w:color="auto" w:fill="auto"/>
            <w:vAlign w:val="center"/>
          </w:tcPr>
          <w:p w14:paraId="2AF22E53" w14:textId="77777777" w:rsidR="004B4A1D" w:rsidRPr="004B4A1D" w:rsidRDefault="004B4A1D" w:rsidP="004B4A1D">
            <w:pPr>
              <w:spacing w:before="20" w:after="20"/>
              <w:rPr>
                <w:rFonts w:eastAsia="Calibri"/>
              </w:rPr>
            </w:pPr>
            <w:r w:rsidRPr="004B4A1D">
              <w:rPr>
                <w:rFonts w:eastAsia="Calibri"/>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27E7FB1F"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0999AD5B"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679C2E69"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6DAD4E61"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2CA4D015"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309C94FD" w14:textId="77777777" w:rsidTr="00141382">
        <w:tc>
          <w:tcPr>
            <w:tcW w:w="648" w:type="dxa"/>
            <w:shd w:val="clear" w:color="auto" w:fill="auto"/>
            <w:vAlign w:val="center"/>
          </w:tcPr>
          <w:p w14:paraId="38305DC1" w14:textId="77777777" w:rsidR="004B4A1D" w:rsidRPr="004B4A1D" w:rsidRDefault="004B4A1D" w:rsidP="004B4A1D">
            <w:pPr>
              <w:spacing w:before="20" w:after="20"/>
              <w:jc w:val="center"/>
              <w:rPr>
                <w:rFonts w:eastAsia="Calibri"/>
                <w:color w:val="000000"/>
              </w:rPr>
            </w:pPr>
            <w:r w:rsidRPr="004B4A1D">
              <w:rPr>
                <w:rFonts w:eastAsia="Calibri"/>
                <w:color w:val="000000"/>
              </w:rPr>
              <w:t>6</w:t>
            </w:r>
          </w:p>
        </w:tc>
        <w:tc>
          <w:tcPr>
            <w:tcW w:w="6690" w:type="dxa"/>
            <w:shd w:val="clear" w:color="auto" w:fill="auto"/>
          </w:tcPr>
          <w:p w14:paraId="32897B06" w14:textId="77777777" w:rsidR="004B4A1D" w:rsidRPr="004B4A1D" w:rsidRDefault="004B4A1D" w:rsidP="004B4A1D">
            <w:pPr>
              <w:spacing w:before="20" w:after="20"/>
              <w:rPr>
                <w:rFonts w:eastAsia="Calibri"/>
              </w:rPr>
            </w:pPr>
            <w:r w:rsidRPr="004B4A1D">
              <w:rPr>
                <w:rFonts w:eastAsia="Calibri"/>
              </w:rPr>
              <w:t>Kết quả được trình bày một cách logic và dễ hiểu, tất cả kết quả đều được phân tích và đánh giá thỏa đáng</w:t>
            </w:r>
          </w:p>
        </w:tc>
        <w:tc>
          <w:tcPr>
            <w:tcW w:w="380" w:type="dxa"/>
            <w:shd w:val="clear" w:color="auto" w:fill="auto"/>
            <w:vAlign w:val="center"/>
          </w:tcPr>
          <w:p w14:paraId="5F415AB6"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6941E789"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205C506F"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108667C0"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0F46F7C9"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27CE93C4" w14:textId="77777777" w:rsidTr="00141382">
        <w:tc>
          <w:tcPr>
            <w:tcW w:w="648" w:type="dxa"/>
            <w:tcBorders>
              <w:bottom w:val="single" w:sz="4" w:space="0" w:color="auto"/>
            </w:tcBorders>
            <w:shd w:val="clear" w:color="auto" w:fill="auto"/>
            <w:vAlign w:val="center"/>
          </w:tcPr>
          <w:p w14:paraId="020C85E1" w14:textId="77777777" w:rsidR="004B4A1D" w:rsidRPr="004B4A1D" w:rsidRDefault="004B4A1D" w:rsidP="004B4A1D">
            <w:pPr>
              <w:spacing w:before="20" w:after="20"/>
              <w:jc w:val="center"/>
              <w:rPr>
                <w:rFonts w:eastAsia="Calibri"/>
                <w:color w:val="000000"/>
              </w:rPr>
            </w:pPr>
            <w:r w:rsidRPr="004B4A1D">
              <w:rPr>
                <w:rFonts w:eastAsia="Calibri"/>
                <w:color w:val="000000"/>
              </w:rPr>
              <w:t>7</w:t>
            </w:r>
          </w:p>
        </w:tc>
        <w:tc>
          <w:tcPr>
            <w:tcW w:w="6690" w:type="dxa"/>
            <w:tcBorders>
              <w:bottom w:val="single" w:sz="4" w:space="0" w:color="auto"/>
            </w:tcBorders>
            <w:shd w:val="clear" w:color="auto" w:fill="auto"/>
            <w:vAlign w:val="center"/>
          </w:tcPr>
          <w:p w14:paraId="3578C5A8" w14:textId="77777777" w:rsidR="004B4A1D" w:rsidRPr="004B4A1D" w:rsidRDefault="004B4A1D" w:rsidP="004B4A1D">
            <w:pPr>
              <w:spacing w:before="20" w:after="20"/>
              <w:rPr>
                <w:rFonts w:eastAsia="Calibri"/>
              </w:rPr>
            </w:pPr>
            <w:r w:rsidRPr="004B4A1D">
              <w:rPr>
                <w:rFonts w:eastAsia="Calibri"/>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75438B5B" w14:textId="77777777" w:rsidR="004B4A1D" w:rsidRPr="004B4A1D" w:rsidRDefault="004B4A1D" w:rsidP="004B4A1D">
            <w:pPr>
              <w:spacing w:before="20" w:after="20"/>
              <w:jc w:val="center"/>
              <w:rPr>
                <w:rFonts w:eastAsia="Calibri"/>
              </w:rPr>
            </w:pPr>
            <w:r w:rsidRPr="004B4A1D">
              <w:rPr>
                <w:rFonts w:eastAsia="Calibri"/>
              </w:rPr>
              <w:t>1</w:t>
            </w:r>
          </w:p>
        </w:tc>
        <w:tc>
          <w:tcPr>
            <w:tcW w:w="381" w:type="dxa"/>
            <w:tcBorders>
              <w:bottom w:val="single" w:sz="4" w:space="0" w:color="auto"/>
            </w:tcBorders>
            <w:shd w:val="clear" w:color="auto" w:fill="auto"/>
            <w:vAlign w:val="center"/>
          </w:tcPr>
          <w:p w14:paraId="3B462449" w14:textId="77777777" w:rsidR="004B4A1D" w:rsidRPr="004B4A1D" w:rsidRDefault="004B4A1D" w:rsidP="004B4A1D">
            <w:pPr>
              <w:spacing w:before="20" w:after="20"/>
              <w:jc w:val="center"/>
              <w:rPr>
                <w:rFonts w:eastAsia="Calibri"/>
              </w:rPr>
            </w:pPr>
            <w:r w:rsidRPr="004B4A1D">
              <w:rPr>
                <w:rFonts w:eastAsia="Calibri"/>
              </w:rPr>
              <w:t>2</w:t>
            </w:r>
          </w:p>
        </w:tc>
        <w:tc>
          <w:tcPr>
            <w:tcW w:w="381" w:type="dxa"/>
            <w:tcBorders>
              <w:bottom w:val="single" w:sz="4" w:space="0" w:color="auto"/>
            </w:tcBorders>
            <w:shd w:val="clear" w:color="auto" w:fill="auto"/>
            <w:vAlign w:val="center"/>
          </w:tcPr>
          <w:p w14:paraId="0CEAD2AC" w14:textId="77777777" w:rsidR="004B4A1D" w:rsidRPr="004B4A1D" w:rsidRDefault="004B4A1D" w:rsidP="004B4A1D">
            <w:pPr>
              <w:spacing w:before="20" w:after="20"/>
              <w:jc w:val="center"/>
              <w:rPr>
                <w:rFonts w:eastAsia="Calibri"/>
              </w:rPr>
            </w:pPr>
            <w:r w:rsidRPr="004B4A1D">
              <w:rPr>
                <w:rFonts w:eastAsia="Calibri"/>
              </w:rPr>
              <w:t>3</w:t>
            </w:r>
          </w:p>
        </w:tc>
        <w:tc>
          <w:tcPr>
            <w:tcW w:w="381" w:type="dxa"/>
            <w:tcBorders>
              <w:bottom w:val="single" w:sz="4" w:space="0" w:color="auto"/>
            </w:tcBorders>
            <w:shd w:val="clear" w:color="auto" w:fill="auto"/>
            <w:vAlign w:val="center"/>
          </w:tcPr>
          <w:p w14:paraId="27A0D545" w14:textId="77777777" w:rsidR="004B4A1D" w:rsidRPr="004B4A1D" w:rsidRDefault="004B4A1D" w:rsidP="004B4A1D">
            <w:pPr>
              <w:spacing w:before="20" w:after="20"/>
              <w:jc w:val="center"/>
              <w:rPr>
                <w:rFonts w:eastAsia="Calibri"/>
              </w:rPr>
            </w:pPr>
            <w:r w:rsidRPr="004B4A1D">
              <w:rPr>
                <w:rFonts w:eastAsia="Calibri"/>
              </w:rPr>
              <w:t>4</w:t>
            </w:r>
          </w:p>
        </w:tc>
        <w:tc>
          <w:tcPr>
            <w:tcW w:w="381" w:type="dxa"/>
            <w:tcBorders>
              <w:bottom w:val="single" w:sz="4" w:space="0" w:color="auto"/>
            </w:tcBorders>
            <w:shd w:val="clear" w:color="auto" w:fill="auto"/>
            <w:vAlign w:val="center"/>
          </w:tcPr>
          <w:p w14:paraId="6022882A"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2E4E9AC6" w14:textId="77777777" w:rsidTr="004B4A1D">
        <w:tc>
          <w:tcPr>
            <w:tcW w:w="9242" w:type="dxa"/>
            <w:gridSpan w:val="7"/>
            <w:shd w:val="clear" w:color="auto" w:fill="D9E2F3"/>
            <w:vAlign w:val="center"/>
          </w:tcPr>
          <w:p w14:paraId="3B079E3F" w14:textId="77777777" w:rsidR="004B4A1D" w:rsidRPr="004B4A1D" w:rsidRDefault="004B4A1D" w:rsidP="004B4A1D">
            <w:pPr>
              <w:spacing w:before="40" w:after="40"/>
              <w:rPr>
                <w:rFonts w:eastAsia="Calibri"/>
                <w:b/>
              </w:rPr>
            </w:pPr>
            <w:r w:rsidRPr="004B4A1D">
              <w:rPr>
                <w:rFonts w:eastAsia="Calibri"/>
                <w:b/>
              </w:rPr>
              <w:t>Kỹ năng viết quyển đồ án (10)</w:t>
            </w:r>
          </w:p>
        </w:tc>
      </w:tr>
      <w:tr w:rsidR="004B4A1D" w:rsidRPr="004B4A1D" w14:paraId="06FBE21B" w14:textId="77777777" w:rsidTr="00141382">
        <w:tc>
          <w:tcPr>
            <w:tcW w:w="648" w:type="dxa"/>
            <w:shd w:val="clear" w:color="auto" w:fill="auto"/>
            <w:vAlign w:val="center"/>
          </w:tcPr>
          <w:p w14:paraId="18946723" w14:textId="77777777" w:rsidR="004B4A1D" w:rsidRPr="004B4A1D" w:rsidRDefault="004B4A1D" w:rsidP="004B4A1D">
            <w:pPr>
              <w:spacing w:before="20" w:after="20"/>
              <w:jc w:val="center"/>
              <w:rPr>
                <w:rFonts w:eastAsia="Calibri"/>
                <w:color w:val="000000"/>
              </w:rPr>
            </w:pPr>
            <w:r w:rsidRPr="004B4A1D">
              <w:rPr>
                <w:rFonts w:eastAsia="Calibri"/>
                <w:color w:val="000000"/>
              </w:rPr>
              <w:t>8</w:t>
            </w:r>
          </w:p>
        </w:tc>
        <w:tc>
          <w:tcPr>
            <w:tcW w:w="6690" w:type="dxa"/>
            <w:shd w:val="clear" w:color="auto" w:fill="auto"/>
            <w:vAlign w:val="center"/>
          </w:tcPr>
          <w:p w14:paraId="10456EF4" w14:textId="77777777" w:rsidR="004B4A1D" w:rsidRPr="004B4A1D" w:rsidRDefault="004B4A1D" w:rsidP="004B4A1D">
            <w:pPr>
              <w:spacing w:before="20" w:after="20"/>
              <w:rPr>
                <w:rFonts w:eastAsia="Calibri"/>
              </w:rPr>
            </w:pPr>
            <w:r w:rsidRPr="004B4A1D">
              <w:rPr>
                <w:rFonts w:eastAsia="Calibri"/>
              </w:rPr>
              <w:t xml:space="preserve">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w:t>
            </w:r>
            <w:r w:rsidRPr="004B4A1D">
              <w:rPr>
                <w:rFonts w:eastAsia="Calibri"/>
              </w:rPr>
              <w:lastRenderedPageBreak/>
              <w:t>có mở đầu chương và kết luận chương, có liệt kê tài liệu tham khảo và có trích dẫn đúng quy định</w:t>
            </w:r>
          </w:p>
        </w:tc>
        <w:tc>
          <w:tcPr>
            <w:tcW w:w="380" w:type="dxa"/>
            <w:shd w:val="clear" w:color="auto" w:fill="auto"/>
            <w:vAlign w:val="center"/>
          </w:tcPr>
          <w:p w14:paraId="52BE33D2" w14:textId="77777777" w:rsidR="004B4A1D" w:rsidRPr="004B4A1D" w:rsidRDefault="004B4A1D" w:rsidP="004B4A1D">
            <w:pPr>
              <w:spacing w:before="20" w:after="20"/>
              <w:jc w:val="center"/>
              <w:rPr>
                <w:rFonts w:eastAsia="Calibri"/>
              </w:rPr>
            </w:pPr>
            <w:r w:rsidRPr="004B4A1D">
              <w:rPr>
                <w:rFonts w:eastAsia="Calibri"/>
              </w:rPr>
              <w:lastRenderedPageBreak/>
              <w:t>1</w:t>
            </w:r>
          </w:p>
        </w:tc>
        <w:tc>
          <w:tcPr>
            <w:tcW w:w="381" w:type="dxa"/>
            <w:shd w:val="clear" w:color="auto" w:fill="auto"/>
            <w:vAlign w:val="center"/>
          </w:tcPr>
          <w:p w14:paraId="65D6ED6F"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015F959E"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4AFB7D27"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2CFD2832"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5D82732C" w14:textId="77777777" w:rsidTr="00141382">
        <w:tc>
          <w:tcPr>
            <w:tcW w:w="648" w:type="dxa"/>
            <w:shd w:val="clear" w:color="auto" w:fill="auto"/>
            <w:vAlign w:val="center"/>
          </w:tcPr>
          <w:p w14:paraId="081DD46B" w14:textId="77777777" w:rsidR="004B4A1D" w:rsidRPr="004B4A1D" w:rsidRDefault="004B4A1D" w:rsidP="004B4A1D">
            <w:pPr>
              <w:spacing w:before="20" w:after="20"/>
              <w:jc w:val="center"/>
              <w:rPr>
                <w:rFonts w:eastAsia="Calibri"/>
                <w:color w:val="000000"/>
              </w:rPr>
            </w:pPr>
            <w:r w:rsidRPr="004B4A1D">
              <w:rPr>
                <w:rFonts w:eastAsia="Calibri"/>
                <w:color w:val="000000"/>
              </w:rPr>
              <w:t>9</w:t>
            </w:r>
          </w:p>
        </w:tc>
        <w:tc>
          <w:tcPr>
            <w:tcW w:w="6690" w:type="dxa"/>
            <w:shd w:val="clear" w:color="auto" w:fill="auto"/>
            <w:vAlign w:val="center"/>
          </w:tcPr>
          <w:p w14:paraId="7B6ABF98" w14:textId="77777777" w:rsidR="004B4A1D" w:rsidRPr="004B4A1D" w:rsidRDefault="004B4A1D" w:rsidP="004B4A1D">
            <w:pPr>
              <w:spacing w:before="20" w:after="20"/>
              <w:rPr>
                <w:rFonts w:eastAsia="Calibri"/>
              </w:rPr>
            </w:pPr>
            <w:r w:rsidRPr="004B4A1D">
              <w:rPr>
                <w:rFonts w:eastAsia="Calibri"/>
              </w:rPr>
              <w:t>Kỹ năng viết xuất sắc (cấu trúc câu chuẩn, văn phong khoa học, lập luận logic và có cơ sở, từ vựng sử dụng phù hợp v.v.)</w:t>
            </w:r>
          </w:p>
        </w:tc>
        <w:tc>
          <w:tcPr>
            <w:tcW w:w="380" w:type="dxa"/>
            <w:shd w:val="clear" w:color="auto" w:fill="auto"/>
            <w:vAlign w:val="center"/>
          </w:tcPr>
          <w:p w14:paraId="4945294C"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7D4E24D8"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39E86350"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2336BCD2" w14:textId="77777777" w:rsidR="004B4A1D" w:rsidRPr="004B4A1D" w:rsidRDefault="004B4A1D" w:rsidP="004B4A1D">
            <w:pPr>
              <w:spacing w:before="20" w:after="20"/>
              <w:jc w:val="center"/>
              <w:rPr>
                <w:rFonts w:eastAsia="Calibri"/>
              </w:rPr>
            </w:pPr>
            <w:r w:rsidRPr="004B4A1D">
              <w:rPr>
                <w:rFonts w:eastAsia="Calibri"/>
              </w:rPr>
              <w:t>4</w:t>
            </w:r>
          </w:p>
        </w:tc>
        <w:tc>
          <w:tcPr>
            <w:tcW w:w="381" w:type="dxa"/>
            <w:shd w:val="clear" w:color="auto" w:fill="auto"/>
            <w:vAlign w:val="center"/>
          </w:tcPr>
          <w:p w14:paraId="05F68614"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5E0A8928" w14:textId="77777777" w:rsidTr="004B4A1D">
        <w:tc>
          <w:tcPr>
            <w:tcW w:w="9242" w:type="dxa"/>
            <w:gridSpan w:val="7"/>
            <w:shd w:val="clear" w:color="auto" w:fill="D9E2F3"/>
            <w:vAlign w:val="center"/>
          </w:tcPr>
          <w:p w14:paraId="70894AE1" w14:textId="77777777" w:rsidR="004B4A1D" w:rsidRPr="004B4A1D" w:rsidRDefault="004B4A1D" w:rsidP="004B4A1D">
            <w:pPr>
              <w:spacing w:before="40" w:after="40"/>
              <w:rPr>
                <w:rFonts w:eastAsia="Calibri"/>
                <w:b/>
              </w:rPr>
            </w:pPr>
            <w:r w:rsidRPr="004B4A1D">
              <w:rPr>
                <w:rFonts w:eastAsia="Calibri"/>
                <w:b/>
              </w:rPr>
              <w:t>Thành tựu nghiên cứu khoa học (5)</w:t>
            </w:r>
            <w:r w:rsidRPr="004B4A1D">
              <w:rPr>
                <w:rFonts w:eastAsia="Calibri"/>
                <w:i/>
              </w:rPr>
              <w:t xml:space="preserve"> (chọn 1 trong 3 trường hợp)</w:t>
            </w:r>
          </w:p>
        </w:tc>
      </w:tr>
      <w:tr w:rsidR="004B4A1D" w:rsidRPr="004B4A1D" w14:paraId="301BD100" w14:textId="77777777" w:rsidTr="00141382">
        <w:tc>
          <w:tcPr>
            <w:tcW w:w="648" w:type="dxa"/>
            <w:shd w:val="clear" w:color="auto" w:fill="auto"/>
            <w:vAlign w:val="center"/>
          </w:tcPr>
          <w:p w14:paraId="553CA144" w14:textId="77777777" w:rsidR="004B4A1D" w:rsidRPr="004B4A1D" w:rsidRDefault="004B4A1D" w:rsidP="004B4A1D">
            <w:pPr>
              <w:spacing w:before="20" w:after="20"/>
              <w:jc w:val="center"/>
              <w:rPr>
                <w:rFonts w:eastAsia="Calibri"/>
                <w:color w:val="000000"/>
              </w:rPr>
            </w:pPr>
            <w:r w:rsidRPr="004B4A1D">
              <w:rPr>
                <w:rFonts w:eastAsia="Calibri"/>
                <w:color w:val="000000"/>
              </w:rPr>
              <w:t>10a</w:t>
            </w:r>
          </w:p>
        </w:tc>
        <w:tc>
          <w:tcPr>
            <w:tcW w:w="6690" w:type="dxa"/>
            <w:shd w:val="clear" w:color="auto" w:fill="auto"/>
            <w:vAlign w:val="center"/>
          </w:tcPr>
          <w:p w14:paraId="12039076" w14:textId="77777777" w:rsidR="004B4A1D" w:rsidRPr="004B4A1D" w:rsidRDefault="004B4A1D" w:rsidP="004B4A1D">
            <w:pPr>
              <w:spacing w:before="20" w:after="20"/>
              <w:rPr>
                <w:rFonts w:eastAsia="Calibri"/>
              </w:rPr>
            </w:pPr>
            <w:r w:rsidRPr="004B4A1D">
              <w:rPr>
                <w:rFonts w:eastAsia="Calibri"/>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904" w:type="dxa"/>
            <w:gridSpan w:val="5"/>
            <w:shd w:val="clear" w:color="auto" w:fill="auto"/>
            <w:vAlign w:val="center"/>
          </w:tcPr>
          <w:p w14:paraId="2DC9C1C8"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32288734" w14:textId="77777777" w:rsidTr="00141382">
        <w:tc>
          <w:tcPr>
            <w:tcW w:w="648" w:type="dxa"/>
            <w:shd w:val="clear" w:color="auto" w:fill="auto"/>
            <w:vAlign w:val="center"/>
          </w:tcPr>
          <w:p w14:paraId="362DC172" w14:textId="77777777" w:rsidR="004B4A1D" w:rsidRPr="004B4A1D" w:rsidRDefault="004B4A1D" w:rsidP="004B4A1D">
            <w:pPr>
              <w:spacing w:before="20" w:after="20"/>
              <w:jc w:val="center"/>
              <w:rPr>
                <w:rFonts w:eastAsia="Calibri"/>
                <w:color w:val="000000"/>
              </w:rPr>
            </w:pPr>
            <w:r w:rsidRPr="004B4A1D">
              <w:rPr>
                <w:rFonts w:eastAsia="Calibri"/>
                <w:color w:val="000000"/>
              </w:rPr>
              <w:t>10b</w:t>
            </w:r>
          </w:p>
        </w:tc>
        <w:tc>
          <w:tcPr>
            <w:tcW w:w="6690" w:type="dxa"/>
            <w:shd w:val="clear" w:color="auto" w:fill="auto"/>
            <w:vAlign w:val="center"/>
          </w:tcPr>
          <w:p w14:paraId="14630117" w14:textId="77777777" w:rsidR="004B4A1D" w:rsidRPr="004B4A1D" w:rsidRDefault="004B4A1D" w:rsidP="004B4A1D">
            <w:pPr>
              <w:spacing w:before="20" w:after="20"/>
              <w:rPr>
                <w:rFonts w:eastAsia="Calibri"/>
                <w:color w:val="000000"/>
              </w:rPr>
            </w:pPr>
            <w:r w:rsidRPr="004B4A1D">
              <w:rPr>
                <w:rFonts w:eastAsia="Calibri"/>
                <w:color w:val="000000"/>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904" w:type="dxa"/>
            <w:gridSpan w:val="5"/>
            <w:shd w:val="clear" w:color="auto" w:fill="auto"/>
            <w:vAlign w:val="center"/>
          </w:tcPr>
          <w:p w14:paraId="352D9E8E" w14:textId="77777777" w:rsidR="004B4A1D" w:rsidRPr="004B4A1D" w:rsidRDefault="004B4A1D" w:rsidP="004B4A1D">
            <w:pPr>
              <w:spacing w:before="20" w:after="20"/>
              <w:jc w:val="center"/>
              <w:rPr>
                <w:rFonts w:eastAsia="Calibri"/>
              </w:rPr>
            </w:pPr>
            <w:r w:rsidRPr="004B4A1D">
              <w:rPr>
                <w:rFonts w:eastAsia="Calibri"/>
              </w:rPr>
              <w:t>2</w:t>
            </w:r>
          </w:p>
        </w:tc>
      </w:tr>
      <w:tr w:rsidR="004B4A1D" w:rsidRPr="004B4A1D" w14:paraId="2A253395" w14:textId="77777777" w:rsidTr="00141382">
        <w:tc>
          <w:tcPr>
            <w:tcW w:w="648" w:type="dxa"/>
            <w:shd w:val="clear" w:color="auto" w:fill="auto"/>
            <w:vAlign w:val="center"/>
          </w:tcPr>
          <w:p w14:paraId="57D792A8" w14:textId="77777777" w:rsidR="004B4A1D" w:rsidRPr="004B4A1D" w:rsidRDefault="004B4A1D" w:rsidP="004B4A1D">
            <w:pPr>
              <w:spacing w:before="20" w:after="20"/>
              <w:jc w:val="center"/>
              <w:rPr>
                <w:rFonts w:eastAsia="Calibri"/>
                <w:color w:val="000000"/>
              </w:rPr>
            </w:pPr>
            <w:r w:rsidRPr="004B4A1D">
              <w:rPr>
                <w:rFonts w:eastAsia="Calibri"/>
                <w:color w:val="000000"/>
              </w:rPr>
              <w:t>10c</w:t>
            </w:r>
          </w:p>
        </w:tc>
        <w:tc>
          <w:tcPr>
            <w:tcW w:w="6690" w:type="dxa"/>
            <w:shd w:val="clear" w:color="auto" w:fill="auto"/>
            <w:vAlign w:val="center"/>
          </w:tcPr>
          <w:p w14:paraId="04221CCA" w14:textId="77777777" w:rsidR="004B4A1D" w:rsidRPr="004B4A1D" w:rsidRDefault="004B4A1D" w:rsidP="004B4A1D">
            <w:pPr>
              <w:spacing w:before="20" w:after="20"/>
              <w:rPr>
                <w:rFonts w:eastAsia="Calibri"/>
                <w:color w:val="000000"/>
              </w:rPr>
            </w:pPr>
            <w:r w:rsidRPr="004B4A1D">
              <w:rPr>
                <w:rFonts w:eastAsia="Calibri"/>
                <w:color w:val="000000"/>
              </w:rPr>
              <w:t>Không có thành tích về nghiên cứu khoa học</w:t>
            </w:r>
          </w:p>
        </w:tc>
        <w:tc>
          <w:tcPr>
            <w:tcW w:w="1904" w:type="dxa"/>
            <w:gridSpan w:val="5"/>
            <w:shd w:val="clear" w:color="auto" w:fill="auto"/>
            <w:vAlign w:val="center"/>
          </w:tcPr>
          <w:p w14:paraId="2BB7181F" w14:textId="77777777" w:rsidR="004B4A1D" w:rsidRPr="004B4A1D" w:rsidRDefault="004B4A1D" w:rsidP="004B4A1D">
            <w:pPr>
              <w:spacing w:before="20" w:after="20"/>
              <w:jc w:val="center"/>
              <w:rPr>
                <w:rFonts w:eastAsia="Calibri"/>
              </w:rPr>
            </w:pPr>
            <w:r w:rsidRPr="004B4A1D">
              <w:rPr>
                <w:rFonts w:eastAsia="Calibri"/>
              </w:rPr>
              <w:t>0</w:t>
            </w:r>
          </w:p>
        </w:tc>
      </w:tr>
      <w:tr w:rsidR="004B4A1D" w:rsidRPr="004B4A1D" w14:paraId="435EE5BA" w14:textId="77777777" w:rsidTr="004B4A1D">
        <w:trPr>
          <w:trHeight w:val="217"/>
        </w:trPr>
        <w:tc>
          <w:tcPr>
            <w:tcW w:w="7338" w:type="dxa"/>
            <w:gridSpan w:val="2"/>
            <w:shd w:val="clear" w:color="auto" w:fill="D9E2F3"/>
            <w:vAlign w:val="center"/>
          </w:tcPr>
          <w:p w14:paraId="70389831" w14:textId="77777777" w:rsidR="004B4A1D" w:rsidRPr="004B4A1D" w:rsidRDefault="004B4A1D" w:rsidP="004B4A1D">
            <w:pPr>
              <w:rPr>
                <w:rFonts w:eastAsia="Calibri"/>
                <w:b/>
              </w:rPr>
            </w:pPr>
            <w:r w:rsidRPr="004B4A1D">
              <w:rPr>
                <w:rFonts w:eastAsia="Calibri"/>
                <w:b/>
              </w:rPr>
              <w:t>Điểm tổng</w:t>
            </w:r>
          </w:p>
        </w:tc>
        <w:tc>
          <w:tcPr>
            <w:tcW w:w="1904" w:type="dxa"/>
            <w:gridSpan w:val="5"/>
            <w:shd w:val="clear" w:color="auto" w:fill="D9E2F3"/>
            <w:vAlign w:val="center"/>
          </w:tcPr>
          <w:p w14:paraId="4633916D" w14:textId="77777777" w:rsidR="004B4A1D" w:rsidRPr="004B4A1D" w:rsidRDefault="004B4A1D" w:rsidP="004B4A1D">
            <w:pPr>
              <w:ind w:left="582"/>
              <w:jc w:val="center"/>
              <w:rPr>
                <w:rFonts w:eastAsia="Calibri"/>
                <w:b/>
              </w:rPr>
            </w:pPr>
            <w:r w:rsidRPr="004B4A1D">
              <w:rPr>
                <w:rFonts w:eastAsia="Calibri"/>
                <w:b/>
              </w:rPr>
              <w:t>/50</w:t>
            </w:r>
          </w:p>
        </w:tc>
      </w:tr>
      <w:tr w:rsidR="004B4A1D" w:rsidRPr="004B4A1D" w14:paraId="4C85E2EE" w14:textId="77777777" w:rsidTr="004B4A1D">
        <w:trPr>
          <w:trHeight w:val="271"/>
        </w:trPr>
        <w:tc>
          <w:tcPr>
            <w:tcW w:w="7338" w:type="dxa"/>
            <w:gridSpan w:val="2"/>
            <w:shd w:val="clear" w:color="auto" w:fill="D9E2F3"/>
            <w:vAlign w:val="center"/>
          </w:tcPr>
          <w:p w14:paraId="2A9FF653" w14:textId="77777777" w:rsidR="004B4A1D" w:rsidRPr="004B4A1D" w:rsidRDefault="004B4A1D" w:rsidP="004B4A1D">
            <w:pPr>
              <w:rPr>
                <w:rFonts w:eastAsia="Calibri"/>
                <w:b/>
              </w:rPr>
            </w:pPr>
            <w:r w:rsidRPr="004B4A1D">
              <w:rPr>
                <w:rFonts w:eastAsia="Calibri"/>
                <w:b/>
              </w:rPr>
              <w:t>Điểm tổng quy đổi về thang 10</w:t>
            </w:r>
          </w:p>
        </w:tc>
        <w:tc>
          <w:tcPr>
            <w:tcW w:w="1904" w:type="dxa"/>
            <w:gridSpan w:val="5"/>
            <w:shd w:val="clear" w:color="auto" w:fill="D9E2F3"/>
            <w:vAlign w:val="center"/>
          </w:tcPr>
          <w:p w14:paraId="55B99B41" w14:textId="77777777" w:rsidR="004B4A1D" w:rsidRPr="004B4A1D" w:rsidRDefault="004B4A1D" w:rsidP="004B4A1D">
            <w:pPr>
              <w:jc w:val="center"/>
              <w:rPr>
                <w:rFonts w:eastAsia="Calibri"/>
                <w:b/>
              </w:rPr>
            </w:pPr>
          </w:p>
        </w:tc>
      </w:tr>
    </w:tbl>
    <w:p w14:paraId="475FA7E4" w14:textId="77777777" w:rsidR="004B4A1D" w:rsidRPr="004B4A1D" w:rsidRDefault="004B4A1D" w:rsidP="004B4A1D">
      <w:pPr>
        <w:rPr>
          <w:rFonts w:eastAsia="Calibri"/>
          <w:b/>
          <w:i/>
        </w:rPr>
      </w:pPr>
    </w:p>
    <w:p w14:paraId="3BB8B117" w14:textId="77777777" w:rsidR="004B4A1D" w:rsidRPr="004B4A1D" w:rsidRDefault="004B4A1D" w:rsidP="004B4A1D">
      <w:pPr>
        <w:rPr>
          <w:rFonts w:eastAsia="Calibri"/>
          <w:b/>
          <w:i/>
        </w:rPr>
      </w:pPr>
      <w:r w:rsidRPr="004B4A1D">
        <w:rPr>
          <w:rFonts w:eastAsia="Calibri"/>
          <w:b/>
          <w:i/>
        </w:rPr>
        <w:t xml:space="preserve">Nhận xét khác </w:t>
      </w:r>
      <w:r w:rsidRPr="004B4A1D">
        <w:rPr>
          <w:rFonts w:eastAsia="Calibri"/>
          <w:i/>
        </w:rPr>
        <w:t>(về thái độ và tinh thần làm việc của sinh viên)</w:t>
      </w:r>
    </w:p>
    <w:p w14:paraId="376EA256" w14:textId="77777777" w:rsidR="004B4A1D" w:rsidRPr="004B4A1D" w:rsidRDefault="004B4A1D" w:rsidP="004B4A1D">
      <w:pPr>
        <w:tabs>
          <w:tab w:val="left" w:leader="dot" w:pos="9000"/>
        </w:tabs>
        <w:rPr>
          <w:rFonts w:eastAsia="Calibri"/>
        </w:rPr>
      </w:pPr>
      <w:r w:rsidRPr="004B4A1D">
        <w:rPr>
          <w:rFonts w:eastAsia="Calibri"/>
        </w:rPr>
        <w:tab/>
      </w:r>
    </w:p>
    <w:p w14:paraId="2A56950F" w14:textId="77777777" w:rsidR="004B4A1D" w:rsidRPr="004B4A1D" w:rsidRDefault="004B4A1D" w:rsidP="004B4A1D">
      <w:pPr>
        <w:tabs>
          <w:tab w:val="left" w:leader="dot" w:pos="9000"/>
        </w:tabs>
        <w:rPr>
          <w:rFonts w:eastAsia="Calibri"/>
        </w:rPr>
      </w:pPr>
      <w:r w:rsidRPr="004B4A1D">
        <w:rPr>
          <w:rFonts w:eastAsia="Calibri"/>
        </w:rPr>
        <w:tab/>
      </w:r>
    </w:p>
    <w:p w14:paraId="56A135CB" w14:textId="77777777" w:rsidR="004B4A1D" w:rsidRPr="004B4A1D" w:rsidRDefault="004B4A1D" w:rsidP="004B4A1D">
      <w:pPr>
        <w:tabs>
          <w:tab w:val="left" w:leader="dot" w:pos="9000"/>
        </w:tabs>
        <w:rPr>
          <w:rFonts w:eastAsia="Calibri"/>
        </w:rPr>
      </w:pPr>
      <w:r w:rsidRPr="004B4A1D">
        <w:rPr>
          <w:rFonts w:eastAsia="Calibri"/>
        </w:rPr>
        <w:tab/>
      </w:r>
    </w:p>
    <w:p w14:paraId="01998251" w14:textId="77777777" w:rsidR="004B4A1D" w:rsidRPr="004B4A1D" w:rsidRDefault="004B4A1D" w:rsidP="004B4A1D">
      <w:pPr>
        <w:tabs>
          <w:tab w:val="left" w:leader="dot" w:pos="9000"/>
        </w:tabs>
        <w:rPr>
          <w:rFonts w:eastAsia="Calibri"/>
        </w:rPr>
      </w:pPr>
      <w:r w:rsidRPr="004B4A1D">
        <w:rPr>
          <w:rFonts w:eastAsia="Calibri"/>
        </w:rPr>
        <w:tab/>
      </w:r>
    </w:p>
    <w:p w14:paraId="79292188" w14:textId="77777777" w:rsidR="004B4A1D" w:rsidRPr="004B4A1D" w:rsidRDefault="004B4A1D" w:rsidP="004B4A1D">
      <w:pPr>
        <w:tabs>
          <w:tab w:val="left" w:leader="dot" w:pos="9000"/>
        </w:tabs>
        <w:rPr>
          <w:rFonts w:eastAsia="Calibri"/>
        </w:rPr>
      </w:pPr>
      <w:r w:rsidRPr="004B4A1D">
        <w:rPr>
          <w:rFonts w:eastAsia="Calibri"/>
        </w:rPr>
        <w:tab/>
      </w:r>
    </w:p>
    <w:p w14:paraId="39F862E2" w14:textId="77777777" w:rsidR="004B4A1D" w:rsidRPr="004B4A1D" w:rsidRDefault="004B4A1D" w:rsidP="004B4A1D">
      <w:pPr>
        <w:tabs>
          <w:tab w:val="left" w:leader="dot" w:pos="9000"/>
        </w:tabs>
        <w:rPr>
          <w:rFonts w:eastAsia="Calibri"/>
        </w:rPr>
      </w:pPr>
      <w:r w:rsidRPr="004B4A1D">
        <w:rPr>
          <w:rFonts w:eastAsia="Calibri"/>
        </w:rPr>
        <w:tab/>
      </w:r>
    </w:p>
    <w:p w14:paraId="08F63C84" w14:textId="77777777" w:rsidR="004B4A1D" w:rsidRPr="004B4A1D" w:rsidRDefault="004B4A1D" w:rsidP="004B4A1D">
      <w:pPr>
        <w:tabs>
          <w:tab w:val="left" w:leader="dot" w:pos="9000"/>
        </w:tabs>
        <w:rPr>
          <w:rFonts w:eastAsia="Calibr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4B4A1D" w:rsidRPr="004B4A1D" w14:paraId="0E220DE1" w14:textId="77777777" w:rsidTr="00141382">
        <w:tc>
          <w:tcPr>
            <w:tcW w:w="4527" w:type="dxa"/>
          </w:tcPr>
          <w:p w14:paraId="697C4135" w14:textId="77777777" w:rsidR="004B4A1D" w:rsidRPr="004B4A1D" w:rsidRDefault="004B4A1D" w:rsidP="004B4A1D">
            <w:pPr>
              <w:rPr>
                <w:rFonts w:eastAsia="Calibri"/>
              </w:rPr>
            </w:pPr>
          </w:p>
        </w:tc>
        <w:tc>
          <w:tcPr>
            <w:tcW w:w="4545" w:type="dxa"/>
          </w:tcPr>
          <w:p w14:paraId="5EDE835E" w14:textId="77777777" w:rsidR="004B4A1D" w:rsidRPr="004B4A1D" w:rsidRDefault="004B4A1D" w:rsidP="004B4A1D">
            <w:pPr>
              <w:jc w:val="center"/>
              <w:rPr>
                <w:rFonts w:eastAsia="Calibri"/>
              </w:rPr>
            </w:pPr>
            <w:r w:rsidRPr="004B4A1D">
              <w:rPr>
                <w:rFonts w:eastAsia="Calibri"/>
              </w:rPr>
              <w:t>Ngày: … / … / 20…</w:t>
            </w:r>
          </w:p>
          <w:p w14:paraId="19628352" w14:textId="77777777" w:rsidR="004B4A1D" w:rsidRPr="004B4A1D" w:rsidRDefault="004B4A1D" w:rsidP="004B4A1D">
            <w:pPr>
              <w:jc w:val="center"/>
              <w:rPr>
                <w:rFonts w:eastAsia="Calibri"/>
              </w:rPr>
            </w:pPr>
            <w:r w:rsidRPr="004B4A1D">
              <w:rPr>
                <w:rFonts w:eastAsia="Calibri"/>
              </w:rPr>
              <w:t>Người nhận xét</w:t>
            </w:r>
          </w:p>
          <w:p w14:paraId="73548FEB" w14:textId="77777777" w:rsidR="004B4A1D" w:rsidRPr="004B4A1D" w:rsidRDefault="004B4A1D" w:rsidP="004B4A1D">
            <w:pPr>
              <w:jc w:val="center"/>
              <w:rPr>
                <w:rFonts w:eastAsia="Calibri"/>
              </w:rPr>
            </w:pPr>
            <w:r w:rsidRPr="004B4A1D">
              <w:rPr>
                <w:rFonts w:eastAsia="Calibri"/>
              </w:rPr>
              <w:t>(Ký và ghi rõ họ tên)</w:t>
            </w:r>
          </w:p>
        </w:tc>
      </w:tr>
    </w:tbl>
    <w:p w14:paraId="4B7B2C9B" w14:textId="77777777" w:rsidR="004B4A1D" w:rsidRPr="004B4A1D" w:rsidRDefault="004B4A1D" w:rsidP="004B4A1D">
      <w:pPr>
        <w:spacing w:line="276" w:lineRule="auto"/>
        <w:jc w:val="center"/>
        <w:rPr>
          <w:rFonts w:eastAsia="Calibri"/>
          <w:b/>
          <w:sz w:val="28"/>
          <w:szCs w:val="28"/>
        </w:rPr>
      </w:pPr>
      <w:r w:rsidRPr="004B4A1D">
        <w:rPr>
          <w:rFonts w:eastAsia="Calibri"/>
          <w:b/>
          <w:sz w:val="28"/>
          <w:szCs w:val="28"/>
        </w:rPr>
        <w:br w:type="page"/>
      </w:r>
    </w:p>
    <w:p w14:paraId="4F6B152B" w14:textId="77777777" w:rsidR="004B4A1D" w:rsidRPr="004B4A1D" w:rsidRDefault="004B4A1D" w:rsidP="004B4A1D">
      <w:pPr>
        <w:spacing w:line="276" w:lineRule="auto"/>
        <w:jc w:val="center"/>
        <w:rPr>
          <w:rFonts w:eastAsia="Calibri"/>
          <w:b/>
          <w:sz w:val="28"/>
          <w:szCs w:val="28"/>
        </w:rPr>
      </w:pPr>
      <w:r w:rsidRPr="004B4A1D">
        <w:rPr>
          <w:rFonts w:eastAsia="Calibri"/>
          <w:b/>
          <w:sz w:val="28"/>
          <w:szCs w:val="28"/>
        </w:rPr>
        <w:lastRenderedPageBreak/>
        <w:t>ĐÁNH GIÁ QUYỂN ĐỒ ÁN TỐT NGHIỆP</w:t>
      </w:r>
    </w:p>
    <w:p w14:paraId="5A17EACF" w14:textId="77777777" w:rsidR="004B4A1D" w:rsidRPr="004B4A1D" w:rsidRDefault="004B4A1D" w:rsidP="004B4A1D">
      <w:pPr>
        <w:jc w:val="center"/>
        <w:rPr>
          <w:rFonts w:eastAsia="Calibri"/>
          <w:sz w:val="28"/>
          <w:szCs w:val="28"/>
        </w:rPr>
      </w:pPr>
      <w:r w:rsidRPr="004B4A1D">
        <w:rPr>
          <w:rFonts w:eastAsia="Calibri"/>
          <w:sz w:val="28"/>
          <w:szCs w:val="28"/>
        </w:rPr>
        <w:t xml:space="preserve"> (Dùng cho cán bộ phản biện)</w:t>
      </w:r>
    </w:p>
    <w:p w14:paraId="6297FF62" w14:textId="77777777" w:rsidR="004B4A1D" w:rsidRPr="004B4A1D" w:rsidRDefault="004B4A1D" w:rsidP="004B4A1D">
      <w:pPr>
        <w:jc w:val="center"/>
        <w:rPr>
          <w:rFonts w:eastAsia="Calibri"/>
          <w:sz w:val="28"/>
          <w:szCs w:val="28"/>
        </w:rPr>
      </w:pPr>
    </w:p>
    <w:p w14:paraId="7C2D39ED" w14:textId="77777777" w:rsidR="004B4A1D" w:rsidRPr="004B4A1D" w:rsidRDefault="004B4A1D" w:rsidP="004B4A1D">
      <w:pPr>
        <w:tabs>
          <w:tab w:val="left" w:leader="dot" w:pos="9000"/>
        </w:tabs>
        <w:rPr>
          <w:rFonts w:eastAsia="Calibri"/>
        </w:rPr>
      </w:pPr>
      <w:r w:rsidRPr="004B4A1D">
        <w:rPr>
          <w:rFonts w:eastAsia="Calibri"/>
        </w:rPr>
        <w:t xml:space="preserve">Giảng viên đánh giá: </w:t>
      </w:r>
      <w:r w:rsidRPr="004B4A1D">
        <w:rPr>
          <w:rFonts w:eastAsia="Calibri"/>
        </w:rPr>
        <w:tab/>
      </w:r>
    </w:p>
    <w:p w14:paraId="67B7D59C" w14:textId="77777777" w:rsidR="001D19DD" w:rsidRPr="004B4A1D" w:rsidRDefault="001D19DD" w:rsidP="001D19DD">
      <w:pPr>
        <w:tabs>
          <w:tab w:val="left" w:leader="dot" w:pos="5760"/>
          <w:tab w:val="left" w:leader="dot" w:pos="9000"/>
        </w:tabs>
        <w:rPr>
          <w:rFonts w:eastAsia="Calibri"/>
        </w:rPr>
      </w:pPr>
      <w:r w:rsidRPr="004B4A1D">
        <w:rPr>
          <w:rFonts w:eastAsia="Calibri"/>
        </w:rPr>
        <w:t>Họ và tên sinh viên: ………</w:t>
      </w:r>
      <w:r>
        <w:rPr>
          <w:rFonts w:eastAsia="Calibri"/>
        </w:rPr>
        <w:t>ĐINH GIANG LONG</w:t>
      </w:r>
      <w:r w:rsidRPr="004B4A1D">
        <w:rPr>
          <w:rFonts w:eastAsia="Calibri"/>
        </w:rPr>
        <w:tab/>
        <w:t>MSSV: 201</w:t>
      </w:r>
      <w:r>
        <w:rPr>
          <w:rFonts w:eastAsia="Calibri"/>
        </w:rPr>
        <w:t>82648</w:t>
      </w:r>
      <w:r w:rsidRPr="004B4A1D">
        <w:rPr>
          <w:rFonts w:eastAsia="Calibri"/>
        </w:rPr>
        <w:tab/>
      </w:r>
    </w:p>
    <w:p w14:paraId="128AA93A" w14:textId="77777777" w:rsidR="001D19DD" w:rsidRPr="004B4A1D" w:rsidRDefault="001D19DD" w:rsidP="001D19DD">
      <w:pPr>
        <w:tabs>
          <w:tab w:val="left" w:leader="dot" w:pos="9000"/>
        </w:tabs>
        <w:rPr>
          <w:rFonts w:eastAsia="Calibri"/>
        </w:rPr>
      </w:pPr>
      <w:r w:rsidRPr="004B4A1D">
        <w:rPr>
          <w:rFonts w:eastAsia="Calibri"/>
        </w:rPr>
        <w:t xml:space="preserve">Tên đồ án: ……….THIẾT KẾ HỆ THỐNG QUẢN </w:t>
      </w:r>
      <w:r>
        <w:rPr>
          <w:rFonts w:eastAsia="Calibri"/>
        </w:rPr>
        <w:t>HỖ TRỢ BỆNH NHÂN ĐIỀU TRỊ                …………………………..……BỆNH NHÂN ĐIỀU TRỊ THẬN NHÂN TẠO</w:t>
      </w:r>
      <w:r w:rsidRPr="004B4A1D">
        <w:rPr>
          <w:rFonts w:eastAsia="Calibri"/>
        </w:rPr>
        <w:tab/>
      </w:r>
    </w:p>
    <w:p w14:paraId="4C98861F" w14:textId="77777777" w:rsidR="004B4A1D" w:rsidRPr="004B4A1D" w:rsidRDefault="004B4A1D" w:rsidP="004B4A1D">
      <w:pPr>
        <w:tabs>
          <w:tab w:val="left" w:leader="dot" w:pos="9000"/>
        </w:tabs>
        <w:rPr>
          <w:rFonts w:eastAsia="Calibri"/>
        </w:rPr>
      </w:pPr>
      <w:r w:rsidRPr="004B4A1D">
        <w:rPr>
          <w:rFonts w:eastAsia="Calibri"/>
        </w:rPr>
        <w:tab/>
      </w:r>
    </w:p>
    <w:p w14:paraId="125E3007" w14:textId="77777777" w:rsidR="004B4A1D" w:rsidRPr="004B4A1D" w:rsidRDefault="004B4A1D" w:rsidP="004B4A1D">
      <w:pPr>
        <w:ind w:right="-334"/>
        <w:rPr>
          <w:rFonts w:eastAsia="Calibri"/>
          <w:b/>
        </w:rPr>
      </w:pPr>
      <w:r w:rsidRPr="004B4A1D">
        <w:rPr>
          <w:rFonts w:eastAsia="Calibri"/>
          <w:b/>
        </w:rPr>
        <w:t xml:space="preserve">Chọn các mức điểm phù hợp cho sinh viên trình bày theo các tiêu chí dưới đây: </w:t>
      </w:r>
    </w:p>
    <w:p w14:paraId="42652B13" w14:textId="77777777" w:rsidR="004B4A1D" w:rsidRPr="004B4A1D" w:rsidRDefault="004B4A1D" w:rsidP="004B4A1D">
      <w:pPr>
        <w:spacing w:after="180"/>
        <w:rPr>
          <w:rFonts w:eastAsia="Calibri"/>
        </w:rPr>
      </w:pPr>
      <w:r w:rsidRPr="004B4A1D">
        <w:rPr>
          <w:rFonts w:eastAsia="Calibri"/>
        </w:rPr>
        <w:t>Rất kém (1); Kém (2); Đạt (3); Giỏi (4); Xuất sắc (5)</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6690"/>
        <w:gridCol w:w="380"/>
        <w:gridCol w:w="381"/>
        <w:gridCol w:w="381"/>
        <w:gridCol w:w="381"/>
        <w:gridCol w:w="348"/>
      </w:tblGrid>
      <w:tr w:rsidR="004B4A1D" w:rsidRPr="004B4A1D" w14:paraId="2A4EA504" w14:textId="77777777" w:rsidTr="004B4A1D">
        <w:tc>
          <w:tcPr>
            <w:tcW w:w="9214" w:type="dxa"/>
            <w:gridSpan w:val="7"/>
            <w:shd w:val="clear" w:color="auto" w:fill="D9E2F3"/>
            <w:vAlign w:val="center"/>
          </w:tcPr>
          <w:p w14:paraId="3E324A06" w14:textId="77777777" w:rsidR="004B4A1D" w:rsidRPr="004B4A1D" w:rsidRDefault="004B4A1D" w:rsidP="004B4A1D">
            <w:pPr>
              <w:spacing w:before="40" w:after="40"/>
              <w:rPr>
                <w:rFonts w:eastAsia="Calibri"/>
                <w:b/>
              </w:rPr>
            </w:pPr>
            <w:r w:rsidRPr="004B4A1D">
              <w:rPr>
                <w:rFonts w:eastAsia="Calibri"/>
                <w:b/>
              </w:rPr>
              <w:t>Có sự kết hợp giữa lý thuyết và thực hành (20)</w:t>
            </w:r>
          </w:p>
        </w:tc>
      </w:tr>
      <w:tr w:rsidR="004B4A1D" w:rsidRPr="004B4A1D" w14:paraId="1F76A95B" w14:textId="77777777" w:rsidTr="00141382">
        <w:tc>
          <w:tcPr>
            <w:tcW w:w="653" w:type="dxa"/>
            <w:shd w:val="clear" w:color="auto" w:fill="auto"/>
            <w:vAlign w:val="center"/>
          </w:tcPr>
          <w:p w14:paraId="261D6651" w14:textId="77777777" w:rsidR="004B4A1D" w:rsidRPr="004B4A1D" w:rsidRDefault="004B4A1D" w:rsidP="004B4A1D">
            <w:pPr>
              <w:spacing w:before="20" w:after="20"/>
              <w:jc w:val="center"/>
              <w:rPr>
                <w:rFonts w:eastAsia="Calibri"/>
                <w:color w:val="000000"/>
              </w:rPr>
            </w:pPr>
            <w:r w:rsidRPr="004B4A1D">
              <w:rPr>
                <w:rFonts w:eastAsia="Calibri"/>
                <w:color w:val="000000"/>
              </w:rPr>
              <w:t>1</w:t>
            </w:r>
          </w:p>
        </w:tc>
        <w:tc>
          <w:tcPr>
            <w:tcW w:w="6690" w:type="dxa"/>
            <w:shd w:val="clear" w:color="auto" w:fill="auto"/>
            <w:vAlign w:val="center"/>
          </w:tcPr>
          <w:p w14:paraId="50EAFF6D" w14:textId="77777777" w:rsidR="004B4A1D" w:rsidRPr="004B4A1D" w:rsidRDefault="004B4A1D" w:rsidP="004B4A1D">
            <w:pPr>
              <w:spacing w:before="20" w:after="20"/>
              <w:rPr>
                <w:rFonts w:eastAsia="Calibri"/>
              </w:rPr>
            </w:pPr>
            <w:r w:rsidRPr="004B4A1D">
              <w:rPr>
                <w:rFonts w:eastAsia="Calibri"/>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6255D5CF"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11F83E8B"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7B8413E3"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14FBF0EA"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205607D1"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1F1867E2" w14:textId="77777777" w:rsidTr="00141382">
        <w:tc>
          <w:tcPr>
            <w:tcW w:w="653" w:type="dxa"/>
            <w:shd w:val="clear" w:color="auto" w:fill="auto"/>
            <w:vAlign w:val="center"/>
          </w:tcPr>
          <w:p w14:paraId="264BC607" w14:textId="77777777" w:rsidR="004B4A1D" w:rsidRPr="004B4A1D" w:rsidRDefault="004B4A1D" w:rsidP="004B4A1D">
            <w:pPr>
              <w:spacing w:before="20" w:after="20"/>
              <w:jc w:val="center"/>
              <w:rPr>
                <w:rFonts w:eastAsia="Calibri"/>
                <w:color w:val="000000"/>
              </w:rPr>
            </w:pPr>
            <w:r w:rsidRPr="004B4A1D">
              <w:rPr>
                <w:rFonts w:eastAsia="Calibri"/>
                <w:color w:val="000000"/>
              </w:rPr>
              <w:t>2</w:t>
            </w:r>
          </w:p>
        </w:tc>
        <w:tc>
          <w:tcPr>
            <w:tcW w:w="6690" w:type="dxa"/>
            <w:shd w:val="clear" w:color="auto" w:fill="auto"/>
            <w:vAlign w:val="center"/>
          </w:tcPr>
          <w:p w14:paraId="43F8B656" w14:textId="77777777" w:rsidR="004B4A1D" w:rsidRPr="004B4A1D" w:rsidRDefault="004B4A1D" w:rsidP="004B4A1D">
            <w:pPr>
              <w:spacing w:before="20" w:after="20"/>
              <w:rPr>
                <w:rFonts w:eastAsia="Calibri"/>
              </w:rPr>
            </w:pPr>
            <w:r w:rsidRPr="004B4A1D">
              <w:rPr>
                <w:rFonts w:eastAsia="Calibri"/>
              </w:rPr>
              <w:t>Cập nhật kết quả nghiên cứu gần đây nhất (trong nước/quốc tế)</w:t>
            </w:r>
          </w:p>
        </w:tc>
        <w:tc>
          <w:tcPr>
            <w:tcW w:w="380" w:type="dxa"/>
            <w:shd w:val="clear" w:color="auto" w:fill="auto"/>
            <w:vAlign w:val="center"/>
          </w:tcPr>
          <w:p w14:paraId="3777D922"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0BD1C9AB"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0A325035"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473BC5BD"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5B1DBE3F"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7F4398AB" w14:textId="77777777" w:rsidTr="00141382">
        <w:tc>
          <w:tcPr>
            <w:tcW w:w="653" w:type="dxa"/>
            <w:shd w:val="clear" w:color="auto" w:fill="auto"/>
            <w:vAlign w:val="center"/>
          </w:tcPr>
          <w:p w14:paraId="0655F949" w14:textId="77777777" w:rsidR="004B4A1D" w:rsidRPr="004B4A1D" w:rsidRDefault="004B4A1D" w:rsidP="004B4A1D">
            <w:pPr>
              <w:spacing w:before="20" w:after="20"/>
              <w:jc w:val="center"/>
              <w:rPr>
                <w:rFonts w:eastAsia="Calibri"/>
                <w:color w:val="000000"/>
              </w:rPr>
            </w:pPr>
            <w:r w:rsidRPr="004B4A1D">
              <w:rPr>
                <w:rFonts w:eastAsia="Calibri"/>
                <w:color w:val="000000"/>
              </w:rPr>
              <w:t>3</w:t>
            </w:r>
          </w:p>
        </w:tc>
        <w:tc>
          <w:tcPr>
            <w:tcW w:w="6690" w:type="dxa"/>
            <w:shd w:val="clear" w:color="auto" w:fill="auto"/>
            <w:vAlign w:val="center"/>
          </w:tcPr>
          <w:p w14:paraId="2B491121" w14:textId="77777777" w:rsidR="004B4A1D" w:rsidRPr="004B4A1D" w:rsidRDefault="004B4A1D" w:rsidP="004B4A1D">
            <w:pPr>
              <w:spacing w:before="20" w:after="20"/>
              <w:rPr>
                <w:rFonts w:eastAsia="Calibri"/>
              </w:rPr>
            </w:pPr>
            <w:r w:rsidRPr="004B4A1D">
              <w:rPr>
                <w:rFonts w:eastAsia="Calibri"/>
              </w:rPr>
              <w:t xml:space="preserve">Nêu rõ và chi tiết phương pháp nghiên cứu/giải quyết vấn đề </w:t>
            </w:r>
          </w:p>
        </w:tc>
        <w:tc>
          <w:tcPr>
            <w:tcW w:w="380" w:type="dxa"/>
            <w:shd w:val="clear" w:color="auto" w:fill="auto"/>
            <w:vAlign w:val="center"/>
          </w:tcPr>
          <w:p w14:paraId="2D22EDE4"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300D0192"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7E020B49"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2F77FA23"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28C3EC0E"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4DE9C58B" w14:textId="77777777" w:rsidTr="00141382">
        <w:tc>
          <w:tcPr>
            <w:tcW w:w="653" w:type="dxa"/>
            <w:tcBorders>
              <w:bottom w:val="single" w:sz="4" w:space="0" w:color="auto"/>
            </w:tcBorders>
            <w:shd w:val="clear" w:color="auto" w:fill="auto"/>
            <w:vAlign w:val="center"/>
          </w:tcPr>
          <w:p w14:paraId="5F44D22D" w14:textId="77777777" w:rsidR="004B4A1D" w:rsidRPr="004B4A1D" w:rsidRDefault="004B4A1D" w:rsidP="004B4A1D">
            <w:pPr>
              <w:spacing w:before="20" w:after="20"/>
              <w:jc w:val="center"/>
              <w:rPr>
                <w:rFonts w:eastAsia="Calibri"/>
                <w:color w:val="000000"/>
              </w:rPr>
            </w:pPr>
            <w:r w:rsidRPr="004B4A1D">
              <w:rPr>
                <w:rFonts w:eastAsia="Calibri"/>
                <w:color w:val="000000"/>
              </w:rPr>
              <w:t>4</w:t>
            </w:r>
          </w:p>
        </w:tc>
        <w:tc>
          <w:tcPr>
            <w:tcW w:w="6690" w:type="dxa"/>
            <w:tcBorders>
              <w:bottom w:val="single" w:sz="4" w:space="0" w:color="auto"/>
            </w:tcBorders>
            <w:shd w:val="clear" w:color="auto" w:fill="auto"/>
            <w:vAlign w:val="center"/>
          </w:tcPr>
          <w:p w14:paraId="6E400480" w14:textId="77777777" w:rsidR="004B4A1D" w:rsidRPr="004B4A1D" w:rsidRDefault="004B4A1D" w:rsidP="004B4A1D">
            <w:pPr>
              <w:spacing w:before="20" w:after="20"/>
              <w:rPr>
                <w:rFonts w:eastAsia="Calibri"/>
              </w:rPr>
            </w:pPr>
            <w:r w:rsidRPr="004B4A1D">
              <w:rPr>
                <w:rFonts w:eastAsia="Calibri"/>
              </w:rPr>
              <w:t>Có kết quả mô phỏng/thực nghiệm và trình bày rõ ràng kết quả đạt được</w:t>
            </w:r>
          </w:p>
        </w:tc>
        <w:tc>
          <w:tcPr>
            <w:tcW w:w="380" w:type="dxa"/>
            <w:tcBorders>
              <w:bottom w:val="single" w:sz="4" w:space="0" w:color="auto"/>
            </w:tcBorders>
            <w:shd w:val="clear" w:color="auto" w:fill="auto"/>
            <w:vAlign w:val="center"/>
          </w:tcPr>
          <w:p w14:paraId="28F9A1E1" w14:textId="77777777" w:rsidR="004B4A1D" w:rsidRPr="004B4A1D" w:rsidRDefault="004B4A1D" w:rsidP="004B4A1D">
            <w:pPr>
              <w:spacing w:before="20" w:after="20"/>
              <w:jc w:val="center"/>
              <w:rPr>
                <w:rFonts w:eastAsia="Calibri"/>
              </w:rPr>
            </w:pPr>
            <w:r w:rsidRPr="004B4A1D">
              <w:rPr>
                <w:rFonts w:eastAsia="Calibri"/>
              </w:rPr>
              <w:t>1</w:t>
            </w:r>
          </w:p>
        </w:tc>
        <w:tc>
          <w:tcPr>
            <w:tcW w:w="381" w:type="dxa"/>
            <w:tcBorders>
              <w:bottom w:val="single" w:sz="4" w:space="0" w:color="auto"/>
            </w:tcBorders>
            <w:shd w:val="clear" w:color="auto" w:fill="auto"/>
            <w:vAlign w:val="center"/>
          </w:tcPr>
          <w:p w14:paraId="0BC4067D" w14:textId="77777777" w:rsidR="004B4A1D" w:rsidRPr="004B4A1D" w:rsidRDefault="004B4A1D" w:rsidP="004B4A1D">
            <w:pPr>
              <w:spacing w:before="20" w:after="20"/>
              <w:jc w:val="center"/>
              <w:rPr>
                <w:rFonts w:eastAsia="Calibri"/>
              </w:rPr>
            </w:pPr>
            <w:r w:rsidRPr="004B4A1D">
              <w:rPr>
                <w:rFonts w:eastAsia="Calibri"/>
              </w:rPr>
              <w:t>2</w:t>
            </w:r>
          </w:p>
        </w:tc>
        <w:tc>
          <w:tcPr>
            <w:tcW w:w="381" w:type="dxa"/>
            <w:tcBorders>
              <w:bottom w:val="single" w:sz="4" w:space="0" w:color="auto"/>
            </w:tcBorders>
            <w:shd w:val="clear" w:color="auto" w:fill="auto"/>
            <w:vAlign w:val="center"/>
          </w:tcPr>
          <w:p w14:paraId="7A39A367" w14:textId="77777777" w:rsidR="004B4A1D" w:rsidRPr="004B4A1D" w:rsidRDefault="004B4A1D" w:rsidP="004B4A1D">
            <w:pPr>
              <w:spacing w:before="20" w:after="20"/>
              <w:jc w:val="center"/>
              <w:rPr>
                <w:rFonts w:eastAsia="Calibri"/>
              </w:rPr>
            </w:pPr>
            <w:r w:rsidRPr="004B4A1D">
              <w:rPr>
                <w:rFonts w:eastAsia="Calibri"/>
              </w:rPr>
              <w:t>3</w:t>
            </w:r>
          </w:p>
        </w:tc>
        <w:tc>
          <w:tcPr>
            <w:tcW w:w="381" w:type="dxa"/>
            <w:tcBorders>
              <w:bottom w:val="single" w:sz="4" w:space="0" w:color="auto"/>
            </w:tcBorders>
            <w:shd w:val="clear" w:color="auto" w:fill="auto"/>
            <w:vAlign w:val="center"/>
          </w:tcPr>
          <w:p w14:paraId="103E96E3" w14:textId="77777777" w:rsidR="004B4A1D" w:rsidRPr="004B4A1D" w:rsidRDefault="004B4A1D" w:rsidP="004B4A1D">
            <w:pPr>
              <w:spacing w:before="20" w:after="20"/>
              <w:jc w:val="center"/>
              <w:rPr>
                <w:rFonts w:eastAsia="Calibri"/>
              </w:rPr>
            </w:pPr>
            <w:r w:rsidRPr="004B4A1D">
              <w:rPr>
                <w:rFonts w:eastAsia="Calibri"/>
              </w:rPr>
              <w:t>4</w:t>
            </w:r>
          </w:p>
        </w:tc>
        <w:tc>
          <w:tcPr>
            <w:tcW w:w="348" w:type="dxa"/>
            <w:tcBorders>
              <w:bottom w:val="single" w:sz="4" w:space="0" w:color="auto"/>
            </w:tcBorders>
            <w:shd w:val="clear" w:color="auto" w:fill="auto"/>
            <w:vAlign w:val="center"/>
          </w:tcPr>
          <w:p w14:paraId="4C2F4EAB"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373FF439" w14:textId="77777777" w:rsidTr="004B4A1D">
        <w:tc>
          <w:tcPr>
            <w:tcW w:w="9214" w:type="dxa"/>
            <w:gridSpan w:val="7"/>
            <w:shd w:val="clear" w:color="auto" w:fill="D9E2F3"/>
            <w:vAlign w:val="center"/>
          </w:tcPr>
          <w:p w14:paraId="1C4C5405" w14:textId="77777777" w:rsidR="004B4A1D" w:rsidRPr="004B4A1D" w:rsidRDefault="004B4A1D" w:rsidP="004B4A1D">
            <w:pPr>
              <w:spacing w:before="40" w:after="40"/>
              <w:rPr>
                <w:rFonts w:eastAsia="Calibri"/>
                <w:b/>
              </w:rPr>
            </w:pPr>
            <w:r w:rsidRPr="004B4A1D">
              <w:rPr>
                <w:rFonts w:eastAsia="Calibri"/>
                <w:b/>
              </w:rPr>
              <w:t>Có khả năng phân tích và đánh giá kết quả (15)</w:t>
            </w:r>
          </w:p>
        </w:tc>
      </w:tr>
      <w:tr w:rsidR="004B4A1D" w:rsidRPr="004B4A1D" w14:paraId="3B652EC6" w14:textId="77777777" w:rsidTr="00141382">
        <w:tc>
          <w:tcPr>
            <w:tcW w:w="653" w:type="dxa"/>
            <w:shd w:val="clear" w:color="auto" w:fill="auto"/>
            <w:vAlign w:val="center"/>
          </w:tcPr>
          <w:p w14:paraId="2B88EF39" w14:textId="77777777" w:rsidR="004B4A1D" w:rsidRPr="004B4A1D" w:rsidRDefault="004B4A1D" w:rsidP="004B4A1D">
            <w:pPr>
              <w:spacing w:before="20" w:after="20"/>
              <w:jc w:val="center"/>
              <w:rPr>
                <w:rFonts w:eastAsia="Calibri"/>
                <w:color w:val="000000"/>
              </w:rPr>
            </w:pPr>
            <w:r w:rsidRPr="004B4A1D">
              <w:rPr>
                <w:rFonts w:eastAsia="Calibri"/>
                <w:color w:val="000000"/>
              </w:rPr>
              <w:t>5</w:t>
            </w:r>
          </w:p>
        </w:tc>
        <w:tc>
          <w:tcPr>
            <w:tcW w:w="6690" w:type="dxa"/>
            <w:shd w:val="clear" w:color="auto" w:fill="auto"/>
            <w:vAlign w:val="center"/>
          </w:tcPr>
          <w:p w14:paraId="3F4E203E" w14:textId="77777777" w:rsidR="004B4A1D" w:rsidRPr="004B4A1D" w:rsidRDefault="004B4A1D" w:rsidP="004B4A1D">
            <w:pPr>
              <w:spacing w:before="20" w:after="20"/>
              <w:rPr>
                <w:rFonts w:eastAsia="Calibri"/>
              </w:rPr>
            </w:pPr>
            <w:r w:rsidRPr="004B4A1D">
              <w:rPr>
                <w:rFonts w:eastAsia="Calibri"/>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3337CFC1"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7F29E1CC"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04C84247"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11A35851"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427FC995"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092C67AF" w14:textId="77777777" w:rsidTr="00141382">
        <w:tc>
          <w:tcPr>
            <w:tcW w:w="653" w:type="dxa"/>
            <w:shd w:val="clear" w:color="auto" w:fill="auto"/>
            <w:vAlign w:val="center"/>
          </w:tcPr>
          <w:p w14:paraId="33C02D02" w14:textId="77777777" w:rsidR="004B4A1D" w:rsidRPr="004B4A1D" w:rsidRDefault="004B4A1D" w:rsidP="004B4A1D">
            <w:pPr>
              <w:spacing w:before="20" w:after="20"/>
              <w:jc w:val="center"/>
              <w:rPr>
                <w:rFonts w:eastAsia="Calibri"/>
                <w:color w:val="000000"/>
              </w:rPr>
            </w:pPr>
            <w:r w:rsidRPr="004B4A1D">
              <w:rPr>
                <w:rFonts w:eastAsia="Calibri"/>
                <w:color w:val="000000"/>
              </w:rPr>
              <w:t>6</w:t>
            </w:r>
          </w:p>
        </w:tc>
        <w:tc>
          <w:tcPr>
            <w:tcW w:w="6690" w:type="dxa"/>
            <w:shd w:val="clear" w:color="auto" w:fill="auto"/>
          </w:tcPr>
          <w:p w14:paraId="6E8B7FB7" w14:textId="77777777" w:rsidR="004B4A1D" w:rsidRPr="004B4A1D" w:rsidRDefault="004B4A1D" w:rsidP="004B4A1D">
            <w:pPr>
              <w:spacing w:before="20" w:after="20"/>
              <w:rPr>
                <w:rFonts w:eastAsia="Calibri"/>
              </w:rPr>
            </w:pPr>
            <w:r w:rsidRPr="004B4A1D">
              <w:rPr>
                <w:rFonts w:eastAsia="Calibri"/>
              </w:rPr>
              <w:t>Kết quả được trình bày một cách logic và dễ hiểu, tất cả kết quả đều được phân tích và đánh giá thỏa đáng</w:t>
            </w:r>
          </w:p>
        </w:tc>
        <w:tc>
          <w:tcPr>
            <w:tcW w:w="380" w:type="dxa"/>
            <w:shd w:val="clear" w:color="auto" w:fill="auto"/>
            <w:vAlign w:val="center"/>
          </w:tcPr>
          <w:p w14:paraId="78AF6F16"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7D459680"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71ABA1E9"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606F59C2"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2AD359E5"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527EED91" w14:textId="77777777" w:rsidTr="00141382">
        <w:tc>
          <w:tcPr>
            <w:tcW w:w="653" w:type="dxa"/>
            <w:tcBorders>
              <w:bottom w:val="single" w:sz="4" w:space="0" w:color="auto"/>
            </w:tcBorders>
            <w:shd w:val="clear" w:color="auto" w:fill="auto"/>
            <w:vAlign w:val="center"/>
          </w:tcPr>
          <w:p w14:paraId="07924E9D" w14:textId="77777777" w:rsidR="004B4A1D" w:rsidRPr="004B4A1D" w:rsidRDefault="004B4A1D" w:rsidP="004B4A1D">
            <w:pPr>
              <w:spacing w:before="20" w:after="20"/>
              <w:jc w:val="center"/>
              <w:rPr>
                <w:rFonts w:eastAsia="Calibri"/>
                <w:color w:val="000000"/>
              </w:rPr>
            </w:pPr>
            <w:r w:rsidRPr="004B4A1D">
              <w:rPr>
                <w:rFonts w:eastAsia="Calibri"/>
                <w:color w:val="000000"/>
              </w:rPr>
              <w:t>7</w:t>
            </w:r>
          </w:p>
        </w:tc>
        <w:tc>
          <w:tcPr>
            <w:tcW w:w="6690" w:type="dxa"/>
            <w:tcBorders>
              <w:bottom w:val="single" w:sz="4" w:space="0" w:color="auto"/>
            </w:tcBorders>
            <w:shd w:val="clear" w:color="auto" w:fill="auto"/>
            <w:vAlign w:val="center"/>
          </w:tcPr>
          <w:p w14:paraId="12DE8CB1" w14:textId="77777777" w:rsidR="004B4A1D" w:rsidRPr="004B4A1D" w:rsidRDefault="004B4A1D" w:rsidP="004B4A1D">
            <w:pPr>
              <w:spacing w:before="20" w:after="20"/>
              <w:rPr>
                <w:rFonts w:eastAsia="Calibri"/>
              </w:rPr>
            </w:pPr>
            <w:r w:rsidRPr="004B4A1D">
              <w:rPr>
                <w:rFonts w:eastAsia="Calibri"/>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7EC829DB" w14:textId="77777777" w:rsidR="004B4A1D" w:rsidRPr="004B4A1D" w:rsidRDefault="004B4A1D" w:rsidP="004B4A1D">
            <w:pPr>
              <w:spacing w:before="20" w:after="20"/>
              <w:jc w:val="center"/>
              <w:rPr>
                <w:rFonts w:eastAsia="Calibri"/>
              </w:rPr>
            </w:pPr>
            <w:r w:rsidRPr="004B4A1D">
              <w:rPr>
                <w:rFonts w:eastAsia="Calibri"/>
              </w:rPr>
              <w:t>1</w:t>
            </w:r>
          </w:p>
        </w:tc>
        <w:tc>
          <w:tcPr>
            <w:tcW w:w="381" w:type="dxa"/>
            <w:tcBorders>
              <w:bottom w:val="single" w:sz="4" w:space="0" w:color="auto"/>
            </w:tcBorders>
            <w:shd w:val="clear" w:color="auto" w:fill="auto"/>
            <w:vAlign w:val="center"/>
          </w:tcPr>
          <w:p w14:paraId="5FFAA24E" w14:textId="77777777" w:rsidR="004B4A1D" w:rsidRPr="004B4A1D" w:rsidRDefault="004B4A1D" w:rsidP="004B4A1D">
            <w:pPr>
              <w:spacing w:before="20" w:after="20"/>
              <w:jc w:val="center"/>
              <w:rPr>
                <w:rFonts w:eastAsia="Calibri"/>
              </w:rPr>
            </w:pPr>
            <w:r w:rsidRPr="004B4A1D">
              <w:rPr>
                <w:rFonts w:eastAsia="Calibri"/>
              </w:rPr>
              <w:t>2</w:t>
            </w:r>
          </w:p>
        </w:tc>
        <w:tc>
          <w:tcPr>
            <w:tcW w:w="381" w:type="dxa"/>
            <w:tcBorders>
              <w:bottom w:val="single" w:sz="4" w:space="0" w:color="auto"/>
            </w:tcBorders>
            <w:shd w:val="clear" w:color="auto" w:fill="auto"/>
            <w:vAlign w:val="center"/>
          </w:tcPr>
          <w:p w14:paraId="2D316BF8" w14:textId="77777777" w:rsidR="004B4A1D" w:rsidRPr="004B4A1D" w:rsidRDefault="004B4A1D" w:rsidP="004B4A1D">
            <w:pPr>
              <w:spacing w:before="20" w:after="20"/>
              <w:jc w:val="center"/>
              <w:rPr>
                <w:rFonts w:eastAsia="Calibri"/>
              </w:rPr>
            </w:pPr>
            <w:r w:rsidRPr="004B4A1D">
              <w:rPr>
                <w:rFonts w:eastAsia="Calibri"/>
              </w:rPr>
              <w:t>3</w:t>
            </w:r>
          </w:p>
        </w:tc>
        <w:tc>
          <w:tcPr>
            <w:tcW w:w="381" w:type="dxa"/>
            <w:tcBorders>
              <w:bottom w:val="single" w:sz="4" w:space="0" w:color="auto"/>
            </w:tcBorders>
            <w:shd w:val="clear" w:color="auto" w:fill="auto"/>
            <w:vAlign w:val="center"/>
          </w:tcPr>
          <w:p w14:paraId="5C07D691" w14:textId="77777777" w:rsidR="004B4A1D" w:rsidRPr="004B4A1D" w:rsidRDefault="004B4A1D" w:rsidP="004B4A1D">
            <w:pPr>
              <w:spacing w:before="20" w:after="20"/>
              <w:jc w:val="center"/>
              <w:rPr>
                <w:rFonts w:eastAsia="Calibri"/>
              </w:rPr>
            </w:pPr>
            <w:r w:rsidRPr="004B4A1D">
              <w:rPr>
                <w:rFonts w:eastAsia="Calibri"/>
              </w:rPr>
              <w:t>4</w:t>
            </w:r>
          </w:p>
        </w:tc>
        <w:tc>
          <w:tcPr>
            <w:tcW w:w="348" w:type="dxa"/>
            <w:tcBorders>
              <w:bottom w:val="single" w:sz="4" w:space="0" w:color="auto"/>
            </w:tcBorders>
            <w:shd w:val="clear" w:color="auto" w:fill="auto"/>
            <w:vAlign w:val="center"/>
          </w:tcPr>
          <w:p w14:paraId="33BF71D6"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66C7ECEF" w14:textId="77777777" w:rsidTr="004B4A1D">
        <w:tc>
          <w:tcPr>
            <w:tcW w:w="9214" w:type="dxa"/>
            <w:gridSpan w:val="7"/>
            <w:shd w:val="clear" w:color="auto" w:fill="D9E2F3"/>
            <w:vAlign w:val="center"/>
          </w:tcPr>
          <w:p w14:paraId="6A6CB0CF" w14:textId="77777777" w:rsidR="004B4A1D" w:rsidRPr="004B4A1D" w:rsidRDefault="004B4A1D" w:rsidP="004B4A1D">
            <w:pPr>
              <w:spacing w:before="40" w:after="40"/>
              <w:rPr>
                <w:rFonts w:eastAsia="Calibri"/>
                <w:b/>
              </w:rPr>
            </w:pPr>
            <w:r w:rsidRPr="004B4A1D">
              <w:rPr>
                <w:rFonts w:eastAsia="Calibri"/>
                <w:b/>
              </w:rPr>
              <w:t>Kỹ năng viết quyển đồ án (10)</w:t>
            </w:r>
          </w:p>
        </w:tc>
      </w:tr>
      <w:tr w:rsidR="004B4A1D" w:rsidRPr="004B4A1D" w14:paraId="51A8931F" w14:textId="77777777" w:rsidTr="00141382">
        <w:tc>
          <w:tcPr>
            <w:tcW w:w="653" w:type="dxa"/>
            <w:shd w:val="clear" w:color="auto" w:fill="auto"/>
            <w:vAlign w:val="center"/>
          </w:tcPr>
          <w:p w14:paraId="1ED970B5" w14:textId="77777777" w:rsidR="004B4A1D" w:rsidRPr="004B4A1D" w:rsidRDefault="004B4A1D" w:rsidP="004B4A1D">
            <w:pPr>
              <w:spacing w:before="20" w:after="20"/>
              <w:jc w:val="center"/>
              <w:rPr>
                <w:rFonts w:eastAsia="Calibri"/>
                <w:color w:val="000000"/>
              </w:rPr>
            </w:pPr>
            <w:r w:rsidRPr="004B4A1D">
              <w:rPr>
                <w:rFonts w:eastAsia="Calibri"/>
                <w:color w:val="000000"/>
              </w:rPr>
              <w:t>8</w:t>
            </w:r>
          </w:p>
        </w:tc>
        <w:tc>
          <w:tcPr>
            <w:tcW w:w="6690" w:type="dxa"/>
            <w:shd w:val="clear" w:color="auto" w:fill="auto"/>
            <w:vAlign w:val="center"/>
          </w:tcPr>
          <w:p w14:paraId="16C5881A" w14:textId="77777777" w:rsidR="004B4A1D" w:rsidRPr="004B4A1D" w:rsidRDefault="004B4A1D" w:rsidP="004B4A1D">
            <w:pPr>
              <w:spacing w:before="20" w:after="20"/>
              <w:rPr>
                <w:rFonts w:eastAsia="Calibri"/>
              </w:rPr>
            </w:pPr>
            <w:r w:rsidRPr="004B4A1D">
              <w:rPr>
                <w:rFonts w:eastAsia="Calibri"/>
              </w:rPr>
              <w:t xml:space="preserve">Đồ án trình bày đúng mẫu quy định với cấu trúc các chương logic và đẹp mắt (bảng biểu, hình ảnh rõ ràng, có tiêu đề, được đánh số thứ tự và được giải thích hay đề cập đến; căn lề thống nhất, có dấu cách sau dấu chấm, dấu phảy v.v.), </w:t>
            </w:r>
            <w:r w:rsidRPr="004B4A1D">
              <w:rPr>
                <w:rFonts w:eastAsia="Calibri"/>
              </w:rPr>
              <w:lastRenderedPageBreak/>
              <w:t>có mở đầu chương và kết luận chương, có liệt kê tài liệu tham khảo và có trích dẫn đúng quy định</w:t>
            </w:r>
          </w:p>
        </w:tc>
        <w:tc>
          <w:tcPr>
            <w:tcW w:w="380" w:type="dxa"/>
            <w:shd w:val="clear" w:color="auto" w:fill="auto"/>
            <w:vAlign w:val="center"/>
          </w:tcPr>
          <w:p w14:paraId="330317B3" w14:textId="77777777" w:rsidR="004B4A1D" w:rsidRPr="004B4A1D" w:rsidRDefault="004B4A1D" w:rsidP="004B4A1D">
            <w:pPr>
              <w:spacing w:before="20" w:after="20"/>
              <w:jc w:val="center"/>
              <w:rPr>
                <w:rFonts w:eastAsia="Calibri"/>
              </w:rPr>
            </w:pPr>
            <w:r w:rsidRPr="004B4A1D">
              <w:rPr>
                <w:rFonts w:eastAsia="Calibri"/>
              </w:rPr>
              <w:lastRenderedPageBreak/>
              <w:t>1</w:t>
            </w:r>
          </w:p>
        </w:tc>
        <w:tc>
          <w:tcPr>
            <w:tcW w:w="381" w:type="dxa"/>
            <w:shd w:val="clear" w:color="auto" w:fill="auto"/>
            <w:vAlign w:val="center"/>
          </w:tcPr>
          <w:p w14:paraId="18B10818"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5A9040EE"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6B17DDD9"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0DA6C38C"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41325A50" w14:textId="77777777" w:rsidTr="00141382">
        <w:tc>
          <w:tcPr>
            <w:tcW w:w="653" w:type="dxa"/>
            <w:shd w:val="clear" w:color="auto" w:fill="auto"/>
            <w:vAlign w:val="center"/>
          </w:tcPr>
          <w:p w14:paraId="4B20EE1E" w14:textId="77777777" w:rsidR="004B4A1D" w:rsidRPr="004B4A1D" w:rsidRDefault="004B4A1D" w:rsidP="004B4A1D">
            <w:pPr>
              <w:spacing w:before="20" w:after="20"/>
              <w:jc w:val="center"/>
              <w:rPr>
                <w:rFonts w:eastAsia="Calibri"/>
                <w:color w:val="000000"/>
              </w:rPr>
            </w:pPr>
            <w:r w:rsidRPr="004B4A1D">
              <w:rPr>
                <w:rFonts w:eastAsia="Calibri"/>
                <w:color w:val="000000"/>
              </w:rPr>
              <w:t>9</w:t>
            </w:r>
          </w:p>
        </w:tc>
        <w:tc>
          <w:tcPr>
            <w:tcW w:w="6690" w:type="dxa"/>
            <w:shd w:val="clear" w:color="auto" w:fill="auto"/>
            <w:vAlign w:val="center"/>
          </w:tcPr>
          <w:p w14:paraId="495BD747" w14:textId="77777777" w:rsidR="004B4A1D" w:rsidRPr="004B4A1D" w:rsidRDefault="004B4A1D" w:rsidP="004B4A1D">
            <w:pPr>
              <w:spacing w:before="20" w:after="20"/>
              <w:rPr>
                <w:rFonts w:eastAsia="Calibri"/>
              </w:rPr>
            </w:pPr>
            <w:r w:rsidRPr="004B4A1D">
              <w:rPr>
                <w:rFonts w:eastAsia="Calibri"/>
              </w:rPr>
              <w:t>Kỹ năng viết xuất sắc (cấu trúc câu chuẩn, văn phong khoa học, lập luận logic và có cơ sở, từ vựng sử dụng phù hợp v.v.)</w:t>
            </w:r>
          </w:p>
        </w:tc>
        <w:tc>
          <w:tcPr>
            <w:tcW w:w="380" w:type="dxa"/>
            <w:shd w:val="clear" w:color="auto" w:fill="auto"/>
            <w:vAlign w:val="center"/>
          </w:tcPr>
          <w:p w14:paraId="635EAB96" w14:textId="77777777" w:rsidR="004B4A1D" w:rsidRPr="004B4A1D" w:rsidRDefault="004B4A1D" w:rsidP="004B4A1D">
            <w:pPr>
              <w:spacing w:before="20" w:after="20"/>
              <w:jc w:val="center"/>
              <w:rPr>
                <w:rFonts w:eastAsia="Calibri"/>
              </w:rPr>
            </w:pPr>
            <w:r w:rsidRPr="004B4A1D">
              <w:rPr>
                <w:rFonts w:eastAsia="Calibri"/>
              </w:rPr>
              <w:t>1</w:t>
            </w:r>
          </w:p>
        </w:tc>
        <w:tc>
          <w:tcPr>
            <w:tcW w:w="381" w:type="dxa"/>
            <w:shd w:val="clear" w:color="auto" w:fill="auto"/>
            <w:vAlign w:val="center"/>
          </w:tcPr>
          <w:p w14:paraId="41E98FCE" w14:textId="77777777" w:rsidR="004B4A1D" w:rsidRPr="004B4A1D" w:rsidRDefault="004B4A1D" w:rsidP="004B4A1D">
            <w:pPr>
              <w:spacing w:before="20" w:after="20"/>
              <w:jc w:val="center"/>
              <w:rPr>
                <w:rFonts w:eastAsia="Calibri"/>
              </w:rPr>
            </w:pPr>
            <w:r w:rsidRPr="004B4A1D">
              <w:rPr>
                <w:rFonts w:eastAsia="Calibri"/>
              </w:rPr>
              <w:t>2</w:t>
            </w:r>
          </w:p>
        </w:tc>
        <w:tc>
          <w:tcPr>
            <w:tcW w:w="381" w:type="dxa"/>
            <w:shd w:val="clear" w:color="auto" w:fill="auto"/>
            <w:vAlign w:val="center"/>
          </w:tcPr>
          <w:p w14:paraId="383EA468" w14:textId="77777777" w:rsidR="004B4A1D" w:rsidRPr="004B4A1D" w:rsidRDefault="004B4A1D" w:rsidP="004B4A1D">
            <w:pPr>
              <w:spacing w:before="20" w:after="20"/>
              <w:jc w:val="center"/>
              <w:rPr>
                <w:rFonts w:eastAsia="Calibri"/>
              </w:rPr>
            </w:pPr>
            <w:r w:rsidRPr="004B4A1D">
              <w:rPr>
                <w:rFonts w:eastAsia="Calibri"/>
              </w:rPr>
              <w:t>3</w:t>
            </w:r>
          </w:p>
        </w:tc>
        <w:tc>
          <w:tcPr>
            <w:tcW w:w="381" w:type="dxa"/>
            <w:shd w:val="clear" w:color="auto" w:fill="auto"/>
            <w:vAlign w:val="center"/>
          </w:tcPr>
          <w:p w14:paraId="56360A10" w14:textId="77777777" w:rsidR="004B4A1D" w:rsidRPr="004B4A1D" w:rsidRDefault="004B4A1D" w:rsidP="004B4A1D">
            <w:pPr>
              <w:spacing w:before="20" w:after="20"/>
              <w:jc w:val="center"/>
              <w:rPr>
                <w:rFonts w:eastAsia="Calibri"/>
              </w:rPr>
            </w:pPr>
            <w:r w:rsidRPr="004B4A1D">
              <w:rPr>
                <w:rFonts w:eastAsia="Calibri"/>
              </w:rPr>
              <w:t>4</w:t>
            </w:r>
          </w:p>
        </w:tc>
        <w:tc>
          <w:tcPr>
            <w:tcW w:w="348" w:type="dxa"/>
            <w:shd w:val="clear" w:color="auto" w:fill="auto"/>
            <w:vAlign w:val="center"/>
          </w:tcPr>
          <w:p w14:paraId="722CF14F"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234D761D" w14:textId="77777777" w:rsidTr="004B4A1D">
        <w:tc>
          <w:tcPr>
            <w:tcW w:w="9214" w:type="dxa"/>
            <w:gridSpan w:val="7"/>
            <w:shd w:val="clear" w:color="auto" w:fill="D9E2F3"/>
            <w:vAlign w:val="center"/>
          </w:tcPr>
          <w:p w14:paraId="43BF7738" w14:textId="77777777" w:rsidR="004B4A1D" w:rsidRPr="004B4A1D" w:rsidRDefault="004B4A1D" w:rsidP="004B4A1D">
            <w:pPr>
              <w:spacing w:before="40" w:after="40"/>
              <w:rPr>
                <w:rFonts w:eastAsia="Calibri"/>
                <w:b/>
              </w:rPr>
            </w:pPr>
            <w:r w:rsidRPr="004B4A1D">
              <w:rPr>
                <w:rFonts w:eastAsia="Calibri"/>
                <w:b/>
              </w:rPr>
              <w:t>Thành tựu nghiên cứu khoa học (5)</w:t>
            </w:r>
            <w:r w:rsidRPr="004B4A1D">
              <w:rPr>
                <w:rFonts w:eastAsia="Calibri"/>
                <w:i/>
              </w:rPr>
              <w:t xml:space="preserve"> (chọn 1 trong 3 trường hợp)</w:t>
            </w:r>
          </w:p>
        </w:tc>
      </w:tr>
      <w:tr w:rsidR="004B4A1D" w:rsidRPr="004B4A1D" w14:paraId="33F3A904" w14:textId="77777777" w:rsidTr="00141382">
        <w:tc>
          <w:tcPr>
            <w:tcW w:w="653" w:type="dxa"/>
            <w:shd w:val="clear" w:color="auto" w:fill="auto"/>
            <w:vAlign w:val="center"/>
          </w:tcPr>
          <w:p w14:paraId="6DB8F70C" w14:textId="77777777" w:rsidR="004B4A1D" w:rsidRPr="004B4A1D" w:rsidRDefault="004B4A1D" w:rsidP="004B4A1D">
            <w:pPr>
              <w:spacing w:before="20" w:after="20"/>
              <w:jc w:val="center"/>
              <w:rPr>
                <w:rFonts w:eastAsia="Calibri"/>
                <w:color w:val="000000"/>
              </w:rPr>
            </w:pPr>
            <w:r w:rsidRPr="004B4A1D">
              <w:rPr>
                <w:rFonts w:eastAsia="Calibri"/>
                <w:color w:val="000000"/>
              </w:rPr>
              <w:t>10a</w:t>
            </w:r>
          </w:p>
        </w:tc>
        <w:tc>
          <w:tcPr>
            <w:tcW w:w="6690" w:type="dxa"/>
            <w:shd w:val="clear" w:color="auto" w:fill="auto"/>
            <w:vAlign w:val="center"/>
          </w:tcPr>
          <w:p w14:paraId="6BEA7042" w14:textId="77777777" w:rsidR="004B4A1D" w:rsidRPr="004B4A1D" w:rsidRDefault="004B4A1D" w:rsidP="004B4A1D">
            <w:pPr>
              <w:spacing w:before="20" w:after="20"/>
              <w:rPr>
                <w:rFonts w:eastAsia="Calibri"/>
              </w:rPr>
            </w:pPr>
            <w:r w:rsidRPr="004B4A1D">
              <w:rPr>
                <w:rFonts w:eastAsia="Calibri"/>
              </w:rPr>
              <w:t>Có bài báo khoa học được đăng hoặc chấp nhận đăng/Đạt giải SVNCKH giải 3 cấp Viện trở lên/Có giải thưởng khoa học (quốc tế hoặc trong nước) từ giải 3 trở lên/Có đăng ký bằng phát minh, sáng chế</w:t>
            </w:r>
          </w:p>
        </w:tc>
        <w:tc>
          <w:tcPr>
            <w:tcW w:w="1871" w:type="dxa"/>
            <w:gridSpan w:val="5"/>
            <w:shd w:val="clear" w:color="auto" w:fill="auto"/>
            <w:vAlign w:val="center"/>
          </w:tcPr>
          <w:p w14:paraId="1BE17935" w14:textId="77777777" w:rsidR="004B4A1D" w:rsidRPr="004B4A1D" w:rsidRDefault="004B4A1D" w:rsidP="004B4A1D">
            <w:pPr>
              <w:spacing w:before="20" w:after="20"/>
              <w:jc w:val="center"/>
              <w:rPr>
                <w:rFonts w:eastAsia="Calibri"/>
              </w:rPr>
            </w:pPr>
            <w:r w:rsidRPr="004B4A1D">
              <w:rPr>
                <w:rFonts w:eastAsia="Calibri"/>
              </w:rPr>
              <w:t>5</w:t>
            </w:r>
          </w:p>
        </w:tc>
      </w:tr>
      <w:tr w:rsidR="004B4A1D" w:rsidRPr="004B4A1D" w14:paraId="721AACA3" w14:textId="77777777" w:rsidTr="00141382">
        <w:tc>
          <w:tcPr>
            <w:tcW w:w="653" w:type="dxa"/>
            <w:shd w:val="clear" w:color="auto" w:fill="auto"/>
            <w:vAlign w:val="center"/>
          </w:tcPr>
          <w:p w14:paraId="25A7D23A" w14:textId="77777777" w:rsidR="004B4A1D" w:rsidRPr="004B4A1D" w:rsidRDefault="004B4A1D" w:rsidP="004B4A1D">
            <w:pPr>
              <w:spacing w:before="20" w:after="20"/>
              <w:jc w:val="center"/>
              <w:rPr>
                <w:rFonts w:eastAsia="Calibri"/>
                <w:color w:val="000000"/>
              </w:rPr>
            </w:pPr>
            <w:r w:rsidRPr="004B4A1D">
              <w:rPr>
                <w:rFonts w:eastAsia="Calibri"/>
                <w:color w:val="000000"/>
              </w:rPr>
              <w:t>10b</w:t>
            </w:r>
          </w:p>
        </w:tc>
        <w:tc>
          <w:tcPr>
            <w:tcW w:w="6690" w:type="dxa"/>
            <w:shd w:val="clear" w:color="auto" w:fill="auto"/>
            <w:vAlign w:val="center"/>
          </w:tcPr>
          <w:p w14:paraId="3238B165" w14:textId="77777777" w:rsidR="004B4A1D" w:rsidRPr="004B4A1D" w:rsidRDefault="004B4A1D" w:rsidP="004B4A1D">
            <w:pPr>
              <w:spacing w:before="20" w:after="20"/>
              <w:rPr>
                <w:rFonts w:eastAsia="Calibri"/>
                <w:color w:val="000000"/>
              </w:rPr>
            </w:pPr>
            <w:r w:rsidRPr="004B4A1D">
              <w:rPr>
                <w:rFonts w:eastAsia="Calibri"/>
                <w:color w:val="000000"/>
              </w:rPr>
              <w:t>Được báo cáo tại hội đồng cấp Viện trong hội nghị SVNCKH nhưng không đạt giải từ giải 3 trở lên/Đạt giải khuyến khích trong các kỳ thi quốc gia và quốc tế khác về chuyên ngành (VD: TI contest)</w:t>
            </w:r>
          </w:p>
        </w:tc>
        <w:tc>
          <w:tcPr>
            <w:tcW w:w="1871" w:type="dxa"/>
            <w:gridSpan w:val="5"/>
            <w:shd w:val="clear" w:color="auto" w:fill="auto"/>
            <w:vAlign w:val="center"/>
          </w:tcPr>
          <w:p w14:paraId="43FA3D9E" w14:textId="77777777" w:rsidR="004B4A1D" w:rsidRPr="004B4A1D" w:rsidRDefault="004B4A1D" w:rsidP="004B4A1D">
            <w:pPr>
              <w:spacing w:before="20" w:after="20"/>
              <w:jc w:val="center"/>
              <w:rPr>
                <w:rFonts w:eastAsia="Calibri"/>
              </w:rPr>
            </w:pPr>
            <w:r w:rsidRPr="004B4A1D">
              <w:rPr>
                <w:rFonts w:eastAsia="Calibri"/>
              </w:rPr>
              <w:t>2</w:t>
            </w:r>
          </w:p>
        </w:tc>
      </w:tr>
      <w:tr w:rsidR="004B4A1D" w:rsidRPr="004B4A1D" w14:paraId="018B2D93" w14:textId="77777777" w:rsidTr="00141382">
        <w:tc>
          <w:tcPr>
            <w:tcW w:w="653" w:type="dxa"/>
            <w:shd w:val="clear" w:color="auto" w:fill="auto"/>
            <w:vAlign w:val="center"/>
          </w:tcPr>
          <w:p w14:paraId="045DEC0B" w14:textId="77777777" w:rsidR="004B4A1D" w:rsidRPr="004B4A1D" w:rsidRDefault="004B4A1D" w:rsidP="004B4A1D">
            <w:pPr>
              <w:spacing w:before="20" w:after="20"/>
              <w:jc w:val="center"/>
              <w:rPr>
                <w:rFonts w:eastAsia="Calibri"/>
                <w:color w:val="000000"/>
              </w:rPr>
            </w:pPr>
            <w:r w:rsidRPr="004B4A1D">
              <w:rPr>
                <w:rFonts w:eastAsia="Calibri"/>
                <w:color w:val="000000"/>
              </w:rPr>
              <w:t>10c</w:t>
            </w:r>
          </w:p>
        </w:tc>
        <w:tc>
          <w:tcPr>
            <w:tcW w:w="6690" w:type="dxa"/>
            <w:shd w:val="clear" w:color="auto" w:fill="auto"/>
            <w:vAlign w:val="center"/>
          </w:tcPr>
          <w:p w14:paraId="22351B2B" w14:textId="77777777" w:rsidR="004B4A1D" w:rsidRPr="004B4A1D" w:rsidRDefault="004B4A1D" w:rsidP="004B4A1D">
            <w:pPr>
              <w:spacing w:before="20" w:after="20"/>
              <w:rPr>
                <w:rFonts w:eastAsia="Calibri"/>
                <w:color w:val="000000"/>
              </w:rPr>
            </w:pPr>
            <w:r w:rsidRPr="004B4A1D">
              <w:rPr>
                <w:rFonts w:eastAsia="Calibri"/>
                <w:color w:val="000000"/>
              </w:rPr>
              <w:t>Không có thành tích về nghiên cứu khoa học</w:t>
            </w:r>
          </w:p>
        </w:tc>
        <w:tc>
          <w:tcPr>
            <w:tcW w:w="1871" w:type="dxa"/>
            <w:gridSpan w:val="5"/>
            <w:shd w:val="clear" w:color="auto" w:fill="auto"/>
            <w:vAlign w:val="center"/>
          </w:tcPr>
          <w:p w14:paraId="6A600ACC" w14:textId="77777777" w:rsidR="004B4A1D" w:rsidRPr="004B4A1D" w:rsidRDefault="004B4A1D" w:rsidP="004B4A1D">
            <w:pPr>
              <w:spacing w:before="20" w:after="20"/>
              <w:jc w:val="center"/>
              <w:rPr>
                <w:rFonts w:eastAsia="Calibri"/>
              </w:rPr>
            </w:pPr>
            <w:r w:rsidRPr="004B4A1D">
              <w:rPr>
                <w:rFonts w:eastAsia="Calibri"/>
              </w:rPr>
              <w:t>0</w:t>
            </w:r>
          </w:p>
        </w:tc>
      </w:tr>
      <w:tr w:rsidR="004B4A1D" w:rsidRPr="004B4A1D" w14:paraId="53DF9A60" w14:textId="77777777" w:rsidTr="004B4A1D">
        <w:trPr>
          <w:trHeight w:val="262"/>
        </w:trPr>
        <w:tc>
          <w:tcPr>
            <w:tcW w:w="7343" w:type="dxa"/>
            <w:gridSpan w:val="2"/>
            <w:shd w:val="clear" w:color="auto" w:fill="D9E2F3"/>
            <w:vAlign w:val="center"/>
          </w:tcPr>
          <w:p w14:paraId="535FFE5F" w14:textId="77777777" w:rsidR="004B4A1D" w:rsidRPr="004B4A1D" w:rsidRDefault="004B4A1D" w:rsidP="004B4A1D">
            <w:pPr>
              <w:rPr>
                <w:rFonts w:eastAsia="Calibri"/>
                <w:b/>
              </w:rPr>
            </w:pPr>
            <w:r w:rsidRPr="004B4A1D">
              <w:rPr>
                <w:rFonts w:eastAsia="Calibri"/>
                <w:b/>
              </w:rPr>
              <w:t>Điểm tổng</w:t>
            </w:r>
          </w:p>
        </w:tc>
        <w:tc>
          <w:tcPr>
            <w:tcW w:w="1871" w:type="dxa"/>
            <w:gridSpan w:val="5"/>
            <w:shd w:val="clear" w:color="auto" w:fill="D9E2F3"/>
            <w:vAlign w:val="center"/>
          </w:tcPr>
          <w:p w14:paraId="24AE7588" w14:textId="77777777" w:rsidR="004B4A1D" w:rsidRPr="004B4A1D" w:rsidRDefault="004B4A1D" w:rsidP="004B4A1D">
            <w:pPr>
              <w:ind w:left="582"/>
              <w:jc w:val="center"/>
              <w:rPr>
                <w:rFonts w:eastAsia="Calibri"/>
                <w:b/>
              </w:rPr>
            </w:pPr>
            <w:r w:rsidRPr="004B4A1D">
              <w:rPr>
                <w:rFonts w:eastAsia="Calibri"/>
                <w:b/>
              </w:rPr>
              <w:t>/50</w:t>
            </w:r>
          </w:p>
        </w:tc>
      </w:tr>
      <w:tr w:rsidR="004B4A1D" w:rsidRPr="004B4A1D" w14:paraId="0DCC852F" w14:textId="77777777" w:rsidTr="004B4A1D">
        <w:trPr>
          <w:trHeight w:val="136"/>
        </w:trPr>
        <w:tc>
          <w:tcPr>
            <w:tcW w:w="7343" w:type="dxa"/>
            <w:gridSpan w:val="2"/>
            <w:shd w:val="clear" w:color="auto" w:fill="D9E2F3"/>
            <w:vAlign w:val="center"/>
          </w:tcPr>
          <w:p w14:paraId="44324904" w14:textId="77777777" w:rsidR="004B4A1D" w:rsidRPr="004B4A1D" w:rsidRDefault="004B4A1D" w:rsidP="004B4A1D">
            <w:pPr>
              <w:rPr>
                <w:rFonts w:eastAsia="Calibri"/>
                <w:b/>
              </w:rPr>
            </w:pPr>
            <w:r w:rsidRPr="004B4A1D">
              <w:rPr>
                <w:rFonts w:eastAsia="Calibri"/>
                <w:b/>
              </w:rPr>
              <w:t>Điểm tổng quy đổi về thang 10</w:t>
            </w:r>
          </w:p>
        </w:tc>
        <w:tc>
          <w:tcPr>
            <w:tcW w:w="1871" w:type="dxa"/>
            <w:gridSpan w:val="5"/>
            <w:shd w:val="clear" w:color="auto" w:fill="D9E2F3"/>
            <w:vAlign w:val="center"/>
          </w:tcPr>
          <w:p w14:paraId="5827E6C2" w14:textId="77777777" w:rsidR="004B4A1D" w:rsidRPr="004B4A1D" w:rsidRDefault="004B4A1D" w:rsidP="004B4A1D">
            <w:pPr>
              <w:jc w:val="right"/>
              <w:rPr>
                <w:rFonts w:eastAsia="Calibri"/>
                <w:b/>
              </w:rPr>
            </w:pPr>
          </w:p>
        </w:tc>
      </w:tr>
      <w:tr w:rsidR="001D19DD" w:rsidRPr="004B4A1D" w14:paraId="693E4B38" w14:textId="77777777" w:rsidTr="004B4A1D">
        <w:trPr>
          <w:trHeight w:val="136"/>
        </w:trPr>
        <w:tc>
          <w:tcPr>
            <w:tcW w:w="7343" w:type="dxa"/>
            <w:gridSpan w:val="2"/>
            <w:shd w:val="clear" w:color="auto" w:fill="D9E2F3"/>
            <w:vAlign w:val="center"/>
          </w:tcPr>
          <w:p w14:paraId="2571272F" w14:textId="77777777" w:rsidR="001D19DD" w:rsidRPr="004B4A1D" w:rsidRDefault="001D19DD" w:rsidP="004B4A1D">
            <w:pPr>
              <w:rPr>
                <w:rFonts w:eastAsia="Calibri"/>
                <w:b/>
              </w:rPr>
            </w:pPr>
          </w:p>
        </w:tc>
        <w:tc>
          <w:tcPr>
            <w:tcW w:w="1871" w:type="dxa"/>
            <w:gridSpan w:val="5"/>
            <w:shd w:val="clear" w:color="auto" w:fill="D9E2F3"/>
            <w:vAlign w:val="center"/>
          </w:tcPr>
          <w:p w14:paraId="00F8F0E6" w14:textId="77777777" w:rsidR="001D19DD" w:rsidRPr="004B4A1D" w:rsidRDefault="001D19DD" w:rsidP="004B4A1D">
            <w:pPr>
              <w:jc w:val="right"/>
              <w:rPr>
                <w:rFonts w:eastAsia="Calibri"/>
                <w:b/>
              </w:rPr>
            </w:pPr>
          </w:p>
        </w:tc>
      </w:tr>
    </w:tbl>
    <w:p w14:paraId="7A1E1458" w14:textId="77777777" w:rsidR="004B4A1D" w:rsidRPr="004B4A1D" w:rsidRDefault="004B4A1D" w:rsidP="004B4A1D">
      <w:pPr>
        <w:rPr>
          <w:rFonts w:eastAsia="Calibri"/>
          <w:b/>
          <w:i/>
        </w:rPr>
      </w:pPr>
      <w:r w:rsidRPr="004B4A1D">
        <w:rPr>
          <w:rFonts w:eastAsia="Calibri"/>
          <w:b/>
          <w:i/>
        </w:rPr>
        <w:t>Nhận xét khác của cán bộ phản biện</w:t>
      </w:r>
    </w:p>
    <w:p w14:paraId="6EFF5D9D" w14:textId="77777777" w:rsidR="004B4A1D" w:rsidRPr="004B4A1D" w:rsidRDefault="004B4A1D" w:rsidP="004B4A1D">
      <w:pPr>
        <w:tabs>
          <w:tab w:val="left" w:leader="dot" w:pos="9000"/>
        </w:tabs>
        <w:rPr>
          <w:rFonts w:eastAsia="Calibri"/>
        </w:rPr>
      </w:pPr>
      <w:r w:rsidRPr="004B4A1D">
        <w:rPr>
          <w:rFonts w:eastAsia="Calibri"/>
        </w:rPr>
        <w:tab/>
      </w:r>
    </w:p>
    <w:p w14:paraId="55B754BB" w14:textId="77777777" w:rsidR="004B4A1D" w:rsidRPr="004B4A1D" w:rsidRDefault="004B4A1D" w:rsidP="004B4A1D">
      <w:pPr>
        <w:tabs>
          <w:tab w:val="left" w:leader="dot" w:pos="9000"/>
        </w:tabs>
        <w:rPr>
          <w:rFonts w:eastAsia="Calibri"/>
        </w:rPr>
      </w:pPr>
      <w:r w:rsidRPr="004B4A1D">
        <w:rPr>
          <w:rFonts w:eastAsia="Calibri"/>
        </w:rPr>
        <w:tab/>
      </w:r>
    </w:p>
    <w:p w14:paraId="753A7E25" w14:textId="77777777" w:rsidR="004B4A1D" w:rsidRPr="004B4A1D" w:rsidRDefault="004B4A1D" w:rsidP="004B4A1D">
      <w:pPr>
        <w:tabs>
          <w:tab w:val="left" w:leader="dot" w:pos="9000"/>
        </w:tabs>
        <w:rPr>
          <w:rFonts w:eastAsia="Calibri"/>
        </w:rPr>
      </w:pPr>
      <w:r w:rsidRPr="004B4A1D">
        <w:rPr>
          <w:rFonts w:eastAsia="Calibri"/>
        </w:rPr>
        <w:tab/>
      </w:r>
    </w:p>
    <w:p w14:paraId="60064714" w14:textId="77777777" w:rsidR="004B4A1D" w:rsidRPr="004B4A1D" w:rsidRDefault="004B4A1D" w:rsidP="004B4A1D">
      <w:pPr>
        <w:tabs>
          <w:tab w:val="left" w:leader="dot" w:pos="9000"/>
        </w:tabs>
        <w:rPr>
          <w:rFonts w:eastAsia="Calibri"/>
        </w:rPr>
      </w:pPr>
      <w:r w:rsidRPr="004B4A1D">
        <w:rPr>
          <w:rFonts w:eastAsia="Calibri"/>
        </w:rPr>
        <w:tab/>
      </w:r>
    </w:p>
    <w:p w14:paraId="6BE1AAFF" w14:textId="77777777" w:rsidR="004B4A1D" w:rsidRPr="004B4A1D" w:rsidRDefault="004B4A1D" w:rsidP="004B4A1D">
      <w:pPr>
        <w:tabs>
          <w:tab w:val="left" w:leader="dot" w:pos="9000"/>
        </w:tabs>
        <w:rPr>
          <w:rFonts w:eastAsia="Calibri"/>
        </w:rPr>
      </w:pPr>
      <w:r w:rsidRPr="004B4A1D">
        <w:rPr>
          <w:rFonts w:eastAsia="Calibri"/>
        </w:rPr>
        <w:tab/>
      </w:r>
    </w:p>
    <w:p w14:paraId="4B69E595" w14:textId="77777777" w:rsidR="004B4A1D" w:rsidRPr="004B4A1D" w:rsidRDefault="004B4A1D" w:rsidP="004B4A1D">
      <w:pPr>
        <w:tabs>
          <w:tab w:val="left" w:leader="dot" w:pos="9000"/>
        </w:tabs>
        <w:rPr>
          <w:rFonts w:eastAsia="Calibri"/>
        </w:rPr>
      </w:pPr>
      <w:r w:rsidRPr="004B4A1D">
        <w:rPr>
          <w:rFonts w:eastAsia="Calibri"/>
        </w:rPr>
        <w:tab/>
      </w:r>
    </w:p>
    <w:p w14:paraId="3899632A" w14:textId="77777777" w:rsidR="004B4A1D" w:rsidRPr="004B4A1D" w:rsidRDefault="004B4A1D" w:rsidP="004B4A1D">
      <w:pPr>
        <w:tabs>
          <w:tab w:val="left" w:leader="dot" w:pos="9000"/>
        </w:tabs>
        <w:rPr>
          <w:rFonts w:eastAsia="Calibr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4B4A1D" w:rsidRPr="004B4A1D" w14:paraId="2E4C0D40" w14:textId="77777777" w:rsidTr="00141382">
        <w:tc>
          <w:tcPr>
            <w:tcW w:w="4642" w:type="dxa"/>
          </w:tcPr>
          <w:p w14:paraId="6F7E1A85" w14:textId="77777777" w:rsidR="004B4A1D" w:rsidRPr="004B4A1D" w:rsidRDefault="004B4A1D" w:rsidP="004B4A1D">
            <w:pPr>
              <w:rPr>
                <w:rFonts w:eastAsia="Calibri"/>
              </w:rPr>
            </w:pPr>
          </w:p>
        </w:tc>
        <w:tc>
          <w:tcPr>
            <w:tcW w:w="4643" w:type="dxa"/>
          </w:tcPr>
          <w:p w14:paraId="53CC5F78" w14:textId="77777777" w:rsidR="004B4A1D" w:rsidRPr="004B4A1D" w:rsidRDefault="004B4A1D" w:rsidP="004B4A1D">
            <w:pPr>
              <w:jc w:val="center"/>
              <w:rPr>
                <w:rFonts w:eastAsia="Calibri"/>
              </w:rPr>
            </w:pPr>
            <w:r w:rsidRPr="004B4A1D">
              <w:rPr>
                <w:rFonts w:eastAsia="Calibri"/>
              </w:rPr>
              <w:t>Ngày: … / … / 20…</w:t>
            </w:r>
          </w:p>
          <w:p w14:paraId="627761DF" w14:textId="77777777" w:rsidR="004B4A1D" w:rsidRPr="004B4A1D" w:rsidRDefault="004B4A1D" w:rsidP="004B4A1D">
            <w:pPr>
              <w:jc w:val="center"/>
              <w:rPr>
                <w:rFonts w:eastAsia="Calibri"/>
              </w:rPr>
            </w:pPr>
            <w:r w:rsidRPr="004B4A1D">
              <w:rPr>
                <w:rFonts w:eastAsia="Calibri"/>
              </w:rPr>
              <w:t>Người nhận xét</w:t>
            </w:r>
          </w:p>
          <w:p w14:paraId="18F29BB4" w14:textId="77777777" w:rsidR="004B4A1D" w:rsidRPr="004B4A1D" w:rsidRDefault="004B4A1D" w:rsidP="004B4A1D">
            <w:pPr>
              <w:jc w:val="center"/>
              <w:rPr>
                <w:rFonts w:eastAsia="Calibri"/>
              </w:rPr>
            </w:pPr>
            <w:r w:rsidRPr="004B4A1D">
              <w:rPr>
                <w:rFonts w:eastAsia="Calibri"/>
              </w:rPr>
              <w:t>(Ký và ghi rõ họ tên)</w:t>
            </w:r>
          </w:p>
        </w:tc>
      </w:tr>
    </w:tbl>
    <w:p w14:paraId="36A52751" w14:textId="77777777" w:rsidR="004B4A1D" w:rsidRPr="004B4A1D" w:rsidRDefault="004B4A1D" w:rsidP="004B4A1D">
      <w:pPr>
        <w:rPr>
          <w:rFonts w:eastAsia="Calibri"/>
          <w:szCs w:val="26"/>
        </w:rPr>
      </w:pPr>
      <w:r w:rsidRPr="004B4A1D">
        <w:rPr>
          <w:rFonts w:eastAsia="Calibri"/>
          <w:szCs w:val="26"/>
        </w:rPr>
        <w:br w:type="page"/>
      </w:r>
    </w:p>
    <w:p w14:paraId="24FF71BC" w14:textId="77777777" w:rsidR="004D16AA" w:rsidRPr="000C5E6A" w:rsidRDefault="004D16AA" w:rsidP="00CB0855">
      <w:pPr>
        <w:jc w:val="center"/>
        <w:rPr>
          <w:sz w:val="28"/>
        </w:rPr>
        <w:sectPr w:rsidR="004D16AA" w:rsidRPr="000C5E6A">
          <w:pgSz w:w="11910" w:h="16840"/>
          <w:pgMar w:top="1120" w:right="900" w:bottom="1120" w:left="1480" w:header="0" w:footer="936" w:gutter="0"/>
          <w:cols w:space="720"/>
        </w:sectPr>
      </w:pPr>
    </w:p>
    <w:p w14:paraId="10D665EF" w14:textId="3388CD26" w:rsidR="004D16AA" w:rsidRPr="000C5E6A" w:rsidRDefault="004F097A" w:rsidP="00CB0855">
      <w:pPr>
        <w:spacing w:after="600"/>
        <w:jc w:val="center"/>
        <w:rPr>
          <w:b/>
          <w:sz w:val="32"/>
        </w:rPr>
      </w:pPr>
      <w:r w:rsidRPr="000C5E6A">
        <w:rPr>
          <w:b/>
          <w:sz w:val="32"/>
        </w:rPr>
        <w:lastRenderedPageBreak/>
        <w:t>LỜI</w:t>
      </w:r>
      <w:r w:rsidRPr="000C5E6A">
        <w:rPr>
          <w:b/>
          <w:spacing w:val="-3"/>
          <w:sz w:val="32"/>
        </w:rPr>
        <w:t xml:space="preserve"> </w:t>
      </w:r>
      <w:r w:rsidRPr="000C5E6A">
        <w:rPr>
          <w:b/>
          <w:sz w:val="32"/>
        </w:rPr>
        <w:t>NÓI</w:t>
      </w:r>
      <w:r w:rsidRPr="000C5E6A">
        <w:rPr>
          <w:b/>
          <w:spacing w:val="-3"/>
          <w:sz w:val="32"/>
        </w:rPr>
        <w:t xml:space="preserve"> </w:t>
      </w:r>
      <w:r w:rsidRPr="000C5E6A">
        <w:rPr>
          <w:b/>
          <w:sz w:val="32"/>
        </w:rPr>
        <w:t>ĐẦU</w:t>
      </w:r>
    </w:p>
    <w:p w14:paraId="5FE968A9" w14:textId="1AFB878B" w:rsidR="003B233F" w:rsidRPr="000C5E6A" w:rsidRDefault="004F097A" w:rsidP="00CB0855">
      <w:pPr>
        <w:pStyle w:val="BodyText"/>
        <w:spacing w:before="120" w:line="288" w:lineRule="auto"/>
        <w:ind w:firstLine="288"/>
      </w:pPr>
      <w:r w:rsidRPr="000C5E6A">
        <w:t>Trong thời đại số hóa hiện nay, công tác quản lý thông tin các nhân của bệnh nhân</w:t>
      </w:r>
      <w:r w:rsidRPr="000C5E6A">
        <w:rPr>
          <w:spacing w:val="1"/>
        </w:rPr>
        <w:t xml:space="preserve"> </w:t>
      </w:r>
      <w:r w:rsidRPr="000C5E6A">
        <w:t>và thông tin bệnh án</w:t>
      </w:r>
      <w:r w:rsidR="003D2F23">
        <w:t>, lịch sử các xét nghiệm</w:t>
      </w:r>
      <w:r w:rsidRPr="000C5E6A">
        <w:t>ở bệnh viện hiện nay thường được tiến hành trên sổ sách, nội</w:t>
      </w:r>
      <w:r w:rsidRPr="000C5E6A">
        <w:rPr>
          <w:spacing w:val="1"/>
        </w:rPr>
        <w:t xml:space="preserve"> </w:t>
      </w:r>
      <w:r w:rsidRPr="000C5E6A">
        <w:t>dung quản lý thông tin thường thiếu khoa học. Đặc biệt với bệnh nhân điều trị thân</w:t>
      </w:r>
      <w:r w:rsidRPr="000C5E6A">
        <w:rPr>
          <w:spacing w:val="1"/>
        </w:rPr>
        <w:t xml:space="preserve"> </w:t>
      </w:r>
      <w:r w:rsidRPr="000C5E6A">
        <w:t>nhân tạo thì tần xuất chạy thận và xét nghiệm là rất thường xuyên khoảng 3-4 lần 1</w:t>
      </w:r>
      <w:r w:rsidRPr="000C5E6A">
        <w:rPr>
          <w:spacing w:val="1"/>
        </w:rPr>
        <w:t xml:space="preserve"> </w:t>
      </w:r>
      <w:r w:rsidRPr="000C5E6A">
        <w:t>tuần . Vì vậy với cách quản lý này không đáp ứng được nhu cầu cho bệnh nhân và các</w:t>
      </w:r>
      <w:r w:rsidRPr="000C5E6A">
        <w:rPr>
          <w:spacing w:val="1"/>
        </w:rPr>
        <w:t xml:space="preserve"> </w:t>
      </w:r>
      <w:r w:rsidRPr="000C5E6A">
        <w:t xml:space="preserve">cán bộ y tế, đặc biệt là khi xu </w:t>
      </w:r>
      <w:r w:rsidR="003B233F" w:rsidRPr="000C5E6A">
        <w:t>hướng và thế mạnh của công nghệ thông tin càng chứng tỏ sự hiệu quả khi nó tham gia vào hầu hết mọi mặt trong trong cuộc sống chúng ta. Đây chính là là cách tối ưu để tiết kiệm thời gian và có thể xử lý chính xác nhất từng số liệu mà quản lý thủ công chúng ta có thể dễ mắc rất dễ nhiều sai sót.. Vì vậy, điều cần thiết lúc này là chúng ta sẽ xây dựng một phần mềm quản lý thông tin bệnh nhân điều trị thận</w:t>
      </w:r>
      <w:r w:rsidR="003B233F" w:rsidRPr="000C5E6A">
        <w:rPr>
          <w:spacing w:val="1"/>
        </w:rPr>
        <w:t xml:space="preserve"> </w:t>
      </w:r>
      <w:r w:rsidR="003B233F" w:rsidRPr="000C5E6A">
        <w:t xml:space="preserve">nhân tạo để có thể giúp ban quản lý các cơ sở khám chữa bệnh có thể quản lý một cách dễ dàng, tiết kiệm thời gian và phần việc của những người sử dụng phần mềm để có thể đạt được hiệu quả cao nhất có thể. </w:t>
      </w:r>
      <w:r w:rsidRPr="000C5E6A">
        <w:t>Chính vì lẽ đó, em</w:t>
      </w:r>
      <w:r w:rsidR="003B233F" w:rsidRPr="000C5E6A">
        <w:t xml:space="preserve"> </w:t>
      </w:r>
      <w:r w:rsidRPr="000C5E6A">
        <w:rPr>
          <w:spacing w:val="-62"/>
        </w:rPr>
        <w:t xml:space="preserve"> </w:t>
      </w:r>
      <w:r w:rsidRPr="000C5E6A">
        <w:t>đã lựa chọn đề tài:</w:t>
      </w:r>
      <w:r w:rsidR="003B233F" w:rsidRPr="000C5E6A">
        <w:t xml:space="preserve"> </w:t>
      </w:r>
      <w:r w:rsidRPr="000C5E6A">
        <w:t xml:space="preserve">“ </w:t>
      </w:r>
      <w:r w:rsidRPr="00406938">
        <w:rPr>
          <w:b/>
          <w:bCs/>
        </w:rPr>
        <w:t xml:space="preserve">Thiết kế phần mềm hỗ trợ bệnh nhân điều trị thận nhân tạo </w:t>
      </w:r>
      <w:r w:rsidRPr="000C5E6A">
        <w:t>”, giúp</w:t>
      </w:r>
      <w:r w:rsidRPr="000C5E6A">
        <w:rPr>
          <w:spacing w:val="1"/>
        </w:rPr>
        <w:t xml:space="preserve"> </w:t>
      </w:r>
      <w:r w:rsidRPr="000C5E6A">
        <w:t>cho quá trình quản lý được dễ dàng, chính xác hơn, hỗ trợ tốt cho bệnh viện, trung tâm</w:t>
      </w:r>
      <w:r w:rsidR="003B233F" w:rsidRPr="000C5E6A">
        <w:t xml:space="preserve"> </w:t>
      </w:r>
      <w:r w:rsidRPr="000C5E6A">
        <w:rPr>
          <w:spacing w:val="-62"/>
        </w:rPr>
        <w:t xml:space="preserve"> </w:t>
      </w:r>
      <w:r w:rsidRPr="000C5E6A">
        <w:t>y</w:t>
      </w:r>
      <w:r w:rsidRPr="000C5E6A">
        <w:rPr>
          <w:spacing w:val="-2"/>
        </w:rPr>
        <w:t xml:space="preserve"> </w:t>
      </w:r>
      <w:r w:rsidRPr="000C5E6A">
        <w:t>tế</w:t>
      </w:r>
      <w:r w:rsidRPr="000C5E6A">
        <w:rPr>
          <w:spacing w:val="-1"/>
        </w:rPr>
        <w:t xml:space="preserve"> </w:t>
      </w:r>
      <w:r w:rsidRPr="000C5E6A">
        <w:t>hay</w:t>
      </w:r>
      <w:r w:rsidRPr="000C5E6A">
        <w:rPr>
          <w:spacing w:val="-1"/>
        </w:rPr>
        <w:t xml:space="preserve"> </w:t>
      </w:r>
      <w:r w:rsidRPr="000C5E6A">
        <w:t>các</w:t>
      </w:r>
      <w:r w:rsidRPr="000C5E6A">
        <w:rPr>
          <w:spacing w:val="2"/>
        </w:rPr>
        <w:t xml:space="preserve"> </w:t>
      </w:r>
      <w:r w:rsidRPr="000C5E6A">
        <w:t>phòng</w:t>
      </w:r>
      <w:r w:rsidRPr="000C5E6A">
        <w:rPr>
          <w:spacing w:val="1"/>
        </w:rPr>
        <w:t xml:space="preserve"> </w:t>
      </w:r>
      <w:r w:rsidRPr="000C5E6A">
        <w:t>khám.</w:t>
      </w:r>
    </w:p>
    <w:p w14:paraId="0AA1235F" w14:textId="54B5F208" w:rsidR="004D16AA" w:rsidRPr="000C5E6A" w:rsidRDefault="004F097A" w:rsidP="00CB0855">
      <w:pPr>
        <w:pStyle w:val="BodyText"/>
        <w:spacing w:before="120" w:line="288" w:lineRule="auto"/>
        <w:ind w:firstLine="288"/>
      </w:pPr>
      <w:r w:rsidRPr="000C5E6A">
        <w:t xml:space="preserve">Trong quá trình thực hiện đồ án, em xin gửi lời cảm ơn chân thành tới </w:t>
      </w:r>
      <w:r w:rsidR="00406938">
        <w:t xml:space="preserve">TS. Phạm Thành Công và </w:t>
      </w:r>
      <w:r w:rsidRPr="000C5E6A">
        <w:t>PGS TS. Vũ</w:t>
      </w:r>
      <w:r w:rsidRPr="000C5E6A">
        <w:rPr>
          <w:spacing w:val="1"/>
        </w:rPr>
        <w:t xml:space="preserve"> </w:t>
      </w:r>
      <w:r w:rsidRPr="000C5E6A">
        <w:t>Duy Hải, Viện Điện tử - Viễn thông, Trường Đại học Bách Khoa Hà Nội, đã hướng</w:t>
      </w:r>
      <w:r w:rsidRPr="000C5E6A">
        <w:rPr>
          <w:spacing w:val="1"/>
        </w:rPr>
        <w:t xml:space="preserve"> </w:t>
      </w:r>
      <w:r w:rsidRPr="000C5E6A">
        <w:t>dẫn rất tận</w:t>
      </w:r>
      <w:r w:rsidRPr="000C5E6A">
        <w:rPr>
          <w:spacing w:val="1"/>
        </w:rPr>
        <w:t xml:space="preserve"> </w:t>
      </w:r>
      <w:r w:rsidRPr="000C5E6A">
        <w:t>tình, nhiệt tình chỉ</w:t>
      </w:r>
      <w:r w:rsidRPr="000C5E6A">
        <w:rPr>
          <w:spacing w:val="1"/>
        </w:rPr>
        <w:t xml:space="preserve"> </w:t>
      </w:r>
      <w:r w:rsidRPr="000C5E6A">
        <w:t>bảo và</w:t>
      </w:r>
      <w:r w:rsidRPr="000C5E6A">
        <w:rPr>
          <w:spacing w:val="1"/>
        </w:rPr>
        <w:t xml:space="preserve"> </w:t>
      </w:r>
      <w:r w:rsidRPr="000C5E6A">
        <w:t>đưa ra</w:t>
      </w:r>
      <w:r w:rsidRPr="000C5E6A">
        <w:rPr>
          <w:spacing w:val="1"/>
        </w:rPr>
        <w:t xml:space="preserve"> </w:t>
      </w:r>
      <w:r w:rsidRPr="000C5E6A">
        <w:t>hướng nghiên cứu tối</w:t>
      </w:r>
      <w:r w:rsidRPr="000C5E6A">
        <w:rPr>
          <w:spacing w:val="65"/>
        </w:rPr>
        <w:t xml:space="preserve"> </w:t>
      </w:r>
      <w:r w:rsidRPr="000C5E6A">
        <w:t>ưu nhất</w:t>
      </w:r>
      <w:r w:rsidRPr="000C5E6A">
        <w:rPr>
          <w:spacing w:val="65"/>
        </w:rPr>
        <w:t xml:space="preserve"> </w:t>
      </w:r>
      <w:r w:rsidRPr="000C5E6A">
        <w:t>để em có</w:t>
      </w:r>
      <w:r w:rsidR="00406938">
        <w:t xml:space="preserve"> </w:t>
      </w:r>
      <w:r w:rsidRPr="000C5E6A">
        <w:rPr>
          <w:spacing w:val="-63"/>
        </w:rPr>
        <w:t xml:space="preserve"> </w:t>
      </w:r>
      <w:r w:rsidR="00406938">
        <w:rPr>
          <w:spacing w:val="-63"/>
        </w:rPr>
        <w:t xml:space="preserve">   </w:t>
      </w:r>
      <w:r w:rsidRPr="000C5E6A">
        <w:t>thể thực hiện được các yêu cầu của đề tài, từ đó có thể hoàn thiện đồ án một cách tốt</w:t>
      </w:r>
      <w:r w:rsidRPr="000C5E6A">
        <w:rPr>
          <w:spacing w:val="1"/>
        </w:rPr>
        <w:t xml:space="preserve"> </w:t>
      </w:r>
      <w:r w:rsidRPr="000C5E6A">
        <w:t>nhất.</w:t>
      </w:r>
    </w:p>
    <w:p w14:paraId="4DC251AB" w14:textId="78DCDA3A" w:rsidR="00FD5102" w:rsidRPr="000C5E6A" w:rsidRDefault="004F097A" w:rsidP="00CB0855">
      <w:pPr>
        <w:pStyle w:val="BodyText"/>
        <w:spacing w:before="120" w:line="288" w:lineRule="auto"/>
        <w:ind w:firstLine="283"/>
      </w:pPr>
      <w:r w:rsidRPr="000C5E6A">
        <w:t>Trong quá trình thực hiện đồ án không tránh khỏi những sai sót và hạn chế nhất</w:t>
      </w:r>
      <w:r w:rsidRPr="000C5E6A">
        <w:rPr>
          <w:spacing w:val="1"/>
        </w:rPr>
        <w:t xml:space="preserve"> </w:t>
      </w:r>
      <w:r w:rsidRPr="000C5E6A">
        <w:t>định. Vì vậy, em rất mong nhận được sự góp ý và bổ sung của các thầy cô để đề tài</w:t>
      </w:r>
      <w:r w:rsidRPr="000C5E6A">
        <w:rPr>
          <w:spacing w:val="1"/>
        </w:rPr>
        <w:t xml:space="preserve"> </w:t>
      </w:r>
      <w:r w:rsidRPr="000C5E6A">
        <w:t>được</w:t>
      </w:r>
      <w:r w:rsidRPr="000C5E6A">
        <w:rPr>
          <w:spacing w:val="-1"/>
        </w:rPr>
        <w:t xml:space="preserve"> </w:t>
      </w:r>
      <w:r w:rsidRPr="000C5E6A">
        <w:t>tối</w:t>
      </w:r>
      <w:r w:rsidRPr="000C5E6A">
        <w:rPr>
          <w:spacing w:val="-1"/>
        </w:rPr>
        <w:t xml:space="preserve"> </w:t>
      </w:r>
      <w:r w:rsidRPr="000C5E6A">
        <w:t>ưu</w:t>
      </w:r>
      <w:r w:rsidRPr="000C5E6A">
        <w:rPr>
          <w:spacing w:val="-1"/>
        </w:rPr>
        <w:t xml:space="preserve"> </w:t>
      </w:r>
      <w:r w:rsidRPr="000C5E6A">
        <w:t>và</w:t>
      </w:r>
      <w:r w:rsidRPr="000C5E6A">
        <w:rPr>
          <w:spacing w:val="-1"/>
        </w:rPr>
        <w:t xml:space="preserve"> </w:t>
      </w:r>
      <w:r w:rsidRPr="000C5E6A">
        <w:t>hoàn</w:t>
      </w:r>
      <w:r w:rsidRPr="000C5E6A">
        <w:rPr>
          <w:spacing w:val="-1"/>
        </w:rPr>
        <w:t xml:space="preserve"> </w:t>
      </w:r>
      <w:r w:rsidRPr="000C5E6A">
        <w:t>thiện</w:t>
      </w:r>
      <w:r w:rsidRPr="000C5E6A">
        <w:rPr>
          <w:spacing w:val="-1"/>
        </w:rPr>
        <w:t xml:space="preserve"> </w:t>
      </w:r>
      <w:r w:rsidRPr="000C5E6A">
        <w:t>nhất</w:t>
      </w:r>
      <w:r w:rsidRPr="000C5E6A">
        <w:rPr>
          <w:spacing w:val="-1"/>
        </w:rPr>
        <w:t xml:space="preserve"> </w:t>
      </w:r>
      <w:r w:rsidRPr="000C5E6A">
        <w:t>có</w:t>
      </w:r>
      <w:r w:rsidRPr="000C5E6A">
        <w:rPr>
          <w:spacing w:val="-1"/>
        </w:rPr>
        <w:t xml:space="preserve"> </w:t>
      </w:r>
      <w:r w:rsidRPr="000C5E6A">
        <w:t>thể.</w:t>
      </w:r>
    </w:p>
    <w:p w14:paraId="3EFF4228" w14:textId="77777777" w:rsidR="004D16AA" w:rsidRPr="000C5E6A" w:rsidRDefault="004F097A" w:rsidP="00CB0855">
      <w:pPr>
        <w:pStyle w:val="BodyText"/>
        <w:spacing w:before="120" w:line="288" w:lineRule="auto"/>
      </w:pPr>
      <w:r w:rsidRPr="000C5E6A">
        <w:t>Em</w:t>
      </w:r>
      <w:r w:rsidRPr="000C5E6A">
        <w:rPr>
          <w:spacing w:val="-2"/>
        </w:rPr>
        <w:t xml:space="preserve"> </w:t>
      </w:r>
      <w:r w:rsidRPr="000C5E6A">
        <w:t>xin</w:t>
      </w:r>
      <w:r w:rsidRPr="000C5E6A">
        <w:rPr>
          <w:spacing w:val="-2"/>
        </w:rPr>
        <w:t xml:space="preserve"> </w:t>
      </w:r>
      <w:r w:rsidRPr="000C5E6A">
        <w:t>chân</w:t>
      </w:r>
      <w:r w:rsidRPr="000C5E6A">
        <w:rPr>
          <w:spacing w:val="-2"/>
        </w:rPr>
        <w:t xml:space="preserve"> </w:t>
      </w:r>
      <w:r w:rsidRPr="000C5E6A">
        <w:t>thành cảm ơn!</w:t>
      </w:r>
    </w:p>
    <w:p w14:paraId="6199C4BB" w14:textId="08513A9D" w:rsidR="002279C3" w:rsidRPr="000C5E6A" w:rsidRDefault="002279C3" w:rsidP="00CB0855"/>
    <w:p w14:paraId="2F4251D5" w14:textId="77777777" w:rsidR="002279C3" w:rsidRPr="000C5E6A" w:rsidRDefault="002279C3" w:rsidP="00CB0855">
      <w:r w:rsidRPr="000C5E6A">
        <w:br w:type="page"/>
      </w:r>
    </w:p>
    <w:p w14:paraId="3F9D1591" w14:textId="77777777" w:rsidR="004D16AA" w:rsidRPr="000C5E6A" w:rsidRDefault="004D16AA" w:rsidP="00CB0855">
      <w:pPr>
        <w:sectPr w:rsidR="004D16AA" w:rsidRPr="000C5E6A">
          <w:pgSz w:w="11910" w:h="16840"/>
          <w:pgMar w:top="1220" w:right="900" w:bottom="1120" w:left="1480" w:header="0" w:footer="936" w:gutter="0"/>
          <w:cols w:space="720"/>
        </w:sectPr>
      </w:pPr>
    </w:p>
    <w:p w14:paraId="3133EB02" w14:textId="692AA6BD" w:rsidR="002279C3" w:rsidRPr="000C5E6A" w:rsidRDefault="002279C3" w:rsidP="00CB0855">
      <w:pPr>
        <w:spacing w:after="600"/>
        <w:jc w:val="center"/>
        <w:rPr>
          <w:b/>
          <w:sz w:val="32"/>
        </w:rPr>
      </w:pPr>
      <w:r w:rsidRPr="000C5E6A">
        <w:rPr>
          <w:b/>
          <w:sz w:val="32"/>
        </w:rPr>
        <w:lastRenderedPageBreak/>
        <w:t>LỜI</w:t>
      </w:r>
      <w:r w:rsidRPr="000C5E6A">
        <w:rPr>
          <w:b/>
          <w:spacing w:val="-3"/>
          <w:sz w:val="32"/>
        </w:rPr>
        <w:t xml:space="preserve"> </w:t>
      </w:r>
      <w:r w:rsidR="00226D58" w:rsidRPr="000C5E6A">
        <w:rPr>
          <w:b/>
          <w:sz w:val="32"/>
        </w:rPr>
        <w:t>CAM KẾT</w:t>
      </w:r>
    </w:p>
    <w:p w14:paraId="314DC1CD" w14:textId="7F912827" w:rsidR="002279C3" w:rsidRPr="000C5E6A" w:rsidRDefault="002279C3" w:rsidP="00CB0855">
      <w:pPr>
        <w:pStyle w:val="BodyText"/>
        <w:spacing w:before="120" w:line="288" w:lineRule="auto"/>
      </w:pPr>
      <w:r w:rsidRPr="000C5E6A">
        <w:t xml:space="preserve">Tôi là </w:t>
      </w:r>
      <w:r w:rsidR="005D1029">
        <w:t>Đinh Giang Long</w:t>
      </w:r>
      <w:r w:rsidRPr="000C5E6A">
        <w:t xml:space="preserve">, mã số sinh viên </w:t>
      </w:r>
      <w:r w:rsidR="005D1029">
        <w:t>20182648</w:t>
      </w:r>
      <w:r w:rsidRPr="000C5E6A">
        <w:t xml:space="preserve">, sinh viên lớp </w:t>
      </w:r>
      <w:r w:rsidR="005D1029">
        <w:t>Điện Tử Viễn THông 03</w:t>
      </w:r>
      <w:r w:rsidRPr="000C5E6A">
        <w:t xml:space="preserve">, khóa </w:t>
      </w:r>
      <w:r w:rsidR="005D1029">
        <w:t>63</w:t>
      </w:r>
      <w:r w:rsidRPr="000C5E6A">
        <w:t xml:space="preserve">. Người hướng dẫn là TS. </w:t>
      </w:r>
      <w:r w:rsidR="005D1029">
        <w:t>Phạm Thành Công</w:t>
      </w:r>
      <w:r w:rsidRPr="000C5E6A">
        <w:t xml:space="preserve">. Tôi xin cam đoan toàn bộ nội dung được trình bày trong đồ án </w:t>
      </w:r>
      <w:r w:rsidR="005D1029">
        <w:rPr>
          <w:i/>
        </w:rPr>
        <w:t>Thiết kế hệ thống quản lý hỗ trợ bệnh nhân điều trị thận nhân tạo</w:t>
      </w:r>
      <w:r w:rsidRPr="000C5E6A">
        <w:rPr>
          <w:i/>
        </w:rPr>
        <w:t xml:space="preserve"> </w:t>
      </w:r>
      <w:r w:rsidRPr="000C5E6A">
        <w:t>là kết quả quá trình tìm hiểu và nghiên cứu của tôi. Các dữ liệu được nêu trong đồ án là hoàn toàn trung thực, phản ánh đúng kết quả thực tế. Mọi thông tin trích dẫn đều tuân thủ các quy định về sở hữu trí tuệ; các tài liệu tham khảo được liệt kê rõ ràng. Tôi xin chịu hoàn toàn trách nhiệm với những nội dung được viết trong đồ án này.</w:t>
      </w:r>
    </w:p>
    <w:p w14:paraId="01A95F23" w14:textId="77777777" w:rsidR="002279C3" w:rsidRPr="000C5E6A" w:rsidRDefault="002279C3" w:rsidP="00CB0855">
      <w:pPr>
        <w:pStyle w:val="BodyText"/>
        <w:spacing w:before="120" w:line="288" w:lineRule="auto"/>
      </w:pPr>
    </w:p>
    <w:tbl>
      <w:tblPr>
        <w:tblW w:w="0" w:type="auto"/>
        <w:jc w:val="center"/>
        <w:tblLook w:val="04A0" w:firstRow="1" w:lastRow="0" w:firstColumn="1" w:lastColumn="0" w:noHBand="0" w:noVBand="1"/>
      </w:tblPr>
      <w:tblGrid>
        <w:gridCol w:w="4395"/>
        <w:gridCol w:w="4874"/>
      </w:tblGrid>
      <w:tr w:rsidR="002279C3" w:rsidRPr="000C5E6A" w14:paraId="1AEB1E69" w14:textId="77777777" w:rsidTr="008D721D">
        <w:trPr>
          <w:jc w:val="center"/>
        </w:trPr>
        <w:tc>
          <w:tcPr>
            <w:tcW w:w="4395" w:type="dxa"/>
          </w:tcPr>
          <w:p w14:paraId="0F10AB1E" w14:textId="77777777" w:rsidR="002279C3" w:rsidRPr="000C5E6A" w:rsidRDefault="002279C3" w:rsidP="00CB0855">
            <w:pPr>
              <w:pStyle w:val="BodyText"/>
              <w:spacing w:before="120" w:line="288" w:lineRule="auto"/>
            </w:pPr>
          </w:p>
        </w:tc>
        <w:tc>
          <w:tcPr>
            <w:tcW w:w="4874" w:type="dxa"/>
          </w:tcPr>
          <w:p w14:paraId="0D8168FB" w14:textId="31ABC914" w:rsidR="002279C3" w:rsidRPr="005D1029" w:rsidRDefault="002279C3" w:rsidP="008D721D">
            <w:pPr>
              <w:pStyle w:val="BodyText"/>
              <w:spacing w:before="120" w:line="288" w:lineRule="auto"/>
              <w:jc w:val="center"/>
            </w:pPr>
            <w:r w:rsidRPr="000C5E6A">
              <w:t xml:space="preserve">Hà </w:t>
            </w:r>
            <w:r w:rsidR="005D1029">
              <w:t>N</w:t>
            </w:r>
            <w:r w:rsidRPr="000C5E6A">
              <w:t>ội, ngày 0</w:t>
            </w:r>
            <w:r w:rsidR="005D1029">
              <w:t>6</w:t>
            </w:r>
            <w:r w:rsidRPr="000C5E6A">
              <w:t xml:space="preserve"> tháng 0</w:t>
            </w:r>
            <w:r w:rsidR="005D1029">
              <w:t>7</w:t>
            </w:r>
            <w:r w:rsidRPr="000C5E6A">
              <w:t xml:space="preserve"> năm</w:t>
            </w:r>
            <w:r w:rsidR="005D1029">
              <w:t xml:space="preserve"> </w:t>
            </w:r>
            <w:r w:rsidRPr="000C5E6A">
              <w:t>20</w:t>
            </w:r>
            <w:r w:rsidR="005D1029">
              <w:t>23</w:t>
            </w:r>
          </w:p>
          <w:p w14:paraId="38A518CF" w14:textId="77777777" w:rsidR="002279C3" w:rsidRPr="000C5E6A" w:rsidRDefault="002279C3" w:rsidP="008D721D">
            <w:pPr>
              <w:pStyle w:val="BodyText"/>
              <w:spacing w:before="120" w:line="288" w:lineRule="auto"/>
              <w:jc w:val="center"/>
              <w:rPr>
                <w:b/>
              </w:rPr>
            </w:pPr>
            <w:r w:rsidRPr="000C5E6A">
              <w:rPr>
                <w:b/>
              </w:rPr>
              <w:t>Người cam đoan</w:t>
            </w:r>
          </w:p>
          <w:p w14:paraId="30B59CCF" w14:textId="77777777" w:rsidR="002279C3" w:rsidRPr="000C5E6A" w:rsidRDefault="002279C3" w:rsidP="005D1029">
            <w:pPr>
              <w:pStyle w:val="BodyText"/>
              <w:spacing w:before="120" w:line="288" w:lineRule="auto"/>
              <w:jc w:val="center"/>
            </w:pPr>
          </w:p>
          <w:p w14:paraId="424D8259" w14:textId="77777777" w:rsidR="002279C3" w:rsidRPr="000C5E6A" w:rsidRDefault="002279C3" w:rsidP="005D1029">
            <w:pPr>
              <w:pStyle w:val="BodyText"/>
              <w:spacing w:before="120" w:line="288" w:lineRule="auto"/>
              <w:jc w:val="center"/>
            </w:pPr>
          </w:p>
          <w:p w14:paraId="328E5F4F" w14:textId="2307D52F" w:rsidR="002279C3" w:rsidRPr="005D1029" w:rsidRDefault="005D1029" w:rsidP="005D1029">
            <w:pPr>
              <w:pStyle w:val="BodyText"/>
              <w:spacing w:before="120" w:line="288" w:lineRule="auto"/>
              <w:jc w:val="center"/>
              <w:rPr>
                <w:b/>
              </w:rPr>
            </w:pPr>
            <w:r>
              <w:rPr>
                <w:b/>
              </w:rPr>
              <w:t>Đinh Giang Long</w:t>
            </w:r>
          </w:p>
        </w:tc>
      </w:tr>
    </w:tbl>
    <w:p w14:paraId="792D0034" w14:textId="77777777" w:rsidR="002279C3" w:rsidRPr="000C5E6A" w:rsidRDefault="002279C3" w:rsidP="00CB0855">
      <w:pPr>
        <w:spacing w:after="600"/>
        <w:jc w:val="center"/>
        <w:rPr>
          <w:b/>
          <w:sz w:val="32"/>
        </w:rPr>
      </w:pPr>
    </w:p>
    <w:p w14:paraId="0A942E1B" w14:textId="77777777" w:rsidR="002279C3" w:rsidRPr="000C5E6A" w:rsidRDefault="002279C3" w:rsidP="00CB0855">
      <w:pPr>
        <w:spacing w:before="71"/>
        <w:ind w:left="7" w:right="23"/>
        <w:jc w:val="center"/>
        <w:rPr>
          <w:b/>
          <w:sz w:val="32"/>
        </w:rPr>
      </w:pPr>
    </w:p>
    <w:p w14:paraId="73AFB95C" w14:textId="77777777" w:rsidR="002279C3" w:rsidRPr="000C5E6A" w:rsidRDefault="002279C3" w:rsidP="00CB0855">
      <w:pPr>
        <w:rPr>
          <w:b/>
          <w:sz w:val="32"/>
        </w:rPr>
      </w:pPr>
      <w:r w:rsidRPr="000C5E6A">
        <w:rPr>
          <w:b/>
          <w:sz w:val="32"/>
        </w:rPr>
        <w:br w:type="page"/>
      </w:r>
    </w:p>
    <w:p w14:paraId="631D2FB8" w14:textId="71B97AFA" w:rsidR="004D16AA" w:rsidRPr="000C5E6A" w:rsidRDefault="004F097A" w:rsidP="00CB0855">
      <w:pPr>
        <w:spacing w:before="71"/>
        <w:ind w:left="7" w:right="23"/>
        <w:jc w:val="center"/>
        <w:rPr>
          <w:b/>
          <w:sz w:val="32"/>
        </w:rPr>
      </w:pPr>
      <w:r w:rsidRPr="000C5E6A">
        <w:rPr>
          <w:b/>
          <w:sz w:val="32"/>
        </w:rPr>
        <w:lastRenderedPageBreak/>
        <w:t>MỤC</w:t>
      </w:r>
      <w:r w:rsidRPr="000C5E6A">
        <w:rPr>
          <w:b/>
          <w:spacing w:val="-3"/>
          <w:sz w:val="32"/>
        </w:rPr>
        <w:t xml:space="preserve"> </w:t>
      </w:r>
      <w:r w:rsidRPr="000C5E6A">
        <w:rPr>
          <w:b/>
          <w:sz w:val="32"/>
        </w:rPr>
        <w:t>LỤC</w:t>
      </w:r>
    </w:p>
    <w:p w14:paraId="71BC945C" w14:textId="77777777" w:rsidR="004D16AA" w:rsidRPr="000C5E6A" w:rsidRDefault="004D16AA" w:rsidP="00CB0855">
      <w:pPr>
        <w:jc w:val="center"/>
        <w:rPr>
          <w:sz w:val="32"/>
        </w:rPr>
        <w:sectPr w:rsidR="004D16AA" w:rsidRPr="000C5E6A">
          <w:pgSz w:w="11910" w:h="16840"/>
          <w:pgMar w:top="1220" w:right="900" w:bottom="1505" w:left="1480" w:header="0" w:footer="936" w:gutter="0"/>
          <w:cols w:space="720"/>
        </w:sectPr>
      </w:pPr>
    </w:p>
    <w:sdt>
      <w:sdtPr>
        <w:rPr>
          <w:rFonts w:ascii="Times New Roman" w:eastAsia="Times New Roman" w:hAnsi="Times New Roman" w:cs="Times New Roman"/>
          <w:color w:val="auto"/>
          <w:sz w:val="22"/>
          <w:szCs w:val="22"/>
          <w:lang w:val="vi"/>
        </w:rPr>
        <w:id w:val="-1904519025"/>
        <w:docPartObj>
          <w:docPartGallery w:val="Table of Contents"/>
          <w:docPartUnique/>
        </w:docPartObj>
      </w:sdtPr>
      <w:sdtEndPr>
        <w:rPr>
          <w:rFonts w:eastAsiaTheme="minorHAnsi" w:cs="Angsana New"/>
          <w:b/>
          <w:bCs/>
          <w:noProof/>
          <w:kern w:val="2"/>
          <w:sz w:val="26"/>
          <w:szCs w:val="20"/>
          <w:lang w:val="en-US"/>
        </w:rPr>
      </w:sdtEndPr>
      <w:sdtContent>
        <w:p w14:paraId="2E824043" w14:textId="7EBE61F1" w:rsidR="00B041C9" w:rsidRPr="000C5E6A" w:rsidRDefault="00B041C9" w:rsidP="00CB0855">
          <w:pPr>
            <w:pStyle w:val="TOCHeading"/>
            <w:rPr>
              <w:rFonts w:ascii="Times New Roman" w:hAnsi="Times New Roman" w:cs="Times New Roman"/>
              <w:color w:val="auto"/>
            </w:rPr>
          </w:pPr>
        </w:p>
        <w:p w14:paraId="5CDF60E1" w14:textId="62FEC263" w:rsidR="00C95DCA" w:rsidRPr="00186BCF" w:rsidRDefault="00E3391D" w:rsidP="005D1029">
          <w:pPr>
            <w:pStyle w:val="TOC1"/>
            <w:tabs>
              <w:tab w:val="right" w:leader="dot" w:pos="9520"/>
            </w:tabs>
            <w:rPr>
              <w:rFonts w:asciiTheme="minorHAnsi" w:eastAsiaTheme="minorEastAsia" w:hAnsiTheme="minorHAnsi" w:cstheme="minorBidi"/>
              <w:b w:val="0"/>
              <w:noProof/>
              <w:sz w:val="22"/>
              <w:szCs w:val="22"/>
              <w:lang w:val="en-AI" w:eastAsia="en-AI"/>
            </w:rPr>
          </w:pPr>
          <w:r>
            <w:fldChar w:fldCharType="begin"/>
          </w:r>
          <w:r>
            <w:instrText xml:space="preserve"> TOC \o "1-4" \h \z \u </w:instrText>
          </w:r>
          <w:r>
            <w:fldChar w:fldCharType="separate"/>
          </w:r>
          <w:hyperlink w:anchor="_Toc140180397"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KÝ HIỆU</w:t>
            </w:r>
            <w:r w:rsidR="00C95DCA" w:rsidRPr="00D44ACA">
              <w:rPr>
                <w:rStyle w:val="Hyperlink"/>
                <w:noProof/>
                <w:spacing w:val="-8"/>
              </w:rPr>
              <w:t xml:space="preserve"> </w:t>
            </w:r>
            <w:r w:rsidR="00C95DCA" w:rsidRPr="00D44ACA">
              <w:rPr>
                <w:rStyle w:val="Hyperlink"/>
                <w:noProof/>
              </w:rPr>
              <w:t>VÀ</w:t>
            </w:r>
            <w:r w:rsidR="00C95DCA" w:rsidRPr="00D44ACA">
              <w:rPr>
                <w:rStyle w:val="Hyperlink"/>
                <w:noProof/>
                <w:spacing w:val="-1"/>
              </w:rPr>
              <w:t xml:space="preserve"> </w:t>
            </w:r>
            <w:r w:rsidR="00C95DCA" w:rsidRPr="00D44ACA">
              <w:rPr>
                <w:rStyle w:val="Hyperlink"/>
                <w:noProof/>
              </w:rPr>
              <w:t>CHỮ</w:t>
            </w:r>
            <w:r w:rsidR="00C95DCA" w:rsidRPr="00D44ACA">
              <w:rPr>
                <w:rStyle w:val="Hyperlink"/>
                <w:noProof/>
                <w:spacing w:val="-5"/>
              </w:rPr>
              <w:t xml:space="preserve"> </w:t>
            </w:r>
            <w:r w:rsidR="00C95DCA" w:rsidRPr="00D44ACA">
              <w:rPr>
                <w:rStyle w:val="Hyperlink"/>
                <w:noProof/>
              </w:rPr>
              <w:t>VIẾT</w:t>
            </w:r>
            <w:r w:rsidR="00C95DCA" w:rsidRPr="00D44ACA">
              <w:rPr>
                <w:rStyle w:val="Hyperlink"/>
                <w:noProof/>
                <w:spacing w:val="-12"/>
              </w:rPr>
              <w:t xml:space="preserve"> </w:t>
            </w:r>
            <w:r w:rsidR="00C95DCA" w:rsidRPr="00D44ACA">
              <w:rPr>
                <w:rStyle w:val="Hyperlink"/>
                <w:noProof/>
              </w:rPr>
              <w:t>TẮT</w:t>
            </w:r>
            <w:r w:rsidR="00C95DCA">
              <w:rPr>
                <w:noProof/>
                <w:webHidden/>
              </w:rPr>
              <w:tab/>
            </w:r>
            <w:r w:rsidR="00C95DCA">
              <w:rPr>
                <w:noProof/>
                <w:webHidden/>
              </w:rPr>
              <w:fldChar w:fldCharType="begin"/>
            </w:r>
            <w:r w:rsidR="00C95DCA">
              <w:rPr>
                <w:noProof/>
                <w:webHidden/>
              </w:rPr>
              <w:instrText xml:space="preserve"> PAGEREF _Toc140180397 \h </w:instrText>
            </w:r>
            <w:r w:rsidR="00C95DCA">
              <w:rPr>
                <w:noProof/>
                <w:webHidden/>
              </w:rPr>
            </w:r>
            <w:r w:rsidR="00C95DCA">
              <w:rPr>
                <w:noProof/>
                <w:webHidden/>
              </w:rPr>
              <w:fldChar w:fldCharType="separate"/>
            </w:r>
            <w:r w:rsidR="00C95DCA">
              <w:rPr>
                <w:noProof/>
                <w:webHidden/>
              </w:rPr>
              <w:t>i</w:t>
            </w:r>
            <w:r w:rsidR="00C95DCA">
              <w:rPr>
                <w:noProof/>
                <w:webHidden/>
              </w:rPr>
              <w:fldChar w:fldCharType="end"/>
            </w:r>
          </w:hyperlink>
        </w:p>
        <w:p w14:paraId="0094909A" w14:textId="0305150B"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398"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HÌNH</w:t>
            </w:r>
            <w:r w:rsidR="00C95DCA" w:rsidRPr="00D44ACA">
              <w:rPr>
                <w:rStyle w:val="Hyperlink"/>
                <w:noProof/>
                <w:spacing w:val="-9"/>
              </w:rPr>
              <w:t xml:space="preserve"> </w:t>
            </w:r>
            <w:r w:rsidR="00C95DCA" w:rsidRPr="00D44ACA">
              <w:rPr>
                <w:rStyle w:val="Hyperlink"/>
                <w:noProof/>
              </w:rPr>
              <w:t>VẼ</w:t>
            </w:r>
            <w:r w:rsidR="00C95DCA">
              <w:rPr>
                <w:noProof/>
                <w:webHidden/>
              </w:rPr>
              <w:tab/>
            </w:r>
            <w:r w:rsidR="00C95DCA">
              <w:rPr>
                <w:noProof/>
                <w:webHidden/>
              </w:rPr>
              <w:fldChar w:fldCharType="begin"/>
            </w:r>
            <w:r w:rsidR="00C95DCA">
              <w:rPr>
                <w:noProof/>
                <w:webHidden/>
              </w:rPr>
              <w:instrText xml:space="preserve"> PAGEREF _Toc140180398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5E7C225C" w14:textId="5C6CA202"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399" w:history="1">
            <w:r w:rsidR="00C95DCA" w:rsidRPr="00D44ACA">
              <w:rPr>
                <w:rStyle w:val="Hyperlink"/>
                <w:noProof/>
              </w:rPr>
              <w:t>DANH</w:t>
            </w:r>
            <w:r w:rsidR="00C95DCA" w:rsidRPr="00D44ACA">
              <w:rPr>
                <w:rStyle w:val="Hyperlink"/>
                <w:noProof/>
                <w:spacing w:val="-5"/>
              </w:rPr>
              <w:t xml:space="preserve"> </w:t>
            </w:r>
            <w:r w:rsidR="00C95DCA" w:rsidRPr="00D44ACA">
              <w:rPr>
                <w:rStyle w:val="Hyperlink"/>
                <w:noProof/>
              </w:rPr>
              <w:t>MỤC</w:t>
            </w:r>
            <w:r w:rsidR="00C95DCA" w:rsidRPr="00D44ACA">
              <w:rPr>
                <w:rStyle w:val="Hyperlink"/>
                <w:noProof/>
                <w:spacing w:val="-1"/>
              </w:rPr>
              <w:t xml:space="preserve"> </w:t>
            </w:r>
            <w:r w:rsidR="00C95DCA" w:rsidRPr="00D44ACA">
              <w:rPr>
                <w:rStyle w:val="Hyperlink"/>
                <w:noProof/>
              </w:rPr>
              <w:t>BẢNG</w:t>
            </w:r>
            <w:r w:rsidR="00C95DCA" w:rsidRPr="00D44ACA">
              <w:rPr>
                <w:rStyle w:val="Hyperlink"/>
                <w:noProof/>
                <w:spacing w:val="-4"/>
              </w:rPr>
              <w:t xml:space="preserve"> </w:t>
            </w:r>
            <w:r w:rsidR="00C95DCA" w:rsidRPr="00D44ACA">
              <w:rPr>
                <w:rStyle w:val="Hyperlink"/>
                <w:noProof/>
              </w:rPr>
              <w:t>BIỂU</w:t>
            </w:r>
            <w:r w:rsidR="00C95DCA">
              <w:rPr>
                <w:noProof/>
                <w:webHidden/>
              </w:rPr>
              <w:tab/>
            </w:r>
            <w:r w:rsidR="00C95DCA">
              <w:rPr>
                <w:noProof/>
                <w:webHidden/>
              </w:rPr>
              <w:fldChar w:fldCharType="begin"/>
            </w:r>
            <w:r w:rsidR="00C95DCA">
              <w:rPr>
                <w:noProof/>
                <w:webHidden/>
              </w:rPr>
              <w:instrText xml:space="preserve"> PAGEREF _Toc140180399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5B3F0906" w14:textId="1215B210"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00" w:history="1">
            <w:r w:rsidR="00C95DCA" w:rsidRPr="00D44ACA">
              <w:rPr>
                <w:rStyle w:val="Hyperlink"/>
                <w:noProof/>
              </w:rPr>
              <w:t>TÓM</w:t>
            </w:r>
            <w:r w:rsidR="00C95DCA" w:rsidRPr="00D44ACA">
              <w:rPr>
                <w:rStyle w:val="Hyperlink"/>
                <w:noProof/>
                <w:spacing w:val="-6"/>
              </w:rPr>
              <w:t xml:space="preserve"> </w:t>
            </w:r>
            <w:r w:rsidR="00C95DCA" w:rsidRPr="00D44ACA">
              <w:rPr>
                <w:rStyle w:val="Hyperlink"/>
                <w:noProof/>
              </w:rPr>
              <w:t>TẮT</w:t>
            </w:r>
            <w:r w:rsidR="00C95DCA" w:rsidRPr="00D44ACA">
              <w:rPr>
                <w:rStyle w:val="Hyperlink"/>
                <w:noProof/>
                <w:spacing w:val="-5"/>
              </w:rPr>
              <w:t xml:space="preserve"> </w:t>
            </w:r>
            <w:r w:rsidR="00C95DCA" w:rsidRPr="00D44ACA">
              <w:rPr>
                <w:rStyle w:val="Hyperlink"/>
                <w:noProof/>
              </w:rPr>
              <w:t>ĐỒ</w:t>
            </w:r>
            <w:r w:rsidR="00C95DCA" w:rsidRPr="00D44ACA">
              <w:rPr>
                <w:rStyle w:val="Hyperlink"/>
                <w:noProof/>
                <w:spacing w:val="-3"/>
              </w:rPr>
              <w:t xml:space="preserve"> </w:t>
            </w:r>
            <w:r w:rsidR="00C95DCA" w:rsidRPr="00D44ACA">
              <w:rPr>
                <w:rStyle w:val="Hyperlink"/>
                <w:noProof/>
              </w:rPr>
              <w:t>ÁN</w:t>
            </w:r>
            <w:r w:rsidR="00C95DCA">
              <w:rPr>
                <w:noProof/>
                <w:webHidden/>
              </w:rPr>
              <w:tab/>
            </w:r>
            <w:r w:rsidR="00C95DCA">
              <w:rPr>
                <w:noProof/>
                <w:webHidden/>
              </w:rPr>
              <w:fldChar w:fldCharType="begin"/>
            </w:r>
            <w:r w:rsidR="00C95DCA">
              <w:rPr>
                <w:noProof/>
                <w:webHidden/>
              </w:rPr>
              <w:instrText xml:space="preserve"> PAGEREF _Toc140180400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1C4A1C2D" w14:textId="19B51693"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01" w:history="1">
            <w:r w:rsidR="00C95DCA" w:rsidRPr="00D44ACA">
              <w:rPr>
                <w:rStyle w:val="Hyperlink"/>
                <w:noProof/>
              </w:rPr>
              <w:t>CHƯƠNG</w:t>
            </w:r>
            <w:r w:rsidR="00C95DCA" w:rsidRPr="00D44ACA">
              <w:rPr>
                <w:rStyle w:val="Hyperlink"/>
                <w:noProof/>
                <w:spacing w:val="-5"/>
              </w:rPr>
              <w:t xml:space="preserve"> </w:t>
            </w:r>
            <w:r w:rsidR="00C95DCA" w:rsidRPr="00D44ACA">
              <w:rPr>
                <w:rStyle w:val="Hyperlink"/>
                <w:noProof/>
              </w:rPr>
              <w:t>1.</w:t>
            </w:r>
            <w:r w:rsidR="00C95DCA" w:rsidRPr="00D44ACA">
              <w:rPr>
                <w:rStyle w:val="Hyperlink"/>
                <w:noProof/>
                <w:spacing w:val="9"/>
              </w:rPr>
              <w:t xml:space="preserve"> </w:t>
            </w:r>
            <w:r w:rsidR="00C95DCA" w:rsidRPr="00D44ACA">
              <w:rPr>
                <w:rStyle w:val="Hyperlink"/>
                <w:noProof/>
              </w:rPr>
              <w:t>PHẦN MỞ ĐẦU</w:t>
            </w:r>
            <w:r w:rsidR="00C95DCA">
              <w:rPr>
                <w:noProof/>
                <w:webHidden/>
              </w:rPr>
              <w:tab/>
            </w:r>
            <w:r w:rsidR="00C95DCA">
              <w:rPr>
                <w:noProof/>
                <w:webHidden/>
              </w:rPr>
              <w:fldChar w:fldCharType="begin"/>
            </w:r>
            <w:r w:rsidR="00C95DCA">
              <w:rPr>
                <w:noProof/>
                <w:webHidden/>
              </w:rPr>
              <w:instrText xml:space="preserve"> PAGEREF _Toc140180401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62279A86" w14:textId="2C4D9278"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02" w:history="1">
            <w:r w:rsidR="00C95DCA" w:rsidRPr="00D44ACA">
              <w:rPr>
                <w:rStyle w:val="Hyperlink"/>
                <w:noProof/>
              </w:rPr>
              <w:t>1.1 Đặt</w:t>
            </w:r>
            <w:r w:rsidR="00C95DCA" w:rsidRPr="00D44ACA">
              <w:rPr>
                <w:rStyle w:val="Hyperlink"/>
                <w:noProof/>
                <w:spacing w:val="-3"/>
              </w:rPr>
              <w:t xml:space="preserve"> </w:t>
            </w:r>
            <w:r w:rsidR="00C95DCA" w:rsidRPr="00D44ACA">
              <w:rPr>
                <w:rStyle w:val="Hyperlink"/>
                <w:noProof/>
              </w:rPr>
              <w:t>vấn</w:t>
            </w:r>
            <w:r w:rsidR="00C95DCA" w:rsidRPr="00D44ACA">
              <w:rPr>
                <w:rStyle w:val="Hyperlink"/>
                <w:noProof/>
                <w:spacing w:val="-3"/>
              </w:rPr>
              <w:t xml:space="preserve"> </w:t>
            </w:r>
            <w:r w:rsidR="00C95DCA" w:rsidRPr="00D44ACA">
              <w:rPr>
                <w:rStyle w:val="Hyperlink"/>
                <w:noProof/>
              </w:rPr>
              <w:t>đề</w:t>
            </w:r>
            <w:r w:rsidR="00C95DCA">
              <w:rPr>
                <w:noProof/>
                <w:webHidden/>
              </w:rPr>
              <w:tab/>
            </w:r>
            <w:r w:rsidR="00C95DCA">
              <w:rPr>
                <w:noProof/>
                <w:webHidden/>
              </w:rPr>
              <w:fldChar w:fldCharType="begin"/>
            </w:r>
            <w:r w:rsidR="00C95DCA">
              <w:rPr>
                <w:noProof/>
                <w:webHidden/>
              </w:rPr>
              <w:instrText xml:space="preserve"> PAGEREF _Toc140180402 \h </w:instrText>
            </w:r>
            <w:r w:rsidR="00C95DCA">
              <w:rPr>
                <w:noProof/>
                <w:webHidden/>
              </w:rPr>
            </w:r>
            <w:r w:rsidR="00C95DCA">
              <w:rPr>
                <w:noProof/>
                <w:webHidden/>
              </w:rPr>
              <w:fldChar w:fldCharType="separate"/>
            </w:r>
            <w:r w:rsidR="00C95DCA">
              <w:rPr>
                <w:noProof/>
                <w:webHidden/>
              </w:rPr>
              <w:t>1</w:t>
            </w:r>
            <w:r w:rsidR="00C95DCA">
              <w:rPr>
                <w:noProof/>
                <w:webHidden/>
              </w:rPr>
              <w:fldChar w:fldCharType="end"/>
            </w:r>
          </w:hyperlink>
        </w:p>
        <w:p w14:paraId="245FFF04" w14:textId="7C173893" w:rsidR="00C95DCA" w:rsidRPr="00186BCF" w:rsidRDefault="00141382">
          <w:pPr>
            <w:pStyle w:val="TOC3"/>
            <w:tabs>
              <w:tab w:val="left" w:pos="1540"/>
              <w:tab w:val="right" w:leader="dot" w:pos="9520"/>
            </w:tabs>
            <w:rPr>
              <w:rFonts w:asciiTheme="minorHAnsi" w:eastAsiaTheme="minorEastAsia" w:hAnsiTheme="minorHAnsi" w:cstheme="minorBidi"/>
              <w:noProof/>
              <w:sz w:val="22"/>
              <w:szCs w:val="22"/>
              <w:lang w:val="en-AI" w:eastAsia="en-AI"/>
            </w:rPr>
          </w:pPr>
          <w:hyperlink w:anchor="_Toc140180403" w:history="1">
            <w:r w:rsidR="00C95DCA" w:rsidRPr="00D44ACA">
              <w:rPr>
                <w:rStyle w:val="Hyperlink"/>
                <w:noProof/>
                <w:w w:val="99"/>
              </w:rPr>
              <w:t>1.1.1</w:t>
            </w:r>
            <w:r w:rsidR="00C95DCA" w:rsidRPr="00186BCF">
              <w:rPr>
                <w:rFonts w:asciiTheme="minorHAnsi" w:eastAsiaTheme="minorEastAsia" w:hAnsiTheme="minorHAnsi" w:cstheme="minorBidi"/>
                <w:noProof/>
                <w:sz w:val="22"/>
                <w:szCs w:val="22"/>
                <w:lang w:val="en-AI" w:eastAsia="en-AI"/>
              </w:rPr>
              <w:tab/>
            </w:r>
            <w:r w:rsidR="00C95DCA" w:rsidRPr="00D44ACA">
              <w:rPr>
                <w:rStyle w:val="Hyperlink"/>
                <w:noProof/>
              </w:rPr>
              <w:t>Phương</w:t>
            </w:r>
            <w:r w:rsidR="00C95DCA" w:rsidRPr="00D44ACA">
              <w:rPr>
                <w:rStyle w:val="Hyperlink"/>
                <w:noProof/>
                <w:spacing w:val="-4"/>
              </w:rPr>
              <w:t xml:space="preserve"> </w:t>
            </w:r>
            <w:r w:rsidR="00C95DCA" w:rsidRPr="00D44ACA">
              <w:rPr>
                <w:rStyle w:val="Hyperlink"/>
                <w:noProof/>
              </w:rPr>
              <w:t>pháp</w:t>
            </w:r>
            <w:r w:rsidR="00C95DCA" w:rsidRPr="00D44ACA">
              <w:rPr>
                <w:rStyle w:val="Hyperlink"/>
                <w:noProof/>
                <w:spacing w:val="-3"/>
              </w:rPr>
              <w:t xml:space="preserve"> </w:t>
            </w:r>
            <w:r w:rsidR="00C95DCA" w:rsidRPr="00D44ACA">
              <w:rPr>
                <w:rStyle w:val="Hyperlink"/>
                <w:noProof/>
              </w:rPr>
              <w:t>nghiên</w:t>
            </w:r>
            <w:r w:rsidR="00C95DCA" w:rsidRPr="00D44ACA">
              <w:rPr>
                <w:rStyle w:val="Hyperlink"/>
                <w:noProof/>
                <w:spacing w:val="-1"/>
              </w:rPr>
              <w:t xml:space="preserve"> </w:t>
            </w:r>
            <w:r w:rsidR="00C95DCA" w:rsidRPr="00D44ACA">
              <w:rPr>
                <w:rStyle w:val="Hyperlink"/>
                <w:noProof/>
              </w:rPr>
              <w:t>cứu đề tài đồ án</w:t>
            </w:r>
            <w:r w:rsidR="00C95DCA">
              <w:rPr>
                <w:noProof/>
                <w:webHidden/>
              </w:rPr>
              <w:tab/>
            </w:r>
            <w:r w:rsidR="00C95DCA">
              <w:rPr>
                <w:noProof/>
                <w:webHidden/>
              </w:rPr>
              <w:fldChar w:fldCharType="begin"/>
            </w:r>
            <w:r w:rsidR="00C95DCA">
              <w:rPr>
                <w:noProof/>
                <w:webHidden/>
              </w:rPr>
              <w:instrText xml:space="preserve"> PAGEREF _Toc140180403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11C70B5B" w14:textId="35CA686A" w:rsidR="00C95DCA" w:rsidRPr="00186BCF" w:rsidRDefault="00141382">
          <w:pPr>
            <w:pStyle w:val="TOC3"/>
            <w:tabs>
              <w:tab w:val="left" w:pos="1540"/>
              <w:tab w:val="right" w:leader="dot" w:pos="9520"/>
            </w:tabs>
            <w:rPr>
              <w:rFonts w:asciiTheme="minorHAnsi" w:eastAsiaTheme="minorEastAsia" w:hAnsiTheme="minorHAnsi" w:cstheme="minorBidi"/>
              <w:noProof/>
              <w:sz w:val="22"/>
              <w:szCs w:val="22"/>
              <w:lang w:val="en-AI" w:eastAsia="en-AI"/>
            </w:rPr>
          </w:pPr>
          <w:hyperlink w:anchor="_Toc140180404" w:history="1">
            <w:r w:rsidR="00C95DCA" w:rsidRPr="00D44ACA">
              <w:rPr>
                <w:rStyle w:val="Hyperlink"/>
                <w:noProof/>
                <w:w w:val="99"/>
              </w:rPr>
              <w:t>1.1.2</w:t>
            </w:r>
            <w:r w:rsidR="00C95DCA" w:rsidRPr="00186BCF">
              <w:rPr>
                <w:rFonts w:asciiTheme="minorHAnsi" w:eastAsiaTheme="minorEastAsia" w:hAnsiTheme="minorHAnsi" w:cstheme="minorBidi"/>
                <w:noProof/>
                <w:sz w:val="22"/>
                <w:szCs w:val="22"/>
                <w:lang w:val="en-AI" w:eastAsia="en-AI"/>
              </w:rPr>
              <w:tab/>
            </w:r>
            <w:r w:rsidR="00C95DCA" w:rsidRPr="00D44ACA">
              <w:rPr>
                <w:rStyle w:val="Hyperlink"/>
                <w:noProof/>
              </w:rPr>
              <w:t>Quá trình thực hiện</w:t>
            </w:r>
            <w:r w:rsidR="00C95DCA">
              <w:rPr>
                <w:noProof/>
                <w:webHidden/>
              </w:rPr>
              <w:tab/>
            </w:r>
            <w:r w:rsidR="00C95DCA">
              <w:rPr>
                <w:noProof/>
                <w:webHidden/>
              </w:rPr>
              <w:fldChar w:fldCharType="begin"/>
            </w:r>
            <w:r w:rsidR="00C95DCA">
              <w:rPr>
                <w:noProof/>
                <w:webHidden/>
              </w:rPr>
              <w:instrText xml:space="preserve"> PAGEREF _Toc140180404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1C0B5FCD" w14:textId="0934503F" w:rsidR="00C95DCA" w:rsidRPr="00186BCF" w:rsidRDefault="00141382">
          <w:pPr>
            <w:pStyle w:val="TOC1"/>
            <w:tabs>
              <w:tab w:val="left" w:pos="867"/>
              <w:tab w:val="right" w:leader="dot" w:pos="9520"/>
            </w:tabs>
            <w:rPr>
              <w:rFonts w:asciiTheme="minorHAnsi" w:eastAsiaTheme="minorEastAsia" w:hAnsiTheme="minorHAnsi" w:cstheme="minorBidi"/>
              <w:b w:val="0"/>
              <w:noProof/>
              <w:sz w:val="22"/>
              <w:szCs w:val="22"/>
              <w:lang w:val="en-AI" w:eastAsia="en-AI"/>
            </w:rPr>
          </w:pPr>
          <w:hyperlink w:anchor="_Toc140180405" w:history="1">
            <w:r w:rsidR="00C95DCA" w:rsidRPr="00D44ACA">
              <w:rPr>
                <w:rStyle w:val="Hyperlink"/>
                <w:noProof/>
              </w:rPr>
              <w:t>1.2</w:t>
            </w:r>
            <w:r w:rsidR="00C95DCA" w:rsidRPr="00186BCF">
              <w:rPr>
                <w:rFonts w:asciiTheme="minorHAnsi" w:eastAsiaTheme="minorEastAsia" w:hAnsiTheme="minorHAnsi" w:cstheme="minorBidi"/>
                <w:b w:val="0"/>
                <w:noProof/>
                <w:sz w:val="22"/>
                <w:szCs w:val="22"/>
                <w:lang w:val="en-AI" w:eastAsia="en-AI"/>
              </w:rPr>
              <w:tab/>
            </w:r>
            <w:r w:rsidR="00C95DCA" w:rsidRPr="00D44ACA">
              <w:rPr>
                <w:rStyle w:val="Hyperlink"/>
                <w:noProof/>
              </w:rPr>
              <w:t>Các công nghệ được sử dụng</w:t>
            </w:r>
            <w:r w:rsidR="00C95DCA">
              <w:rPr>
                <w:noProof/>
                <w:webHidden/>
              </w:rPr>
              <w:tab/>
            </w:r>
            <w:r w:rsidR="00C95DCA">
              <w:rPr>
                <w:noProof/>
                <w:webHidden/>
              </w:rPr>
              <w:fldChar w:fldCharType="begin"/>
            </w:r>
            <w:r w:rsidR="00C95DCA">
              <w:rPr>
                <w:noProof/>
                <w:webHidden/>
              </w:rPr>
              <w:instrText xml:space="preserve"> PAGEREF _Toc140180405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7B6708B8" w14:textId="6A105793"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06" w:history="1">
            <w:r w:rsidR="00C95DCA" w:rsidRPr="00D44ACA">
              <w:rPr>
                <w:rStyle w:val="Hyperlink"/>
                <w:noProof/>
              </w:rPr>
              <w:t>1.2.1 Ngôn ngữ C#</w:t>
            </w:r>
            <w:r w:rsidR="00C95DCA">
              <w:rPr>
                <w:noProof/>
                <w:webHidden/>
              </w:rPr>
              <w:tab/>
            </w:r>
            <w:r w:rsidR="00C95DCA">
              <w:rPr>
                <w:noProof/>
                <w:webHidden/>
              </w:rPr>
              <w:fldChar w:fldCharType="begin"/>
            </w:r>
            <w:r w:rsidR="00C95DCA">
              <w:rPr>
                <w:noProof/>
                <w:webHidden/>
              </w:rPr>
              <w:instrText xml:space="preserve"> PAGEREF _Toc140180406 \h </w:instrText>
            </w:r>
            <w:r w:rsidR="00C95DCA">
              <w:rPr>
                <w:noProof/>
                <w:webHidden/>
              </w:rPr>
            </w:r>
            <w:r w:rsidR="00C95DCA">
              <w:rPr>
                <w:noProof/>
                <w:webHidden/>
              </w:rPr>
              <w:fldChar w:fldCharType="separate"/>
            </w:r>
            <w:r w:rsidR="00C95DCA">
              <w:rPr>
                <w:noProof/>
                <w:webHidden/>
              </w:rPr>
              <w:t>2</w:t>
            </w:r>
            <w:r w:rsidR="00C95DCA">
              <w:rPr>
                <w:noProof/>
                <w:webHidden/>
              </w:rPr>
              <w:fldChar w:fldCharType="end"/>
            </w:r>
          </w:hyperlink>
        </w:p>
        <w:p w14:paraId="3AC68576" w14:textId="308B69F5"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07" w:history="1">
            <w:r w:rsidR="00C95DCA" w:rsidRPr="00D44ACA">
              <w:rPr>
                <w:rStyle w:val="Hyperlink"/>
                <w:noProof/>
              </w:rPr>
              <w:t>1.2.2 SQL Server</w:t>
            </w:r>
            <w:r w:rsidR="00C95DCA">
              <w:rPr>
                <w:noProof/>
                <w:webHidden/>
              </w:rPr>
              <w:tab/>
            </w:r>
            <w:r w:rsidR="00C95DCA">
              <w:rPr>
                <w:noProof/>
                <w:webHidden/>
              </w:rPr>
              <w:fldChar w:fldCharType="begin"/>
            </w:r>
            <w:r w:rsidR="00C95DCA">
              <w:rPr>
                <w:noProof/>
                <w:webHidden/>
              </w:rPr>
              <w:instrText xml:space="preserve"> PAGEREF _Toc140180407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6CFADB34" w14:textId="00EE0A5E"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08" w:history="1">
            <w:r w:rsidR="00C95DCA" w:rsidRPr="00D44ACA">
              <w:rPr>
                <w:rStyle w:val="Hyperlink"/>
                <w:noProof/>
              </w:rPr>
              <w:t>1.2.3 Visustudio Code 2022</w:t>
            </w:r>
            <w:r w:rsidR="00C95DCA">
              <w:rPr>
                <w:noProof/>
                <w:webHidden/>
              </w:rPr>
              <w:tab/>
            </w:r>
            <w:r w:rsidR="00C95DCA">
              <w:rPr>
                <w:noProof/>
                <w:webHidden/>
              </w:rPr>
              <w:fldChar w:fldCharType="begin"/>
            </w:r>
            <w:r w:rsidR="00C95DCA">
              <w:rPr>
                <w:noProof/>
                <w:webHidden/>
              </w:rPr>
              <w:instrText xml:space="preserve"> PAGEREF _Toc140180408 \h </w:instrText>
            </w:r>
            <w:r w:rsidR="00C95DCA">
              <w:rPr>
                <w:noProof/>
                <w:webHidden/>
              </w:rPr>
            </w:r>
            <w:r w:rsidR="00C95DCA">
              <w:rPr>
                <w:noProof/>
                <w:webHidden/>
              </w:rPr>
              <w:fldChar w:fldCharType="separate"/>
            </w:r>
            <w:r w:rsidR="00C95DCA">
              <w:rPr>
                <w:noProof/>
                <w:webHidden/>
              </w:rPr>
              <w:t>3</w:t>
            </w:r>
            <w:r w:rsidR="00C95DCA">
              <w:rPr>
                <w:noProof/>
                <w:webHidden/>
              </w:rPr>
              <w:fldChar w:fldCharType="end"/>
            </w:r>
          </w:hyperlink>
        </w:p>
        <w:p w14:paraId="6EB843D6" w14:textId="3916AE74"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09" w:history="1">
            <w:r w:rsidR="00C95DCA" w:rsidRPr="00D44ACA">
              <w:rPr>
                <w:rStyle w:val="Hyperlink"/>
                <w:noProof/>
              </w:rPr>
              <w:t>CHƯƠNG 2. KẾT QUẢ PHÂN TÍCH VÀ XÁC ĐỊNH YÊU CẦU PHẦN MỀM</w:t>
            </w:r>
            <w:r w:rsidR="00C95DCA">
              <w:rPr>
                <w:noProof/>
                <w:webHidden/>
              </w:rPr>
              <w:tab/>
            </w:r>
            <w:r w:rsidR="00C95DCA">
              <w:rPr>
                <w:noProof/>
                <w:webHidden/>
              </w:rPr>
              <w:fldChar w:fldCharType="begin"/>
            </w:r>
            <w:r w:rsidR="00C95DCA">
              <w:rPr>
                <w:noProof/>
                <w:webHidden/>
              </w:rPr>
              <w:instrText xml:space="preserve"> PAGEREF _Toc140180409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2E0F62F4" w14:textId="2A467E07"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10" w:history="1">
            <w:r w:rsidR="00C95DCA" w:rsidRPr="00D44ACA">
              <w:rPr>
                <w:rStyle w:val="Hyperlink"/>
                <w:noProof/>
              </w:rPr>
              <w:t>2.1</w:t>
            </w:r>
            <w:r w:rsidR="00C95DCA" w:rsidRPr="00D44ACA">
              <w:rPr>
                <w:rStyle w:val="Hyperlink"/>
                <w:rFonts w:eastAsia="Arial"/>
                <w:noProof/>
              </w:rPr>
              <w:t xml:space="preserve"> </w:t>
            </w:r>
            <w:r w:rsidR="00C95DCA" w:rsidRPr="00D44ACA">
              <w:rPr>
                <w:rStyle w:val="Hyperlink"/>
                <w:noProof/>
              </w:rPr>
              <w:t>Khảo sát nghiệp vụ</w:t>
            </w:r>
            <w:r w:rsidR="00C95DCA">
              <w:rPr>
                <w:noProof/>
                <w:webHidden/>
              </w:rPr>
              <w:tab/>
            </w:r>
            <w:r w:rsidR="00C95DCA">
              <w:rPr>
                <w:noProof/>
                <w:webHidden/>
              </w:rPr>
              <w:fldChar w:fldCharType="begin"/>
            </w:r>
            <w:r w:rsidR="00C95DCA">
              <w:rPr>
                <w:noProof/>
                <w:webHidden/>
              </w:rPr>
              <w:instrText xml:space="preserve"> PAGEREF _Toc140180410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1F53E802" w14:textId="32FFD728"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11" w:history="1">
            <w:r w:rsidR="00C95DCA" w:rsidRPr="00D44ACA">
              <w:rPr>
                <w:rStyle w:val="Hyperlink"/>
                <w:noProof/>
              </w:rPr>
              <w:t>2.2 Mô tả hệ thống</w:t>
            </w:r>
            <w:r w:rsidR="00C95DCA">
              <w:rPr>
                <w:noProof/>
                <w:webHidden/>
              </w:rPr>
              <w:tab/>
            </w:r>
            <w:r w:rsidR="00C95DCA">
              <w:rPr>
                <w:noProof/>
                <w:webHidden/>
              </w:rPr>
              <w:fldChar w:fldCharType="begin"/>
            </w:r>
            <w:r w:rsidR="00C95DCA">
              <w:rPr>
                <w:noProof/>
                <w:webHidden/>
              </w:rPr>
              <w:instrText xml:space="preserve"> PAGEREF _Toc140180411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70F8657F" w14:textId="406B2D1F"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12" w:history="1">
            <w:r w:rsidR="00C95DCA" w:rsidRPr="00D44ACA">
              <w:rPr>
                <w:rStyle w:val="Hyperlink"/>
                <w:noProof/>
              </w:rPr>
              <w:t>2.3 Yêu cầu chức năng của hệ thống</w:t>
            </w:r>
            <w:r w:rsidR="00C95DCA">
              <w:rPr>
                <w:noProof/>
                <w:webHidden/>
              </w:rPr>
              <w:tab/>
            </w:r>
            <w:r w:rsidR="00C95DCA">
              <w:rPr>
                <w:noProof/>
                <w:webHidden/>
              </w:rPr>
              <w:fldChar w:fldCharType="begin"/>
            </w:r>
            <w:r w:rsidR="00C95DCA">
              <w:rPr>
                <w:noProof/>
                <w:webHidden/>
              </w:rPr>
              <w:instrText xml:space="preserve"> PAGEREF _Toc140180412 \h </w:instrText>
            </w:r>
            <w:r w:rsidR="00C95DCA">
              <w:rPr>
                <w:noProof/>
                <w:webHidden/>
              </w:rPr>
            </w:r>
            <w:r w:rsidR="00C95DCA">
              <w:rPr>
                <w:noProof/>
                <w:webHidden/>
              </w:rPr>
              <w:fldChar w:fldCharType="separate"/>
            </w:r>
            <w:r w:rsidR="00C95DCA">
              <w:rPr>
                <w:noProof/>
                <w:webHidden/>
              </w:rPr>
              <w:t>4</w:t>
            </w:r>
            <w:r w:rsidR="00C95DCA">
              <w:rPr>
                <w:noProof/>
                <w:webHidden/>
              </w:rPr>
              <w:fldChar w:fldCharType="end"/>
            </w:r>
          </w:hyperlink>
        </w:p>
        <w:p w14:paraId="045AB200" w14:textId="40C0749A"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13" w:history="1">
            <w:r w:rsidR="00C95DCA" w:rsidRPr="00D44ACA">
              <w:rPr>
                <w:rStyle w:val="Hyperlink"/>
                <w:noProof/>
              </w:rPr>
              <w:t>CHƯƠNG</w:t>
            </w:r>
            <w:r w:rsidR="00C95DCA" w:rsidRPr="00D44ACA">
              <w:rPr>
                <w:rStyle w:val="Hyperlink"/>
                <w:noProof/>
                <w:spacing w:val="-5"/>
              </w:rPr>
              <w:t xml:space="preserve"> </w:t>
            </w:r>
            <w:r w:rsidR="00C95DCA" w:rsidRPr="00D44ACA">
              <w:rPr>
                <w:rStyle w:val="Hyperlink"/>
                <w:noProof/>
              </w:rPr>
              <w:t>3.</w:t>
            </w:r>
            <w:r w:rsidR="00C95DCA" w:rsidRPr="00D44ACA">
              <w:rPr>
                <w:rStyle w:val="Hyperlink"/>
                <w:noProof/>
                <w:spacing w:val="9"/>
              </w:rPr>
              <w:t xml:space="preserve"> PHÂN TÍCH, THIẾT KẾ </w:t>
            </w:r>
            <w:r w:rsidR="00C95DCA" w:rsidRPr="00D44ACA">
              <w:rPr>
                <w:rStyle w:val="Hyperlink"/>
                <w:noProof/>
              </w:rPr>
              <w:t>CƠ SỞ DỮ LIỆU</w:t>
            </w:r>
            <w:r w:rsidR="00C95DCA">
              <w:rPr>
                <w:noProof/>
                <w:webHidden/>
              </w:rPr>
              <w:tab/>
            </w:r>
            <w:r w:rsidR="00C95DCA">
              <w:rPr>
                <w:noProof/>
                <w:webHidden/>
              </w:rPr>
              <w:fldChar w:fldCharType="begin"/>
            </w:r>
            <w:r w:rsidR="00C95DCA">
              <w:rPr>
                <w:noProof/>
                <w:webHidden/>
              </w:rPr>
              <w:instrText xml:space="preserve"> PAGEREF _Toc140180413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266B5D07" w14:textId="1ECDFA33"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14" w:history="1">
            <w:r w:rsidR="00C95DCA" w:rsidRPr="00D44ACA">
              <w:rPr>
                <w:rStyle w:val="Hyperlink"/>
                <w:noProof/>
              </w:rPr>
              <w:t>3.1</w:t>
            </w:r>
            <w:r w:rsidR="00C95DCA" w:rsidRPr="00D44ACA">
              <w:rPr>
                <w:rStyle w:val="Hyperlink"/>
                <w:rFonts w:eastAsia="Arial"/>
                <w:noProof/>
              </w:rPr>
              <w:t xml:space="preserve"> </w:t>
            </w:r>
            <w:r w:rsidR="00C95DCA" w:rsidRPr="00D44ACA">
              <w:rPr>
                <w:rStyle w:val="Hyperlink"/>
                <w:noProof/>
              </w:rPr>
              <w:t>Các thực thể</w:t>
            </w:r>
            <w:r w:rsidR="00C95DCA">
              <w:rPr>
                <w:noProof/>
                <w:webHidden/>
              </w:rPr>
              <w:tab/>
            </w:r>
            <w:r w:rsidR="00C95DCA">
              <w:rPr>
                <w:noProof/>
                <w:webHidden/>
              </w:rPr>
              <w:fldChar w:fldCharType="begin"/>
            </w:r>
            <w:r w:rsidR="00C95DCA">
              <w:rPr>
                <w:noProof/>
                <w:webHidden/>
              </w:rPr>
              <w:instrText xml:space="preserve"> PAGEREF _Toc140180414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7FDCA3C4" w14:textId="2F05D734"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5" w:history="1">
            <w:r w:rsidR="00C95DCA" w:rsidRPr="00D44ACA">
              <w:rPr>
                <w:rStyle w:val="Hyperlink"/>
                <w:i/>
                <w:noProof/>
              </w:rPr>
              <w:t>3.1.1 Thực thể Role</w:t>
            </w:r>
            <w:r w:rsidR="00C95DCA">
              <w:rPr>
                <w:noProof/>
                <w:webHidden/>
              </w:rPr>
              <w:tab/>
            </w:r>
            <w:r w:rsidR="00C95DCA">
              <w:rPr>
                <w:noProof/>
                <w:webHidden/>
              </w:rPr>
              <w:fldChar w:fldCharType="begin"/>
            </w:r>
            <w:r w:rsidR="00C95DCA">
              <w:rPr>
                <w:noProof/>
                <w:webHidden/>
              </w:rPr>
              <w:instrText xml:space="preserve"> PAGEREF _Toc140180415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4E838851" w14:textId="3AF98D4D"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6" w:history="1">
            <w:r w:rsidR="00C95DCA" w:rsidRPr="00D44ACA">
              <w:rPr>
                <w:rStyle w:val="Hyperlink"/>
                <w:i/>
                <w:noProof/>
              </w:rPr>
              <w:t>3.1.2 Thực thể User</w:t>
            </w:r>
            <w:r w:rsidR="00C95DCA">
              <w:rPr>
                <w:noProof/>
                <w:webHidden/>
              </w:rPr>
              <w:tab/>
            </w:r>
            <w:r w:rsidR="00C95DCA">
              <w:rPr>
                <w:noProof/>
                <w:webHidden/>
              </w:rPr>
              <w:fldChar w:fldCharType="begin"/>
            </w:r>
            <w:r w:rsidR="00C95DCA">
              <w:rPr>
                <w:noProof/>
                <w:webHidden/>
              </w:rPr>
              <w:instrText xml:space="preserve"> PAGEREF _Toc140180416 \h </w:instrText>
            </w:r>
            <w:r w:rsidR="00C95DCA">
              <w:rPr>
                <w:noProof/>
                <w:webHidden/>
              </w:rPr>
            </w:r>
            <w:r w:rsidR="00C95DCA">
              <w:rPr>
                <w:noProof/>
                <w:webHidden/>
              </w:rPr>
              <w:fldChar w:fldCharType="separate"/>
            </w:r>
            <w:r w:rsidR="00C95DCA">
              <w:rPr>
                <w:noProof/>
                <w:webHidden/>
              </w:rPr>
              <w:t>6</w:t>
            </w:r>
            <w:r w:rsidR="00C95DCA">
              <w:rPr>
                <w:noProof/>
                <w:webHidden/>
              </w:rPr>
              <w:fldChar w:fldCharType="end"/>
            </w:r>
          </w:hyperlink>
        </w:p>
        <w:p w14:paraId="27117DD8" w14:textId="0B7DB531"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7" w:history="1">
            <w:r w:rsidR="00C95DCA" w:rsidRPr="00D44ACA">
              <w:rPr>
                <w:rStyle w:val="Hyperlink"/>
                <w:i/>
                <w:noProof/>
              </w:rPr>
              <w:t>3.1.1 Thực thể Doctor</w:t>
            </w:r>
            <w:r w:rsidR="00C95DCA">
              <w:rPr>
                <w:noProof/>
                <w:webHidden/>
              </w:rPr>
              <w:tab/>
            </w:r>
            <w:r w:rsidR="00C95DCA">
              <w:rPr>
                <w:noProof/>
                <w:webHidden/>
              </w:rPr>
              <w:fldChar w:fldCharType="begin"/>
            </w:r>
            <w:r w:rsidR="00C95DCA">
              <w:rPr>
                <w:noProof/>
                <w:webHidden/>
              </w:rPr>
              <w:instrText xml:space="preserve"> PAGEREF _Toc140180417 \h </w:instrText>
            </w:r>
            <w:r w:rsidR="00C95DCA">
              <w:rPr>
                <w:noProof/>
                <w:webHidden/>
              </w:rPr>
            </w:r>
            <w:r w:rsidR="00C95DCA">
              <w:rPr>
                <w:noProof/>
                <w:webHidden/>
              </w:rPr>
              <w:fldChar w:fldCharType="separate"/>
            </w:r>
            <w:r w:rsidR="00C95DCA">
              <w:rPr>
                <w:noProof/>
                <w:webHidden/>
              </w:rPr>
              <w:t>7</w:t>
            </w:r>
            <w:r w:rsidR="00C95DCA">
              <w:rPr>
                <w:noProof/>
                <w:webHidden/>
              </w:rPr>
              <w:fldChar w:fldCharType="end"/>
            </w:r>
          </w:hyperlink>
        </w:p>
        <w:p w14:paraId="651588F4" w14:textId="631C9BA7"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8" w:history="1">
            <w:r w:rsidR="00C95DCA" w:rsidRPr="00D44ACA">
              <w:rPr>
                <w:rStyle w:val="Hyperlink"/>
                <w:i/>
                <w:noProof/>
              </w:rPr>
              <w:t>3.1.2 Thực thể Nurse</w:t>
            </w:r>
            <w:r w:rsidR="00C95DCA">
              <w:rPr>
                <w:noProof/>
                <w:webHidden/>
              </w:rPr>
              <w:tab/>
            </w:r>
            <w:r w:rsidR="00C95DCA">
              <w:rPr>
                <w:noProof/>
                <w:webHidden/>
              </w:rPr>
              <w:fldChar w:fldCharType="begin"/>
            </w:r>
            <w:r w:rsidR="00C95DCA">
              <w:rPr>
                <w:noProof/>
                <w:webHidden/>
              </w:rPr>
              <w:instrText xml:space="preserve"> PAGEREF _Toc140180418 \h </w:instrText>
            </w:r>
            <w:r w:rsidR="00C95DCA">
              <w:rPr>
                <w:noProof/>
                <w:webHidden/>
              </w:rPr>
            </w:r>
            <w:r w:rsidR="00C95DCA">
              <w:rPr>
                <w:noProof/>
                <w:webHidden/>
              </w:rPr>
              <w:fldChar w:fldCharType="separate"/>
            </w:r>
            <w:r w:rsidR="00C95DCA">
              <w:rPr>
                <w:noProof/>
                <w:webHidden/>
              </w:rPr>
              <w:t>7</w:t>
            </w:r>
            <w:r w:rsidR="00C95DCA">
              <w:rPr>
                <w:noProof/>
                <w:webHidden/>
              </w:rPr>
              <w:fldChar w:fldCharType="end"/>
            </w:r>
          </w:hyperlink>
        </w:p>
        <w:p w14:paraId="0633EF68" w14:textId="5100A680"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19" w:history="1">
            <w:r w:rsidR="00C95DCA" w:rsidRPr="00D44ACA">
              <w:rPr>
                <w:rStyle w:val="Hyperlink"/>
                <w:i/>
                <w:noProof/>
              </w:rPr>
              <w:t>3.1.2 Thực thể Patient</w:t>
            </w:r>
            <w:r w:rsidR="00C95DCA">
              <w:rPr>
                <w:noProof/>
                <w:webHidden/>
              </w:rPr>
              <w:tab/>
            </w:r>
            <w:r w:rsidR="00C95DCA">
              <w:rPr>
                <w:noProof/>
                <w:webHidden/>
              </w:rPr>
              <w:fldChar w:fldCharType="begin"/>
            </w:r>
            <w:r w:rsidR="00C95DCA">
              <w:rPr>
                <w:noProof/>
                <w:webHidden/>
              </w:rPr>
              <w:instrText xml:space="preserve"> PAGEREF _Toc140180419 \h </w:instrText>
            </w:r>
            <w:r w:rsidR="00C95DCA">
              <w:rPr>
                <w:noProof/>
                <w:webHidden/>
              </w:rPr>
            </w:r>
            <w:r w:rsidR="00C95DCA">
              <w:rPr>
                <w:noProof/>
                <w:webHidden/>
              </w:rPr>
              <w:fldChar w:fldCharType="separate"/>
            </w:r>
            <w:r w:rsidR="00C95DCA">
              <w:rPr>
                <w:noProof/>
                <w:webHidden/>
              </w:rPr>
              <w:t>8</w:t>
            </w:r>
            <w:r w:rsidR="00C95DCA">
              <w:rPr>
                <w:noProof/>
                <w:webHidden/>
              </w:rPr>
              <w:fldChar w:fldCharType="end"/>
            </w:r>
          </w:hyperlink>
        </w:p>
        <w:p w14:paraId="11741870" w14:textId="59A701DF"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0" w:history="1">
            <w:r w:rsidR="00C95DCA" w:rsidRPr="00D44ACA">
              <w:rPr>
                <w:rStyle w:val="Hyperlink"/>
                <w:i/>
                <w:noProof/>
              </w:rPr>
              <w:t>3.1.2 Thực thể UrineTest</w:t>
            </w:r>
            <w:r w:rsidR="00C95DCA">
              <w:rPr>
                <w:noProof/>
                <w:webHidden/>
              </w:rPr>
              <w:tab/>
            </w:r>
            <w:r w:rsidR="00C95DCA">
              <w:rPr>
                <w:noProof/>
                <w:webHidden/>
              </w:rPr>
              <w:fldChar w:fldCharType="begin"/>
            </w:r>
            <w:r w:rsidR="00C95DCA">
              <w:rPr>
                <w:noProof/>
                <w:webHidden/>
              </w:rPr>
              <w:instrText xml:space="preserve"> PAGEREF _Toc140180420 \h </w:instrText>
            </w:r>
            <w:r w:rsidR="00C95DCA">
              <w:rPr>
                <w:noProof/>
                <w:webHidden/>
              </w:rPr>
            </w:r>
            <w:r w:rsidR="00C95DCA">
              <w:rPr>
                <w:noProof/>
                <w:webHidden/>
              </w:rPr>
              <w:fldChar w:fldCharType="separate"/>
            </w:r>
            <w:r w:rsidR="00C95DCA">
              <w:rPr>
                <w:noProof/>
                <w:webHidden/>
              </w:rPr>
              <w:t>8</w:t>
            </w:r>
            <w:r w:rsidR="00C95DCA">
              <w:rPr>
                <w:noProof/>
                <w:webHidden/>
              </w:rPr>
              <w:fldChar w:fldCharType="end"/>
            </w:r>
          </w:hyperlink>
        </w:p>
        <w:p w14:paraId="2DDA483F" w14:textId="6E91A482"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1" w:history="1">
            <w:r w:rsidR="00C95DCA" w:rsidRPr="00D44ACA">
              <w:rPr>
                <w:rStyle w:val="Hyperlink"/>
                <w:i/>
                <w:noProof/>
              </w:rPr>
              <w:t>3.1.2 Thực thể BloodTest</w:t>
            </w:r>
            <w:r w:rsidR="00C95DCA">
              <w:rPr>
                <w:noProof/>
                <w:webHidden/>
              </w:rPr>
              <w:tab/>
            </w:r>
            <w:r w:rsidR="00C95DCA">
              <w:rPr>
                <w:noProof/>
                <w:webHidden/>
              </w:rPr>
              <w:fldChar w:fldCharType="begin"/>
            </w:r>
            <w:r w:rsidR="00C95DCA">
              <w:rPr>
                <w:noProof/>
                <w:webHidden/>
              </w:rPr>
              <w:instrText xml:space="preserve"> PAGEREF _Toc140180421 \h </w:instrText>
            </w:r>
            <w:r w:rsidR="00C95DCA">
              <w:rPr>
                <w:noProof/>
                <w:webHidden/>
              </w:rPr>
            </w:r>
            <w:r w:rsidR="00C95DCA">
              <w:rPr>
                <w:noProof/>
                <w:webHidden/>
              </w:rPr>
              <w:fldChar w:fldCharType="separate"/>
            </w:r>
            <w:r w:rsidR="00C95DCA">
              <w:rPr>
                <w:noProof/>
                <w:webHidden/>
              </w:rPr>
              <w:t>9</w:t>
            </w:r>
            <w:r w:rsidR="00C95DCA">
              <w:rPr>
                <w:noProof/>
                <w:webHidden/>
              </w:rPr>
              <w:fldChar w:fldCharType="end"/>
            </w:r>
          </w:hyperlink>
        </w:p>
        <w:p w14:paraId="2A125E46" w14:textId="443FC1B8"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2" w:history="1">
            <w:r w:rsidR="00C95DCA" w:rsidRPr="00D44ACA">
              <w:rPr>
                <w:rStyle w:val="Hyperlink"/>
                <w:i/>
                <w:noProof/>
              </w:rPr>
              <w:t>3.1.2 Thực thể Biotest</w:t>
            </w:r>
            <w:r w:rsidR="00C95DCA">
              <w:rPr>
                <w:noProof/>
                <w:webHidden/>
              </w:rPr>
              <w:tab/>
            </w:r>
            <w:r w:rsidR="00C95DCA">
              <w:rPr>
                <w:noProof/>
                <w:webHidden/>
              </w:rPr>
              <w:fldChar w:fldCharType="begin"/>
            </w:r>
            <w:r w:rsidR="00C95DCA">
              <w:rPr>
                <w:noProof/>
                <w:webHidden/>
              </w:rPr>
              <w:instrText xml:space="preserve"> PAGEREF _Toc140180422 \h </w:instrText>
            </w:r>
            <w:r w:rsidR="00C95DCA">
              <w:rPr>
                <w:noProof/>
                <w:webHidden/>
              </w:rPr>
            </w:r>
            <w:r w:rsidR="00C95DCA">
              <w:rPr>
                <w:noProof/>
                <w:webHidden/>
              </w:rPr>
              <w:fldChar w:fldCharType="separate"/>
            </w:r>
            <w:r w:rsidR="00C95DCA">
              <w:rPr>
                <w:noProof/>
                <w:webHidden/>
              </w:rPr>
              <w:t>10</w:t>
            </w:r>
            <w:r w:rsidR="00C95DCA">
              <w:rPr>
                <w:noProof/>
                <w:webHidden/>
              </w:rPr>
              <w:fldChar w:fldCharType="end"/>
            </w:r>
          </w:hyperlink>
        </w:p>
        <w:p w14:paraId="1DB75E8D" w14:textId="6EB2B9B5"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3" w:history="1">
            <w:r w:rsidR="00C95DCA" w:rsidRPr="00D44ACA">
              <w:rPr>
                <w:rStyle w:val="Hyperlink"/>
                <w:i/>
                <w:noProof/>
              </w:rPr>
              <w:t>3.1.2 Thực thể TestResult</w:t>
            </w:r>
            <w:r w:rsidR="00C95DCA">
              <w:rPr>
                <w:noProof/>
                <w:webHidden/>
              </w:rPr>
              <w:tab/>
            </w:r>
            <w:r w:rsidR="00C95DCA">
              <w:rPr>
                <w:noProof/>
                <w:webHidden/>
              </w:rPr>
              <w:fldChar w:fldCharType="begin"/>
            </w:r>
            <w:r w:rsidR="00C95DCA">
              <w:rPr>
                <w:noProof/>
                <w:webHidden/>
              </w:rPr>
              <w:instrText xml:space="preserve"> PAGEREF _Toc140180423 \h </w:instrText>
            </w:r>
            <w:r w:rsidR="00C95DCA">
              <w:rPr>
                <w:noProof/>
                <w:webHidden/>
              </w:rPr>
            </w:r>
            <w:r w:rsidR="00C95DCA">
              <w:rPr>
                <w:noProof/>
                <w:webHidden/>
              </w:rPr>
              <w:fldChar w:fldCharType="separate"/>
            </w:r>
            <w:r w:rsidR="00C95DCA">
              <w:rPr>
                <w:noProof/>
                <w:webHidden/>
              </w:rPr>
              <w:t>10</w:t>
            </w:r>
            <w:r w:rsidR="00C95DCA">
              <w:rPr>
                <w:noProof/>
                <w:webHidden/>
              </w:rPr>
              <w:fldChar w:fldCharType="end"/>
            </w:r>
          </w:hyperlink>
        </w:p>
        <w:p w14:paraId="1EB306C4" w14:textId="006B2A62"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4" w:history="1">
            <w:r w:rsidR="00C95DCA" w:rsidRPr="00D44ACA">
              <w:rPr>
                <w:rStyle w:val="Hyperlink"/>
                <w:i/>
                <w:noProof/>
              </w:rPr>
              <w:t>3.1.2 Thực thể Note</w:t>
            </w:r>
            <w:r w:rsidR="00C95DCA">
              <w:rPr>
                <w:noProof/>
                <w:webHidden/>
              </w:rPr>
              <w:tab/>
            </w:r>
            <w:r w:rsidR="00C95DCA">
              <w:rPr>
                <w:noProof/>
                <w:webHidden/>
              </w:rPr>
              <w:fldChar w:fldCharType="begin"/>
            </w:r>
            <w:r w:rsidR="00C95DCA">
              <w:rPr>
                <w:noProof/>
                <w:webHidden/>
              </w:rPr>
              <w:instrText xml:space="preserve"> PAGEREF _Toc140180424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51741E0" w14:textId="580E04BB"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25" w:history="1">
            <w:r w:rsidR="00C95DCA" w:rsidRPr="00D44ACA">
              <w:rPr>
                <w:rStyle w:val="Hyperlink"/>
                <w:noProof/>
              </w:rPr>
              <w:t>3.2</w:t>
            </w:r>
            <w:r w:rsidR="00C95DCA" w:rsidRPr="00D44ACA">
              <w:rPr>
                <w:rStyle w:val="Hyperlink"/>
                <w:rFonts w:eastAsia="Arial"/>
                <w:noProof/>
              </w:rPr>
              <w:t xml:space="preserve"> </w:t>
            </w:r>
            <w:r w:rsidR="00C95DCA" w:rsidRPr="00D44ACA">
              <w:rPr>
                <w:rStyle w:val="Hyperlink"/>
                <w:noProof/>
              </w:rPr>
              <w:t>Mối kết hợp của các thực thể</w:t>
            </w:r>
            <w:r w:rsidR="00C95DCA">
              <w:rPr>
                <w:noProof/>
                <w:webHidden/>
              </w:rPr>
              <w:tab/>
            </w:r>
            <w:r w:rsidR="00C95DCA">
              <w:rPr>
                <w:noProof/>
                <w:webHidden/>
              </w:rPr>
              <w:fldChar w:fldCharType="begin"/>
            </w:r>
            <w:r w:rsidR="00C95DCA">
              <w:rPr>
                <w:noProof/>
                <w:webHidden/>
              </w:rPr>
              <w:instrText xml:space="preserve"> PAGEREF _Toc140180425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784722CF" w14:textId="12177924"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6" w:history="1">
            <w:r w:rsidR="00C95DCA" w:rsidRPr="00D44ACA">
              <w:rPr>
                <w:rStyle w:val="Hyperlink"/>
                <w:i/>
                <w:noProof/>
              </w:rPr>
              <w:t>3.2.1 Mối kết hợp Role – User</w:t>
            </w:r>
            <w:r w:rsidR="00C95DCA">
              <w:rPr>
                <w:noProof/>
                <w:webHidden/>
              </w:rPr>
              <w:tab/>
            </w:r>
            <w:r w:rsidR="00C95DCA">
              <w:rPr>
                <w:noProof/>
                <w:webHidden/>
              </w:rPr>
              <w:fldChar w:fldCharType="begin"/>
            </w:r>
            <w:r w:rsidR="00C95DCA">
              <w:rPr>
                <w:noProof/>
                <w:webHidden/>
              </w:rPr>
              <w:instrText xml:space="preserve"> PAGEREF _Toc140180426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C0F69BE" w14:textId="5ED1F951"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7" w:history="1">
            <w:r w:rsidR="00C95DCA" w:rsidRPr="00D44ACA">
              <w:rPr>
                <w:rStyle w:val="Hyperlink"/>
                <w:noProof/>
              </w:rPr>
              <w:t>(Đây là tiêu đề, khoảng trống này để viết các mối kết hợp của Nurse với các XXTEST)</w:t>
            </w:r>
            <w:r w:rsidR="00C95DCA">
              <w:rPr>
                <w:noProof/>
                <w:webHidden/>
              </w:rPr>
              <w:tab/>
            </w:r>
            <w:r w:rsidR="00C95DCA">
              <w:rPr>
                <w:noProof/>
                <w:webHidden/>
              </w:rPr>
              <w:fldChar w:fldCharType="begin"/>
            </w:r>
            <w:r w:rsidR="00C95DCA">
              <w:rPr>
                <w:noProof/>
                <w:webHidden/>
              </w:rPr>
              <w:instrText xml:space="preserve"> PAGEREF _Toc140180427 \h </w:instrText>
            </w:r>
            <w:r w:rsidR="00C95DCA">
              <w:rPr>
                <w:noProof/>
                <w:webHidden/>
              </w:rPr>
            </w:r>
            <w:r w:rsidR="00C95DCA">
              <w:rPr>
                <w:noProof/>
                <w:webHidden/>
              </w:rPr>
              <w:fldChar w:fldCharType="separate"/>
            </w:r>
            <w:r w:rsidR="00C95DCA">
              <w:rPr>
                <w:noProof/>
                <w:webHidden/>
              </w:rPr>
              <w:t>11</w:t>
            </w:r>
            <w:r w:rsidR="00C95DCA">
              <w:rPr>
                <w:noProof/>
                <w:webHidden/>
              </w:rPr>
              <w:fldChar w:fldCharType="end"/>
            </w:r>
          </w:hyperlink>
        </w:p>
        <w:p w14:paraId="56587251" w14:textId="028D26CD"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8" w:history="1">
            <w:r w:rsidR="00C95DCA" w:rsidRPr="00D44ACA">
              <w:rPr>
                <w:rStyle w:val="Hyperlink"/>
                <w:i/>
                <w:noProof/>
              </w:rPr>
              <w:t>3.2.1 Mối kết hợp TestResult – Doctor</w:t>
            </w:r>
            <w:r w:rsidR="00C95DCA">
              <w:rPr>
                <w:noProof/>
                <w:webHidden/>
              </w:rPr>
              <w:tab/>
            </w:r>
            <w:r w:rsidR="00C95DCA">
              <w:rPr>
                <w:noProof/>
                <w:webHidden/>
              </w:rPr>
              <w:fldChar w:fldCharType="begin"/>
            </w:r>
            <w:r w:rsidR="00C95DCA">
              <w:rPr>
                <w:noProof/>
                <w:webHidden/>
              </w:rPr>
              <w:instrText xml:space="preserve"> PAGEREF _Toc140180428 \h </w:instrText>
            </w:r>
            <w:r w:rsidR="00C95DCA">
              <w:rPr>
                <w:noProof/>
                <w:webHidden/>
              </w:rPr>
            </w:r>
            <w:r w:rsidR="00C95DCA">
              <w:rPr>
                <w:noProof/>
                <w:webHidden/>
              </w:rPr>
              <w:fldChar w:fldCharType="separate"/>
            </w:r>
            <w:r w:rsidR="00C95DCA">
              <w:rPr>
                <w:noProof/>
                <w:webHidden/>
              </w:rPr>
              <w:t>12</w:t>
            </w:r>
            <w:r w:rsidR="00C95DCA">
              <w:rPr>
                <w:noProof/>
                <w:webHidden/>
              </w:rPr>
              <w:fldChar w:fldCharType="end"/>
            </w:r>
          </w:hyperlink>
        </w:p>
        <w:p w14:paraId="1A267488" w14:textId="137ED649"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29" w:history="1">
            <w:r w:rsidR="00C95DCA" w:rsidRPr="00D44ACA">
              <w:rPr>
                <w:rStyle w:val="Hyperlink"/>
                <w:i/>
                <w:noProof/>
              </w:rPr>
              <w:t>3.2.2 Mối kết hợp TestResult – Nurse</w:t>
            </w:r>
            <w:r w:rsidR="00C95DCA">
              <w:rPr>
                <w:noProof/>
                <w:webHidden/>
              </w:rPr>
              <w:tab/>
            </w:r>
            <w:r w:rsidR="00C95DCA">
              <w:rPr>
                <w:noProof/>
                <w:webHidden/>
              </w:rPr>
              <w:fldChar w:fldCharType="begin"/>
            </w:r>
            <w:r w:rsidR="00C95DCA">
              <w:rPr>
                <w:noProof/>
                <w:webHidden/>
              </w:rPr>
              <w:instrText xml:space="preserve"> PAGEREF _Toc140180429 \h </w:instrText>
            </w:r>
            <w:r w:rsidR="00C95DCA">
              <w:rPr>
                <w:noProof/>
                <w:webHidden/>
              </w:rPr>
            </w:r>
            <w:r w:rsidR="00C95DCA">
              <w:rPr>
                <w:noProof/>
                <w:webHidden/>
              </w:rPr>
              <w:fldChar w:fldCharType="separate"/>
            </w:r>
            <w:r w:rsidR="00C95DCA">
              <w:rPr>
                <w:noProof/>
                <w:webHidden/>
              </w:rPr>
              <w:t>12</w:t>
            </w:r>
            <w:r w:rsidR="00C95DCA">
              <w:rPr>
                <w:noProof/>
                <w:webHidden/>
              </w:rPr>
              <w:fldChar w:fldCharType="end"/>
            </w:r>
          </w:hyperlink>
        </w:p>
        <w:p w14:paraId="5051367C" w14:textId="67657B38"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0" w:history="1">
            <w:r w:rsidR="00C95DCA" w:rsidRPr="00D44ACA">
              <w:rPr>
                <w:rStyle w:val="Hyperlink"/>
                <w:i/>
                <w:noProof/>
              </w:rPr>
              <w:t>3.2.1 Mối kết hợp TestResult - Patient</w:t>
            </w:r>
            <w:r w:rsidR="00C95DCA">
              <w:rPr>
                <w:noProof/>
                <w:webHidden/>
              </w:rPr>
              <w:tab/>
            </w:r>
            <w:r w:rsidR="00C95DCA">
              <w:rPr>
                <w:noProof/>
                <w:webHidden/>
              </w:rPr>
              <w:fldChar w:fldCharType="begin"/>
            </w:r>
            <w:r w:rsidR="00C95DCA">
              <w:rPr>
                <w:noProof/>
                <w:webHidden/>
              </w:rPr>
              <w:instrText xml:space="preserve"> PAGEREF _Toc140180430 \h </w:instrText>
            </w:r>
            <w:r w:rsidR="00C95DCA">
              <w:rPr>
                <w:noProof/>
                <w:webHidden/>
              </w:rPr>
            </w:r>
            <w:r w:rsidR="00C95DCA">
              <w:rPr>
                <w:noProof/>
                <w:webHidden/>
              </w:rPr>
              <w:fldChar w:fldCharType="separate"/>
            </w:r>
            <w:r w:rsidR="00C95DCA">
              <w:rPr>
                <w:noProof/>
                <w:webHidden/>
              </w:rPr>
              <w:t>13</w:t>
            </w:r>
            <w:r w:rsidR="00C95DCA">
              <w:rPr>
                <w:noProof/>
                <w:webHidden/>
              </w:rPr>
              <w:fldChar w:fldCharType="end"/>
            </w:r>
          </w:hyperlink>
        </w:p>
        <w:p w14:paraId="56A40BE9" w14:textId="3827375E"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1" w:history="1">
            <w:r w:rsidR="00C95DCA" w:rsidRPr="00D44ACA">
              <w:rPr>
                <w:rStyle w:val="Hyperlink"/>
                <w:i/>
                <w:noProof/>
              </w:rPr>
              <w:t>3.2.1 Mối kết hợp TestResult – Urine</w:t>
            </w:r>
            <w:r w:rsidR="00C95DCA">
              <w:rPr>
                <w:noProof/>
                <w:webHidden/>
              </w:rPr>
              <w:tab/>
            </w:r>
            <w:r w:rsidR="00C95DCA">
              <w:rPr>
                <w:noProof/>
                <w:webHidden/>
              </w:rPr>
              <w:fldChar w:fldCharType="begin"/>
            </w:r>
            <w:r w:rsidR="00C95DCA">
              <w:rPr>
                <w:noProof/>
                <w:webHidden/>
              </w:rPr>
              <w:instrText xml:space="preserve"> PAGEREF _Toc140180431 \h </w:instrText>
            </w:r>
            <w:r w:rsidR="00C95DCA">
              <w:rPr>
                <w:noProof/>
                <w:webHidden/>
              </w:rPr>
            </w:r>
            <w:r w:rsidR="00C95DCA">
              <w:rPr>
                <w:noProof/>
                <w:webHidden/>
              </w:rPr>
              <w:fldChar w:fldCharType="separate"/>
            </w:r>
            <w:r w:rsidR="00C95DCA">
              <w:rPr>
                <w:noProof/>
                <w:webHidden/>
              </w:rPr>
              <w:t>13</w:t>
            </w:r>
            <w:r w:rsidR="00C95DCA">
              <w:rPr>
                <w:noProof/>
                <w:webHidden/>
              </w:rPr>
              <w:fldChar w:fldCharType="end"/>
            </w:r>
          </w:hyperlink>
        </w:p>
        <w:p w14:paraId="6E69D3D1" w14:textId="3A0DE925"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2" w:history="1">
            <w:r w:rsidR="00C95DCA" w:rsidRPr="00D44ACA">
              <w:rPr>
                <w:rStyle w:val="Hyperlink"/>
                <w:i/>
                <w:noProof/>
              </w:rPr>
              <w:t>3.2.3 Mối kết hợp TestResult – BloodTest</w:t>
            </w:r>
            <w:r w:rsidR="00C95DCA">
              <w:rPr>
                <w:noProof/>
                <w:webHidden/>
              </w:rPr>
              <w:tab/>
            </w:r>
            <w:r w:rsidR="00C95DCA">
              <w:rPr>
                <w:noProof/>
                <w:webHidden/>
              </w:rPr>
              <w:fldChar w:fldCharType="begin"/>
            </w:r>
            <w:r w:rsidR="00C95DCA">
              <w:rPr>
                <w:noProof/>
                <w:webHidden/>
              </w:rPr>
              <w:instrText xml:space="preserve"> PAGEREF _Toc140180432 \h </w:instrText>
            </w:r>
            <w:r w:rsidR="00C95DCA">
              <w:rPr>
                <w:noProof/>
                <w:webHidden/>
              </w:rPr>
            </w:r>
            <w:r w:rsidR="00C95DCA">
              <w:rPr>
                <w:noProof/>
                <w:webHidden/>
              </w:rPr>
              <w:fldChar w:fldCharType="separate"/>
            </w:r>
            <w:r w:rsidR="00C95DCA">
              <w:rPr>
                <w:noProof/>
                <w:webHidden/>
              </w:rPr>
              <w:t>14</w:t>
            </w:r>
            <w:r w:rsidR="00C95DCA">
              <w:rPr>
                <w:noProof/>
                <w:webHidden/>
              </w:rPr>
              <w:fldChar w:fldCharType="end"/>
            </w:r>
          </w:hyperlink>
        </w:p>
        <w:p w14:paraId="6CEFE186" w14:textId="3A6E0779"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3" w:history="1">
            <w:r w:rsidR="00C95DCA" w:rsidRPr="00D44ACA">
              <w:rPr>
                <w:rStyle w:val="Hyperlink"/>
                <w:i/>
                <w:noProof/>
              </w:rPr>
              <w:t>3.2.1 Mối kết hợp TestResult – BioTest</w:t>
            </w:r>
            <w:r w:rsidR="00C95DCA">
              <w:rPr>
                <w:noProof/>
                <w:webHidden/>
              </w:rPr>
              <w:tab/>
            </w:r>
            <w:r w:rsidR="00C95DCA">
              <w:rPr>
                <w:noProof/>
                <w:webHidden/>
              </w:rPr>
              <w:fldChar w:fldCharType="begin"/>
            </w:r>
            <w:r w:rsidR="00C95DCA">
              <w:rPr>
                <w:noProof/>
                <w:webHidden/>
              </w:rPr>
              <w:instrText xml:space="preserve"> PAGEREF _Toc140180433 \h </w:instrText>
            </w:r>
            <w:r w:rsidR="00C95DCA">
              <w:rPr>
                <w:noProof/>
                <w:webHidden/>
              </w:rPr>
            </w:r>
            <w:r w:rsidR="00C95DCA">
              <w:rPr>
                <w:noProof/>
                <w:webHidden/>
              </w:rPr>
              <w:fldChar w:fldCharType="separate"/>
            </w:r>
            <w:r w:rsidR="00C95DCA">
              <w:rPr>
                <w:noProof/>
                <w:webHidden/>
              </w:rPr>
              <w:t>14</w:t>
            </w:r>
            <w:r w:rsidR="00C95DCA">
              <w:rPr>
                <w:noProof/>
                <w:webHidden/>
              </w:rPr>
              <w:fldChar w:fldCharType="end"/>
            </w:r>
          </w:hyperlink>
        </w:p>
        <w:p w14:paraId="49ABC166" w14:textId="4E867A64"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4" w:history="1">
            <w:r w:rsidR="00C95DCA" w:rsidRPr="00D44ACA">
              <w:rPr>
                <w:rStyle w:val="Hyperlink"/>
                <w:i/>
                <w:noProof/>
              </w:rPr>
              <w:t>3.2.1 Mối kết hợp TestResult – Note</w:t>
            </w:r>
            <w:r w:rsidR="00C95DCA">
              <w:rPr>
                <w:noProof/>
                <w:webHidden/>
              </w:rPr>
              <w:tab/>
            </w:r>
            <w:r w:rsidR="00C95DCA">
              <w:rPr>
                <w:noProof/>
                <w:webHidden/>
              </w:rPr>
              <w:fldChar w:fldCharType="begin"/>
            </w:r>
            <w:r w:rsidR="00C95DCA">
              <w:rPr>
                <w:noProof/>
                <w:webHidden/>
              </w:rPr>
              <w:instrText xml:space="preserve"> PAGEREF _Toc140180434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5D27394C" w14:textId="1A71214E"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35" w:history="1">
            <w:r w:rsidR="00C95DCA" w:rsidRPr="00D44ACA">
              <w:rPr>
                <w:rStyle w:val="Hyperlink"/>
                <w:noProof/>
              </w:rPr>
              <w:t>3.3 Cơ sở dữ liệu</w:t>
            </w:r>
            <w:r w:rsidR="00C95DCA">
              <w:rPr>
                <w:noProof/>
                <w:webHidden/>
              </w:rPr>
              <w:tab/>
            </w:r>
            <w:r w:rsidR="00C95DCA">
              <w:rPr>
                <w:noProof/>
                <w:webHidden/>
              </w:rPr>
              <w:fldChar w:fldCharType="begin"/>
            </w:r>
            <w:r w:rsidR="00C95DCA">
              <w:rPr>
                <w:noProof/>
                <w:webHidden/>
              </w:rPr>
              <w:instrText xml:space="preserve"> PAGEREF _Toc140180435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44CE113E" w14:textId="59F60D82"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6" w:history="1">
            <w:r w:rsidR="00C95DCA" w:rsidRPr="00D44ACA">
              <w:rPr>
                <w:rStyle w:val="Hyperlink"/>
                <w:i/>
                <w:noProof/>
              </w:rPr>
              <w:t>3.3.1 Bảng User</w:t>
            </w:r>
            <w:r w:rsidR="00C95DCA">
              <w:rPr>
                <w:noProof/>
                <w:webHidden/>
              </w:rPr>
              <w:tab/>
            </w:r>
            <w:r w:rsidR="00C95DCA">
              <w:rPr>
                <w:noProof/>
                <w:webHidden/>
              </w:rPr>
              <w:fldChar w:fldCharType="begin"/>
            </w:r>
            <w:r w:rsidR="00C95DCA">
              <w:rPr>
                <w:noProof/>
                <w:webHidden/>
              </w:rPr>
              <w:instrText xml:space="preserve"> PAGEREF _Toc140180436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3078624C" w14:textId="6E9337CA"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7" w:history="1">
            <w:r w:rsidR="00C95DCA" w:rsidRPr="00D44ACA">
              <w:rPr>
                <w:rStyle w:val="Hyperlink"/>
                <w:i/>
                <w:noProof/>
              </w:rPr>
              <w:t>3.3.1 Bảng Role</w:t>
            </w:r>
            <w:r w:rsidR="00C95DCA">
              <w:rPr>
                <w:noProof/>
                <w:webHidden/>
              </w:rPr>
              <w:tab/>
            </w:r>
            <w:r w:rsidR="00C95DCA">
              <w:rPr>
                <w:noProof/>
                <w:webHidden/>
              </w:rPr>
              <w:fldChar w:fldCharType="begin"/>
            </w:r>
            <w:r w:rsidR="00C95DCA">
              <w:rPr>
                <w:noProof/>
                <w:webHidden/>
              </w:rPr>
              <w:instrText xml:space="preserve"> PAGEREF _Toc140180437 \h </w:instrText>
            </w:r>
            <w:r w:rsidR="00C95DCA">
              <w:rPr>
                <w:noProof/>
                <w:webHidden/>
              </w:rPr>
            </w:r>
            <w:r w:rsidR="00C95DCA">
              <w:rPr>
                <w:noProof/>
                <w:webHidden/>
              </w:rPr>
              <w:fldChar w:fldCharType="separate"/>
            </w:r>
            <w:r w:rsidR="00C95DCA">
              <w:rPr>
                <w:noProof/>
                <w:webHidden/>
              </w:rPr>
              <w:t>15</w:t>
            </w:r>
            <w:r w:rsidR="00C95DCA">
              <w:rPr>
                <w:noProof/>
                <w:webHidden/>
              </w:rPr>
              <w:fldChar w:fldCharType="end"/>
            </w:r>
          </w:hyperlink>
        </w:p>
        <w:p w14:paraId="155FD13B" w14:textId="3E33B068"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8" w:history="1">
            <w:r w:rsidR="00C95DCA" w:rsidRPr="00D44ACA">
              <w:rPr>
                <w:rStyle w:val="Hyperlink"/>
                <w:i/>
                <w:noProof/>
              </w:rPr>
              <w:t>3.3.1 Bảng Patient</w:t>
            </w:r>
            <w:r w:rsidR="00C95DCA">
              <w:rPr>
                <w:noProof/>
                <w:webHidden/>
              </w:rPr>
              <w:tab/>
            </w:r>
            <w:r w:rsidR="00C95DCA">
              <w:rPr>
                <w:noProof/>
                <w:webHidden/>
              </w:rPr>
              <w:fldChar w:fldCharType="begin"/>
            </w:r>
            <w:r w:rsidR="00C95DCA">
              <w:rPr>
                <w:noProof/>
                <w:webHidden/>
              </w:rPr>
              <w:instrText xml:space="preserve"> PAGEREF _Toc140180438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17EA9330" w14:textId="3E98B946"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39" w:history="1">
            <w:r w:rsidR="00C95DCA" w:rsidRPr="00D44ACA">
              <w:rPr>
                <w:rStyle w:val="Hyperlink"/>
                <w:i/>
                <w:noProof/>
              </w:rPr>
              <w:t>3.3.1 Bảng Doctor</w:t>
            </w:r>
            <w:r w:rsidR="00C95DCA">
              <w:rPr>
                <w:noProof/>
                <w:webHidden/>
              </w:rPr>
              <w:tab/>
            </w:r>
            <w:r w:rsidR="00C95DCA">
              <w:rPr>
                <w:noProof/>
                <w:webHidden/>
              </w:rPr>
              <w:fldChar w:fldCharType="begin"/>
            </w:r>
            <w:r w:rsidR="00C95DCA">
              <w:rPr>
                <w:noProof/>
                <w:webHidden/>
              </w:rPr>
              <w:instrText xml:space="preserve"> PAGEREF _Toc140180439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1D1D483F" w14:textId="748440B1"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0" w:history="1">
            <w:r w:rsidR="00C95DCA" w:rsidRPr="00D44ACA">
              <w:rPr>
                <w:rStyle w:val="Hyperlink"/>
                <w:i/>
                <w:noProof/>
              </w:rPr>
              <w:t>3.3.1 Bảng Nurse</w:t>
            </w:r>
            <w:r w:rsidR="00C95DCA">
              <w:rPr>
                <w:noProof/>
                <w:webHidden/>
              </w:rPr>
              <w:tab/>
            </w:r>
            <w:r w:rsidR="00C95DCA">
              <w:rPr>
                <w:noProof/>
                <w:webHidden/>
              </w:rPr>
              <w:fldChar w:fldCharType="begin"/>
            </w:r>
            <w:r w:rsidR="00C95DCA">
              <w:rPr>
                <w:noProof/>
                <w:webHidden/>
              </w:rPr>
              <w:instrText xml:space="preserve"> PAGEREF _Toc140180440 \h </w:instrText>
            </w:r>
            <w:r w:rsidR="00C95DCA">
              <w:rPr>
                <w:noProof/>
                <w:webHidden/>
              </w:rPr>
            </w:r>
            <w:r w:rsidR="00C95DCA">
              <w:rPr>
                <w:noProof/>
                <w:webHidden/>
              </w:rPr>
              <w:fldChar w:fldCharType="separate"/>
            </w:r>
            <w:r w:rsidR="00C95DCA">
              <w:rPr>
                <w:noProof/>
                <w:webHidden/>
              </w:rPr>
              <w:t>16</w:t>
            </w:r>
            <w:r w:rsidR="00C95DCA">
              <w:rPr>
                <w:noProof/>
                <w:webHidden/>
              </w:rPr>
              <w:fldChar w:fldCharType="end"/>
            </w:r>
          </w:hyperlink>
        </w:p>
        <w:p w14:paraId="07694805" w14:textId="238BC324"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1" w:history="1">
            <w:r w:rsidR="00C95DCA" w:rsidRPr="00D44ACA">
              <w:rPr>
                <w:rStyle w:val="Hyperlink"/>
                <w:i/>
                <w:noProof/>
              </w:rPr>
              <w:t>3.3.1 Bảng UrineTest</w:t>
            </w:r>
            <w:r w:rsidR="00C95DCA">
              <w:rPr>
                <w:noProof/>
                <w:webHidden/>
              </w:rPr>
              <w:tab/>
            </w:r>
            <w:r w:rsidR="00C95DCA">
              <w:rPr>
                <w:noProof/>
                <w:webHidden/>
              </w:rPr>
              <w:fldChar w:fldCharType="begin"/>
            </w:r>
            <w:r w:rsidR="00C95DCA">
              <w:rPr>
                <w:noProof/>
                <w:webHidden/>
              </w:rPr>
              <w:instrText xml:space="preserve"> PAGEREF _Toc140180441 \h </w:instrText>
            </w:r>
            <w:r w:rsidR="00C95DCA">
              <w:rPr>
                <w:noProof/>
                <w:webHidden/>
              </w:rPr>
            </w:r>
            <w:r w:rsidR="00C95DCA">
              <w:rPr>
                <w:noProof/>
                <w:webHidden/>
              </w:rPr>
              <w:fldChar w:fldCharType="separate"/>
            </w:r>
            <w:r w:rsidR="00C95DCA">
              <w:rPr>
                <w:noProof/>
                <w:webHidden/>
              </w:rPr>
              <w:t>17</w:t>
            </w:r>
            <w:r w:rsidR="00C95DCA">
              <w:rPr>
                <w:noProof/>
                <w:webHidden/>
              </w:rPr>
              <w:fldChar w:fldCharType="end"/>
            </w:r>
          </w:hyperlink>
        </w:p>
        <w:p w14:paraId="6CFCA4F5" w14:textId="6AF0B386"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2" w:history="1">
            <w:r w:rsidR="00C95DCA" w:rsidRPr="00D44ACA">
              <w:rPr>
                <w:rStyle w:val="Hyperlink"/>
                <w:i/>
                <w:noProof/>
              </w:rPr>
              <w:t>3.3.1 Bảng BloodTest</w:t>
            </w:r>
            <w:r w:rsidR="00C95DCA">
              <w:rPr>
                <w:noProof/>
                <w:webHidden/>
              </w:rPr>
              <w:tab/>
            </w:r>
            <w:r w:rsidR="00C95DCA">
              <w:rPr>
                <w:noProof/>
                <w:webHidden/>
              </w:rPr>
              <w:fldChar w:fldCharType="begin"/>
            </w:r>
            <w:r w:rsidR="00C95DCA">
              <w:rPr>
                <w:noProof/>
                <w:webHidden/>
              </w:rPr>
              <w:instrText xml:space="preserve"> PAGEREF _Toc140180442 \h </w:instrText>
            </w:r>
            <w:r w:rsidR="00C95DCA">
              <w:rPr>
                <w:noProof/>
                <w:webHidden/>
              </w:rPr>
            </w:r>
            <w:r w:rsidR="00C95DCA">
              <w:rPr>
                <w:noProof/>
                <w:webHidden/>
              </w:rPr>
              <w:fldChar w:fldCharType="separate"/>
            </w:r>
            <w:r w:rsidR="00C95DCA">
              <w:rPr>
                <w:noProof/>
                <w:webHidden/>
              </w:rPr>
              <w:t>18</w:t>
            </w:r>
            <w:r w:rsidR="00C95DCA">
              <w:rPr>
                <w:noProof/>
                <w:webHidden/>
              </w:rPr>
              <w:fldChar w:fldCharType="end"/>
            </w:r>
          </w:hyperlink>
        </w:p>
        <w:p w14:paraId="33512D3C" w14:textId="3FB848C9"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3" w:history="1">
            <w:r w:rsidR="00C95DCA" w:rsidRPr="00D44ACA">
              <w:rPr>
                <w:rStyle w:val="Hyperlink"/>
                <w:i/>
                <w:noProof/>
              </w:rPr>
              <w:t>3.3.1 Bảng BioTest</w:t>
            </w:r>
            <w:r w:rsidR="00C95DCA">
              <w:rPr>
                <w:noProof/>
                <w:webHidden/>
              </w:rPr>
              <w:tab/>
            </w:r>
            <w:r w:rsidR="00C95DCA">
              <w:rPr>
                <w:noProof/>
                <w:webHidden/>
              </w:rPr>
              <w:fldChar w:fldCharType="begin"/>
            </w:r>
            <w:r w:rsidR="00C95DCA">
              <w:rPr>
                <w:noProof/>
                <w:webHidden/>
              </w:rPr>
              <w:instrText xml:space="preserve"> PAGEREF _Toc140180443 \h </w:instrText>
            </w:r>
            <w:r w:rsidR="00C95DCA">
              <w:rPr>
                <w:noProof/>
                <w:webHidden/>
              </w:rPr>
            </w:r>
            <w:r w:rsidR="00C95DCA">
              <w:rPr>
                <w:noProof/>
                <w:webHidden/>
              </w:rPr>
              <w:fldChar w:fldCharType="separate"/>
            </w:r>
            <w:r w:rsidR="00C95DCA">
              <w:rPr>
                <w:noProof/>
                <w:webHidden/>
              </w:rPr>
              <w:t>18</w:t>
            </w:r>
            <w:r w:rsidR="00C95DCA">
              <w:rPr>
                <w:noProof/>
                <w:webHidden/>
              </w:rPr>
              <w:fldChar w:fldCharType="end"/>
            </w:r>
          </w:hyperlink>
        </w:p>
        <w:p w14:paraId="4C4135BB" w14:textId="0A72B546"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4" w:history="1">
            <w:r w:rsidR="00C95DCA" w:rsidRPr="00D44ACA">
              <w:rPr>
                <w:rStyle w:val="Hyperlink"/>
                <w:i/>
                <w:noProof/>
              </w:rPr>
              <w:t>3.3.1 Bảng TestResult</w:t>
            </w:r>
            <w:r w:rsidR="00C95DCA">
              <w:rPr>
                <w:noProof/>
                <w:webHidden/>
              </w:rPr>
              <w:tab/>
            </w:r>
            <w:r w:rsidR="00C95DCA">
              <w:rPr>
                <w:noProof/>
                <w:webHidden/>
              </w:rPr>
              <w:fldChar w:fldCharType="begin"/>
            </w:r>
            <w:r w:rsidR="00C95DCA">
              <w:rPr>
                <w:noProof/>
                <w:webHidden/>
              </w:rPr>
              <w:instrText xml:space="preserve"> PAGEREF _Toc140180444 \h </w:instrText>
            </w:r>
            <w:r w:rsidR="00C95DCA">
              <w:rPr>
                <w:noProof/>
                <w:webHidden/>
              </w:rPr>
            </w:r>
            <w:r w:rsidR="00C95DCA">
              <w:rPr>
                <w:noProof/>
                <w:webHidden/>
              </w:rPr>
              <w:fldChar w:fldCharType="separate"/>
            </w:r>
            <w:r w:rsidR="00C95DCA">
              <w:rPr>
                <w:noProof/>
                <w:webHidden/>
              </w:rPr>
              <w:t>19</w:t>
            </w:r>
            <w:r w:rsidR="00C95DCA">
              <w:rPr>
                <w:noProof/>
                <w:webHidden/>
              </w:rPr>
              <w:fldChar w:fldCharType="end"/>
            </w:r>
          </w:hyperlink>
        </w:p>
        <w:p w14:paraId="7CB72617" w14:textId="0A398D5A"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5" w:history="1">
            <w:r w:rsidR="00C95DCA" w:rsidRPr="00D44ACA">
              <w:rPr>
                <w:rStyle w:val="Hyperlink"/>
                <w:i/>
                <w:noProof/>
              </w:rPr>
              <w:t>3.3.1 Bảng Note</w:t>
            </w:r>
            <w:r w:rsidR="00C95DCA">
              <w:rPr>
                <w:noProof/>
                <w:webHidden/>
              </w:rPr>
              <w:tab/>
            </w:r>
            <w:r w:rsidR="00C95DCA">
              <w:rPr>
                <w:noProof/>
                <w:webHidden/>
              </w:rPr>
              <w:fldChar w:fldCharType="begin"/>
            </w:r>
            <w:r w:rsidR="00C95DCA">
              <w:rPr>
                <w:noProof/>
                <w:webHidden/>
              </w:rPr>
              <w:instrText xml:space="preserve"> PAGEREF _Toc140180445 \h </w:instrText>
            </w:r>
            <w:r w:rsidR="00C95DCA">
              <w:rPr>
                <w:noProof/>
                <w:webHidden/>
              </w:rPr>
            </w:r>
            <w:r w:rsidR="00C95DCA">
              <w:rPr>
                <w:noProof/>
                <w:webHidden/>
              </w:rPr>
              <w:fldChar w:fldCharType="separate"/>
            </w:r>
            <w:r w:rsidR="00C95DCA">
              <w:rPr>
                <w:noProof/>
                <w:webHidden/>
              </w:rPr>
              <w:t>19</w:t>
            </w:r>
            <w:r w:rsidR="00C95DCA">
              <w:rPr>
                <w:noProof/>
                <w:webHidden/>
              </w:rPr>
              <w:fldChar w:fldCharType="end"/>
            </w:r>
          </w:hyperlink>
        </w:p>
        <w:p w14:paraId="193D346C" w14:textId="450D5562"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46" w:history="1">
            <w:r w:rsidR="00C95DCA" w:rsidRPr="00D44ACA">
              <w:rPr>
                <w:rStyle w:val="Hyperlink"/>
                <w:noProof/>
              </w:rPr>
              <w:t>3.4 Các lưu đồ hoạt động</w:t>
            </w:r>
            <w:r w:rsidR="00C95DCA">
              <w:rPr>
                <w:noProof/>
                <w:webHidden/>
              </w:rPr>
              <w:tab/>
            </w:r>
            <w:r w:rsidR="00C95DCA">
              <w:rPr>
                <w:noProof/>
                <w:webHidden/>
              </w:rPr>
              <w:fldChar w:fldCharType="begin"/>
            </w:r>
            <w:r w:rsidR="00C95DCA">
              <w:rPr>
                <w:noProof/>
                <w:webHidden/>
              </w:rPr>
              <w:instrText xml:space="preserve"> PAGEREF _Toc140180446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5C10D4A5" w14:textId="608B7C50"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7" w:history="1">
            <w:r w:rsidR="00C95DCA" w:rsidRPr="00D44ACA">
              <w:rPr>
                <w:rStyle w:val="Hyperlink"/>
                <w:noProof/>
              </w:rPr>
              <w:t>3.4.1 Lưu đồ Database Diagram</w:t>
            </w:r>
            <w:r w:rsidR="00C95DCA">
              <w:rPr>
                <w:noProof/>
                <w:webHidden/>
              </w:rPr>
              <w:tab/>
            </w:r>
            <w:r w:rsidR="00C95DCA">
              <w:rPr>
                <w:noProof/>
                <w:webHidden/>
              </w:rPr>
              <w:fldChar w:fldCharType="begin"/>
            </w:r>
            <w:r w:rsidR="00C95DCA">
              <w:rPr>
                <w:noProof/>
                <w:webHidden/>
              </w:rPr>
              <w:instrText xml:space="preserve"> PAGEREF _Toc140180447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0CBAADBD" w14:textId="695F98CC"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8" w:history="1">
            <w:r w:rsidR="00C95DCA" w:rsidRPr="00D44ACA">
              <w:rPr>
                <w:rStyle w:val="Hyperlink"/>
                <w:noProof/>
              </w:rPr>
              <w:t>3.4.2 Lưu đồ Class Diagram</w:t>
            </w:r>
            <w:r w:rsidR="00C95DCA">
              <w:rPr>
                <w:noProof/>
                <w:webHidden/>
              </w:rPr>
              <w:tab/>
            </w:r>
            <w:r w:rsidR="00C95DCA">
              <w:rPr>
                <w:noProof/>
                <w:webHidden/>
              </w:rPr>
              <w:fldChar w:fldCharType="begin"/>
            </w:r>
            <w:r w:rsidR="00C95DCA">
              <w:rPr>
                <w:noProof/>
                <w:webHidden/>
              </w:rPr>
              <w:instrText xml:space="preserve"> PAGEREF _Toc140180448 \h </w:instrText>
            </w:r>
            <w:r w:rsidR="00C95DCA">
              <w:rPr>
                <w:noProof/>
                <w:webHidden/>
              </w:rPr>
            </w:r>
            <w:r w:rsidR="00C95DCA">
              <w:rPr>
                <w:noProof/>
                <w:webHidden/>
              </w:rPr>
              <w:fldChar w:fldCharType="separate"/>
            </w:r>
            <w:r w:rsidR="00C95DCA">
              <w:rPr>
                <w:noProof/>
                <w:webHidden/>
              </w:rPr>
              <w:t>20</w:t>
            </w:r>
            <w:r w:rsidR="00C95DCA">
              <w:rPr>
                <w:noProof/>
                <w:webHidden/>
              </w:rPr>
              <w:fldChar w:fldCharType="end"/>
            </w:r>
          </w:hyperlink>
        </w:p>
        <w:p w14:paraId="70A7DF6F" w14:textId="7A40885C"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49" w:history="1">
            <w:r w:rsidR="00C95DCA" w:rsidRPr="00D44ACA">
              <w:rPr>
                <w:rStyle w:val="Hyperlink"/>
                <w:i/>
                <w:noProof/>
              </w:rPr>
              <w:t>3.4.3 Lưu đồ chức năng đăng nhập</w:t>
            </w:r>
            <w:r w:rsidR="00C95DCA">
              <w:rPr>
                <w:noProof/>
                <w:webHidden/>
              </w:rPr>
              <w:tab/>
            </w:r>
            <w:r w:rsidR="00C95DCA">
              <w:rPr>
                <w:noProof/>
                <w:webHidden/>
              </w:rPr>
              <w:fldChar w:fldCharType="begin"/>
            </w:r>
            <w:r w:rsidR="00C95DCA">
              <w:rPr>
                <w:noProof/>
                <w:webHidden/>
              </w:rPr>
              <w:instrText xml:space="preserve"> PAGEREF _Toc140180449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733392DE" w14:textId="32E33BE6"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50" w:history="1">
            <w:r w:rsidR="00C95DCA" w:rsidRPr="00D44ACA">
              <w:rPr>
                <w:rStyle w:val="Hyperlink"/>
                <w:i/>
                <w:noProof/>
              </w:rPr>
              <w:t>3.4.4 Lưu đồ chức năng gì đó</w:t>
            </w:r>
            <w:r w:rsidR="00C95DCA">
              <w:rPr>
                <w:noProof/>
                <w:webHidden/>
              </w:rPr>
              <w:tab/>
            </w:r>
            <w:r w:rsidR="00C95DCA">
              <w:rPr>
                <w:noProof/>
                <w:webHidden/>
              </w:rPr>
              <w:fldChar w:fldCharType="begin"/>
            </w:r>
            <w:r w:rsidR="00C95DCA">
              <w:rPr>
                <w:noProof/>
                <w:webHidden/>
              </w:rPr>
              <w:instrText xml:space="preserve"> PAGEREF _Toc140180450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1C963E12" w14:textId="5B177A11"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51" w:history="1">
            <w:r w:rsidR="00C95DCA" w:rsidRPr="00D44ACA">
              <w:rPr>
                <w:rStyle w:val="Hyperlink"/>
                <w:noProof/>
              </w:rPr>
              <w:t>CHƯƠNG 4: THIẾT KẾ VÀ TRIỂN KHAI PHẦN MỀM</w:t>
            </w:r>
            <w:r w:rsidR="00C95DCA">
              <w:rPr>
                <w:noProof/>
                <w:webHidden/>
              </w:rPr>
              <w:tab/>
            </w:r>
            <w:r w:rsidR="00C95DCA">
              <w:rPr>
                <w:noProof/>
                <w:webHidden/>
              </w:rPr>
              <w:fldChar w:fldCharType="begin"/>
            </w:r>
            <w:r w:rsidR="00C95DCA">
              <w:rPr>
                <w:noProof/>
                <w:webHidden/>
              </w:rPr>
              <w:instrText xml:space="preserve"> PAGEREF _Toc140180451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4AD7EFE9" w14:textId="39517F80" w:rsidR="00C95DCA" w:rsidRPr="00186BCF" w:rsidRDefault="00141382">
          <w:pPr>
            <w:pStyle w:val="TOC2"/>
            <w:tabs>
              <w:tab w:val="left" w:pos="1335"/>
              <w:tab w:val="right" w:leader="dot" w:pos="9520"/>
            </w:tabs>
            <w:rPr>
              <w:rFonts w:asciiTheme="minorHAnsi" w:eastAsiaTheme="minorEastAsia" w:hAnsiTheme="minorHAnsi" w:cstheme="minorBidi"/>
              <w:b w:val="0"/>
              <w:i w:val="0"/>
              <w:noProof/>
              <w:sz w:val="22"/>
              <w:szCs w:val="22"/>
              <w:lang w:val="en-AI" w:eastAsia="en-AI"/>
            </w:rPr>
          </w:pPr>
          <w:hyperlink w:anchor="_Toc140180452" w:history="1">
            <w:r w:rsidR="00C95DCA" w:rsidRPr="00D44ACA">
              <w:rPr>
                <w:rStyle w:val="Hyperlink"/>
                <w:noProof/>
              </w:rPr>
              <w:t>4.1</w:t>
            </w:r>
            <w:r w:rsidR="00C95DCA" w:rsidRPr="00186BCF">
              <w:rPr>
                <w:rFonts w:asciiTheme="minorHAnsi" w:eastAsiaTheme="minorEastAsia" w:hAnsiTheme="minorHAnsi" w:cstheme="minorBidi"/>
                <w:b w:val="0"/>
                <w:i w:val="0"/>
                <w:noProof/>
                <w:sz w:val="22"/>
                <w:szCs w:val="22"/>
                <w:lang w:val="en-AI" w:eastAsia="en-AI"/>
              </w:rPr>
              <w:tab/>
            </w:r>
            <w:r w:rsidR="00C95DCA" w:rsidRPr="00D44ACA">
              <w:rPr>
                <w:rStyle w:val="Hyperlink"/>
                <w:noProof/>
              </w:rPr>
              <w:t>Giới thiệu Phần mềm</w:t>
            </w:r>
            <w:r w:rsidR="00C95DCA">
              <w:rPr>
                <w:noProof/>
                <w:webHidden/>
              </w:rPr>
              <w:tab/>
            </w:r>
            <w:r w:rsidR="00C95DCA">
              <w:rPr>
                <w:noProof/>
                <w:webHidden/>
              </w:rPr>
              <w:fldChar w:fldCharType="begin"/>
            </w:r>
            <w:r w:rsidR="00C95DCA">
              <w:rPr>
                <w:noProof/>
                <w:webHidden/>
              </w:rPr>
              <w:instrText xml:space="preserve"> PAGEREF _Toc140180452 \h </w:instrText>
            </w:r>
            <w:r w:rsidR="00C95DCA">
              <w:rPr>
                <w:noProof/>
                <w:webHidden/>
              </w:rPr>
            </w:r>
            <w:r w:rsidR="00C95DCA">
              <w:rPr>
                <w:noProof/>
                <w:webHidden/>
              </w:rPr>
              <w:fldChar w:fldCharType="separate"/>
            </w:r>
            <w:r w:rsidR="00C95DCA">
              <w:rPr>
                <w:noProof/>
                <w:webHidden/>
              </w:rPr>
              <w:t>21</w:t>
            </w:r>
            <w:r w:rsidR="00C95DCA">
              <w:rPr>
                <w:noProof/>
                <w:webHidden/>
              </w:rPr>
              <w:fldChar w:fldCharType="end"/>
            </w:r>
          </w:hyperlink>
        </w:p>
        <w:p w14:paraId="591BA066" w14:textId="6FDB438E" w:rsidR="00C95DCA" w:rsidRPr="00186BCF" w:rsidRDefault="00141382">
          <w:pPr>
            <w:pStyle w:val="TOC2"/>
            <w:tabs>
              <w:tab w:val="left" w:pos="1335"/>
              <w:tab w:val="right" w:leader="dot" w:pos="9520"/>
            </w:tabs>
            <w:rPr>
              <w:rFonts w:asciiTheme="minorHAnsi" w:eastAsiaTheme="minorEastAsia" w:hAnsiTheme="minorHAnsi" w:cstheme="minorBidi"/>
              <w:b w:val="0"/>
              <w:i w:val="0"/>
              <w:noProof/>
              <w:sz w:val="22"/>
              <w:szCs w:val="22"/>
              <w:lang w:val="en-AI" w:eastAsia="en-AI"/>
            </w:rPr>
          </w:pPr>
          <w:hyperlink w:anchor="_Toc140180453" w:history="1">
            <w:r w:rsidR="00C95DCA" w:rsidRPr="00D44ACA">
              <w:rPr>
                <w:rStyle w:val="Hyperlink"/>
                <w:noProof/>
              </w:rPr>
              <w:t>4.2</w:t>
            </w:r>
            <w:r w:rsidR="00C95DCA" w:rsidRPr="00186BCF">
              <w:rPr>
                <w:rFonts w:asciiTheme="minorHAnsi" w:eastAsiaTheme="minorEastAsia" w:hAnsiTheme="minorHAnsi" w:cstheme="minorBidi"/>
                <w:b w:val="0"/>
                <w:i w:val="0"/>
                <w:noProof/>
                <w:sz w:val="22"/>
                <w:szCs w:val="22"/>
                <w:lang w:val="en-AI" w:eastAsia="en-AI"/>
              </w:rPr>
              <w:tab/>
            </w:r>
            <w:r w:rsidR="00C95DCA" w:rsidRPr="00D44ACA">
              <w:rPr>
                <w:rStyle w:val="Hyperlink"/>
                <w:noProof/>
              </w:rPr>
              <w:t>Giao diện</w:t>
            </w:r>
            <w:r w:rsidR="00C95DCA">
              <w:rPr>
                <w:noProof/>
                <w:webHidden/>
              </w:rPr>
              <w:tab/>
            </w:r>
            <w:r w:rsidR="00C95DCA">
              <w:rPr>
                <w:noProof/>
                <w:webHidden/>
              </w:rPr>
              <w:fldChar w:fldCharType="begin"/>
            </w:r>
            <w:r w:rsidR="00C95DCA">
              <w:rPr>
                <w:noProof/>
                <w:webHidden/>
              </w:rPr>
              <w:instrText xml:space="preserve"> PAGEREF _Toc140180453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13E55255" w14:textId="3D70844A"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54" w:history="1">
            <w:r w:rsidR="00C95DCA" w:rsidRPr="00D44ACA">
              <w:rPr>
                <w:rStyle w:val="Hyperlink"/>
                <w:noProof/>
              </w:rPr>
              <w:t>4.2.1 Giao diện đăng nhập</w:t>
            </w:r>
            <w:r w:rsidR="00C95DCA">
              <w:rPr>
                <w:noProof/>
                <w:webHidden/>
              </w:rPr>
              <w:tab/>
            </w:r>
            <w:r w:rsidR="00C95DCA">
              <w:rPr>
                <w:noProof/>
                <w:webHidden/>
              </w:rPr>
              <w:fldChar w:fldCharType="begin"/>
            </w:r>
            <w:r w:rsidR="00C95DCA">
              <w:rPr>
                <w:noProof/>
                <w:webHidden/>
              </w:rPr>
              <w:instrText xml:space="preserve"> PAGEREF _Toc140180454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F944238" w14:textId="3A27863A" w:rsidR="00C95DCA" w:rsidRPr="00186BCF" w:rsidRDefault="00141382">
          <w:pPr>
            <w:pStyle w:val="TOC3"/>
            <w:tabs>
              <w:tab w:val="right" w:leader="dot" w:pos="9520"/>
            </w:tabs>
            <w:rPr>
              <w:rFonts w:asciiTheme="minorHAnsi" w:eastAsiaTheme="minorEastAsia" w:hAnsiTheme="minorHAnsi" w:cstheme="minorBidi"/>
              <w:noProof/>
              <w:sz w:val="22"/>
              <w:szCs w:val="22"/>
              <w:lang w:val="en-AI" w:eastAsia="en-AI"/>
            </w:rPr>
          </w:pPr>
          <w:hyperlink w:anchor="_Toc140180455" w:history="1">
            <w:r w:rsidR="00C95DCA" w:rsidRPr="00D44ACA">
              <w:rPr>
                <w:rStyle w:val="Hyperlink"/>
                <w:noProof/>
              </w:rPr>
              <w:t>4.2.2 Giao diện gì đó</w:t>
            </w:r>
            <w:r w:rsidR="00C95DCA">
              <w:rPr>
                <w:noProof/>
                <w:webHidden/>
              </w:rPr>
              <w:tab/>
            </w:r>
            <w:r w:rsidR="00C95DCA">
              <w:rPr>
                <w:noProof/>
                <w:webHidden/>
              </w:rPr>
              <w:fldChar w:fldCharType="begin"/>
            </w:r>
            <w:r w:rsidR="00C95DCA">
              <w:rPr>
                <w:noProof/>
                <w:webHidden/>
              </w:rPr>
              <w:instrText xml:space="preserve"> PAGEREF _Toc140180455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5BD5926" w14:textId="7C6B673B" w:rsidR="00C95DCA" w:rsidRPr="00186BCF" w:rsidRDefault="00141382">
          <w:pPr>
            <w:pStyle w:val="TOC2"/>
            <w:tabs>
              <w:tab w:val="left" w:pos="1335"/>
              <w:tab w:val="right" w:leader="dot" w:pos="9520"/>
            </w:tabs>
            <w:rPr>
              <w:rFonts w:asciiTheme="minorHAnsi" w:eastAsiaTheme="minorEastAsia" w:hAnsiTheme="minorHAnsi" w:cstheme="minorBidi"/>
              <w:b w:val="0"/>
              <w:i w:val="0"/>
              <w:noProof/>
              <w:sz w:val="22"/>
              <w:szCs w:val="22"/>
              <w:lang w:val="en-AI" w:eastAsia="en-AI"/>
            </w:rPr>
          </w:pPr>
          <w:hyperlink w:anchor="_Toc140180456" w:history="1">
            <w:r w:rsidR="00C95DCA" w:rsidRPr="00D44ACA">
              <w:rPr>
                <w:rStyle w:val="Hyperlink"/>
                <w:noProof/>
              </w:rPr>
              <w:t>4.3</w:t>
            </w:r>
            <w:r w:rsidR="00C95DCA" w:rsidRPr="00186BCF">
              <w:rPr>
                <w:rFonts w:asciiTheme="minorHAnsi" w:eastAsiaTheme="minorEastAsia" w:hAnsiTheme="minorHAnsi" w:cstheme="minorBidi"/>
                <w:b w:val="0"/>
                <w:i w:val="0"/>
                <w:noProof/>
                <w:sz w:val="22"/>
                <w:szCs w:val="22"/>
                <w:lang w:val="en-AI" w:eastAsia="en-AI"/>
              </w:rPr>
              <w:tab/>
            </w:r>
            <w:r w:rsidR="00C95DCA" w:rsidRPr="00D44ACA">
              <w:rPr>
                <w:rStyle w:val="Hyperlink"/>
                <w:noProof/>
              </w:rPr>
              <w:t>Đánh</w:t>
            </w:r>
            <w:r w:rsidR="00C95DCA" w:rsidRPr="00D44ACA">
              <w:rPr>
                <w:rStyle w:val="Hyperlink"/>
                <w:noProof/>
                <w:spacing w:val="-3"/>
              </w:rPr>
              <w:t xml:space="preserve"> </w:t>
            </w:r>
            <w:r w:rsidR="00C95DCA" w:rsidRPr="00D44ACA">
              <w:rPr>
                <w:rStyle w:val="Hyperlink"/>
                <w:noProof/>
              </w:rPr>
              <w:t>giá kết</w:t>
            </w:r>
            <w:r w:rsidR="00C95DCA" w:rsidRPr="00D44ACA">
              <w:rPr>
                <w:rStyle w:val="Hyperlink"/>
                <w:noProof/>
                <w:spacing w:val="-1"/>
              </w:rPr>
              <w:t xml:space="preserve"> </w:t>
            </w:r>
            <w:r w:rsidR="00C95DCA" w:rsidRPr="00D44ACA">
              <w:rPr>
                <w:rStyle w:val="Hyperlink"/>
                <w:noProof/>
              </w:rPr>
              <w:t>quả</w:t>
            </w:r>
            <w:r w:rsidR="00C95DCA">
              <w:rPr>
                <w:noProof/>
                <w:webHidden/>
              </w:rPr>
              <w:tab/>
            </w:r>
            <w:r w:rsidR="00C95DCA">
              <w:rPr>
                <w:noProof/>
                <w:webHidden/>
              </w:rPr>
              <w:fldChar w:fldCharType="begin"/>
            </w:r>
            <w:r w:rsidR="00C95DCA">
              <w:rPr>
                <w:noProof/>
                <w:webHidden/>
              </w:rPr>
              <w:instrText xml:space="preserve"> PAGEREF _Toc140180456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5C11FBD7" w14:textId="77AB80C9"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57" w:history="1">
            <w:r w:rsidR="00C95DCA" w:rsidRPr="00D44ACA">
              <w:rPr>
                <w:rStyle w:val="Hyperlink"/>
                <w:noProof/>
              </w:rPr>
              <w:t>CHƯƠNG 5: TỔNG KẾT VÀ PHÁT TRIỀN</w:t>
            </w:r>
            <w:r w:rsidR="00C95DCA">
              <w:rPr>
                <w:noProof/>
                <w:webHidden/>
              </w:rPr>
              <w:tab/>
            </w:r>
            <w:r w:rsidR="00C95DCA">
              <w:rPr>
                <w:noProof/>
                <w:webHidden/>
              </w:rPr>
              <w:fldChar w:fldCharType="begin"/>
            </w:r>
            <w:r w:rsidR="00C95DCA">
              <w:rPr>
                <w:noProof/>
                <w:webHidden/>
              </w:rPr>
              <w:instrText xml:space="preserve"> PAGEREF _Toc140180457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38F75CAB" w14:textId="775BBFC3"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58" w:history="1">
            <w:r w:rsidR="00C95DCA" w:rsidRPr="00D44ACA">
              <w:rPr>
                <w:rStyle w:val="Hyperlink"/>
                <w:noProof/>
                <w:lang w:val="fr-FR"/>
              </w:rPr>
              <w:t>5.1 Kết quả đạt được</w:t>
            </w:r>
            <w:r w:rsidR="00C95DCA">
              <w:rPr>
                <w:noProof/>
                <w:webHidden/>
              </w:rPr>
              <w:tab/>
            </w:r>
            <w:r w:rsidR="00C95DCA">
              <w:rPr>
                <w:noProof/>
                <w:webHidden/>
              </w:rPr>
              <w:fldChar w:fldCharType="begin"/>
            </w:r>
            <w:r w:rsidR="00C95DCA">
              <w:rPr>
                <w:noProof/>
                <w:webHidden/>
              </w:rPr>
              <w:instrText xml:space="preserve"> PAGEREF _Toc140180458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04AAE5BD" w14:textId="738776C2"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59" w:history="1">
            <w:r w:rsidR="00C95DCA" w:rsidRPr="00D44ACA">
              <w:rPr>
                <w:rStyle w:val="Hyperlink"/>
                <w:noProof/>
                <w:lang w:val="fr-FR"/>
              </w:rPr>
              <w:t>5.2 Phần hạn chế của đề tài</w:t>
            </w:r>
            <w:r w:rsidR="00C95DCA">
              <w:rPr>
                <w:noProof/>
                <w:webHidden/>
              </w:rPr>
              <w:tab/>
            </w:r>
            <w:r w:rsidR="00C95DCA">
              <w:rPr>
                <w:noProof/>
                <w:webHidden/>
              </w:rPr>
              <w:fldChar w:fldCharType="begin"/>
            </w:r>
            <w:r w:rsidR="00C95DCA">
              <w:rPr>
                <w:noProof/>
                <w:webHidden/>
              </w:rPr>
              <w:instrText xml:space="preserve"> PAGEREF _Toc140180459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2B3C406E" w14:textId="6DC13631"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60" w:history="1">
            <w:r w:rsidR="00C95DCA" w:rsidRPr="00D44ACA">
              <w:rPr>
                <w:rStyle w:val="Hyperlink"/>
                <w:noProof/>
                <w:lang w:val="fr-FR"/>
              </w:rPr>
              <w:t>5.3 Hướng phát triển</w:t>
            </w:r>
            <w:r w:rsidR="00C95DCA">
              <w:rPr>
                <w:noProof/>
                <w:webHidden/>
              </w:rPr>
              <w:tab/>
            </w:r>
            <w:r w:rsidR="00C95DCA">
              <w:rPr>
                <w:noProof/>
                <w:webHidden/>
              </w:rPr>
              <w:fldChar w:fldCharType="begin"/>
            </w:r>
            <w:r w:rsidR="00C95DCA">
              <w:rPr>
                <w:noProof/>
                <w:webHidden/>
              </w:rPr>
              <w:instrText xml:space="preserve"> PAGEREF _Toc140180460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41807B5A" w14:textId="356391B7" w:rsidR="00C95DCA" w:rsidRPr="00186BCF" w:rsidRDefault="00141382">
          <w:pPr>
            <w:pStyle w:val="TOC2"/>
            <w:tabs>
              <w:tab w:val="right" w:leader="dot" w:pos="9520"/>
            </w:tabs>
            <w:rPr>
              <w:rFonts w:asciiTheme="minorHAnsi" w:eastAsiaTheme="minorEastAsia" w:hAnsiTheme="minorHAnsi" w:cstheme="minorBidi"/>
              <w:b w:val="0"/>
              <w:i w:val="0"/>
              <w:noProof/>
              <w:sz w:val="22"/>
              <w:szCs w:val="22"/>
              <w:lang w:val="en-AI" w:eastAsia="en-AI"/>
            </w:rPr>
          </w:pPr>
          <w:hyperlink w:anchor="_Toc140180461" w:history="1">
            <w:r w:rsidR="00C95DCA" w:rsidRPr="00D44ACA">
              <w:rPr>
                <w:rStyle w:val="Hyperlink"/>
                <w:noProof/>
              </w:rPr>
              <w:t>5.4 Kết</w:t>
            </w:r>
            <w:r w:rsidR="00C95DCA" w:rsidRPr="00D44ACA">
              <w:rPr>
                <w:rStyle w:val="Hyperlink"/>
                <w:noProof/>
                <w:spacing w:val="-1"/>
              </w:rPr>
              <w:t xml:space="preserve"> </w:t>
            </w:r>
            <w:r w:rsidR="00C95DCA" w:rsidRPr="00D44ACA">
              <w:rPr>
                <w:rStyle w:val="Hyperlink"/>
                <w:noProof/>
              </w:rPr>
              <w:t>luận</w:t>
            </w:r>
            <w:r w:rsidR="00C95DCA" w:rsidRPr="00D44ACA">
              <w:rPr>
                <w:rStyle w:val="Hyperlink"/>
                <w:noProof/>
                <w:spacing w:val="-1"/>
              </w:rPr>
              <w:t xml:space="preserve"> </w:t>
            </w:r>
            <w:r w:rsidR="00C95DCA" w:rsidRPr="00D44ACA">
              <w:rPr>
                <w:rStyle w:val="Hyperlink"/>
                <w:noProof/>
              </w:rPr>
              <w:t>chung</w:t>
            </w:r>
            <w:r w:rsidR="00C95DCA">
              <w:rPr>
                <w:noProof/>
                <w:webHidden/>
              </w:rPr>
              <w:tab/>
            </w:r>
            <w:r w:rsidR="00C95DCA">
              <w:rPr>
                <w:noProof/>
                <w:webHidden/>
              </w:rPr>
              <w:fldChar w:fldCharType="begin"/>
            </w:r>
            <w:r w:rsidR="00C95DCA">
              <w:rPr>
                <w:noProof/>
                <w:webHidden/>
              </w:rPr>
              <w:instrText xml:space="preserve"> PAGEREF _Toc140180461 \h </w:instrText>
            </w:r>
            <w:r w:rsidR="00C95DCA">
              <w:rPr>
                <w:noProof/>
                <w:webHidden/>
              </w:rPr>
            </w:r>
            <w:r w:rsidR="00C95DCA">
              <w:rPr>
                <w:noProof/>
                <w:webHidden/>
              </w:rPr>
              <w:fldChar w:fldCharType="separate"/>
            </w:r>
            <w:r w:rsidR="00C95DCA">
              <w:rPr>
                <w:noProof/>
                <w:webHidden/>
              </w:rPr>
              <w:t>22</w:t>
            </w:r>
            <w:r w:rsidR="00C95DCA">
              <w:rPr>
                <w:noProof/>
                <w:webHidden/>
              </w:rPr>
              <w:fldChar w:fldCharType="end"/>
            </w:r>
          </w:hyperlink>
        </w:p>
        <w:p w14:paraId="7908F8CB" w14:textId="78515328" w:rsidR="00C95DCA" w:rsidRPr="00186BCF" w:rsidRDefault="00141382">
          <w:pPr>
            <w:pStyle w:val="TOC1"/>
            <w:tabs>
              <w:tab w:val="right" w:leader="dot" w:pos="9520"/>
            </w:tabs>
            <w:rPr>
              <w:rFonts w:asciiTheme="minorHAnsi" w:eastAsiaTheme="minorEastAsia" w:hAnsiTheme="minorHAnsi" w:cstheme="minorBidi"/>
              <w:b w:val="0"/>
              <w:noProof/>
              <w:sz w:val="22"/>
              <w:szCs w:val="22"/>
              <w:lang w:val="en-AI" w:eastAsia="en-AI"/>
            </w:rPr>
          </w:pPr>
          <w:hyperlink w:anchor="_Toc140180462" w:history="1">
            <w:r w:rsidR="00C95DCA" w:rsidRPr="00D44ACA">
              <w:rPr>
                <w:rStyle w:val="Hyperlink"/>
                <w:noProof/>
              </w:rPr>
              <w:t>TÀI</w:t>
            </w:r>
            <w:r w:rsidR="00C95DCA" w:rsidRPr="00D44ACA">
              <w:rPr>
                <w:rStyle w:val="Hyperlink"/>
                <w:noProof/>
                <w:spacing w:val="-2"/>
              </w:rPr>
              <w:t xml:space="preserve"> </w:t>
            </w:r>
            <w:r w:rsidR="00C95DCA" w:rsidRPr="00D44ACA">
              <w:rPr>
                <w:rStyle w:val="Hyperlink"/>
                <w:noProof/>
              </w:rPr>
              <w:t>LIỆU</w:t>
            </w:r>
            <w:r w:rsidR="00C95DCA" w:rsidRPr="00D44ACA">
              <w:rPr>
                <w:rStyle w:val="Hyperlink"/>
                <w:noProof/>
                <w:spacing w:val="-8"/>
              </w:rPr>
              <w:t xml:space="preserve"> </w:t>
            </w:r>
            <w:r w:rsidR="00C95DCA" w:rsidRPr="00D44ACA">
              <w:rPr>
                <w:rStyle w:val="Hyperlink"/>
                <w:noProof/>
              </w:rPr>
              <w:t>THAM</w:t>
            </w:r>
            <w:r w:rsidR="00C95DCA" w:rsidRPr="00D44ACA">
              <w:rPr>
                <w:rStyle w:val="Hyperlink"/>
                <w:noProof/>
                <w:spacing w:val="-1"/>
              </w:rPr>
              <w:t xml:space="preserve"> </w:t>
            </w:r>
            <w:r w:rsidR="00C95DCA" w:rsidRPr="00D44ACA">
              <w:rPr>
                <w:rStyle w:val="Hyperlink"/>
                <w:noProof/>
              </w:rPr>
              <w:t>KHẢO</w:t>
            </w:r>
            <w:r w:rsidR="00C95DCA">
              <w:rPr>
                <w:noProof/>
                <w:webHidden/>
              </w:rPr>
              <w:tab/>
            </w:r>
            <w:r w:rsidR="00C95DCA">
              <w:rPr>
                <w:noProof/>
                <w:webHidden/>
              </w:rPr>
              <w:fldChar w:fldCharType="begin"/>
            </w:r>
            <w:r w:rsidR="00C95DCA">
              <w:rPr>
                <w:noProof/>
                <w:webHidden/>
              </w:rPr>
              <w:instrText xml:space="preserve"> PAGEREF _Toc140180462 \h </w:instrText>
            </w:r>
            <w:r w:rsidR="00C95DCA">
              <w:rPr>
                <w:noProof/>
                <w:webHidden/>
              </w:rPr>
            </w:r>
            <w:r w:rsidR="00C95DCA">
              <w:rPr>
                <w:noProof/>
                <w:webHidden/>
              </w:rPr>
              <w:fldChar w:fldCharType="separate"/>
            </w:r>
            <w:r w:rsidR="00C95DCA">
              <w:rPr>
                <w:noProof/>
                <w:webHidden/>
              </w:rPr>
              <w:t>23</w:t>
            </w:r>
            <w:r w:rsidR="00C95DCA">
              <w:rPr>
                <w:noProof/>
                <w:webHidden/>
              </w:rPr>
              <w:fldChar w:fldCharType="end"/>
            </w:r>
          </w:hyperlink>
        </w:p>
        <w:p w14:paraId="55E820F5" w14:textId="683D806D" w:rsidR="00B041C9" w:rsidRPr="000C5E6A" w:rsidRDefault="00E3391D" w:rsidP="00CB0855">
          <w:r>
            <w:fldChar w:fldCharType="end"/>
          </w:r>
        </w:p>
      </w:sdtContent>
    </w:sdt>
    <w:p w14:paraId="2E26506D" w14:textId="77777777" w:rsidR="004D16AA" w:rsidRPr="000C5E6A" w:rsidRDefault="004D16AA" w:rsidP="00CB0855">
      <w:pPr>
        <w:sectPr w:rsidR="004D16AA" w:rsidRPr="000C5E6A">
          <w:type w:val="continuous"/>
          <w:pgSz w:w="11910" w:h="16840"/>
          <w:pgMar w:top="1100" w:right="900" w:bottom="1505" w:left="1480" w:header="720" w:footer="720" w:gutter="0"/>
          <w:cols w:space="720"/>
        </w:sectPr>
      </w:pPr>
    </w:p>
    <w:p w14:paraId="1F468980" w14:textId="253DFCBB" w:rsidR="004D16AA" w:rsidRPr="008D721D" w:rsidRDefault="004F097A" w:rsidP="008D721D">
      <w:pPr>
        <w:pStyle w:val="Heading1"/>
        <w:numPr>
          <w:ilvl w:val="0"/>
          <w:numId w:val="0"/>
        </w:numPr>
      </w:pPr>
      <w:bookmarkStart w:id="0" w:name="_Toc140180397"/>
      <w:r w:rsidRPr="008D721D">
        <w:lastRenderedPageBreak/>
        <w:t>DANH MỤC KÝ HIỆU VÀ CHỮ VIẾT TẮT</w:t>
      </w:r>
      <w:bookmarkEnd w:id="0"/>
    </w:p>
    <w:p w14:paraId="7015AE51" w14:textId="77777777" w:rsidR="004D16AA" w:rsidRPr="000C5E6A" w:rsidRDefault="004D16AA" w:rsidP="00CB0855">
      <w:pPr>
        <w:pStyle w:val="BodyText"/>
        <w:spacing w:before="5"/>
        <w:rPr>
          <w:b/>
          <w:sz w:val="27"/>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1609"/>
        <w:gridCol w:w="6657"/>
      </w:tblGrid>
      <w:tr w:rsidR="000C5E6A" w:rsidRPr="000C5E6A" w14:paraId="2E02A8F7" w14:textId="77777777">
        <w:trPr>
          <w:trHeight w:val="544"/>
        </w:trPr>
        <w:tc>
          <w:tcPr>
            <w:tcW w:w="886" w:type="dxa"/>
          </w:tcPr>
          <w:p w14:paraId="0ACD49D2" w14:textId="77777777" w:rsidR="004D16AA" w:rsidRPr="000C5E6A" w:rsidRDefault="004F097A" w:rsidP="00CB0855">
            <w:pPr>
              <w:pStyle w:val="TableParagraph"/>
              <w:spacing w:before="4"/>
              <w:ind w:left="175" w:right="169"/>
              <w:rPr>
                <w:b/>
              </w:rPr>
            </w:pPr>
            <w:r w:rsidRPr="000C5E6A">
              <w:rPr>
                <w:b/>
              </w:rPr>
              <w:t>STT</w:t>
            </w:r>
          </w:p>
        </w:tc>
        <w:tc>
          <w:tcPr>
            <w:tcW w:w="1609" w:type="dxa"/>
          </w:tcPr>
          <w:p w14:paraId="0095C274" w14:textId="77777777" w:rsidR="004D16AA" w:rsidRPr="000C5E6A" w:rsidRDefault="004F097A" w:rsidP="00CB0855">
            <w:pPr>
              <w:pStyle w:val="TableParagraph"/>
              <w:spacing w:before="4"/>
              <w:ind w:left="328" w:right="323"/>
              <w:rPr>
                <w:b/>
              </w:rPr>
            </w:pPr>
            <w:r w:rsidRPr="000C5E6A">
              <w:rPr>
                <w:b/>
              </w:rPr>
              <w:t>Kí</w:t>
            </w:r>
            <w:r w:rsidRPr="000C5E6A">
              <w:rPr>
                <w:b/>
                <w:spacing w:val="-4"/>
              </w:rPr>
              <w:t xml:space="preserve"> </w:t>
            </w:r>
            <w:r w:rsidRPr="000C5E6A">
              <w:rPr>
                <w:b/>
              </w:rPr>
              <w:t>hiệu</w:t>
            </w:r>
          </w:p>
        </w:tc>
        <w:tc>
          <w:tcPr>
            <w:tcW w:w="6657" w:type="dxa"/>
          </w:tcPr>
          <w:p w14:paraId="0C51825C" w14:textId="77777777" w:rsidR="004D16AA" w:rsidRPr="000C5E6A" w:rsidRDefault="004F097A" w:rsidP="00CB0855">
            <w:pPr>
              <w:pStyle w:val="TableParagraph"/>
              <w:spacing w:before="4"/>
              <w:ind w:left="1635" w:right="1635"/>
              <w:rPr>
                <w:b/>
              </w:rPr>
            </w:pPr>
            <w:r w:rsidRPr="000C5E6A">
              <w:rPr>
                <w:b/>
              </w:rPr>
              <w:t>Thuật</w:t>
            </w:r>
            <w:r w:rsidRPr="000C5E6A">
              <w:rPr>
                <w:b/>
                <w:spacing w:val="-3"/>
              </w:rPr>
              <w:t xml:space="preserve"> </w:t>
            </w:r>
            <w:r w:rsidRPr="000C5E6A">
              <w:rPr>
                <w:b/>
              </w:rPr>
              <w:t>ngữ</w:t>
            </w:r>
            <w:r w:rsidRPr="000C5E6A">
              <w:rPr>
                <w:b/>
                <w:spacing w:val="-2"/>
              </w:rPr>
              <w:t xml:space="preserve"> </w:t>
            </w:r>
            <w:r w:rsidRPr="000C5E6A">
              <w:rPr>
                <w:b/>
              </w:rPr>
              <w:t>đầy</w:t>
            </w:r>
            <w:r w:rsidRPr="000C5E6A">
              <w:rPr>
                <w:b/>
                <w:spacing w:val="-1"/>
              </w:rPr>
              <w:t xml:space="preserve"> </w:t>
            </w:r>
            <w:r w:rsidRPr="000C5E6A">
              <w:rPr>
                <w:b/>
              </w:rPr>
              <w:t>đủ</w:t>
            </w:r>
          </w:p>
        </w:tc>
      </w:tr>
      <w:tr w:rsidR="000C5E6A" w:rsidRPr="000C5E6A" w14:paraId="114936E7" w14:textId="77777777">
        <w:trPr>
          <w:trHeight w:val="517"/>
        </w:trPr>
        <w:tc>
          <w:tcPr>
            <w:tcW w:w="886" w:type="dxa"/>
          </w:tcPr>
          <w:p w14:paraId="3718CAC9" w14:textId="77777777" w:rsidR="004D16AA" w:rsidRPr="000C5E6A" w:rsidRDefault="004F097A" w:rsidP="00CB0855">
            <w:pPr>
              <w:pStyle w:val="TableParagraph"/>
              <w:spacing w:line="275" w:lineRule="exact"/>
              <w:ind w:left="6"/>
              <w:rPr>
                <w:sz w:val="24"/>
              </w:rPr>
            </w:pPr>
            <w:r w:rsidRPr="000C5E6A">
              <w:rPr>
                <w:sz w:val="24"/>
              </w:rPr>
              <w:t>1</w:t>
            </w:r>
          </w:p>
        </w:tc>
        <w:tc>
          <w:tcPr>
            <w:tcW w:w="1609" w:type="dxa"/>
          </w:tcPr>
          <w:p w14:paraId="4D2841F2" w14:textId="77777777" w:rsidR="004D16AA" w:rsidRPr="000C5E6A" w:rsidRDefault="004F097A" w:rsidP="00CB0855">
            <w:pPr>
              <w:pStyle w:val="TableParagraph"/>
              <w:spacing w:line="275" w:lineRule="exact"/>
              <w:ind w:left="328" w:right="323"/>
              <w:rPr>
                <w:sz w:val="24"/>
              </w:rPr>
            </w:pPr>
            <w:r w:rsidRPr="000C5E6A">
              <w:rPr>
                <w:sz w:val="24"/>
              </w:rPr>
              <w:t>DTTNT</w:t>
            </w:r>
          </w:p>
        </w:tc>
        <w:tc>
          <w:tcPr>
            <w:tcW w:w="6657" w:type="dxa"/>
          </w:tcPr>
          <w:p w14:paraId="1C76B6A2" w14:textId="77777777" w:rsidR="004D16AA" w:rsidRPr="000C5E6A" w:rsidRDefault="004F097A" w:rsidP="00CB0855">
            <w:pPr>
              <w:pStyle w:val="TableParagraph"/>
              <w:spacing w:line="275" w:lineRule="exact"/>
              <w:ind w:left="1635" w:right="1633"/>
              <w:rPr>
                <w:sz w:val="24"/>
              </w:rPr>
            </w:pPr>
            <w:r w:rsidRPr="000C5E6A">
              <w:rPr>
                <w:sz w:val="24"/>
              </w:rPr>
              <w:t>Điều</w:t>
            </w:r>
            <w:r w:rsidRPr="000C5E6A">
              <w:rPr>
                <w:spacing w:val="-2"/>
                <w:sz w:val="24"/>
              </w:rPr>
              <w:t xml:space="preserve"> </w:t>
            </w:r>
            <w:r w:rsidRPr="000C5E6A">
              <w:rPr>
                <w:sz w:val="24"/>
              </w:rPr>
              <w:t>trị</w:t>
            </w:r>
            <w:r w:rsidRPr="000C5E6A">
              <w:rPr>
                <w:spacing w:val="-1"/>
                <w:sz w:val="24"/>
              </w:rPr>
              <w:t xml:space="preserve"> </w:t>
            </w:r>
            <w:r w:rsidRPr="000C5E6A">
              <w:rPr>
                <w:sz w:val="24"/>
              </w:rPr>
              <w:t>thận</w:t>
            </w:r>
            <w:r w:rsidRPr="000C5E6A">
              <w:rPr>
                <w:spacing w:val="-1"/>
                <w:sz w:val="24"/>
              </w:rPr>
              <w:t xml:space="preserve"> </w:t>
            </w:r>
            <w:r w:rsidRPr="000C5E6A">
              <w:rPr>
                <w:sz w:val="24"/>
              </w:rPr>
              <w:t>nhân</w:t>
            </w:r>
            <w:r w:rsidRPr="000C5E6A">
              <w:rPr>
                <w:spacing w:val="-1"/>
                <w:sz w:val="24"/>
              </w:rPr>
              <w:t xml:space="preserve"> </w:t>
            </w:r>
            <w:r w:rsidRPr="000C5E6A">
              <w:rPr>
                <w:sz w:val="24"/>
              </w:rPr>
              <w:t>tạo</w:t>
            </w:r>
          </w:p>
        </w:tc>
      </w:tr>
      <w:tr w:rsidR="000C5E6A" w:rsidRPr="000C5E6A" w14:paraId="4AA235D3" w14:textId="77777777">
        <w:trPr>
          <w:trHeight w:val="518"/>
        </w:trPr>
        <w:tc>
          <w:tcPr>
            <w:tcW w:w="886" w:type="dxa"/>
          </w:tcPr>
          <w:p w14:paraId="40CBEB6C" w14:textId="77777777" w:rsidR="004D16AA" w:rsidRPr="000C5E6A" w:rsidRDefault="004F097A" w:rsidP="00CB0855">
            <w:pPr>
              <w:pStyle w:val="TableParagraph"/>
              <w:spacing w:line="275" w:lineRule="exact"/>
              <w:ind w:left="6"/>
              <w:rPr>
                <w:sz w:val="24"/>
              </w:rPr>
            </w:pPr>
            <w:r w:rsidRPr="000C5E6A">
              <w:rPr>
                <w:sz w:val="24"/>
              </w:rPr>
              <w:t>2</w:t>
            </w:r>
          </w:p>
        </w:tc>
        <w:tc>
          <w:tcPr>
            <w:tcW w:w="1609" w:type="dxa"/>
          </w:tcPr>
          <w:p w14:paraId="6A136E37" w14:textId="77777777" w:rsidR="004D16AA" w:rsidRPr="000C5E6A" w:rsidRDefault="004F097A" w:rsidP="00CB0855">
            <w:pPr>
              <w:pStyle w:val="TableParagraph"/>
              <w:spacing w:line="275" w:lineRule="exact"/>
              <w:ind w:left="328" w:right="321"/>
              <w:rPr>
                <w:sz w:val="24"/>
              </w:rPr>
            </w:pPr>
            <w:r w:rsidRPr="000C5E6A">
              <w:rPr>
                <w:sz w:val="24"/>
              </w:rPr>
              <w:t>CSDL</w:t>
            </w:r>
          </w:p>
        </w:tc>
        <w:tc>
          <w:tcPr>
            <w:tcW w:w="6657" w:type="dxa"/>
          </w:tcPr>
          <w:p w14:paraId="067827F9" w14:textId="77777777" w:rsidR="004D16AA" w:rsidRPr="000C5E6A" w:rsidRDefault="004F097A" w:rsidP="00CB0855">
            <w:pPr>
              <w:pStyle w:val="TableParagraph"/>
              <w:spacing w:line="275" w:lineRule="exact"/>
              <w:ind w:left="1635" w:right="1633"/>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p>
        </w:tc>
      </w:tr>
      <w:tr w:rsidR="000C5E6A" w:rsidRPr="000C5E6A" w14:paraId="6ECC2EC4" w14:textId="77777777">
        <w:trPr>
          <w:trHeight w:val="515"/>
        </w:trPr>
        <w:tc>
          <w:tcPr>
            <w:tcW w:w="886" w:type="dxa"/>
          </w:tcPr>
          <w:p w14:paraId="4BF7CC99" w14:textId="77777777" w:rsidR="004D16AA" w:rsidRPr="000C5E6A" w:rsidRDefault="004F097A" w:rsidP="00CB0855">
            <w:pPr>
              <w:pStyle w:val="TableParagraph"/>
              <w:spacing w:line="275" w:lineRule="exact"/>
              <w:ind w:left="6"/>
              <w:rPr>
                <w:sz w:val="24"/>
              </w:rPr>
            </w:pPr>
            <w:r w:rsidRPr="000C5E6A">
              <w:rPr>
                <w:sz w:val="24"/>
              </w:rPr>
              <w:t>3</w:t>
            </w:r>
          </w:p>
        </w:tc>
        <w:tc>
          <w:tcPr>
            <w:tcW w:w="1609" w:type="dxa"/>
          </w:tcPr>
          <w:p w14:paraId="7C70E777" w14:textId="77777777" w:rsidR="004D16AA" w:rsidRPr="000C5E6A" w:rsidRDefault="004F097A" w:rsidP="00CB0855">
            <w:pPr>
              <w:pStyle w:val="TableParagraph"/>
              <w:spacing w:line="275" w:lineRule="exact"/>
              <w:ind w:left="328" w:right="319"/>
              <w:rPr>
                <w:sz w:val="24"/>
              </w:rPr>
            </w:pPr>
            <w:r w:rsidRPr="000C5E6A">
              <w:rPr>
                <w:sz w:val="24"/>
              </w:rPr>
              <w:t>CSDLPT</w:t>
            </w:r>
          </w:p>
        </w:tc>
        <w:tc>
          <w:tcPr>
            <w:tcW w:w="6657" w:type="dxa"/>
          </w:tcPr>
          <w:p w14:paraId="126CB0ED" w14:textId="77777777" w:rsidR="004D16AA" w:rsidRPr="000C5E6A" w:rsidRDefault="004F097A" w:rsidP="00CB0855">
            <w:pPr>
              <w:pStyle w:val="TableParagraph"/>
              <w:spacing w:line="275" w:lineRule="exact"/>
              <w:ind w:left="1635" w:right="1633"/>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r w:rsidRPr="000C5E6A">
              <w:rPr>
                <w:spacing w:val="-1"/>
                <w:sz w:val="24"/>
              </w:rPr>
              <w:t xml:space="preserve"> </w:t>
            </w:r>
            <w:r w:rsidRPr="000C5E6A">
              <w:rPr>
                <w:sz w:val="24"/>
              </w:rPr>
              <w:t>phân tán</w:t>
            </w:r>
          </w:p>
        </w:tc>
      </w:tr>
      <w:tr w:rsidR="000C5E6A" w:rsidRPr="000C5E6A" w14:paraId="15AA59EB" w14:textId="77777777">
        <w:trPr>
          <w:trHeight w:val="517"/>
        </w:trPr>
        <w:tc>
          <w:tcPr>
            <w:tcW w:w="886" w:type="dxa"/>
          </w:tcPr>
          <w:p w14:paraId="2A2AF7A9" w14:textId="77777777" w:rsidR="004D16AA" w:rsidRPr="000C5E6A" w:rsidRDefault="004F097A" w:rsidP="00CB0855">
            <w:pPr>
              <w:pStyle w:val="TableParagraph"/>
              <w:spacing w:before="1"/>
              <w:ind w:left="6"/>
              <w:rPr>
                <w:sz w:val="24"/>
              </w:rPr>
            </w:pPr>
            <w:r w:rsidRPr="000C5E6A">
              <w:rPr>
                <w:sz w:val="24"/>
              </w:rPr>
              <w:t>4</w:t>
            </w:r>
          </w:p>
        </w:tc>
        <w:tc>
          <w:tcPr>
            <w:tcW w:w="1609" w:type="dxa"/>
          </w:tcPr>
          <w:p w14:paraId="4D6BDBF2" w14:textId="77777777" w:rsidR="004D16AA" w:rsidRPr="000C5E6A" w:rsidRDefault="004F097A" w:rsidP="00CB0855">
            <w:pPr>
              <w:pStyle w:val="TableParagraph"/>
              <w:spacing w:before="1"/>
              <w:ind w:left="328" w:right="323"/>
              <w:rPr>
                <w:sz w:val="24"/>
              </w:rPr>
            </w:pPr>
            <w:r w:rsidRPr="000C5E6A">
              <w:rPr>
                <w:sz w:val="24"/>
              </w:rPr>
              <w:t>JSON</w:t>
            </w:r>
          </w:p>
        </w:tc>
        <w:tc>
          <w:tcPr>
            <w:tcW w:w="6657" w:type="dxa"/>
          </w:tcPr>
          <w:p w14:paraId="3DE1ACAE" w14:textId="77777777" w:rsidR="004D16AA" w:rsidRPr="000C5E6A" w:rsidRDefault="004F097A" w:rsidP="00CB0855">
            <w:pPr>
              <w:pStyle w:val="TableParagraph"/>
              <w:spacing w:before="1"/>
              <w:ind w:left="1635" w:right="1635"/>
              <w:rPr>
                <w:sz w:val="24"/>
              </w:rPr>
            </w:pPr>
            <w:r w:rsidRPr="000C5E6A">
              <w:rPr>
                <w:sz w:val="24"/>
              </w:rPr>
              <w:t>JavaScript</w:t>
            </w:r>
            <w:r w:rsidRPr="000C5E6A">
              <w:rPr>
                <w:spacing w:val="-2"/>
                <w:sz w:val="24"/>
              </w:rPr>
              <w:t xml:space="preserve"> </w:t>
            </w:r>
            <w:r w:rsidRPr="000C5E6A">
              <w:rPr>
                <w:sz w:val="24"/>
              </w:rPr>
              <w:t>Object</w:t>
            </w:r>
            <w:r w:rsidRPr="000C5E6A">
              <w:rPr>
                <w:spacing w:val="-1"/>
                <w:sz w:val="24"/>
              </w:rPr>
              <w:t xml:space="preserve"> </w:t>
            </w:r>
            <w:r w:rsidRPr="000C5E6A">
              <w:rPr>
                <w:sz w:val="24"/>
              </w:rPr>
              <w:t>Notation</w:t>
            </w:r>
          </w:p>
        </w:tc>
      </w:tr>
      <w:tr w:rsidR="000C5E6A" w:rsidRPr="000C5E6A" w14:paraId="05EE5CC7" w14:textId="77777777">
        <w:trPr>
          <w:trHeight w:val="518"/>
        </w:trPr>
        <w:tc>
          <w:tcPr>
            <w:tcW w:w="886" w:type="dxa"/>
          </w:tcPr>
          <w:p w14:paraId="43484385" w14:textId="77777777" w:rsidR="004D16AA" w:rsidRPr="000C5E6A" w:rsidRDefault="004F097A" w:rsidP="00CB0855">
            <w:pPr>
              <w:pStyle w:val="TableParagraph"/>
              <w:spacing w:line="276" w:lineRule="exact"/>
              <w:ind w:left="6"/>
              <w:rPr>
                <w:sz w:val="24"/>
              </w:rPr>
            </w:pPr>
            <w:r w:rsidRPr="000C5E6A">
              <w:rPr>
                <w:sz w:val="24"/>
              </w:rPr>
              <w:t>5</w:t>
            </w:r>
          </w:p>
        </w:tc>
        <w:tc>
          <w:tcPr>
            <w:tcW w:w="1609" w:type="dxa"/>
          </w:tcPr>
          <w:p w14:paraId="4653132B" w14:textId="77777777" w:rsidR="004D16AA" w:rsidRPr="000C5E6A" w:rsidRDefault="004F097A" w:rsidP="00CB0855">
            <w:pPr>
              <w:pStyle w:val="TableParagraph"/>
              <w:spacing w:line="276" w:lineRule="exact"/>
              <w:ind w:left="328" w:right="323"/>
              <w:rPr>
                <w:sz w:val="24"/>
              </w:rPr>
            </w:pPr>
            <w:r w:rsidRPr="000C5E6A">
              <w:rPr>
                <w:sz w:val="24"/>
              </w:rPr>
              <w:t>BSON</w:t>
            </w:r>
          </w:p>
        </w:tc>
        <w:tc>
          <w:tcPr>
            <w:tcW w:w="6657" w:type="dxa"/>
          </w:tcPr>
          <w:p w14:paraId="7C1327E4" w14:textId="77777777" w:rsidR="004D16AA" w:rsidRPr="000C5E6A" w:rsidRDefault="004F097A" w:rsidP="00CB0855">
            <w:pPr>
              <w:pStyle w:val="TableParagraph"/>
              <w:spacing w:line="276" w:lineRule="exact"/>
              <w:ind w:left="1635" w:right="1631"/>
              <w:rPr>
                <w:sz w:val="24"/>
              </w:rPr>
            </w:pPr>
            <w:r w:rsidRPr="000C5E6A">
              <w:rPr>
                <w:sz w:val="24"/>
              </w:rPr>
              <w:t>Binary</w:t>
            </w:r>
            <w:r w:rsidRPr="000C5E6A">
              <w:rPr>
                <w:spacing w:val="-1"/>
                <w:sz w:val="24"/>
              </w:rPr>
              <w:t xml:space="preserve"> </w:t>
            </w:r>
            <w:r w:rsidRPr="000C5E6A">
              <w:rPr>
                <w:sz w:val="24"/>
              </w:rPr>
              <w:t>JSON</w:t>
            </w:r>
          </w:p>
        </w:tc>
      </w:tr>
      <w:tr w:rsidR="000C5E6A" w:rsidRPr="000C5E6A" w14:paraId="395DCAA4" w14:textId="77777777">
        <w:trPr>
          <w:trHeight w:val="517"/>
        </w:trPr>
        <w:tc>
          <w:tcPr>
            <w:tcW w:w="886" w:type="dxa"/>
          </w:tcPr>
          <w:p w14:paraId="2469F704" w14:textId="77777777" w:rsidR="004D16AA" w:rsidRPr="000C5E6A" w:rsidRDefault="004F097A" w:rsidP="00CB0855">
            <w:pPr>
              <w:pStyle w:val="TableParagraph"/>
              <w:spacing w:line="275" w:lineRule="exact"/>
              <w:ind w:left="6"/>
              <w:rPr>
                <w:sz w:val="24"/>
              </w:rPr>
            </w:pPr>
            <w:r w:rsidRPr="000C5E6A">
              <w:rPr>
                <w:sz w:val="24"/>
              </w:rPr>
              <w:t>6</w:t>
            </w:r>
          </w:p>
        </w:tc>
        <w:tc>
          <w:tcPr>
            <w:tcW w:w="1609" w:type="dxa"/>
          </w:tcPr>
          <w:p w14:paraId="10361B30" w14:textId="77777777" w:rsidR="004D16AA" w:rsidRPr="000C5E6A" w:rsidRDefault="004F097A" w:rsidP="00CB0855">
            <w:pPr>
              <w:pStyle w:val="TableParagraph"/>
              <w:spacing w:line="275" w:lineRule="exact"/>
              <w:ind w:left="328" w:right="323"/>
              <w:rPr>
                <w:sz w:val="24"/>
              </w:rPr>
            </w:pPr>
            <w:r w:rsidRPr="000C5E6A">
              <w:rPr>
                <w:sz w:val="24"/>
              </w:rPr>
              <w:t>API</w:t>
            </w:r>
          </w:p>
        </w:tc>
        <w:tc>
          <w:tcPr>
            <w:tcW w:w="6657" w:type="dxa"/>
          </w:tcPr>
          <w:p w14:paraId="06BDC5E6" w14:textId="77777777" w:rsidR="004D16AA" w:rsidRPr="000C5E6A" w:rsidRDefault="004F097A" w:rsidP="00CB0855">
            <w:pPr>
              <w:pStyle w:val="TableParagraph"/>
              <w:spacing w:line="275" w:lineRule="exact"/>
              <w:ind w:left="1634" w:right="1635"/>
              <w:rPr>
                <w:sz w:val="24"/>
              </w:rPr>
            </w:pPr>
            <w:r w:rsidRPr="000C5E6A">
              <w:rPr>
                <w:sz w:val="24"/>
              </w:rPr>
              <w:t>Application</w:t>
            </w:r>
            <w:r w:rsidRPr="000C5E6A">
              <w:rPr>
                <w:spacing w:val="-4"/>
                <w:sz w:val="24"/>
              </w:rPr>
              <w:t xml:space="preserve"> </w:t>
            </w:r>
            <w:r w:rsidRPr="000C5E6A">
              <w:rPr>
                <w:sz w:val="24"/>
              </w:rPr>
              <w:t>Programing</w:t>
            </w:r>
            <w:r w:rsidRPr="000C5E6A">
              <w:rPr>
                <w:spacing w:val="-3"/>
                <w:sz w:val="24"/>
              </w:rPr>
              <w:t xml:space="preserve"> </w:t>
            </w:r>
            <w:r w:rsidRPr="000C5E6A">
              <w:rPr>
                <w:sz w:val="24"/>
              </w:rPr>
              <w:t>Interface</w:t>
            </w:r>
          </w:p>
        </w:tc>
      </w:tr>
      <w:tr w:rsidR="000C5E6A" w:rsidRPr="000C5E6A" w14:paraId="7E06162E" w14:textId="77777777">
        <w:trPr>
          <w:trHeight w:val="515"/>
        </w:trPr>
        <w:tc>
          <w:tcPr>
            <w:tcW w:w="886" w:type="dxa"/>
          </w:tcPr>
          <w:p w14:paraId="5E33D75C" w14:textId="77777777" w:rsidR="004D16AA" w:rsidRPr="000C5E6A" w:rsidRDefault="004F097A" w:rsidP="00CB0855">
            <w:pPr>
              <w:pStyle w:val="TableParagraph"/>
              <w:spacing w:line="275" w:lineRule="exact"/>
              <w:ind w:left="6"/>
              <w:rPr>
                <w:sz w:val="24"/>
              </w:rPr>
            </w:pPr>
            <w:r w:rsidRPr="000C5E6A">
              <w:rPr>
                <w:sz w:val="24"/>
              </w:rPr>
              <w:t>7</w:t>
            </w:r>
          </w:p>
        </w:tc>
        <w:tc>
          <w:tcPr>
            <w:tcW w:w="1609" w:type="dxa"/>
          </w:tcPr>
          <w:p w14:paraId="05D9BFD7" w14:textId="77777777" w:rsidR="004D16AA" w:rsidRPr="000C5E6A" w:rsidRDefault="004F097A" w:rsidP="00CB0855">
            <w:pPr>
              <w:pStyle w:val="TableParagraph"/>
              <w:spacing w:line="275" w:lineRule="exact"/>
              <w:ind w:left="328" w:right="323"/>
              <w:rPr>
                <w:sz w:val="24"/>
              </w:rPr>
            </w:pPr>
            <w:r w:rsidRPr="000C5E6A">
              <w:rPr>
                <w:sz w:val="24"/>
              </w:rPr>
              <w:t>CPU</w:t>
            </w:r>
          </w:p>
        </w:tc>
        <w:tc>
          <w:tcPr>
            <w:tcW w:w="6657" w:type="dxa"/>
          </w:tcPr>
          <w:p w14:paraId="0DA13F4D" w14:textId="77777777" w:rsidR="004D16AA" w:rsidRPr="000C5E6A" w:rsidRDefault="004F097A" w:rsidP="00CB0855">
            <w:pPr>
              <w:pStyle w:val="TableParagraph"/>
              <w:spacing w:line="275" w:lineRule="exact"/>
              <w:ind w:left="1635" w:right="1635"/>
              <w:rPr>
                <w:sz w:val="24"/>
              </w:rPr>
            </w:pPr>
            <w:r w:rsidRPr="000C5E6A">
              <w:rPr>
                <w:sz w:val="24"/>
              </w:rPr>
              <w:t>Central</w:t>
            </w:r>
            <w:r w:rsidRPr="000C5E6A">
              <w:rPr>
                <w:spacing w:val="-2"/>
                <w:sz w:val="24"/>
              </w:rPr>
              <w:t xml:space="preserve"> </w:t>
            </w:r>
            <w:r w:rsidRPr="000C5E6A">
              <w:rPr>
                <w:sz w:val="24"/>
              </w:rPr>
              <w:t>Processing</w:t>
            </w:r>
            <w:r w:rsidRPr="000C5E6A">
              <w:rPr>
                <w:spacing w:val="-2"/>
                <w:sz w:val="24"/>
              </w:rPr>
              <w:t xml:space="preserve"> </w:t>
            </w:r>
            <w:r w:rsidRPr="000C5E6A">
              <w:rPr>
                <w:sz w:val="24"/>
              </w:rPr>
              <w:t>Unit</w:t>
            </w:r>
          </w:p>
        </w:tc>
      </w:tr>
      <w:tr w:rsidR="000C5E6A" w:rsidRPr="000C5E6A" w14:paraId="6C7639EC" w14:textId="77777777">
        <w:trPr>
          <w:trHeight w:val="518"/>
        </w:trPr>
        <w:tc>
          <w:tcPr>
            <w:tcW w:w="886" w:type="dxa"/>
          </w:tcPr>
          <w:p w14:paraId="4A8DDF2B" w14:textId="77777777" w:rsidR="004D16AA" w:rsidRPr="000C5E6A" w:rsidRDefault="004F097A" w:rsidP="00CB0855">
            <w:pPr>
              <w:pStyle w:val="TableParagraph"/>
              <w:spacing w:before="1"/>
              <w:ind w:left="6"/>
              <w:rPr>
                <w:sz w:val="24"/>
              </w:rPr>
            </w:pPr>
            <w:r w:rsidRPr="000C5E6A">
              <w:rPr>
                <w:sz w:val="24"/>
              </w:rPr>
              <w:t>8</w:t>
            </w:r>
          </w:p>
        </w:tc>
        <w:tc>
          <w:tcPr>
            <w:tcW w:w="1609" w:type="dxa"/>
          </w:tcPr>
          <w:p w14:paraId="3FB74339" w14:textId="77777777" w:rsidR="004D16AA" w:rsidRPr="000C5E6A" w:rsidRDefault="004F097A" w:rsidP="00CB0855">
            <w:pPr>
              <w:pStyle w:val="TableParagraph"/>
              <w:spacing w:before="1"/>
              <w:ind w:left="328" w:right="320"/>
              <w:rPr>
                <w:sz w:val="24"/>
              </w:rPr>
            </w:pPr>
            <w:r w:rsidRPr="000C5E6A">
              <w:rPr>
                <w:sz w:val="24"/>
              </w:rPr>
              <w:t>XML</w:t>
            </w:r>
          </w:p>
        </w:tc>
        <w:tc>
          <w:tcPr>
            <w:tcW w:w="6657" w:type="dxa"/>
          </w:tcPr>
          <w:p w14:paraId="749AA9EF" w14:textId="77777777" w:rsidR="004D16AA" w:rsidRPr="000C5E6A" w:rsidRDefault="004F097A" w:rsidP="00CB0855">
            <w:pPr>
              <w:pStyle w:val="TableParagraph"/>
              <w:spacing w:before="1"/>
              <w:ind w:left="1635" w:right="1635"/>
              <w:rPr>
                <w:sz w:val="24"/>
              </w:rPr>
            </w:pPr>
            <w:r w:rsidRPr="000C5E6A">
              <w:rPr>
                <w:sz w:val="24"/>
              </w:rPr>
              <w:t>Extensible</w:t>
            </w:r>
            <w:r w:rsidRPr="000C5E6A">
              <w:rPr>
                <w:spacing w:val="-2"/>
                <w:sz w:val="24"/>
              </w:rPr>
              <w:t xml:space="preserve"> </w:t>
            </w:r>
            <w:r w:rsidRPr="000C5E6A">
              <w:rPr>
                <w:sz w:val="24"/>
              </w:rPr>
              <w:t>Markup</w:t>
            </w:r>
            <w:r w:rsidRPr="000C5E6A">
              <w:rPr>
                <w:spacing w:val="-2"/>
                <w:sz w:val="24"/>
              </w:rPr>
              <w:t xml:space="preserve"> </w:t>
            </w:r>
            <w:r w:rsidRPr="000C5E6A">
              <w:rPr>
                <w:sz w:val="24"/>
              </w:rPr>
              <w:t>Language</w:t>
            </w:r>
          </w:p>
        </w:tc>
      </w:tr>
      <w:tr w:rsidR="000C5E6A" w:rsidRPr="000C5E6A" w14:paraId="7331B4B1" w14:textId="77777777">
        <w:trPr>
          <w:trHeight w:val="517"/>
        </w:trPr>
        <w:tc>
          <w:tcPr>
            <w:tcW w:w="886" w:type="dxa"/>
          </w:tcPr>
          <w:p w14:paraId="0E98F591" w14:textId="77777777" w:rsidR="004D16AA" w:rsidRPr="000C5E6A" w:rsidRDefault="004F097A" w:rsidP="00CB0855">
            <w:pPr>
              <w:pStyle w:val="TableParagraph"/>
              <w:spacing w:line="275" w:lineRule="exact"/>
              <w:ind w:left="6"/>
              <w:rPr>
                <w:sz w:val="24"/>
              </w:rPr>
            </w:pPr>
            <w:r w:rsidRPr="000C5E6A">
              <w:rPr>
                <w:sz w:val="24"/>
              </w:rPr>
              <w:t>9</w:t>
            </w:r>
          </w:p>
        </w:tc>
        <w:tc>
          <w:tcPr>
            <w:tcW w:w="1609" w:type="dxa"/>
          </w:tcPr>
          <w:p w14:paraId="1D1185A2" w14:textId="77777777" w:rsidR="004D16AA" w:rsidRPr="000C5E6A" w:rsidRDefault="004F097A" w:rsidP="00CB0855">
            <w:pPr>
              <w:pStyle w:val="TableParagraph"/>
              <w:spacing w:line="275" w:lineRule="exact"/>
              <w:ind w:left="328" w:right="323"/>
              <w:rPr>
                <w:sz w:val="24"/>
              </w:rPr>
            </w:pPr>
            <w:r w:rsidRPr="000C5E6A">
              <w:rPr>
                <w:sz w:val="24"/>
              </w:rPr>
              <w:t>SQL</w:t>
            </w:r>
          </w:p>
        </w:tc>
        <w:tc>
          <w:tcPr>
            <w:tcW w:w="6657" w:type="dxa"/>
          </w:tcPr>
          <w:p w14:paraId="4440560B" w14:textId="77777777" w:rsidR="004D16AA" w:rsidRPr="000C5E6A" w:rsidRDefault="004F097A" w:rsidP="00CB0855">
            <w:pPr>
              <w:pStyle w:val="TableParagraph"/>
              <w:spacing w:line="275" w:lineRule="exact"/>
              <w:ind w:left="1635" w:right="1632"/>
              <w:rPr>
                <w:sz w:val="24"/>
              </w:rPr>
            </w:pPr>
            <w:r w:rsidRPr="000C5E6A">
              <w:rPr>
                <w:sz w:val="24"/>
              </w:rPr>
              <w:t>Structured</w:t>
            </w:r>
            <w:r w:rsidRPr="000C5E6A">
              <w:rPr>
                <w:spacing w:val="-2"/>
                <w:sz w:val="24"/>
              </w:rPr>
              <w:t xml:space="preserve"> </w:t>
            </w:r>
            <w:r w:rsidRPr="000C5E6A">
              <w:rPr>
                <w:sz w:val="24"/>
              </w:rPr>
              <w:t>Query</w:t>
            </w:r>
            <w:r w:rsidRPr="000C5E6A">
              <w:rPr>
                <w:spacing w:val="-2"/>
                <w:sz w:val="24"/>
              </w:rPr>
              <w:t xml:space="preserve"> </w:t>
            </w:r>
            <w:r w:rsidRPr="000C5E6A">
              <w:rPr>
                <w:sz w:val="24"/>
              </w:rPr>
              <w:t>Language</w:t>
            </w:r>
          </w:p>
        </w:tc>
      </w:tr>
      <w:tr w:rsidR="000C5E6A" w:rsidRPr="000C5E6A" w14:paraId="3C6AC164" w14:textId="77777777">
        <w:trPr>
          <w:trHeight w:val="518"/>
        </w:trPr>
        <w:tc>
          <w:tcPr>
            <w:tcW w:w="886" w:type="dxa"/>
          </w:tcPr>
          <w:p w14:paraId="54EDDC31" w14:textId="77777777" w:rsidR="004D16AA" w:rsidRPr="000C5E6A" w:rsidRDefault="004F097A" w:rsidP="00CB0855">
            <w:pPr>
              <w:pStyle w:val="TableParagraph"/>
              <w:spacing w:line="275" w:lineRule="exact"/>
              <w:ind w:left="175" w:right="169"/>
              <w:rPr>
                <w:sz w:val="24"/>
              </w:rPr>
            </w:pPr>
            <w:r w:rsidRPr="000C5E6A">
              <w:rPr>
                <w:sz w:val="24"/>
              </w:rPr>
              <w:t>10</w:t>
            </w:r>
          </w:p>
        </w:tc>
        <w:tc>
          <w:tcPr>
            <w:tcW w:w="1609" w:type="dxa"/>
          </w:tcPr>
          <w:p w14:paraId="4425213D" w14:textId="77777777" w:rsidR="004D16AA" w:rsidRPr="000C5E6A" w:rsidRDefault="004F097A" w:rsidP="00CB0855">
            <w:pPr>
              <w:pStyle w:val="TableParagraph"/>
              <w:spacing w:line="275" w:lineRule="exact"/>
              <w:ind w:left="328" w:right="323"/>
              <w:rPr>
                <w:sz w:val="24"/>
              </w:rPr>
            </w:pPr>
            <w:r w:rsidRPr="000C5E6A">
              <w:rPr>
                <w:sz w:val="24"/>
              </w:rPr>
              <w:t>CSDLTT</w:t>
            </w:r>
          </w:p>
        </w:tc>
        <w:tc>
          <w:tcPr>
            <w:tcW w:w="6657" w:type="dxa"/>
          </w:tcPr>
          <w:p w14:paraId="5F78E80A" w14:textId="77777777" w:rsidR="004D16AA" w:rsidRPr="000C5E6A" w:rsidRDefault="004F097A" w:rsidP="00CB0855">
            <w:pPr>
              <w:pStyle w:val="TableParagraph"/>
              <w:spacing w:line="275" w:lineRule="exact"/>
              <w:ind w:left="1635" w:right="1631"/>
              <w:rPr>
                <w:sz w:val="24"/>
              </w:rPr>
            </w:pPr>
            <w:r w:rsidRPr="000C5E6A">
              <w:rPr>
                <w:sz w:val="24"/>
              </w:rPr>
              <w:t>Cơ</w:t>
            </w:r>
            <w:r w:rsidRPr="000C5E6A">
              <w:rPr>
                <w:spacing w:val="-1"/>
                <w:sz w:val="24"/>
              </w:rPr>
              <w:t xml:space="preserve"> </w:t>
            </w:r>
            <w:r w:rsidRPr="000C5E6A">
              <w:rPr>
                <w:sz w:val="24"/>
              </w:rPr>
              <w:t>sở dữ</w:t>
            </w:r>
            <w:r w:rsidRPr="000C5E6A">
              <w:rPr>
                <w:spacing w:val="-1"/>
                <w:sz w:val="24"/>
              </w:rPr>
              <w:t xml:space="preserve"> </w:t>
            </w:r>
            <w:r w:rsidRPr="000C5E6A">
              <w:rPr>
                <w:sz w:val="24"/>
              </w:rPr>
              <w:t>liệu</w:t>
            </w:r>
            <w:r w:rsidRPr="000C5E6A">
              <w:rPr>
                <w:spacing w:val="-1"/>
                <w:sz w:val="24"/>
              </w:rPr>
              <w:t xml:space="preserve"> </w:t>
            </w:r>
            <w:r w:rsidRPr="000C5E6A">
              <w:rPr>
                <w:sz w:val="24"/>
              </w:rPr>
              <w:t>tập trung</w:t>
            </w:r>
          </w:p>
        </w:tc>
      </w:tr>
      <w:tr w:rsidR="000C5E6A" w:rsidRPr="000C5E6A" w14:paraId="25A034AD" w14:textId="77777777">
        <w:trPr>
          <w:trHeight w:val="544"/>
        </w:trPr>
        <w:tc>
          <w:tcPr>
            <w:tcW w:w="886" w:type="dxa"/>
          </w:tcPr>
          <w:p w14:paraId="6689F989" w14:textId="77777777" w:rsidR="004D16AA" w:rsidRPr="000C5E6A" w:rsidRDefault="004F097A" w:rsidP="00CB0855">
            <w:pPr>
              <w:pStyle w:val="TableParagraph"/>
              <w:spacing w:line="275" w:lineRule="exact"/>
              <w:ind w:left="169" w:right="169"/>
              <w:rPr>
                <w:sz w:val="24"/>
              </w:rPr>
            </w:pPr>
            <w:r w:rsidRPr="000C5E6A">
              <w:rPr>
                <w:sz w:val="24"/>
              </w:rPr>
              <w:t>11</w:t>
            </w:r>
          </w:p>
        </w:tc>
        <w:tc>
          <w:tcPr>
            <w:tcW w:w="1609" w:type="dxa"/>
          </w:tcPr>
          <w:p w14:paraId="5636DF4D" w14:textId="77777777" w:rsidR="004D16AA" w:rsidRPr="000C5E6A" w:rsidRDefault="004F097A" w:rsidP="00CB0855">
            <w:pPr>
              <w:pStyle w:val="TableParagraph"/>
              <w:spacing w:line="275" w:lineRule="exact"/>
              <w:ind w:left="328" w:right="320"/>
              <w:rPr>
                <w:sz w:val="24"/>
              </w:rPr>
            </w:pPr>
            <w:r w:rsidRPr="000C5E6A">
              <w:rPr>
                <w:sz w:val="24"/>
              </w:rPr>
              <w:t>CRUD</w:t>
            </w:r>
          </w:p>
        </w:tc>
        <w:tc>
          <w:tcPr>
            <w:tcW w:w="6657" w:type="dxa"/>
          </w:tcPr>
          <w:p w14:paraId="12216158" w14:textId="77777777" w:rsidR="004D16AA" w:rsidRPr="000C5E6A" w:rsidRDefault="004F097A" w:rsidP="00CB0855">
            <w:pPr>
              <w:pStyle w:val="TableParagraph"/>
              <w:spacing w:before="2"/>
              <w:ind w:left="1635" w:right="1635"/>
            </w:pPr>
            <w:r w:rsidRPr="000C5E6A">
              <w:t>Create,</w:t>
            </w:r>
            <w:r w:rsidRPr="000C5E6A">
              <w:rPr>
                <w:spacing w:val="-3"/>
              </w:rPr>
              <w:t xml:space="preserve"> </w:t>
            </w:r>
            <w:r w:rsidRPr="000C5E6A">
              <w:t>Read,</w:t>
            </w:r>
            <w:r w:rsidRPr="000C5E6A">
              <w:rPr>
                <w:spacing w:val="-2"/>
              </w:rPr>
              <w:t xml:space="preserve"> </w:t>
            </w:r>
            <w:r w:rsidRPr="000C5E6A">
              <w:t>Update,</w:t>
            </w:r>
            <w:r w:rsidRPr="000C5E6A">
              <w:rPr>
                <w:spacing w:val="1"/>
              </w:rPr>
              <w:t xml:space="preserve"> </w:t>
            </w:r>
            <w:r w:rsidRPr="000C5E6A">
              <w:t>và</w:t>
            </w:r>
            <w:r w:rsidRPr="000C5E6A">
              <w:rPr>
                <w:spacing w:val="-2"/>
              </w:rPr>
              <w:t xml:space="preserve"> </w:t>
            </w:r>
            <w:r w:rsidRPr="000C5E6A">
              <w:t>Delete</w:t>
            </w:r>
          </w:p>
        </w:tc>
      </w:tr>
    </w:tbl>
    <w:p w14:paraId="0E11A42C" w14:textId="77777777" w:rsidR="004D16AA" w:rsidRPr="000C5E6A" w:rsidRDefault="004D16AA" w:rsidP="00CB0855">
      <w:pPr>
        <w:sectPr w:rsidR="004D16AA" w:rsidRPr="000C5E6A" w:rsidSect="002279C3">
          <w:footerReference w:type="default" r:id="rId10"/>
          <w:pgSz w:w="11910" w:h="16840"/>
          <w:pgMar w:top="1220" w:right="900" w:bottom="1120" w:left="1480" w:header="0" w:footer="936" w:gutter="0"/>
          <w:pgNumType w:fmt="lowerRoman" w:start="1"/>
          <w:cols w:space="720"/>
        </w:sectPr>
      </w:pPr>
    </w:p>
    <w:p w14:paraId="55D3DEDC" w14:textId="77777777" w:rsidR="004D16AA" w:rsidRPr="000C5E6A" w:rsidRDefault="004F097A" w:rsidP="008D721D">
      <w:pPr>
        <w:pStyle w:val="Heading1"/>
        <w:numPr>
          <w:ilvl w:val="0"/>
          <w:numId w:val="0"/>
        </w:numPr>
      </w:pPr>
      <w:bookmarkStart w:id="1" w:name="_Toc140180398"/>
      <w:r w:rsidRPr="000C5E6A">
        <w:lastRenderedPageBreak/>
        <w:t>DANH</w:t>
      </w:r>
      <w:r w:rsidRPr="000C5E6A">
        <w:rPr>
          <w:spacing w:val="-5"/>
        </w:rPr>
        <w:t xml:space="preserve"> </w:t>
      </w:r>
      <w:r w:rsidRPr="000C5E6A">
        <w:t>MỤC</w:t>
      </w:r>
      <w:r w:rsidRPr="000C5E6A">
        <w:rPr>
          <w:spacing w:val="-1"/>
        </w:rPr>
        <w:t xml:space="preserve"> </w:t>
      </w:r>
      <w:r w:rsidRPr="000C5E6A">
        <w:t>HÌNH</w:t>
      </w:r>
      <w:r w:rsidRPr="000C5E6A">
        <w:rPr>
          <w:spacing w:val="-9"/>
        </w:rPr>
        <w:t xml:space="preserve"> </w:t>
      </w:r>
      <w:r w:rsidRPr="000C5E6A">
        <w:t>VẼ</w:t>
      </w:r>
      <w:bookmarkEnd w:id="1"/>
    </w:p>
    <w:p w14:paraId="3C198493" w14:textId="77777777" w:rsidR="004D16AA" w:rsidRPr="000C5E6A" w:rsidRDefault="00141382" w:rsidP="00CB0855">
      <w:pPr>
        <w:tabs>
          <w:tab w:val="right" w:leader="dot" w:pos="9281"/>
        </w:tabs>
        <w:spacing w:before="854"/>
        <w:ind w:left="219"/>
        <w:rPr>
          <w:sz w:val="24"/>
        </w:rPr>
      </w:pPr>
      <w:hyperlink w:anchor="_bookmark8" w:history="1">
        <w:r w:rsidR="004F097A" w:rsidRPr="000C5E6A">
          <w:rPr>
            <w:sz w:val="24"/>
          </w:rPr>
          <w:t>Hình</w:t>
        </w:r>
        <w:r w:rsidR="004F097A" w:rsidRPr="000C5E6A">
          <w:rPr>
            <w:spacing w:val="-1"/>
            <w:sz w:val="24"/>
          </w:rPr>
          <w:t xml:space="preserve"> </w:t>
        </w:r>
        <w:r w:rsidR="004F097A" w:rsidRPr="000C5E6A">
          <w:rPr>
            <w:sz w:val="24"/>
          </w:rPr>
          <w:t>1. 1 Mô hình tổng quan hệ</w:t>
        </w:r>
        <w:r w:rsidR="004F097A" w:rsidRPr="000C5E6A">
          <w:rPr>
            <w:spacing w:val="-1"/>
            <w:sz w:val="24"/>
          </w:rPr>
          <w:t xml:space="preserve"> </w:t>
        </w:r>
        <w:r w:rsidR="004F097A" w:rsidRPr="000C5E6A">
          <w:rPr>
            <w:sz w:val="24"/>
          </w:rPr>
          <w:t>thống</w:t>
        </w:r>
        <w:r w:rsidR="004F097A" w:rsidRPr="000C5E6A">
          <w:rPr>
            <w:sz w:val="24"/>
          </w:rPr>
          <w:tab/>
          <w:t>2</w:t>
        </w:r>
      </w:hyperlink>
    </w:p>
    <w:p w14:paraId="39FFCF66" w14:textId="77777777" w:rsidR="004D16AA" w:rsidRPr="000C5E6A" w:rsidRDefault="004F097A" w:rsidP="00CB0855">
      <w:pPr>
        <w:tabs>
          <w:tab w:val="right" w:leader="dot" w:pos="9281"/>
        </w:tabs>
        <w:spacing w:before="276"/>
        <w:ind w:left="219"/>
        <w:rPr>
          <w:sz w:val="24"/>
        </w:rPr>
      </w:pPr>
      <w:r w:rsidRPr="000C5E6A">
        <w:rPr>
          <w:sz w:val="24"/>
        </w:rPr>
        <w:t>Hình</w:t>
      </w:r>
      <w:r w:rsidRPr="000C5E6A">
        <w:rPr>
          <w:spacing w:val="-1"/>
          <w:sz w:val="24"/>
        </w:rPr>
        <w:t xml:space="preserve"> </w:t>
      </w:r>
      <w:r w:rsidRPr="000C5E6A">
        <w:rPr>
          <w:sz w:val="24"/>
        </w:rPr>
        <w:t>1. 2 Hệ</w:t>
      </w:r>
      <w:r w:rsidRPr="000C5E6A">
        <w:rPr>
          <w:spacing w:val="-1"/>
          <w:sz w:val="24"/>
        </w:rPr>
        <w:t xml:space="preserve"> </w:t>
      </w:r>
      <w:r w:rsidRPr="000C5E6A">
        <w:rPr>
          <w:sz w:val="24"/>
        </w:rPr>
        <w:t>quản trị</w:t>
      </w:r>
      <w:r w:rsidRPr="000C5E6A">
        <w:rPr>
          <w:spacing w:val="1"/>
          <w:sz w:val="24"/>
        </w:rPr>
        <w:t xml:space="preserve"> </w:t>
      </w:r>
      <w:r w:rsidRPr="000C5E6A">
        <w:rPr>
          <w:sz w:val="24"/>
        </w:rPr>
        <w:t>cơ</w:t>
      </w:r>
      <w:r w:rsidRPr="000C5E6A">
        <w:rPr>
          <w:spacing w:val="2"/>
          <w:sz w:val="24"/>
        </w:rPr>
        <w:t xml:space="preserve"> </w:t>
      </w:r>
      <w:r w:rsidRPr="000C5E6A">
        <w:rPr>
          <w:sz w:val="24"/>
        </w:rPr>
        <w:t>sở dữ</w:t>
      </w:r>
      <w:r w:rsidRPr="000C5E6A">
        <w:rPr>
          <w:spacing w:val="-1"/>
          <w:sz w:val="24"/>
        </w:rPr>
        <w:t xml:space="preserve"> </w:t>
      </w:r>
      <w:r w:rsidRPr="000C5E6A">
        <w:rPr>
          <w:sz w:val="24"/>
        </w:rPr>
        <w:t>liệu phân tán</w:t>
      </w:r>
      <w:r w:rsidRPr="000C5E6A">
        <w:rPr>
          <w:sz w:val="24"/>
        </w:rPr>
        <w:tab/>
        <w:t>3</w:t>
      </w:r>
    </w:p>
    <w:p w14:paraId="25C44749" w14:textId="77777777" w:rsidR="004D16AA" w:rsidRPr="000C5E6A" w:rsidRDefault="00141382" w:rsidP="00CB0855">
      <w:pPr>
        <w:tabs>
          <w:tab w:val="right" w:leader="dot" w:pos="9281"/>
        </w:tabs>
        <w:spacing w:before="276"/>
        <w:ind w:left="219"/>
        <w:rPr>
          <w:sz w:val="24"/>
        </w:rPr>
      </w:pPr>
      <w:hyperlink w:anchor="_bookmark17" w:history="1">
        <w:r w:rsidR="004F097A" w:rsidRPr="000C5E6A">
          <w:rPr>
            <w:sz w:val="24"/>
          </w:rPr>
          <w:t>Hình</w:t>
        </w:r>
        <w:r w:rsidR="004F097A" w:rsidRPr="000C5E6A">
          <w:rPr>
            <w:spacing w:val="-1"/>
            <w:sz w:val="24"/>
          </w:rPr>
          <w:t xml:space="preserve"> </w:t>
        </w:r>
        <w:r w:rsidR="004F097A" w:rsidRPr="000C5E6A">
          <w:rPr>
            <w:sz w:val="24"/>
          </w:rPr>
          <w:t>1. 3</w:t>
        </w:r>
        <w:r w:rsidR="004F097A" w:rsidRPr="000C5E6A">
          <w:rPr>
            <w:spacing w:val="-5"/>
            <w:sz w:val="24"/>
          </w:rPr>
          <w:t xml:space="preserve"> </w:t>
        </w:r>
        <w:r w:rsidR="004F097A" w:rsidRPr="000C5E6A">
          <w:rPr>
            <w:sz w:val="24"/>
          </w:rPr>
          <w:t>Tổng quan về</w:t>
        </w:r>
        <w:r w:rsidR="004F097A" w:rsidRPr="000C5E6A">
          <w:rPr>
            <w:spacing w:val="-11"/>
            <w:sz w:val="24"/>
          </w:rPr>
          <w:t xml:space="preserve"> </w:t>
        </w:r>
        <w:r w:rsidR="004F097A" w:rsidRPr="000C5E6A">
          <w:rPr>
            <w:sz w:val="24"/>
          </w:rPr>
          <w:t>API</w:t>
        </w:r>
        <w:r w:rsidR="004F097A" w:rsidRPr="000C5E6A">
          <w:rPr>
            <w:sz w:val="24"/>
          </w:rPr>
          <w:tab/>
          <w:t>10</w:t>
        </w:r>
      </w:hyperlink>
    </w:p>
    <w:p w14:paraId="75EF7D14" w14:textId="72C1FEE8" w:rsidR="004D16AA" w:rsidRPr="000C5E6A" w:rsidRDefault="00141382" w:rsidP="00CB0855">
      <w:pPr>
        <w:tabs>
          <w:tab w:val="right" w:leader="dot" w:pos="9271"/>
        </w:tabs>
        <w:spacing w:before="276"/>
        <w:ind w:left="219"/>
        <w:rPr>
          <w:sz w:val="24"/>
        </w:rPr>
      </w:pPr>
      <w:hyperlink w:anchor="_bookmark19" w:history="1">
        <w:r w:rsidR="004F097A" w:rsidRPr="000C5E6A">
          <w:rPr>
            <w:sz w:val="24"/>
          </w:rPr>
          <w:t>Hình</w:t>
        </w:r>
        <w:r w:rsidR="004F097A" w:rsidRPr="000C5E6A">
          <w:rPr>
            <w:spacing w:val="-1"/>
            <w:sz w:val="24"/>
          </w:rPr>
          <w:t xml:space="preserve"> </w:t>
        </w:r>
        <w:r w:rsidR="004F097A" w:rsidRPr="000C5E6A">
          <w:rPr>
            <w:sz w:val="24"/>
          </w:rPr>
          <w:t>1. 4</w:t>
        </w:r>
        <w:r w:rsidR="004F097A" w:rsidRPr="000C5E6A">
          <w:rPr>
            <w:spacing w:val="-1"/>
            <w:sz w:val="24"/>
          </w:rPr>
          <w:t xml:space="preserve"> </w:t>
        </w:r>
        <w:r w:rsidR="004F097A" w:rsidRPr="000C5E6A">
          <w:rPr>
            <w:sz w:val="24"/>
          </w:rPr>
          <w:t>Mô hình</w:t>
        </w:r>
        <w:r w:rsidR="004F097A" w:rsidRPr="000C5E6A">
          <w:rPr>
            <w:spacing w:val="-5"/>
            <w:sz w:val="24"/>
          </w:rPr>
          <w:t xml:space="preserve"> </w:t>
        </w:r>
        <w:r w:rsidR="004F097A" w:rsidRPr="000C5E6A">
          <w:rPr>
            <w:sz w:val="24"/>
          </w:rPr>
          <w:t>WebAPI</w:t>
        </w:r>
        <w:r w:rsidR="004F097A" w:rsidRPr="000C5E6A">
          <w:rPr>
            <w:sz w:val="24"/>
          </w:rPr>
          <w:tab/>
          <w:t>11</w:t>
        </w:r>
      </w:hyperlink>
    </w:p>
    <w:p w14:paraId="7F9E65FE" w14:textId="77777777" w:rsidR="004D16AA" w:rsidRPr="000C5E6A" w:rsidRDefault="00141382" w:rsidP="00CB0855">
      <w:pPr>
        <w:tabs>
          <w:tab w:val="right" w:leader="dot" w:pos="9281"/>
        </w:tabs>
        <w:spacing w:before="829"/>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2. 1 Sơ đồ tổng quan hệ</w:t>
        </w:r>
        <w:r w:rsidR="004F097A" w:rsidRPr="000C5E6A">
          <w:rPr>
            <w:spacing w:val="-1"/>
            <w:sz w:val="24"/>
          </w:rPr>
          <w:t xml:space="preserve"> </w:t>
        </w:r>
        <w:r w:rsidR="004F097A" w:rsidRPr="000C5E6A">
          <w:rPr>
            <w:sz w:val="24"/>
          </w:rPr>
          <w:t>thống</w:t>
        </w:r>
        <w:r w:rsidR="004F097A" w:rsidRPr="000C5E6A">
          <w:rPr>
            <w:sz w:val="24"/>
          </w:rPr>
          <w:tab/>
          <w:t>13</w:t>
        </w:r>
      </w:hyperlink>
    </w:p>
    <w:p w14:paraId="7ABBB9AE" w14:textId="77777777" w:rsidR="004D16AA" w:rsidRPr="000C5E6A" w:rsidRDefault="00141382" w:rsidP="00CB0855">
      <w:pPr>
        <w:tabs>
          <w:tab w:val="right" w:leader="dot" w:pos="9281"/>
        </w:tabs>
        <w:spacing w:before="276"/>
        <w:ind w:left="219"/>
        <w:rPr>
          <w:sz w:val="24"/>
        </w:rPr>
      </w:pPr>
      <w:hyperlink w:anchor="_bookmark25" w:history="1">
        <w:r w:rsidR="004F097A" w:rsidRPr="000C5E6A">
          <w:rPr>
            <w:sz w:val="24"/>
          </w:rPr>
          <w:t>Hình</w:t>
        </w:r>
        <w:r w:rsidR="004F097A" w:rsidRPr="000C5E6A">
          <w:rPr>
            <w:spacing w:val="-1"/>
            <w:sz w:val="24"/>
          </w:rPr>
          <w:t xml:space="preserve"> </w:t>
        </w:r>
        <w:r w:rsidR="004F097A" w:rsidRPr="000C5E6A">
          <w:rPr>
            <w:sz w:val="24"/>
          </w:rPr>
          <w:t>2. 2 Sql Server</w:t>
        </w:r>
      </w:hyperlink>
      <w:r w:rsidR="004F097A" w:rsidRPr="000C5E6A">
        <w:rPr>
          <w:sz w:val="24"/>
        </w:rPr>
        <w:tab/>
      </w:r>
      <w:hyperlink w:anchor="_bookmark25" w:history="1">
        <w:r w:rsidR="004F097A" w:rsidRPr="000C5E6A">
          <w:rPr>
            <w:sz w:val="24"/>
          </w:rPr>
          <w:t>13</w:t>
        </w:r>
      </w:hyperlink>
    </w:p>
    <w:p w14:paraId="0ECF4485" w14:textId="77777777" w:rsidR="004D16AA" w:rsidRPr="000C5E6A" w:rsidRDefault="00141382" w:rsidP="00CB0855">
      <w:pPr>
        <w:tabs>
          <w:tab w:val="right" w:leader="dot" w:pos="9281"/>
        </w:tabs>
        <w:spacing w:before="816"/>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3. 1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đăng</w:t>
        </w:r>
        <w:r w:rsidR="004F097A" w:rsidRPr="000C5E6A">
          <w:rPr>
            <w:spacing w:val="-1"/>
          </w:rPr>
          <w:t xml:space="preserve"> </w:t>
        </w:r>
        <w:r w:rsidR="004F097A" w:rsidRPr="000C5E6A">
          <w:t>nhập</w:t>
        </w:r>
        <w:r w:rsidR="004F097A" w:rsidRPr="000C5E6A">
          <w:tab/>
        </w:r>
        <w:r w:rsidR="004F097A" w:rsidRPr="000C5E6A">
          <w:rPr>
            <w:sz w:val="24"/>
          </w:rPr>
          <w:t>20</w:t>
        </w:r>
      </w:hyperlink>
    </w:p>
    <w:p w14:paraId="408462FB"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3. 2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đăng</w:t>
        </w:r>
        <w:r w:rsidR="004F097A" w:rsidRPr="000C5E6A">
          <w:rPr>
            <w:spacing w:val="-1"/>
          </w:rPr>
          <w:t xml:space="preserve"> </w:t>
        </w:r>
        <w:r w:rsidR="004F097A" w:rsidRPr="000C5E6A">
          <w:t>nhập</w:t>
        </w:r>
        <w:r w:rsidR="004F097A" w:rsidRPr="000C5E6A">
          <w:rPr>
            <w:spacing w:val="-1"/>
          </w:rPr>
          <w:t xml:space="preserve"> </w:t>
        </w:r>
        <w:r w:rsidR="004F097A" w:rsidRPr="000C5E6A">
          <w:t>Database</w:t>
        </w:r>
        <w:r w:rsidR="004F097A" w:rsidRPr="000C5E6A">
          <w:tab/>
        </w:r>
        <w:r w:rsidR="004F097A" w:rsidRPr="000C5E6A">
          <w:rPr>
            <w:sz w:val="24"/>
          </w:rPr>
          <w:t>21</w:t>
        </w:r>
      </w:hyperlink>
    </w:p>
    <w:p w14:paraId="31D607A8"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3. 3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Menu</w:t>
        </w:r>
        <w:r w:rsidR="004F097A" w:rsidRPr="000C5E6A">
          <w:rPr>
            <w:spacing w:val="-1"/>
          </w:rPr>
          <w:t xml:space="preserve"> </w:t>
        </w:r>
        <w:r w:rsidR="004F097A" w:rsidRPr="000C5E6A">
          <w:t>chức năng</w:t>
        </w:r>
        <w:r w:rsidR="004F097A" w:rsidRPr="000C5E6A">
          <w:tab/>
        </w:r>
        <w:r w:rsidR="004F097A" w:rsidRPr="000C5E6A">
          <w:rPr>
            <w:sz w:val="24"/>
          </w:rPr>
          <w:t>21</w:t>
        </w:r>
      </w:hyperlink>
    </w:p>
    <w:p w14:paraId="7AF09504" w14:textId="77777777" w:rsidR="004D16AA" w:rsidRPr="000C5E6A" w:rsidRDefault="00141382" w:rsidP="00CB0855">
      <w:pPr>
        <w:tabs>
          <w:tab w:val="right" w:leader="dot" w:pos="9281"/>
        </w:tabs>
        <w:spacing w:before="254"/>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3. 4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phân</w:t>
        </w:r>
        <w:r w:rsidR="004F097A" w:rsidRPr="000C5E6A">
          <w:rPr>
            <w:spacing w:val="-1"/>
          </w:rPr>
          <w:t xml:space="preserve"> </w:t>
        </w:r>
        <w:r w:rsidR="004F097A" w:rsidRPr="000C5E6A">
          <w:t>cấp</w:t>
        </w:r>
        <w:r w:rsidR="004F097A" w:rsidRPr="000C5E6A">
          <w:rPr>
            <w:spacing w:val="-1"/>
          </w:rPr>
          <w:t xml:space="preserve"> </w:t>
        </w:r>
        <w:r w:rsidR="004F097A" w:rsidRPr="000C5E6A">
          <w:t>chức năng</w:t>
        </w:r>
        <w:r w:rsidR="004F097A" w:rsidRPr="000C5E6A">
          <w:tab/>
        </w:r>
        <w:r w:rsidR="004F097A" w:rsidRPr="000C5E6A">
          <w:rPr>
            <w:sz w:val="24"/>
          </w:rPr>
          <w:t>22</w:t>
        </w:r>
      </w:hyperlink>
    </w:p>
    <w:p w14:paraId="7A91A440" w14:textId="77777777" w:rsidR="004D16AA" w:rsidRPr="000C5E6A" w:rsidRDefault="00141382" w:rsidP="00CB0855">
      <w:pPr>
        <w:tabs>
          <w:tab w:val="right" w:leader="dot" w:pos="9281"/>
        </w:tabs>
        <w:spacing w:before="253"/>
        <w:ind w:left="219"/>
        <w:rPr>
          <w:sz w:val="24"/>
        </w:rPr>
      </w:pPr>
      <w:hyperlink w:anchor="_bookmark25" w:history="1">
        <w:r w:rsidR="004F097A" w:rsidRPr="000C5E6A">
          <w:rPr>
            <w:sz w:val="24"/>
          </w:rPr>
          <w:t>Hình</w:t>
        </w:r>
        <w:r w:rsidR="004F097A" w:rsidRPr="000C5E6A">
          <w:rPr>
            <w:spacing w:val="-2"/>
            <w:sz w:val="24"/>
          </w:rPr>
          <w:t xml:space="preserve"> </w:t>
        </w:r>
        <w:r w:rsidR="004F097A" w:rsidRPr="000C5E6A">
          <w:rPr>
            <w:sz w:val="24"/>
          </w:rPr>
          <w:t xml:space="preserve">3. 5 </w:t>
        </w:r>
        <w:r w:rsidR="004F097A" w:rsidRPr="000C5E6A">
          <w:t>Giao</w:t>
        </w:r>
        <w:r w:rsidR="004F097A" w:rsidRPr="000C5E6A">
          <w:rPr>
            <w:spacing w:val="-1"/>
          </w:rPr>
          <w:t xml:space="preserve"> </w:t>
        </w:r>
        <w:r w:rsidR="004F097A" w:rsidRPr="000C5E6A">
          <w:t>diện</w:t>
        </w:r>
        <w:r w:rsidR="004F097A" w:rsidRPr="000C5E6A">
          <w:rPr>
            <w:spacing w:val="1"/>
          </w:rPr>
          <w:t xml:space="preserve"> </w:t>
        </w:r>
        <w:r w:rsidR="004F097A" w:rsidRPr="000C5E6A">
          <w:t>CRUD</w:t>
        </w:r>
        <w:r w:rsidR="004F097A" w:rsidRPr="000C5E6A">
          <w:rPr>
            <w:spacing w:val="-1"/>
          </w:rPr>
          <w:t xml:space="preserve"> </w:t>
        </w:r>
        <w:r w:rsidR="004F097A" w:rsidRPr="000C5E6A">
          <w:t>cho</w:t>
        </w:r>
        <w:r w:rsidR="004F097A" w:rsidRPr="000C5E6A">
          <w:rPr>
            <w:spacing w:val="-1"/>
          </w:rPr>
          <w:t xml:space="preserve"> </w:t>
        </w:r>
        <w:r w:rsidR="004F097A" w:rsidRPr="000C5E6A">
          <w:t>thông</w:t>
        </w:r>
        <w:r w:rsidR="004F097A" w:rsidRPr="000C5E6A">
          <w:rPr>
            <w:spacing w:val="-1"/>
          </w:rPr>
          <w:t xml:space="preserve"> </w:t>
        </w:r>
        <w:r w:rsidR="004F097A" w:rsidRPr="000C5E6A">
          <w:t>tin xét</w:t>
        </w:r>
        <w:r w:rsidR="004F097A" w:rsidRPr="000C5E6A">
          <w:rPr>
            <w:spacing w:val="1"/>
          </w:rPr>
          <w:t xml:space="preserve"> </w:t>
        </w:r>
        <w:r w:rsidR="004F097A" w:rsidRPr="000C5E6A">
          <w:t>nghiệm</w:t>
        </w:r>
        <w:r w:rsidR="004F097A" w:rsidRPr="000C5E6A">
          <w:tab/>
        </w:r>
        <w:r w:rsidR="004F097A" w:rsidRPr="000C5E6A">
          <w:rPr>
            <w:sz w:val="24"/>
          </w:rPr>
          <w:t>22</w:t>
        </w:r>
      </w:hyperlink>
    </w:p>
    <w:p w14:paraId="4057175F" w14:textId="77777777" w:rsidR="004D16AA" w:rsidRPr="000C5E6A" w:rsidRDefault="004D16AA" w:rsidP="00CB0855">
      <w:pPr>
        <w:rPr>
          <w:sz w:val="24"/>
        </w:rPr>
        <w:sectPr w:rsidR="004D16AA" w:rsidRPr="000C5E6A">
          <w:pgSz w:w="11910" w:h="16840"/>
          <w:pgMar w:top="1220" w:right="900" w:bottom="1120" w:left="1480" w:header="0" w:footer="936" w:gutter="0"/>
          <w:cols w:space="720"/>
        </w:sectPr>
      </w:pPr>
    </w:p>
    <w:p w14:paraId="6828758B" w14:textId="77777777" w:rsidR="004D16AA" w:rsidRPr="000C5E6A" w:rsidRDefault="004F097A" w:rsidP="008D721D">
      <w:pPr>
        <w:pStyle w:val="Heading1"/>
        <w:numPr>
          <w:ilvl w:val="0"/>
          <w:numId w:val="0"/>
        </w:numPr>
      </w:pPr>
      <w:bookmarkStart w:id="2" w:name="_Toc140180399"/>
      <w:r w:rsidRPr="000C5E6A">
        <w:lastRenderedPageBreak/>
        <w:t>DANH</w:t>
      </w:r>
      <w:r w:rsidRPr="000C5E6A">
        <w:rPr>
          <w:spacing w:val="-5"/>
        </w:rPr>
        <w:t xml:space="preserve"> </w:t>
      </w:r>
      <w:r w:rsidRPr="000C5E6A">
        <w:t>MỤC</w:t>
      </w:r>
      <w:r w:rsidRPr="000C5E6A">
        <w:rPr>
          <w:spacing w:val="-1"/>
        </w:rPr>
        <w:t xml:space="preserve"> </w:t>
      </w:r>
      <w:r w:rsidRPr="000C5E6A">
        <w:t>BẢNG</w:t>
      </w:r>
      <w:r w:rsidRPr="000C5E6A">
        <w:rPr>
          <w:spacing w:val="-4"/>
        </w:rPr>
        <w:t xml:space="preserve"> </w:t>
      </w:r>
      <w:r w:rsidRPr="000C5E6A">
        <w:t>BIỂU</w:t>
      </w:r>
      <w:bookmarkEnd w:id="2"/>
    </w:p>
    <w:p w14:paraId="7332541F" w14:textId="77777777" w:rsidR="004D16AA" w:rsidRPr="000C5E6A" w:rsidRDefault="004D16AA" w:rsidP="00CB0855">
      <w:pPr>
        <w:pStyle w:val="BodyText"/>
        <w:rPr>
          <w:b/>
          <w:sz w:val="34"/>
        </w:rPr>
      </w:pPr>
    </w:p>
    <w:p w14:paraId="6CD2286A" w14:textId="77777777" w:rsidR="004D16AA" w:rsidRPr="000C5E6A" w:rsidRDefault="004D16AA" w:rsidP="00CB0855">
      <w:pPr>
        <w:pStyle w:val="BodyText"/>
        <w:spacing w:before="1"/>
        <w:rPr>
          <w:b/>
          <w:sz w:val="37"/>
        </w:rPr>
      </w:pPr>
    </w:p>
    <w:p w14:paraId="55654DC9" w14:textId="77777777" w:rsidR="004D16AA" w:rsidRPr="000C5E6A" w:rsidRDefault="004F097A" w:rsidP="00CB0855">
      <w:pPr>
        <w:tabs>
          <w:tab w:val="left" w:leader="dot" w:pos="8821"/>
        </w:tabs>
        <w:ind w:right="23"/>
        <w:jc w:val="center"/>
        <w:rPr>
          <w:sz w:val="24"/>
        </w:rPr>
      </w:pPr>
      <w:r w:rsidRPr="000C5E6A">
        <w:rPr>
          <w:sz w:val="24"/>
        </w:rPr>
        <w:t>Bảng</w:t>
      </w:r>
      <w:r w:rsidRPr="000C5E6A">
        <w:rPr>
          <w:spacing w:val="-1"/>
          <w:sz w:val="24"/>
        </w:rPr>
        <w:t xml:space="preserve"> </w:t>
      </w:r>
      <w:r w:rsidRPr="000C5E6A">
        <w:rPr>
          <w:sz w:val="24"/>
        </w:rPr>
        <w:t>2. 1</w:t>
      </w:r>
      <w:r w:rsidRPr="000C5E6A">
        <w:rPr>
          <w:spacing w:val="-5"/>
          <w:sz w:val="24"/>
        </w:rPr>
        <w:t xml:space="preserve"> </w:t>
      </w:r>
      <w:r w:rsidRPr="000C5E6A">
        <w:rPr>
          <w:sz w:val="24"/>
        </w:rPr>
        <w:t>Thông tin xét</w:t>
      </w:r>
      <w:r w:rsidRPr="000C5E6A">
        <w:rPr>
          <w:spacing w:val="-1"/>
          <w:sz w:val="24"/>
        </w:rPr>
        <w:t xml:space="preserve"> </w:t>
      </w:r>
      <w:r w:rsidRPr="000C5E6A">
        <w:rPr>
          <w:sz w:val="24"/>
        </w:rPr>
        <w:t>nghiệm Hóa</w:t>
      </w:r>
      <w:r w:rsidRPr="000C5E6A">
        <w:rPr>
          <w:spacing w:val="-1"/>
          <w:sz w:val="24"/>
        </w:rPr>
        <w:t xml:space="preserve"> </w:t>
      </w:r>
      <w:r w:rsidRPr="000C5E6A">
        <w:rPr>
          <w:sz w:val="24"/>
        </w:rPr>
        <w:t>Sinh</w:t>
      </w:r>
      <w:r w:rsidRPr="000C5E6A">
        <w:rPr>
          <w:sz w:val="24"/>
        </w:rPr>
        <w:tab/>
        <w:t>16</w:t>
      </w:r>
    </w:p>
    <w:p w14:paraId="2A660BC9" w14:textId="77777777" w:rsidR="004D16AA" w:rsidRPr="000C5E6A" w:rsidRDefault="004F097A" w:rsidP="00CB0855">
      <w:pPr>
        <w:tabs>
          <w:tab w:val="left" w:leader="dot" w:pos="8821"/>
        </w:tabs>
        <w:spacing w:before="204"/>
        <w:ind w:right="23"/>
        <w:jc w:val="center"/>
        <w:rPr>
          <w:sz w:val="24"/>
        </w:rPr>
      </w:pPr>
      <w:r w:rsidRPr="000C5E6A">
        <w:rPr>
          <w:sz w:val="24"/>
        </w:rPr>
        <w:t>Bảng</w:t>
      </w:r>
      <w:r w:rsidRPr="000C5E6A">
        <w:rPr>
          <w:spacing w:val="-2"/>
          <w:sz w:val="24"/>
        </w:rPr>
        <w:t xml:space="preserve"> </w:t>
      </w:r>
      <w:r w:rsidRPr="000C5E6A">
        <w:rPr>
          <w:sz w:val="24"/>
        </w:rPr>
        <w:t>2.</w:t>
      </w:r>
      <w:r w:rsidRPr="000C5E6A">
        <w:rPr>
          <w:spacing w:val="-2"/>
          <w:sz w:val="24"/>
        </w:rPr>
        <w:t xml:space="preserve"> </w:t>
      </w:r>
      <w:r w:rsidRPr="000C5E6A">
        <w:rPr>
          <w:sz w:val="24"/>
        </w:rPr>
        <w:t>2</w:t>
      </w:r>
      <w:r w:rsidRPr="000C5E6A">
        <w:rPr>
          <w:spacing w:val="-6"/>
          <w:sz w:val="24"/>
        </w:rPr>
        <w:t xml:space="preserve"> </w:t>
      </w:r>
      <w:r w:rsidRPr="000C5E6A">
        <w:rPr>
          <w:sz w:val="24"/>
        </w:rPr>
        <w:t>Thông</w:t>
      </w:r>
      <w:r w:rsidRPr="000C5E6A">
        <w:rPr>
          <w:spacing w:val="-2"/>
          <w:sz w:val="24"/>
        </w:rPr>
        <w:t xml:space="preserve"> </w:t>
      </w:r>
      <w:r w:rsidRPr="000C5E6A">
        <w:rPr>
          <w:sz w:val="24"/>
        </w:rPr>
        <w:t>tin</w:t>
      </w:r>
      <w:r w:rsidRPr="000C5E6A">
        <w:rPr>
          <w:spacing w:val="-1"/>
          <w:sz w:val="24"/>
        </w:rPr>
        <w:t xml:space="preserve"> </w:t>
      </w:r>
      <w:r w:rsidRPr="000C5E6A">
        <w:rPr>
          <w:sz w:val="24"/>
        </w:rPr>
        <w:t>xét</w:t>
      </w:r>
      <w:r w:rsidRPr="000C5E6A">
        <w:rPr>
          <w:spacing w:val="-1"/>
          <w:sz w:val="24"/>
        </w:rPr>
        <w:t xml:space="preserve"> </w:t>
      </w:r>
      <w:r w:rsidRPr="000C5E6A">
        <w:rPr>
          <w:sz w:val="24"/>
        </w:rPr>
        <w:t>nghiệm</w:t>
      </w:r>
      <w:r w:rsidRPr="000C5E6A">
        <w:rPr>
          <w:spacing w:val="-1"/>
          <w:sz w:val="24"/>
        </w:rPr>
        <w:t xml:space="preserve"> </w:t>
      </w:r>
      <w:r w:rsidRPr="000C5E6A">
        <w:rPr>
          <w:sz w:val="24"/>
        </w:rPr>
        <w:t>Nước</w:t>
      </w:r>
      <w:r w:rsidRPr="000C5E6A">
        <w:rPr>
          <w:spacing w:val="-8"/>
          <w:sz w:val="24"/>
        </w:rPr>
        <w:t xml:space="preserve"> </w:t>
      </w:r>
      <w:r w:rsidRPr="000C5E6A">
        <w:rPr>
          <w:sz w:val="24"/>
        </w:rPr>
        <w:t>Tiểu</w:t>
      </w:r>
      <w:r w:rsidRPr="000C5E6A">
        <w:rPr>
          <w:sz w:val="24"/>
        </w:rPr>
        <w:tab/>
        <w:t>17</w:t>
      </w:r>
    </w:p>
    <w:p w14:paraId="27DEE9D9" w14:textId="77777777" w:rsidR="004D16AA" w:rsidRPr="000C5E6A" w:rsidRDefault="004D16AA" w:rsidP="00CB0855">
      <w:pPr>
        <w:jc w:val="center"/>
        <w:rPr>
          <w:sz w:val="24"/>
        </w:rPr>
        <w:sectPr w:rsidR="004D16AA" w:rsidRPr="000C5E6A">
          <w:pgSz w:w="11910" w:h="16840"/>
          <w:pgMar w:top="1220" w:right="900" w:bottom="1120" w:left="1480" w:header="0" w:footer="936" w:gutter="0"/>
          <w:cols w:space="720"/>
        </w:sectPr>
      </w:pPr>
    </w:p>
    <w:p w14:paraId="00C15CFC" w14:textId="13531150" w:rsidR="004D16AA" w:rsidRPr="00A009A2" w:rsidRDefault="004F097A" w:rsidP="008D721D">
      <w:pPr>
        <w:pStyle w:val="Heading1"/>
        <w:numPr>
          <w:ilvl w:val="0"/>
          <w:numId w:val="0"/>
        </w:numPr>
      </w:pPr>
      <w:bookmarkStart w:id="3" w:name="_Toc140180400"/>
      <w:r w:rsidRPr="000C5E6A">
        <w:lastRenderedPageBreak/>
        <w:t>TÓM</w:t>
      </w:r>
      <w:r w:rsidRPr="000C5E6A">
        <w:rPr>
          <w:spacing w:val="-6"/>
        </w:rPr>
        <w:t xml:space="preserve"> </w:t>
      </w:r>
      <w:r w:rsidRPr="000C5E6A">
        <w:t>TẮT</w:t>
      </w:r>
      <w:r w:rsidRPr="000C5E6A">
        <w:rPr>
          <w:spacing w:val="-5"/>
        </w:rPr>
        <w:t xml:space="preserve"> </w:t>
      </w:r>
      <w:r w:rsidRPr="000C5E6A">
        <w:t>ĐỒ</w:t>
      </w:r>
      <w:r w:rsidRPr="000C5E6A">
        <w:rPr>
          <w:spacing w:val="-3"/>
        </w:rPr>
        <w:t xml:space="preserve"> </w:t>
      </w:r>
      <w:r w:rsidRPr="000C5E6A">
        <w:t>ÁN</w:t>
      </w:r>
      <w:bookmarkEnd w:id="3"/>
    </w:p>
    <w:p w14:paraId="4B0E1B30" w14:textId="04B5F234" w:rsidR="00A009A2" w:rsidRPr="00A009A2" w:rsidRDefault="00A009A2" w:rsidP="00A009A2">
      <w:pPr>
        <w:ind w:firstLine="720"/>
        <w:rPr>
          <w:szCs w:val="26"/>
        </w:rPr>
      </w:pPr>
      <w:r w:rsidRPr="00A009A2">
        <w:rPr>
          <w:szCs w:val="26"/>
        </w:rPr>
        <w:t>Công nghệ thông tin ngày càng chứng tỏ thế mạnh của mình trong mọi lĩnh vực cuộc sống. Việc ứng dụng công nghệ thông tin giúp cho con người tiết kiệm tối đa thời gian và chỉ phí cho nhưng công đoạn thủ công truyền thống, mà thay vào đó chúng ta hãy xây dựng nên các phần mềm thay thế</w:t>
      </w:r>
      <w:r>
        <w:rPr>
          <w:szCs w:val="26"/>
        </w:rPr>
        <w:t xml:space="preserve"> cho sức lao động của con người</w:t>
      </w:r>
      <w:r w:rsidRPr="00A009A2">
        <w:rPr>
          <w:szCs w:val="26"/>
        </w:rPr>
        <w:t xml:space="preserve">. </w:t>
      </w:r>
      <w:r>
        <w:rPr>
          <w:szCs w:val="26"/>
        </w:rPr>
        <w:t>Khi việc điều trị bệnh nhân thận không thể bị chậm trễ bởi những phương t</w:t>
      </w:r>
      <w:r w:rsidR="003C274A">
        <w:rPr>
          <w:szCs w:val="26"/>
        </w:rPr>
        <w:t xml:space="preserve">hức quản lý không còn hiệu quả, nhằm giúp đỡ các y bác sĩ thực hiện thiên chức cao cả của họ. </w:t>
      </w:r>
      <w:r w:rsidRPr="00A009A2">
        <w:rPr>
          <w:szCs w:val="26"/>
        </w:rPr>
        <w:t xml:space="preserve">Vì vậy điều cấp thiết hiện nay cho chúng ta là xây dựng nên một phần mềm </w:t>
      </w:r>
      <w:r w:rsidR="000A6FCA">
        <w:rPr>
          <w:szCs w:val="26"/>
        </w:rPr>
        <w:t>“</w:t>
      </w:r>
      <w:r w:rsidR="000A6FCA" w:rsidRPr="00B017B6">
        <w:rPr>
          <w:b/>
          <w:bCs/>
          <w:szCs w:val="26"/>
        </w:rPr>
        <w:t>Hệ thống hỗ trợ bệnh nhân điều trị thân nhân tạo</w:t>
      </w:r>
      <w:r w:rsidR="000A6FCA">
        <w:rPr>
          <w:szCs w:val="26"/>
        </w:rPr>
        <w:t>”. Phần mềm</w:t>
      </w:r>
      <w:r w:rsidRPr="00A009A2">
        <w:rPr>
          <w:szCs w:val="26"/>
        </w:rPr>
        <w:t xml:space="preserve"> có thể quản lý tốt </w:t>
      </w:r>
      <w:r w:rsidR="000A6FCA">
        <w:rPr>
          <w:szCs w:val="26"/>
        </w:rPr>
        <w:t>thông tin bệnh nhân, thông tin xét nghiệm, điều trị</w:t>
      </w:r>
      <w:r w:rsidRPr="00A009A2">
        <w:rPr>
          <w:szCs w:val="26"/>
        </w:rPr>
        <w:t xml:space="preserve"> cũng như </w:t>
      </w:r>
      <w:r w:rsidR="000A6FCA">
        <w:rPr>
          <w:szCs w:val="26"/>
        </w:rPr>
        <w:t>đưa ra một số thống kê, biểu đồ</w:t>
      </w:r>
      <w:r w:rsidRPr="00A009A2">
        <w:rPr>
          <w:szCs w:val="26"/>
        </w:rPr>
        <w:t xml:space="preserve"> một các</w:t>
      </w:r>
      <w:r w:rsidR="000A6FCA">
        <w:rPr>
          <w:szCs w:val="26"/>
        </w:rPr>
        <w:t>h</w:t>
      </w:r>
      <w:r w:rsidRPr="00A009A2">
        <w:rPr>
          <w:szCs w:val="26"/>
        </w:rPr>
        <w:t xml:space="preserve"> thuận tiện, dễ dàng và chính xác nhấ</w:t>
      </w:r>
      <w:r w:rsidR="000A6FCA">
        <w:rPr>
          <w:szCs w:val="26"/>
        </w:rPr>
        <w:t>t để hỗ trợ cho việc khám chữa bệnh hiệu quả hơn.</w:t>
      </w:r>
    </w:p>
    <w:p w14:paraId="2ACA3768" w14:textId="1350876B" w:rsidR="002270E0" w:rsidRDefault="002270E0">
      <w:pPr>
        <w:rPr>
          <w:szCs w:val="26"/>
        </w:rPr>
      </w:pPr>
      <w:r>
        <w:rPr>
          <w:szCs w:val="26"/>
        </w:rPr>
        <w:br w:type="page"/>
      </w:r>
    </w:p>
    <w:p w14:paraId="134A8016" w14:textId="7625B65C" w:rsidR="00A009A2" w:rsidRPr="002270E0" w:rsidRDefault="002270E0" w:rsidP="008D721D">
      <w:pPr>
        <w:pStyle w:val="Heading1"/>
        <w:numPr>
          <w:ilvl w:val="0"/>
          <w:numId w:val="0"/>
        </w:numPr>
      </w:pPr>
      <w:r w:rsidRPr="00882A3B">
        <w:lastRenderedPageBreak/>
        <w:t>ABSTRACT</w:t>
      </w:r>
    </w:p>
    <w:p w14:paraId="0F8D895C" w14:textId="21F3A161" w:rsidR="00A009A2" w:rsidRDefault="00704A86" w:rsidP="00DB42F8">
      <w:pPr>
        <w:ind w:firstLine="720"/>
        <w:rPr>
          <w:szCs w:val="26"/>
        </w:rPr>
      </w:pPr>
      <w:r w:rsidRPr="00A009A2">
        <w:rPr>
          <w:szCs w:val="26"/>
        </w:rPr>
        <w:t xml:space="preserve">Information technology is increasingly proving its strength in all areas of life. The application of information technology helps people save maximum time and costs for traditional manual processes, but instead, let's build replacement software for human labor. People. When the treatment of renal patients cannot be delayed by ineffective management modalities. So what is urgent for us now is to build a software </w:t>
      </w:r>
      <w:r w:rsidR="000A6FCA">
        <w:rPr>
          <w:szCs w:val="26"/>
        </w:rPr>
        <w:t>“</w:t>
      </w:r>
      <w:r w:rsidR="000A6FCA" w:rsidRPr="00B017B6">
        <w:rPr>
          <w:b/>
          <w:bCs/>
          <w:szCs w:val="26"/>
        </w:rPr>
        <w:t>Hệ thống hỗ trợ bệnh nhân điều trị thân nhân tạo</w:t>
      </w:r>
      <w:r w:rsidR="000A6FCA">
        <w:rPr>
          <w:szCs w:val="26"/>
        </w:rPr>
        <w:t>”</w:t>
      </w:r>
      <w:r w:rsidR="00DB42F8">
        <w:rPr>
          <w:szCs w:val="26"/>
        </w:rPr>
        <w:t xml:space="preserve">. </w:t>
      </w:r>
      <w:r w:rsidR="00DB42F8" w:rsidRPr="00DB42F8">
        <w:rPr>
          <w:szCs w:val="26"/>
        </w:rPr>
        <w:t>The software can well manage patient information, test information, treatment as well as give some statistics and charts in the most convenient, easy and accurate way to support medical examination and treatment more effectively.</w:t>
      </w:r>
    </w:p>
    <w:p w14:paraId="4C006454" w14:textId="60DB4DD9" w:rsidR="00A009A2" w:rsidRDefault="00A009A2" w:rsidP="00A009A2">
      <w:pPr>
        <w:rPr>
          <w:szCs w:val="26"/>
        </w:rPr>
      </w:pPr>
    </w:p>
    <w:p w14:paraId="5846756B" w14:textId="7239CE90" w:rsidR="00A009A2" w:rsidRDefault="00A009A2" w:rsidP="00A009A2">
      <w:pPr>
        <w:rPr>
          <w:szCs w:val="26"/>
        </w:rPr>
      </w:pPr>
    </w:p>
    <w:p w14:paraId="2EB64EA5" w14:textId="082F2C91" w:rsidR="00A009A2" w:rsidRDefault="00A009A2" w:rsidP="00A009A2">
      <w:pPr>
        <w:rPr>
          <w:szCs w:val="26"/>
        </w:rPr>
      </w:pPr>
    </w:p>
    <w:p w14:paraId="14CD655C" w14:textId="1AB527F1" w:rsidR="00A009A2" w:rsidRDefault="00A009A2" w:rsidP="00A009A2">
      <w:pPr>
        <w:rPr>
          <w:szCs w:val="26"/>
        </w:rPr>
      </w:pPr>
    </w:p>
    <w:p w14:paraId="32CA1A13" w14:textId="0AA42D29" w:rsidR="00A009A2" w:rsidRDefault="00A009A2" w:rsidP="00A009A2">
      <w:pPr>
        <w:rPr>
          <w:szCs w:val="26"/>
        </w:rPr>
      </w:pPr>
    </w:p>
    <w:p w14:paraId="57654573" w14:textId="183C1400" w:rsidR="00A009A2" w:rsidRDefault="00A009A2" w:rsidP="00A009A2">
      <w:pPr>
        <w:rPr>
          <w:szCs w:val="26"/>
        </w:rPr>
      </w:pPr>
    </w:p>
    <w:p w14:paraId="53D7FD9E" w14:textId="279A2B08" w:rsidR="00A009A2" w:rsidRDefault="00A009A2" w:rsidP="00A009A2">
      <w:pPr>
        <w:rPr>
          <w:szCs w:val="26"/>
        </w:rPr>
      </w:pPr>
    </w:p>
    <w:p w14:paraId="6071AA05" w14:textId="7F38BE54" w:rsidR="00A009A2" w:rsidRDefault="00A009A2" w:rsidP="00A009A2">
      <w:pPr>
        <w:rPr>
          <w:szCs w:val="26"/>
        </w:rPr>
      </w:pPr>
    </w:p>
    <w:p w14:paraId="3EEA8F88" w14:textId="3217EF55" w:rsidR="00A009A2" w:rsidRDefault="00A009A2" w:rsidP="00A009A2">
      <w:pPr>
        <w:rPr>
          <w:szCs w:val="26"/>
        </w:rPr>
      </w:pPr>
    </w:p>
    <w:p w14:paraId="5B4552CA" w14:textId="006E341F" w:rsidR="00A009A2" w:rsidRDefault="00A009A2" w:rsidP="00A009A2">
      <w:pPr>
        <w:rPr>
          <w:szCs w:val="26"/>
        </w:rPr>
      </w:pPr>
    </w:p>
    <w:p w14:paraId="37BA5652" w14:textId="77777777" w:rsidR="008E3443" w:rsidRDefault="008E3443" w:rsidP="00CB0855">
      <w:pPr>
        <w:pStyle w:val="Heading1"/>
        <w:sectPr w:rsidR="008E3443" w:rsidSect="009C19A0">
          <w:footerReference w:type="default" r:id="rId11"/>
          <w:pgSz w:w="11910" w:h="16840"/>
          <w:pgMar w:top="1100" w:right="900" w:bottom="1120" w:left="1480" w:header="0" w:footer="936" w:gutter="0"/>
          <w:pgNumType w:start="1"/>
          <w:cols w:space="720"/>
        </w:sectPr>
      </w:pPr>
    </w:p>
    <w:p w14:paraId="5DDBA7E3" w14:textId="5ED99387" w:rsidR="004D16AA" w:rsidRPr="00DF04A0" w:rsidRDefault="00793C30" w:rsidP="00CB0855">
      <w:pPr>
        <w:pStyle w:val="Heading1"/>
      </w:pPr>
      <w:r>
        <w:lastRenderedPageBreak/>
        <w:t>TỔNG QUAN ĐỀ TÀI</w:t>
      </w:r>
    </w:p>
    <w:p w14:paraId="79774287" w14:textId="55B083B7" w:rsidR="004D16AA" w:rsidRPr="00DB7F96" w:rsidRDefault="002270E0" w:rsidP="00CB0855">
      <w:pPr>
        <w:ind w:firstLine="360"/>
        <w:rPr>
          <w:szCs w:val="26"/>
        </w:rPr>
      </w:pPr>
      <w:r>
        <w:rPr>
          <w:szCs w:val="26"/>
        </w:rPr>
        <w:t>Chương 1 đề cập tới việc g</w:t>
      </w:r>
      <w:r w:rsidR="00DB7F96">
        <w:rPr>
          <w:szCs w:val="26"/>
        </w:rPr>
        <w:t xml:space="preserve">iới </w:t>
      </w:r>
      <w:r w:rsidR="00226D58" w:rsidRPr="008247C5">
        <w:rPr>
          <w:szCs w:val="26"/>
        </w:rPr>
        <w:t>thiệu</w:t>
      </w:r>
      <w:r>
        <w:rPr>
          <w:spacing w:val="65"/>
          <w:szCs w:val="26"/>
        </w:rPr>
        <w:t xml:space="preserve"> </w:t>
      </w:r>
      <w:r w:rsidR="00226D58" w:rsidRPr="008247C5">
        <w:rPr>
          <w:szCs w:val="26"/>
        </w:rPr>
        <w:t xml:space="preserve">tổng quan </w:t>
      </w:r>
      <w:r w:rsidR="008B0991">
        <w:rPr>
          <w:szCs w:val="26"/>
        </w:rPr>
        <w:t>đ</w:t>
      </w:r>
      <w:r w:rsidR="00226D58" w:rsidRPr="008247C5">
        <w:rPr>
          <w:szCs w:val="26"/>
        </w:rPr>
        <w:t xml:space="preserve">ề tài </w:t>
      </w:r>
      <w:r>
        <w:rPr>
          <w:szCs w:val="26"/>
        </w:rPr>
        <w:t>q</w:t>
      </w:r>
      <w:r w:rsidR="004F097A" w:rsidRPr="008247C5">
        <w:rPr>
          <w:szCs w:val="26"/>
        </w:rPr>
        <w:t>uản lý thông tin</w:t>
      </w:r>
      <w:r>
        <w:rPr>
          <w:szCs w:val="26"/>
        </w:rPr>
        <w:t xml:space="preserve"> hỗ trợ</w:t>
      </w:r>
      <w:r w:rsidR="004F097A" w:rsidRPr="008247C5">
        <w:rPr>
          <w:szCs w:val="26"/>
        </w:rPr>
        <w:t xml:space="preserve"> bệnh nhân điều trị thận</w:t>
      </w:r>
      <w:r w:rsidR="004F097A" w:rsidRPr="008247C5">
        <w:rPr>
          <w:spacing w:val="1"/>
          <w:szCs w:val="26"/>
        </w:rPr>
        <w:t xml:space="preserve"> </w:t>
      </w:r>
      <w:r w:rsidR="00226D58" w:rsidRPr="008247C5">
        <w:rPr>
          <w:szCs w:val="26"/>
        </w:rPr>
        <w:t xml:space="preserve">nhân tạo, </w:t>
      </w:r>
      <w:r w:rsidR="0036619A" w:rsidRPr="008247C5">
        <w:rPr>
          <w:szCs w:val="26"/>
        </w:rPr>
        <w:t xml:space="preserve">đặt vấn đề, </w:t>
      </w:r>
      <w:r w:rsidR="00DC67BF" w:rsidRPr="008247C5">
        <w:rPr>
          <w:szCs w:val="26"/>
        </w:rPr>
        <w:t>mô tả các phương pháp hiện có để giải quyết vấn để, trình bày mục đích của đồ án song song với việc giới hạn phạm vi của vấn đề mà đồ án sẽ tâp trung giải quyết</w:t>
      </w:r>
      <w:r w:rsidR="008247C5" w:rsidRPr="008247C5">
        <w:rPr>
          <w:szCs w:val="26"/>
        </w:rPr>
        <w:t>, tóm tắt cấu trúc đồ án và nội dung tương ứng của các phần sẽ lần lượt được trình bày ở các chương tiếp theo.</w:t>
      </w:r>
      <w:r w:rsidR="00DB7F96">
        <w:rPr>
          <w:szCs w:val="26"/>
        </w:rPr>
        <w:t xml:space="preserve"> </w:t>
      </w:r>
    </w:p>
    <w:p w14:paraId="0995CE43" w14:textId="0EE9B04A" w:rsidR="004D16AA" w:rsidRPr="008247C5" w:rsidRDefault="008247C5" w:rsidP="00CB0855">
      <w:pPr>
        <w:pStyle w:val="Heading2"/>
        <w:spacing w:before="120"/>
        <w:ind w:left="432" w:hanging="432"/>
      </w:pPr>
      <w:bookmarkStart w:id="4" w:name="_Toc140180402"/>
      <w:r w:rsidRPr="008247C5">
        <w:t xml:space="preserve"> </w:t>
      </w:r>
      <w:r w:rsidR="004F097A" w:rsidRPr="008247C5">
        <w:t>Đặt</w:t>
      </w:r>
      <w:r w:rsidR="004F097A" w:rsidRPr="008247C5">
        <w:rPr>
          <w:spacing w:val="-3"/>
        </w:rPr>
        <w:t xml:space="preserve"> </w:t>
      </w:r>
      <w:r w:rsidR="004F097A" w:rsidRPr="008247C5">
        <w:t>vấn</w:t>
      </w:r>
      <w:r w:rsidR="004F097A" w:rsidRPr="008247C5">
        <w:rPr>
          <w:spacing w:val="-3"/>
        </w:rPr>
        <w:t xml:space="preserve"> </w:t>
      </w:r>
      <w:r w:rsidR="004F097A" w:rsidRPr="008247C5">
        <w:t>đề</w:t>
      </w:r>
      <w:bookmarkEnd w:id="4"/>
    </w:p>
    <w:p w14:paraId="0A1845EA" w14:textId="5C98FCB4" w:rsidR="0078182C" w:rsidRDefault="004F097A" w:rsidP="009F70A4">
      <w:pPr>
        <w:pStyle w:val="BodyText"/>
        <w:spacing w:before="120" w:line="288" w:lineRule="auto"/>
        <w:ind w:firstLine="720"/>
      </w:pPr>
      <w:r w:rsidRPr="000C5E6A">
        <w:t xml:space="preserve">Việc quản lý </w:t>
      </w:r>
      <w:r w:rsidR="00725814">
        <w:t xml:space="preserve">các </w:t>
      </w:r>
      <w:r w:rsidRPr="000C5E6A">
        <w:t>thông tin</w:t>
      </w:r>
      <w:r w:rsidR="00725814">
        <w:t xml:space="preserve"> liên quan đến việc điều trị</w:t>
      </w:r>
      <w:r w:rsidRPr="000C5E6A">
        <w:t xml:space="preserve"> bệnh nhân </w:t>
      </w:r>
      <w:r w:rsidR="00C93B6C" w:rsidRPr="000C5E6A">
        <w:t xml:space="preserve">thận </w:t>
      </w:r>
      <w:r w:rsidRPr="000C5E6A">
        <w:t xml:space="preserve">và kết quả xét nghiệm tại các </w:t>
      </w:r>
      <w:r w:rsidR="00C93B6C" w:rsidRPr="000C5E6A">
        <w:t>cơ sở khám chữa bệnh</w:t>
      </w:r>
      <w:r w:rsidRPr="000C5E6A">
        <w:t xml:space="preserve"> luôn là điều vô cùng quan trọng</w:t>
      </w:r>
      <w:r w:rsidR="00C93B6C" w:rsidRPr="000C5E6A">
        <w:t xml:space="preserve"> khi mà thời gian gắn liền với sinh mạng</w:t>
      </w:r>
      <w:r w:rsidRPr="000C5E6A">
        <w:t>,</w:t>
      </w:r>
      <w:r w:rsidR="00C93B6C" w:rsidRPr="000C5E6A">
        <w:t xml:space="preserve"> từ đó</w:t>
      </w:r>
      <w:r w:rsidRPr="000C5E6A">
        <w:t xml:space="preserve"> </w:t>
      </w:r>
      <w:r w:rsidR="00C93B6C" w:rsidRPr="000C5E6A">
        <w:t xml:space="preserve">việc </w:t>
      </w:r>
      <w:r w:rsidR="00725814">
        <w:t>tổ chức thông tin một cách nhanh chóng, khoa học</w:t>
      </w:r>
      <w:r w:rsidR="00C93B6C" w:rsidRPr="000C5E6A">
        <w:t xml:space="preserve"> </w:t>
      </w:r>
      <w:r w:rsidR="005010D1" w:rsidRPr="000C5E6A">
        <w:t xml:space="preserve">để </w:t>
      </w:r>
      <w:r w:rsidRPr="000C5E6A">
        <w:t>đảm</w:t>
      </w:r>
      <w:r w:rsidRPr="000C5E6A">
        <w:rPr>
          <w:spacing w:val="1"/>
        </w:rPr>
        <w:t xml:space="preserve"> </w:t>
      </w:r>
      <w:r w:rsidRPr="000C5E6A">
        <w:t>bảo hiệu quả khám chữa bệnh được chính xác và nhanh chóng</w:t>
      </w:r>
      <w:r w:rsidR="00C93B6C" w:rsidRPr="000C5E6A">
        <w:t xml:space="preserve"> là vô cùng cần thiết</w:t>
      </w:r>
      <w:r w:rsidRPr="000C5E6A">
        <w:t>. Tuy nhiên</w:t>
      </w:r>
      <w:r w:rsidR="00226D58" w:rsidRPr="000C5E6A">
        <w:t>,</w:t>
      </w:r>
      <w:r w:rsidRPr="000C5E6A">
        <w:t xml:space="preserve"> bởi</w:t>
      </w:r>
      <w:r w:rsidR="00725814">
        <w:t xml:space="preserve"> lượng thông tin quá lớn do nhiều yếu tố,</w:t>
      </w:r>
      <w:r w:rsidRPr="000C5E6A">
        <w:t xml:space="preserve"> </w:t>
      </w:r>
      <w:r w:rsidR="00C93B6C" w:rsidRPr="000C5E6A">
        <w:t>nên việc quản lý bằng các cách phương thức truyền thống</w:t>
      </w:r>
      <w:r w:rsidRPr="000C5E6A">
        <w:t xml:space="preserve"> </w:t>
      </w:r>
      <w:r w:rsidR="00C93B6C" w:rsidRPr="000C5E6A">
        <w:t xml:space="preserve">đã không đáp ứng được nhu cầu thực tế. </w:t>
      </w:r>
      <w:r w:rsidR="00DF04A0">
        <w:t>K</w:t>
      </w:r>
      <w:r w:rsidR="00DF04A0" w:rsidRPr="000C5E6A">
        <w:t>hi thế mạnh của công nghệ thông tin càng chứng tỏ sự hiệu quả khi nó tham gia vào</w:t>
      </w:r>
      <w:r w:rsidR="00725814">
        <w:t xml:space="preserve"> việc xử lý các vấn đề tại</w:t>
      </w:r>
      <w:r w:rsidR="00DF04A0" w:rsidRPr="000C5E6A">
        <w:t xml:space="preserve"> hầu hết mọi mặt trong trong cuộc sống chúng ta. </w:t>
      </w:r>
      <w:r w:rsidR="00DF04A0">
        <w:t>Nó đã chứng minh đây</w:t>
      </w:r>
      <w:r w:rsidR="00DF04A0" w:rsidRPr="000C5E6A">
        <w:t xml:space="preserve"> chính là là cách tối ưu</w:t>
      </w:r>
      <w:r w:rsidR="00DF04A0">
        <w:t xml:space="preserve"> ở hiện tại</w:t>
      </w:r>
      <w:r w:rsidR="00DF04A0" w:rsidRPr="000C5E6A">
        <w:t xml:space="preserve"> để tiết kiệm thời gian và có thể xử lý chính xác nhất từng số liệu mà </w:t>
      </w:r>
      <w:r w:rsidR="00DF04A0">
        <w:t xml:space="preserve">cách </w:t>
      </w:r>
      <w:r w:rsidR="00DF04A0" w:rsidRPr="000C5E6A">
        <w:t xml:space="preserve">quản </w:t>
      </w:r>
      <w:r w:rsidR="00DF04A0">
        <w:t>truyền thống</w:t>
      </w:r>
      <w:r w:rsidR="00DF04A0" w:rsidRPr="000C5E6A">
        <w:t xml:space="preserve"> có thể dễ mắc rất dễ nhiều sai sót. Vì vậy, điều cần thiết lúc này là chú</w:t>
      </w:r>
      <w:r w:rsidR="00725814">
        <w:t>ng ta sẽ xây dựng một phần mềm q</w:t>
      </w:r>
      <w:r w:rsidR="00DF04A0" w:rsidRPr="000C5E6A">
        <w:t xml:space="preserve">uản lý thông tin </w:t>
      </w:r>
      <w:r w:rsidR="00725814">
        <w:t xml:space="preserve">ở các cơ sở khám chữa bệnh có </w:t>
      </w:r>
      <w:r w:rsidR="00DF04A0" w:rsidRPr="000C5E6A">
        <w:t>bệnh nhân điều trị thận</w:t>
      </w:r>
      <w:r w:rsidR="00DF04A0" w:rsidRPr="000C5E6A">
        <w:rPr>
          <w:spacing w:val="1"/>
        </w:rPr>
        <w:t xml:space="preserve"> </w:t>
      </w:r>
      <w:r w:rsidR="00DF04A0" w:rsidRPr="000C5E6A">
        <w:t xml:space="preserve">nhân tạo để có thể giúp ban quản lý các cơ sở khám chữa bệnh </w:t>
      </w:r>
      <w:r w:rsidR="00725814">
        <w:t>hoàn thành công việc quản lý</w:t>
      </w:r>
      <w:r w:rsidR="00DF04A0" w:rsidRPr="000C5E6A">
        <w:t xml:space="preserve"> dễ dàng</w:t>
      </w:r>
      <w:r w:rsidR="00725814">
        <w:t xml:space="preserve"> hơn</w:t>
      </w:r>
      <w:r w:rsidR="00DF04A0" w:rsidRPr="000C5E6A">
        <w:t>, tiết kiệm thời gian đạt được hiệu quả cao nhất có thể</w:t>
      </w:r>
      <w:r w:rsidR="00DF04A0">
        <w:t>. V</w:t>
      </w:r>
      <w:r w:rsidRPr="000C5E6A">
        <w:t>ới</w:t>
      </w:r>
      <w:r w:rsidRPr="000C5E6A">
        <w:rPr>
          <w:spacing w:val="1"/>
        </w:rPr>
        <w:t xml:space="preserve"> </w:t>
      </w:r>
      <w:r w:rsidRPr="000C5E6A">
        <w:t>mong muốn</w:t>
      </w:r>
      <w:r w:rsidR="00725814">
        <w:t xml:space="preserve"> đáp ứng nhu cầu đó, nên em quyết định lựa chọn đề tài</w:t>
      </w:r>
      <w:r w:rsidR="00725814" w:rsidRPr="000C5E6A">
        <w:t xml:space="preserve">: </w:t>
      </w:r>
      <w:r w:rsidR="00725814">
        <w:t>“</w:t>
      </w:r>
      <w:r w:rsidR="00725814" w:rsidRPr="002270E0">
        <w:rPr>
          <w:b/>
          <w:bCs/>
        </w:rPr>
        <w:t>Thiết kế</w:t>
      </w:r>
      <w:r w:rsidR="002270E0">
        <w:rPr>
          <w:b/>
          <w:bCs/>
        </w:rPr>
        <w:t xml:space="preserve"> hệ thống</w:t>
      </w:r>
      <w:r w:rsidR="00725814" w:rsidRPr="002270E0">
        <w:rPr>
          <w:b/>
          <w:bCs/>
        </w:rPr>
        <w:t xml:space="preserve"> phần mềm hỗ trợ bệnh nhân điều trị thận nhân tạo</w:t>
      </w:r>
      <w:r w:rsidR="00725814">
        <w:t>”</w:t>
      </w:r>
      <w:r w:rsidR="00725814" w:rsidRPr="000C5E6A">
        <w:t xml:space="preserve"> </w:t>
      </w:r>
      <w:r w:rsidR="00725814">
        <w:rPr>
          <w:spacing w:val="1"/>
        </w:rPr>
        <w:t xml:space="preserve">để </w:t>
      </w:r>
      <w:r w:rsidRPr="000C5E6A">
        <w:t>v</w:t>
      </w:r>
      <w:r w:rsidR="005010D1" w:rsidRPr="000C5E6A">
        <w:t>iệc khám chữ</w:t>
      </w:r>
      <w:r w:rsidRPr="000C5E6A">
        <w:t>a bệnh được hiệu quả</w:t>
      </w:r>
      <w:r w:rsidRPr="000C5E6A">
        <w:rPr>
          <w:spacing w:val="65"/>
        </w:rPr>
        <w:t xml:space="preserve"> </w:t>
      </w:r>
      <w:r w:rsidRPr="000C5E6A">
        <w:t>hơn, tiết kiệm</w:t>
      </w:r>
      <w:r w:rsidR="005010D1" w:rsidRPr="000C5E6A">
        <w:t xml:space="preserve"> được</w:t>
      </w:r>
      <w:r w:rsidRPr="000C5E6A">
        <w:t xml:space="preserve"> công</w:t>
      </w:r>
      <w:r w:rsidRPr="000C5E6A">
        <w:rPr>
          <w:spacing w:val="1"/>
        </w:rPr>
        <w:t xml:space="preserve"> </w:t>
      </w:r>
      <w:r w:rsidRPr="000C5E6A">
        <w:t>sức</w:t>
      </w:r>
      <w:r w:rsidR="005010D1" w:rsidRPr="000C5E6A">
        <w:t xml:space="preserve">, thời gian, tài nguyên cho các y bác sĩ trong công cuộc cứu người. </w:t>
      </w:r>
    </w:p>
    <w:p w14:paraId="44940C21" w14:textId="306D222F" w:rsidR="00DC67BF" w:rsidRPr="009F70A4" w:rsidRDefault="00DC67BF" w:rsidP="009F70A4">
      <w:pPr>
        <w:pStyle w:val="BodyText"/>
        <w:numPr>
          <w:ilvl w:val="0"/>
          <w:numId w:val="8"/>
        </w:numPr>
        <w:spacing w:before="120" w:line="288" w:lineRule="auto"/>
        <w:rPr>
          <w:bCs/>
        </w:rPr>
      </w:pPr>
      <w:r w:rsidRPr="009F70A4">
        <w:rPr>
          <w:bCs/>
        </w:rPr>
        <w:t>Phạm vi đề tài</w:t>
      </w:r>
      <w:r w:rsidR="008247C5" w:rsidRPr="009F70A4">
        <w:rPr>
          <w:bCs/>
        </w:rPr>
        <w:t>:</w:t>
      </w:r>
      <w:r w:rsidR="009F70A4">
        <w:rPr>
          <w:bCs/>
        </w:rPr>
        <w:t xml:space="preserve"> </w:t>
      </w:r>
      <w:r w:rsidR="008247C5" w:rsidRPr="009F70A4">
        <w:t>Phần mềm “</w:t>
      </w:r>
      <w:r w:rsidR="00B559C4" w:rsidRPr="009F70A4">
        <w:t>Hệ thống hỗ trợ bệnh nhân điều trị thân nhân tạo</w:t>
      </w:r>
      <w:r w:rsidR="008247C5" w:rsidRPr="009F70A4">
        <w:t>” được xây dựng với mục đích</w:t>
      </w:r>
      <w:r w:rsidR="00325DE2" w:rsidRPr="009F70A4">
        <w:t xml:space="preserve"> thực hiện các yêu cầu</w:t>
      </w:r>
      <w:r w:rsidR="00B559C4" w:rsidRPr="009F70A4">
        <w:t xml:space="preserve"> lưu trữ</w:t>
      </w:r>
      <w:r w:rsidR="00325DE2" w:rsidRPr="009F70A4">
        <w:t xml:space="preserve"> </w:t>
      </w:r>
      <w:r w:rsidR="00B559C4" w:rsidRPr="009F70A4">
        <w:t>thông tin của bác sĩ, bệnh nhân, các thông tin xét nghiệm, thống kê từ những dữ liệu lịch sử trước</w:t>
      </w:r>
      <w:r w:rsidR="00325DE2" w:rsidRPr="009F70A4">
        <w:t>. Đây là các chức năng mà phần mềm khi hoàn thành có thể đáp ứng nhu cầu từ những thông tin trên.</w:t>
      </w:r>
    </w:p>
    <w:p w14:paraId="37166AA5" w14:textId="4121174D" w:rsidR="004D16AA" w:rsidRPr="00325DE2" w:rsidRDefault="004F097A" w:rsidP="007279A5">
      <w:pPr>
        <w:pStyle w:val="Heading3"/>
        <w:numPr>
          <w:ilvl w:val="2"/>
          <w:numId w:val="2"/>
        </w:numPr>
        <w:tabs>
          <w:tab w:val="left" w:pos="813"/>
        </w:tabs>
        <w:ind w:left="590" w:hanging="590"/>
        <w:rPr>
          <w:i w:val="0"/>
        </w:rPr>
      </w:pPr>
      <w:bookmarkStart w:id="5" w:name="_Toc140180403"/>
      <w:r w:rsidRPr="00325DE2">
        <w:rPr>
          <w:i w:val="0"/>
        </w:rPr>
        <w:t>Phương</w:t>
      </w:r>
      <w:r w:rsidRPr="00325DE2">
        <w:rPr>
          <w:i w:val="0"/>
          <w:spacing w:val="-4"/>
        </w:rPr>
        <w:t xml:space="preserve"> </w:t>
      </w:r>
      <w:r w:rsidRPr="00325DE2">
        <w:rPr>
          <w:i w:val="0"/>
        </w:rPr>
        <w:t>pháp</w:t>
      </w:r>
      <w:r w:rsidRPr="00325DE2">
        <w:rPr>
          <w:i w:val="0"/>
          <w:spacing w:val="-3"/>
        </w:rPr>
        <w:t xml:space="preserve"> </w:t>
      </w:r>
      <w:r w:rsidRPr="00325DE2">
        <w:rPr>
          <w:i w:val="0"/>
        </w:rPr>
        <w:t>nghiên</w:t>
      </w:r>
      <w:r w:rsidRPr="00325DE2">
        <w:rPr>
          <w:i w:val="0"/>
          <w:spacing w:val="-1"/>
        </w:rPr>
        <w:t xml:space="preserve"> </w:t>
      </w:r>
      <w:r w:rsidRPr="00325DE2">
        <w:rPr>
          <w:i w:val="0"/>
        </w:rPr>
        <w:t>cứu</w:t>
      </w:r>
      <w:r w:rsidR="004E06F9" w:rsidRPr="00325DE2">
        <w:rPr>
          <w:i w:val="0"/>
        </w:rPr>
        <w:t xml:space="preserve"> đề tài đồ án</w:t>
      </w:r>
      <w:bookmarkEnd w:id="5"/>
    </w:p>
    <w:p w14:paraId="1E03A6E9" w14:textId="17425751" w:rsidR="00B559C4" w:rsidRPr="00B559C4" w:rsidRDefault="00B97568" w:rsidP="007279A5">
      <w:pPr>
        <w:pStyle w:val="ListParagraph"/>
        <w:numPr>
          <w:ilvl w:val="0"/>
          <w:numId w:val="5"/>
        </w:numPr>
        <w:tabs>
          <w:tab w:val="left" w:pos="1072"/>
        </w:tabs>
      </w:pPr>
      <w:r w:rsidRPr="008D67FA">
        <w:t xml:space="preserve">Khảo sát và tìm hiểu </w:t>
      </w:r>
      <w:r w:rsidR="004E06F9" w:rsidRPr="008D67FA">
        <w:t>bài toán quản lý thông tin ở các cơ sở khám chữa bệnh</w:t>
      </w:r>
      <w:r w:rsidR="009F70A4">
        <w:t xml:space="preserve"> đang được sử dụng hiện nay và trước đây.</w:t>
      </w:r>
    </w:p>
    <w:p w14:paraId="72060764" w14:textId="27373E15" w:rsidR="004D16AA" w:rsidRPr="008D67FA" w:rsidRDefault="00B559C4" w:rsidP="007279A5">
      <w:pPr>
        <w:pStyle w:val="ListParagraph"/>
        <w:numPr>
          <w:ilvl w:val="0"/>
          <w:numId w:val="5"/>
        </w:numPr>
        <w:tabs>
          <w:tab w:val="left" w:pos="1072"/>
        </w:tabs>
      </w:pPr>
      <w:r>
        <w:t xml:space="preserve">Quy trình xét nghiệm và thông số xét nghiệm tại khoa thận nhân </w:t>
      </w:r>
    </w:p>
    <w:p w14:paraId="210E96B5" w14:textId="6BDA9E1C" w:rsidR="003B233F" w:rsidRPr="008D67FA" w:rsidRDefault="003B233F" w:rsidP="007279A5">
      <w:pPr>
        <w:pStyle w:val="ListParagraph"/>
        <w:numPr>
          <w:ilvl w:val="0"/>
          <w:numId w:val="5"/>
        </w:numPr>
        <w:tabs>
          <w:tab w:val="left" w:pos="1072"/>
        </w:tabs>
      </w:pPr>
      <w:r w:rsidRPr="008D67FA">
        <w:t>Mô tả yêu cầu, chức năng dựa trên bài toán</w:t>
      </w:r>
    </w:p>
    <w:p w14:paraId="52C6AF91" w14:textId="3999F1ED" w:rsidR="00B97568" w:rsidRPr="008D67FA" w:rsidRDefault="00B97568" w:rsidP="007279A5">
      <w:pPr>
        <w:pStyle w:val="ListParagraph"/>
        <w:numPr>
          <w:ilvl w:val="0"/>
          <w:numId w:val="5"/>
        </w:numPr>
        <w:tabs>
          <w:tab w:val="left" w:pos="1072"/>
        </w:tabs>
      </w:pPr>
      <w:r w:rsidRPr="008D67FA">
        <w:t>Phân tích thiết kế mô hình cơ sở dữ liệu.</w:t>
      </w:r>
    </w:p>
    <w:p w14:paraId="503D05CE" w14:textId="5335FF82" w:rsidR="00B97568" w:rsidRPr="008D67FA" w:rsidRDefault="00B97568" w:rsidP="007279A5">
      <w:pPr>
        <w:pStyle w:val="ListParagraph"/>
        <w:numPr>
          <w:ilvl w:val="0"/>
          <w:numId w:val="5"/>
        </w:numPr>
        <w:tabs>
          <w:tab w:val="left" w:pos="1072"/>
        </w:tabs>
      </w:pPr>
      <w:r w:rsidRPr="008D67FA">
        <w:t>Phân tích thiết kế hệ thống.</w:t>
      </w:r>
    </w:p>
    <w:p w14:paraId="64E5E337" w14:textId="7D74EEC4" w:rsidR="00B97568" w:rsidRPr="008D67FA" w:rsidRDefault="00B97568" w:rsidP="007279A5">
      <w:pPr>
        <w:pStyle w:val="ListParagraph"/>
        <w:numPr>
          <w:ilvl w:val="0"/>
          <w:numId w:val="5"/>
        </w:numPr>
        <w:tabs>
          <w:tab w:val="left" w:pos="1072"/>
        </w:tabs>
      </w:pPr>
      <w:r w:rsidRPr="008D67FA">
        <w:lastRenderedPageBreak/>
        <w:t>Thiết kế giao diện và xây dựng chương trình.</w:t>
      </w:r>
    </w:p>
    <w:p w14:paraId="3AC5B13B" w14:textId="66874366" w:rsidR="00B97568" w:rsidRPr="00325DE2" w:rsidRDefault="00B97568" w:rsidP="007279A5">
      <w:pPr>
        <w:pStyle w:val="Heading3"/>
        <w:numPr>
          <w:ilvl w:val="2"/>
          <w:numId w:val="2"/>
        </w:numPr>
        <w:tabs>
          <w:tab w:val="left" w:pos="813"/>
        </w:tabs>
        <w:ind w:left="590" w:hanging="590"/>
        <w:rPr>
          <w:i w:val="0"/>
        </w:rPr>
      </w:pPr>
      <w:bookmarkStart w:id="6" w:name="_Toc140180404"/>
      <w:r w:rsidRPr="00325DE2">
        <w:rPr>
          <w:i w:val="0"/>
        </w:rPr>
        <w:t>Quá trình thực hiện</w:t>
      </w:r>
      <w:bookmarkEnd w:id="6"/>
    </w:p>
    <w:p w14:paraId="4D2D05C4" w14:textId="7E111F81" w:rsidR="00B97568" w:rsidRPr="008D67FA" w:rsidRDefault="00B97568" w:rsidP="007279A5">
      <w:pPr>
        <w:pStyle w:val="ListParagraph"/>
        <w:numPr>
          <w:ilvl w:val="0"/>
          <w:numId w:val="9"/>
        </w:numPr>
        <w:tabs>
          <w:tab w:val="left" w:pos="1072"/>
        </w:tabs>
      </w:pPr>
      <w:r w:rsidRPr="008D67FA">
        <w:t>Khảo sát</w:t>
      </w:r>
      <w:r w:rsidR="00D45AE6">
        <w:t xml:space="preserve"> về việc chạy thận của bênh nhân trên các hội nhóm mạng xã hội để hình dung những khó khăn chung.</w:t>
      </w:r>
      <w:r w:rsidRPr="008D67FA">
        <w:t xml:space="preserve"> </w:t>
      </w:r>
      <w:r w:rsidR="00D45AE6">
        <w:t>T</w:t>
      </w:r>
      <w:r w:rsidRPr="008D67FA">
        <w:t xml:space="preserve">ìm hiểu quy trình làm việc tại </w:t>
      </w:r>
      <w:r w:rsidR="00D45AE6">
        <w:t>các khoa điều trị bệnh thận để định hình về hệ thống phần mềm cần xây dựng.</w:t>
      </w:r>
    </w:p>
    <w:p w14:paraId="5343082B" w14:textId="503F4AE7" w:rsidR="00B97568" w:rsidRPr="008D67FA" w:rsidRDefault="004E06F9" w:rsidP="007279A5">
      <w:pPr>
        <w:pStyle w:val="ListParagraph"/>
        <w:numPr>
          <w:ilvl w:val="0"/>
          <w:numId w:val="9"/>
        </w:numPr>
        <w:tabs>
          <w:tab w:val="left" w:pos="1072"/>
        </w:tabs>
      </w:pPr>
      <w:r w:rsidRPr="008D67FA">
        <w:t>Thu thập các mẫu thông tin</w:t>
      </w:r>
      <w:r w:rsidR="003B233F" w:rsidRPr="008D67FA">
        <w:t xml:space="preserve"> tại nơi khảo sát để sử dụng làm </w:t>
      </w:r>
      <w:r w:rsidR="00D45AE6">
        <w:t>thông tin cho cơ sở dữ liệu của hệ thống</w:t>
      </w:r>
    </w:p>
    <w:p w14:paraId="4D9D3CE7" w14:textId="13EA1142" w:rsidR="00B97568" w:rsidRPr="008D67FA" w:rsidRDefault="003B233F" w:rsidP="007279A5">
      <w:pPr>
        <w:pStyle w:val="ListParagraph"/>
        <w:numPr>
          <w:ilvl w:val="0"/>
          <w:numId w:val="9"/>
        </w:numPr>
        <w:tabs>
          <w:tab w:val="left" w:pos="1072"/>
        </w:tabs>
      </w:pPr>
      <w:r w:rsidRPr="008D67FA">
        <w:t xml:space="preserve">Ứng dụng các kiến thức đã được học trong </w:t>
      </w:r>
      <w:r w:rsidR="00D45AE6">
        <w:t>những</w:t>
      </w:r>
      <w:r w:rsidRPr="008D67FA">
        <w:t xml:space="preserve"> năm đại học</w:t>
      </w:r>
      <w:r w:rsidR="00D45AE6">
        <w:t xml:space="preserve"> để thiết kế cơ sở dữ liệu.</w:t>
      </w:r>
    </w:p>
    <w:p w14:paraId="2436373F" w14:textId="4F6BC6DC" w:rsidR="00B97568" w:rsidRPr="008D67FA" w:rsidRDefault="003B233F" w:rsidP="007279A5">
      <w:pPr>
        <w:pStyle w:val="ListParagraph"/>
        <w:numPr>
          <w:ilvl w:val="0"/>
          <w:numId w:val="9"/>
        </w:numPr>
        <w:tabs>
          <w:tab w:val="left" w:pos="1072"/>
        </w:tabs>
      </w:pPr>
      <w:r w:rsidRPr="008D67FA">
        <w:t>Nhận sự giúp đỡ và hướng dẫn tận tình từ thầy</w:t>
      </w:r>
    </w:p>
    <w:p w14:paraId="3C44E674" w14:textId="2923FCED" w:rsidR="00B97568" w:rsidRPr="008D67FA" w:rsidRDefault="003B233F" w:rsidP="007279A5">
      <w:pPr>
        <w:pStyle w:val="ListParagraph"/>
        <w:numPr>
          <w:ilvl w:val="0"/>
          <w:numId w:val="9"/>
        </w:numPr>
        <w:tabs>
          <w:tab w:val="left" w:pos="1072"/>
        </w:tabs>
      </w:pPr>
      <w:r w:rsidRPr="008D67FA">
        <w:t>Tham khảo kiến thức từ những người thực tế, bạn bè, sách giáo khoa, các công cụ tìm kiếm</w:t>
      </w:r>
      <w:r w:rsidR="00D45AE6">
        <w:t>.</w:t>
      </w:r>
    </w:p>
    <w:p w14:paraId="52AA5226" w14:textId="77777777" w:rsidR="00325DE2" w:rsidRPr="00325DE2" w:rsidRDefault="008A1E9B" w:rsidP="00A4419C">
      <w:pPr>
        <w:pStyle w:val="Heading2"/>
      </w:pPr>
      <w:bookmarkStart w:id="7" w:name="_Toc140180405"/>
      <w:r w:rsidRPr="00B03A0A">
        <w:t>Các công nghệ được sử dụng</w:t>
      </w:r>
      <w:bookmarkEnd w:id="7"/>
    </w:p>
    <w:p w14:paraId="4072E966" w14:textId="23DA79B3" w:rsidR="008A1E9B" w:rsidRPr="00A4419C" w:rsidRDefault="008A1E9B" w:rsidP="00A4419C">
      <w:pPr>
        <w:pStyle w:val="Heading3"/>
      </w:pPr>
      <w:bookmarkStart w:id="8" w:name="_Toc140180406"/>
      <w:r w:rsidRPr="00A4419C">
        <w:t>Ngôn ngữ C#</w:t>
      </w:r>
      <w:bookmarkEnd w:id="8"/>
    </w:p>
    <w:p w14:paraId="1370BB02" w14:textId="74ED36E5" w:rsidR="008A1E9B" w:rsidRPr="000C5E6A" w:rsidRDefault="00481769" w:rsidP="00CB0855">
      <w:pPr>
        <w:ind w:firstLine="720"/>
        <w:rPr>
          <w:b/>
          <w:bCs/>
          <w:i/>
          <w:iCs/>
          <w:szCs w:val="26"/>
          <w:shd w:val="clear" w:color="auto" w:fill="FFFFFF"/>
        </w:rPr>
      </w:pPr>
      <w:r w:rsidRPr="000C5E6A">
        <w:rPr>
          <w:szCs w:val="26"/>
          <w:shd w:val="clear" w:color="auto" w:fill="FFFFFF"/>
        </w:rPr>
        <w:t>Ngôn ngữ lập trình C# là ngôn ngữ lập trình bậc trung được phát triển vào năm 2000 bởi Microsoft. C# được xây dựng dựa trên ngôn ngữ C và C++ nhưng dễ sử dụng hơn nhờ những bộ thư viện rộng lớn để thực hiện các các vụ khác nhau.</w:t>
      </w:r>
    </w:p>
    <w:p w14:paraId="66C3041B" w14:textId="538FBF9F" w:rsidR="008A1E9B" w:rsidRPr="000C5E6A" w:rsidRDefault="008A1E9B" w:rsidP="008D67FA">
      <w:pPr>
        <w:ind w:firstLine="720"/>
        <w:rPr>
          <w:b/>
          <w:bCs/>
          <w:i/>
          <w:iCs/>
          <w:szCs w:val="26"/>
        </w:rPr>
      </w:pPr>
      <w:r w:rsidRPr="000C5E6A">
        <w:rPr>
          <w:b/>
          <w:bCs/>
          <w:szCs w:val="26"/>
        </w:rPr>
        <w:t>Tại sao nên dùng ngôn ngữ C#</w:t>
      </w:r>
      <w:r w:rsidR="000C5E6A">
        <w:rPr>
          <w:b/>
          <w:bCs/>
          <w:szCs w:val="26"/>
        </w:rPr>
        <w:t>?</w:t>
      </w:r>
    </w:p>
    <w:p w14:paraId="65DC7FA7" w14:textId="402F20F8" w:rsidR="005731F3" w:rsidRPr="008D67FA" w:rsidRDefault="005731F3" w:rsidP="007279A5">
      <w:pPr>
        <w:pStyle w:val="ListParagraph"/>
        <w:numPr>
          <w:ilvl w:val="0"/>
          <w:numId w:val="12"/>
        </w:numPr>
        <w:shd w:val="clear" w:color="auto" w:fill="FFFFFF"/>
        <w:rPr>
          <w:szCs w:val="26"/>
        </w:rPr>
      </w:pPr>
      <w:r w:rsidRPr="008D67FA">
        <w:rPr>
          <w:szCs w:val="26"/>
        </w:rPr>
        <w:t>Là một trong số những ngôn ngữ thuần hướng đối tượng.</w:t>
      </w:r>
    </w:p>
    <w:p w14:paraId="571A21ED" w14:textId="69599968" w:rsidR="005731F3" w:rsidRPr="008D67FA" w:rsidRDefault="005731F3" w:rsidP="007279A5">
      <w:pPr>
        <w:pStyle w:val="ListParagraph"/>
        <w:numPr>
          <w:ilvl w:val="0"/>
          <w:numId w:val="12"/>
        </w:numPr>
        <w:shd w:val="clear" w:color="auto" w:fill="FFFFFF"/>
        <w:rPr>
          <w:szCs w:val="26"/>
        </w:rPr>
      </w:pPr>
      <w:r w:rsidRPr="008D67FA">
        <w:rPr>
          <w:szCs w:val="26"/>
        </w:rPr>
        <w:t>Chuyên sử dụng để lập trình cho windows.</w:t>
      </w:r>
    </w:p>
    <w:p w14:paraId="20946F65" w14:textId="10F8CDB1" w:rsidR="005731F3" w:rsidRPr="008D67FA" w:rsidRDefault="005731F3" w:rsidP="007279A5">
      <w:pPr>
        <w:pStyle w:val="ListParagraph"/>
        <w:numPr>
          <w:ilvl w:val="0"/>
          <w:numId w:val="12"/>
        </w:numPr>
        <w:shd w:val="clear" w:color="auto" w:fill="FFFFFF"/>
        <w:rPr>
          <w:szCs w:val="26"/>
        </w:rPr>
      </w:pPr>
      <w:r w:rsidRPr="008D67FA">
        <w:rPr>
          <w:szCs w:val="26"/>
        </w:rPr>
        <w:t>Thiết kế winform cực tốt, đơn giản và dễ hiểu.</w:t>
      </w:r>
    </w:p>
    <w:p w14:paraId="139A0F77" w14:textId="32E2FBB5" w:rsidR="005731F3" w:rsidRPr="008D67FA" w:rsidRDefault="005731F3" w:rsidP="007279A5">
      <w:pPr>
        <w:pStyle w:val="ListParagraph"/>
        <w:numPr>
          <w:ilvl w:val="0"/>
          <w:numId w:val="12"/>
        </w:numPr>
        <w:shd w:val="clear" w:color="auto" w:fill="FFFFFF"/>
        <w:rPr>
          <w:szCs w:val="26"/>
        </w:rPr>
      </w:pPr>
      <w:r w:rsidRPr="008D67FA">
        <w:rPr>
          <w:szCs w:val="26"/>
        </w:rPr>
        <w:t>Khả năng tương tác với Database dễ dàng hơn rất nhiều.</w:t>
      </w:r>
    </w:p>
    <w:p w14:paraId="185009CC" w14:textId="5B9412F0" w:rsidR="005731F3" w:rsidRPr="008D67FA" w:rsidRDefault="005731F3" w:rsidP="007279A5">
      <w:pPr>
        <w:pStyle w:val="ListParagraph"/>
        <w:numPr>
          <w:ilvl w:val="0"/>
          <w:numId w:val="12"/>
        </w:numPr>
        <w:shd w:val="clear" w:color="auto" w:fill="FFFFFF"/>
        <w:rPr>
          <w:szCs w:val="26"/>
        </w:rPr>
      </w:pPr>
      <w:r w:rsidRPr="008D67FA">
        <w:rPr>
          <w:szCs w:val="26"/>
        </w:rPr>
        <w:t>Được window hỗ trợ đầy đủ các control.</w:t>
      </w:r>
    </w:p>
    <w:p w14:paraId="5194881D" w14:textId="2FA506F2" w:rsidR="005731F3" w:rsidRPr="008D67FA" w:rsidRDefault="005731F3" w:rsidP="007279A5">
      <w:pPr>
        <w:pStyle w:val="ListParagraph"/>
        <w:numPr>
          <w:ilvl w:val="0"/>
          <w:numId w:val="12"/>
        </w:numPr>
        <w:shd w:val="clear" w:color="auto" w:fill="FFFFFF"/>
        <w:rPr>
          <w:szCs w:val="26"/>
        </w:rPr>
      </w:pPr>
      <w:r w:rsidRPr="008D67FA">
        <w:rPr>
          <w:szCs w:val="26"/>
        </w:rPr>
        <w:t>Thư viện .NET nhẹ, dễ cài đặt và được miễn phí.</w:t>
      </w:r>
    </w:p>
    <w:p w14:paraId="4A36926E" w14:textId="1328609E" w:rsidR="005731F3" w:rsidRPr="008D67FA" w:rsidRDefault="005731F3" w:rsidP="007279A5">
      <w:pPr>
        <w:pStyle w:val="ListParagraph"/>
        <w:numPr>
          <w:ilvl w:val="0"/>
          <w:numId w:val="10"/>
        </w:numPr>
        <w:shd w:val="clear" w:color="auto" w:fill="FFFFFF"/>
        <w:rPr>
          <w:szCs w:val="26"/>
        </w:rPr>
      </w:pPr>
      <w:r w:rsidRPr="008D67FA">
        <w:rPr>
          <w:szCs w:val="26"/>
        </w:rPr>
        <w:t>Ngôn ngữ mã nguồn mở.</w:t>
      </w:r>
    </w:p>
    <w:p w14:paraId="4400A0F5" w14:textId="1CD9A444" w:rsidR="00CB0855" w:rsidRPr="008D67FA" w:rsidRDefault="005731F3" w:rsidP="007279A5">
      <w:pPr>
        <w:pStyle w:val="ListParagraph"/>
        <w:numPr>
          <w:ilvl w:val="0"/>
          <w:numId w:val="10"/>
        </w:numPr>
        <w:shd w:val="clear" w:color="auto" w:fill="FFFFFF"/>
        <w:rPr>
          <w:szCs w:val="26"/>
        </w:rPr>
      </w:pPr>
      <w:r w:rsidRPr="008D67FA">
        <w:rPr>
          <w:szCs w:val="26"/>
        </w:rPr>
        <w:t>Code/Build trên Visual Studio, một IDE tiện lợi, mạnh mẽ của Microsoft.</w:t>
      </w:r>
    </w:p>
    <w:p w14:paraId="0450FD00" w14:textId="6DA4264B" w:rsidR="008A1E9B" w:rsidRPr="00A4419C" w:rsidRDefault="008A1E9B" w:rsidP="00A4419C">
      <w:pPr>
        <w:pStyle w:val="Heading3"/>
      </w:pPr>
      <w:bookmarkStart w:id="9" w:name="_Toc140180407"/>
      <w:r w:rsidRPr="00A4419C">
        <w:t>SQL Server</w:t>
      </w:r>
      <w:bookmarkEnd w:id="9"/>
    </w:p>
    <w:p w14:paraId="42C9696C" w14:textId="258D17AD" w:rsidR="00EC4DB5" w:rsidRPr="000C5E6A" w:rsidRDefault="00EC4DB5" w:rsidP="00CB0855">
      <w:pPr>
        <w:pStyle w:val="NormalWeb"/>
        <w:shd w:val="clear" w:color="auto" w:fill="FFFFFF"/>
        <w:spacing w:before="120" w:beforeAutospacing="0" w:after="120" w:afterAutospacing="0" w:line="288" w:lineRule="auto"/>
        <w:ind w:firstLine="501"/>
        <w:rPr>
          <w:sz w:val="26"/>
          <w:szCs w:val="26"/>
        </w:rPr>
      </w:pPr>
      <w:r w:rsidRPr="000C5E6A">
        <w:rPr>
          <w:sz w:val="26"/>
          <w:szCs w:val="26"/>
        </w:rPr>
        <w:t>SQL Server còn có tên gọi khác là Microsoft SQL Serve</w:t>
      </w:r>
      <w:r w:rsidR="008247C5">
        <w:rPr>
          <w:sz w:val="26"/>
          <w:szCs w:val="26"/>
        </w:rPr>
        <w:t xml:space="preserve">r (viết tắt là MS SQL Server) </w:t>
      </w:r>
      <w:r w:rsidRPr="000C5E6A">
        <w:rPr>
          <w:sz w:val="26"/>
          <w:szCs w:val="26"/>
        </w:rPr>
        <w:t>một phần mềm được Microsoft phát triển nhằm mục đích lưu trữ các dữ liệu dựa trên chuẩn RDBMS (</w:t>
      </w:r>
      <w:hyperlink r:id="rId12" w:tgtFrame="_blank" w:history="1">
        <w:r w:rsidRPr="000C5E6A">
          <w:rPr>
            <w:rStyle w:val="Hyperlink"/>
            <w:b/>
            <w:bCs/>
            <w:i/>
            <w:iCs/>
            <w:color w:val="auto"/>
            <w:sz w:val="26"/>
            <w:szCs w:val="26"/>
          </w:rPr>
          <w:t>Relational Database Management System</w:t>
        </w:r>
      </w:hyperlink>
      <w:r w:rsidRPr="000C5E6A">
        <w:rPr>
          <w:sz w:val="26"/>
          <w:szCs w:val="26"/>
        </w:rPr>
        <w:t>).</w:t>
      </w:r>
    </w:p>
    <w:p w14:paraId="3E131B25" w14:textId="0CA4C8F4" w:rsidR="00EC4DB5" w:rsidRPr="000C5E6A" w:rsidRDefault="00EC4DB5" w:rsidP="00CB0855">
      <w:pPr>
        <w:pStyle w:val="NormalWeb"/>
        <w:shd w:val="clear" w:color="auto" w:fill="FFFFFF"/>
        <w:spacing w:before="120" w:beforeAutospacing="0" w:after="120" w:afterAutospacing="0" w:line="288" w:lineRule="auto"/>
        <w:rPr>
          <w:sz w:val="26"/>
          <w:szCs w:val="26"/>
        </w:rPr>
      </w:pPr>
      <w:r w:rsidRPr="000C5E6A">
        <w:rPr>
          <w:sz w:val="26"/>
          <w:szCs w:val="26"/>
        </w:rPr>
        <w:t>Hệ quản trị cơ sở dữ liệu quan hệ (Relational Database Management System) sẽ sử dụng câu lệnh SQL nhằm trao đổi dữ liệu giữa máy Client và các máy đã cài ứng dụng SQL Server. </w:t>
      </w:r>
      <w:r w:rsidRPr="000C5E6A">
        <w:rPr>
          <w:sz w:val="26"/>
          <w:szCs w:val="26"/>
          <w:shd w:val="clear" w:color="auto" w:fill="FFFFFF"/>
        </w:rPr>
        <w:t> </w:t>
      </w:r>
    </w:p>
    <w:p w14:paraId="5A23A701" w14:textId="77777777" w:rsidR="000C5E6A" w:rsidRPr="000C5E6A" w:rsidRDefault="00EC4DB5" w:rsidP="00CB0855">
      <w:pPr>
        <w:pStyle w:val="NormalWeb"/>
        <w:shd w:val="clear" w:color="auto" w:fill="FFFFFF"/>
        <w:spacing w:before="120" w:beforeAutospacing="0" w:after="120" w:afterAutospacing="0" w:line="288" w:lineRule="auto"/>
        <w:rPr>
          <w:sz w:val="26"/>
          <w:szCs w:val="26"/>
        </w:rPr>
      </w:pPr>
      <w:r w:rsidRPr="000C5E6A">
        <w:rPr>
          <w:sz w:val="26"/>
          <w:szCs w:val="26"/>
        </w:rPr>
        <w:lastRenderedPageBreak/>
        <w:t>SQL Server sẽ cung cấp đầy đủ các công cụ phục vụ cho việc quản lý, từ giao diện GUI cho đến các ngôn ngữ dùng để truy vấn SQL. Ưu điểm nổi bật của SQL Server là chúng có thể kết hợp với nhiều nền tảng như ASP.NET hoặc C#.</w:t>
      </w:r>
    </w:p>
    <w:p w14:paraId="39B58445" w14:textId="6CBA1D34" w:rsidR="005731F3" w:rsidRPr="000C5E6A" w:rsidRDefault="005731F3" w:rsidP="008D67FA">
      <w:pPr>
        <w:pStyle w:val="NormalWeb"/>
        <w:shd w:val="clear" w:color="auto" w:fill="FFFFFF"/>
        <w:spacing w:before="120" w:beforeAutospacing="0" w:after="120" w:afterAutospacing="0" w:line="288" w:lineRule="auto"/>
        <w:ind w:firstLine="360"/>
        <w:rPr>
          <w:sz w:val="26"/>
          <w:szCs w:val="26"/>
        </w:rPr>
      </w:pPr>
      <w:r w:rsidRPr="000C5E6A">
        <w:rPr>
          <w:b/>
          <w:bCs/>
          <w:sz w:val="26"/>
          <w:szCs w:val="26"/>
        </w:rPr>
        <w:t xml:space="preserve">Tại sao nên dùng </w:t>
      </w:r>
      <w:r w:rsidRPr="000C5E6A">
        <w:rPr>
          <w:b/>
          <w:sz w:val="26"/>
          <w:szCs w:val="26"/>
        </w:rPr>
        <w:t>SQL Server</w:t>
      </w:r>
      <w:r w:rsidR="000C5E6A">
        <w:rPr>
          <w:b/>
          <w:sz w:val="26"/>
          <w:szCs w:val="26"/>
        </w:rPr>
        <w:t>?</w:t>
      </w:r>
    </w:p>
    <w:p w14:paraId="048E48FD" w14:textId="351ABCD6" w:rsidR="008247C5" w:rsidRDefault="005731F3" w:rsidP="007279A5">
      <w:pPr>
        <w:numPr>
          <w:ilvl w:val="0"/>
          <w:numId w:val="11"/>
        </w:numPr>
        <w:shd w:val="clear" w:color="auto" w:fill="FFFFFF"/>
        <w:rPr>
          <w:szCs w:val="26"/>
        </w:rPr>
      </w:pPr>
      <w:r w:rsidRPr="008247C5">
        <w:rPr>
          <w:szCs w:val="26"/>
        </w:rPr>
        <w:t>Cho phép tạo nhiều cơ sở dữ liệu</w:t>
      </w:r>
      <w:r w:rsidR="008247C5">
        <w:rPr>
          <w:szCs w:val="26"/>
        </w:rPr>
        <w:t>.</w:t>
      </w:r>
    </w:p>
    <w:p w14:paraId="70787E18" w14:textId="49D80800" w:rsidR="005731F3" w:rsidRPr="008247C5" w:rsidRDefault="005731F3" w:rsidP="007279A5">
      <w:pPr>
        <w:numPr>
          <w:ilvl w:val="0"/>
          <w:numId w:val="11"/>
        </w:numPr>
        <w:shd w:val="clear" w:color="auto" w:fill="FFFFFF"/>
        <w:rPr>
          <w:szCs w:val="26"/>
        </w:rPr>
      </w:pPr>
      <w:r w:rsidRPr="008247C5">
        <w:rPr>
          <w:szCs w:val="26"/>
        </w:rPr>
        <w:t>Miễn phí</w:t>
      </w:r>
      <w:r w:rsidR="008247C5" w:rsidRPr="008247C5">
        <w:rPr>
          <w:szCs w:val="26"/>
        </w:rPr>
        <w:t>.</w:t>
      </w:r>
    </w:p>
    <w:p w14:paraId="754F1350" w14:textId="3694A366" w:rsidR="005731F3" w:rsidRPr="005731F3" w:rsidRDefault="005731F3" w:rsidP="007279A5">
      <w:pPr>
        <w:numPr>
          <w:ilvl w:val="0"/>
          <w:numId w:val="11"/>
        </w:numPr>
        <w:shd w:val="clear" w:color="auto" w:fill="FFFFFF"/>
        <w:rPr>
          <w:szCs w:val="26"/>
        </w:rPr>
      </w:pPr>
      <w:r w:rsidRPr="005731F3">
        <w:rPr>
          <w:szCs w:val="26"/>
        </w:rPr>
        <w:t>Duy trì lưu trữ bền vững</w:t>
      </w:r>
      <w:r w:rsidR="008247C5">
        <w:rPr>
          <w:szCs w:val="26"/>
        </w:rPr>
        <w:t>.</w:t>
      </w:r>
    </w:p>
    <w:p w14:paraId="7D2B335B" w14:textId="47A1CA90" w:rsidR="005731F3" w:rsidRPr="000C5E6A" w:rsidRDefault="005731F3" w:rsidP="007279A5">
      <w:pPr>
        <w:numPr>
          <w:ilvl w:val="0"/>
          <w:numId w:val="11"/>
        </w:numPr>
        <w:shd w:val="clear" w:color="auto" w:fill="FFFFFF"/>
        <w:rPr>
          <w:szCs w:val="26"/>
        </w:rPr>
      </w:pPr>
      <w:r w:rsidRPr="005731F3">
        <w:rPr>
          <w:szCs w:val="26"/>
        </w:rPr>
        <w:t>Bảo mật cao</w:t>
      </w:r>
      <w:r w:rsidR="008247C5">
        <w:rPr>
          <w:szCs w:val="26"/>
        </w:rPr>
        <w:t>.</w:t>
      </w:r>
    </w:p>
    <w:p w14:paraId="777651B2" w14:textId="42C840CB" w:rsidR="00EC4DB5" w:rsidRPr="000C5E6A" w:rsidRDefault="00EC4DB5" w:rsidP="007279A5">
      <w:pPr>
        <w:pStyle w:val="NormalWeb"/>
        <w:numPr>
          <w:ilvl w:val="0"/>
          <w:numId w:val="11"/>
        </w:numPr>
        <w:shd w:val="clear" w:color="auto" w:fill="FFFFFF"/>
        <w:spacing w:before="120" w:beforeAutospacing="0" w:after="120" w:afterAutospacing="0" w:line="288" w:lineRule="auto"/>
        <w:jc w:val="both"/>
        <w:rPr>
          <w:sz w:val="26"/>
          <w:szCs w:val="26"/>
        </w:rPr>
      </w:pPr>
      <w:r w:rsidRPr="000C5E6A">
        <w:rPr>
          <w:sz w:val="26"/>
          <w:szCs w:val="26"/>
        </w:rPr>
        <w:t>SQL Server sẽ cung cấp đầy đủ các công cụ phục vụ cho việc quản lý, từ giao diện GUI cho đến các ngôn ngữ dùng để truy vấn SQL. Ưu điểm nổi bật của SQL Server là chúng có thể kết hợp với nhiều nền tảng như ASP.NET hoặc C#.</w:t>
      </w:r>
    </w:p>
    <w:p w14:paraId="6E9D4D02" w14:textId="772BB1CD" w:rsidR="008A1E9B" w:rsidRPr="00A4419C" w:rsidRDefault="008A1E9B" w:rsidP="00A4419C">
      <w:pPr>
        <w:pStyle w:val="Heading3"/>
      </w:pPr>
      <w:bookmarkStart w:id="10" w:name="_Toc140180408"/>
      <w:r w:rsidRPr="00A4419C">
        <w:t>Visustudio Code 2022</w:t>
      </w:r>
      <w:bookmarkEnd w:id="10"/>
    </w:p>
    <w:p w14:paraId="71BBE7A7" w14:textId="5CB32E51" w:rsidR="00EC4DB5" w:rsidRPr="000C5E6A" w:rsidRDefault="00EC4DB5" w:rsidP="00CB0855">
      <w:pPr>
        <w:ind w:firstLine="501"/>
        <w:rPr>
          <w:szCs w:val="26"/>
          <w:shd w:val="clear" w:color="auto" w:fill="FFFFFF"/>
        </w:rPr>
      </w:pPr>
      <w:r w:rsidRPr="000C5E6A">
        <w:rPr>
          <w:b/>
          <w:bCs/>
          <w:szCs w:val="26"/>
          <w:shd w:val="clear" w:color="auto" w:fill="FFFFFF"/>
        </w:rPr>
        <w:t>Visual</w:t>
      </w:r>
      <w:r w:rsidRPr="000C5E6A">
        <w:rPr>
          <w:szCs w:val="26"/>
          <w:shd w:val="clear" w:color="auto" w:fill="FFFFFF"/>
        </w:rPr>
        <w:t> </w:t>
      </w:r>
      <w:r w:rsidRPr="000C5E6A">
        <w:rPr>
          <w:b/>
          <w:bCs/>
          <w:szCs w:val="26"/>
          <w:shd w:val="clear" w:color="auto" w:fill="FFFFFF"/>
        </w:rPr>
        <w:t>Studio</w:t>
      </w:r>
      <w:r w:rsidRPr="000C5E6A">
        <w:rPr>
          <w:szCs w:val="26"/>
          <w:shd w:val="clear" w:color="auto" w:fill="FFFFFF"/>
        </w:rPr>
        <w:t> </w:t>
      </w:r>
      <w:r w:rsidRPr="000C5E6A">
        <w:rPr>
          <w:b/>
          <w:bCs/>
          <w:szCs w:val="26"/>
          <w:shd w:val="clear" w:color="auto" w:fill="FFFFFF"/>
        </w:rPr>
        <w:t>2022</w:t>
      </w:r>
      <w:r w:rsidRPr="000C5E6A">
        <w:rPr>
          <w:szCs w:val="26"/>
          <w:shd w:val="clear" w:color="auto" w:fill="FFFFFF"/>
        </w:rPr>
        <w:t> </w:t>
      </w:r>
      <w:r w:rsidRPr="000C5E6A">
        <w:rPr>
          <w:b/>
          <w:bCs/>
          <w:szCs w:val="26"/>
          <w:shd w:val="clear" w:color="auto" w:fill="FFFFFF"/>
        </w:rPr>
        <w:t>là</w:t>
      </w:r>
      <w:r w:rsidRPr="000C5E6A">
        <w:rPr>
          <w:szCs w:val="26"/>
          <w:shd w:val="clear" w:color="auto" w:fill="FFFFFF"/>
        </w:rPr>
        <w:t xml:space="preserve"> phiên bản mới nhất của </w:t>
      </w:r>
      <w:r w:rsidRPr="000C5E6A">
        <w:rPr>
          <w:szCs w:val="26"/>
        </w:rPr>
        <w:t xml:space="preserve"> phần mềm lập trình </w:t>
      </w:r>
      <w:r w:rsidRPr="000C5E6A">
        <w:rPr>
          <w:szCs w:val="26"/>
          <w:shd w:val="clear" w:color="auto" w:fill="FFFFFF"/>
        </w:rPr>
        <w:t>được phát triển bởi Microsoft</w:t>
      </w:r>
    </w:p>
    <w:p w14:paraId="4ED5319F" w14:textId="70CA107F" w:rsidR="000C5E6A" w:rsidRPr="000C5E6A" w:rsidRDefault="00372290" w:rsidP="008D67FA">
      <w:pPr>
        <w:ind w:firstLine="501"/>
        <w:rPr>
          <w:b/>
          <w:szCs w:val="26"/>
        </w:rPr>
      </w:pPr>
      <w:r w:rsidRPr="000C5E6A">
        <w:rPr>
          <w:b/>
          <w:bCs/>
          <w:szCs w:val="26"/>
        </w:rPr>
        <w:t xml:space="preserve">Tại sao nên dùng </w:t>
      </w:r>
      <w:r w:rsidR="000C5E6A" w:rsidRPr="000C5E6A">
        <w:rPr>
          <w:b/>
          <w:szCs w:val="26"/>
        </w:rPr>
        <w:t>Visustudio Code 2022?</w:t>
      </w:r>
    </w:p>
    <w:p w14:paraId="5D88A164" w14:textId="4E37D437" w:rsidR="00CB5FC6" w:rsidRPr="008D67FA" w:rsidRDefault="00CB5FC6" w:rsidP="007279A5">
      <w:pPr>
        <w:pStyle w:val="ListParagraph"/>
        <w:numPr>
          <w:ilvl w:val="0"/>
          <w:numId w:val="13"/>
        </w:numPr>
        <w:rPr>
          <w:szCs w:val="26"/>
        </w:rPr>
      </w:pPr>
      <w:r w:rsidRPr="008D67FA">
        <w:rPr>
          <w:szCs w:val="26"/>
        </w:rPr>
        <w:t>Dễ tiếp cân</w:t>
      </w:r>
    </w:p>
    <w:p w14:paraId="5DA46FA3" w14:textId="77777777" w:rsidR="00CB5FC6" w:rsidRPr="008D67FA" w:rsidRDefault="00CB5FC6" w:rsidP="007279A5">
      <w:pPr>
        <w:pStyle w:val="ListParagraph"/>
        <w:numPr>
          <w:ilvl w:val="0"/>
          <w:numId w:val="13"/>
        </w:numPr>
        <w:shd w:val="clear" w:color="auto" w:fill="FFFFFF"/>
        <w:rPr>
          <w:szCs w:val="26"/>
        </w:rPr>
      </w:pPr>
      <w:r w:rsidRPr="008D67FA">
        <w:rPr>
          <w:szCs w:val="26"/>
        </w:rPr>
        <w:t>Miễn phí</w:t>
      </w:r>
    </w:p>
    <w:p w14:paraId="43B85737" w14:textId="53EF35B7" w:rsidR="000C5E6A" w:rsidRPr="008D67FA" w:rsidRDefault="000C5E6A" w:rsidP="007279A5">
      <w:pPr>
        <w:pStyle w:val="ListParagraph"/>
        <w:numPr>
          <w:ilvl w:val="0"/>
          <w:numId w:val="13"/>
        </w:numPr>
        <w:shd w:val="clear" w:color="auto" w:fill="FFFFFF"/>
        <w:rPr>
          <w:szCs w:val="26"/>
        </w:rPr>
      </w:pPr>
      <w:r w:rsidRPr="008D67FA">
        <w:rPr>
          <w:szCs w:val="26"/>
        </w:rPr>
        <w:t>H</w:t>
      </w:r>
      <w:r w:rsidR="00CB5FC6" w:rsidRPr="008D67FA">
        <w:rPr>
          <w:szCs w:val="26"/>
        </w:rPr>
        <w:t>ỗ trợ nhiều ngôn ngữ lập trình và nền tảng</w:t>
      </w:r>
    </w:p>
    <w:p w14:paraId="56CA88B3" w14:textId="0F94BB63" w:rsidR="00CB5FC6" w:rsidRPr="008D67FA" w:rsidRDefault="00CB5FC6" w:rsidP="007279A5">
      <w:pPr>
        <w:pStyle w:val="ListParagraph"/>
        <w:numPr>
          <w:ilvl w:val="0"/>
          <w:numId w:val="13"/>
        </w:numPr>
        <w:shd w:val="clear" w:color="auto" w:fill="FFFFFF"/>
        <w:rPr>
          <w:szCs w:val="26"/>
        </w:rPr>
      </w:pPr>
      <w:r w:rsidRPr="008D67FA">
        <w:rPr>
          <w:szCs w:val="26"/>
        </w:rPr>
        <w:t>IDE 64 bit: Visual Studio 2022 là IDE 64 bit có thể xử lý ngay cả những dự án lớn nhất.</w:t>
      </w:r>
    </w:p>
    <w:p w14:paraId="23776072" w14:textId="6FEC1BF3" w:rsidR="00CB5FC6" w:rsidRPr="008D67FA" w:rsidRDefault="000C5E6A" w:rsidP="007279A5">
      <w:pPr>
        <w:pStyle w:val="ListParagraph"/>
        <w:numPr>
          <w:ilvl w:val="0"/>
          <w:numId w:val="13"/>
        </w:numPr>
        <w:shd w:val="clear" w:color="auto" w:fill="FFFFFF"/>
        <w:rPr>
          <w:szCs w:val="26"/>
        </w:rPr>
      </w:pPr>
      <w:r w:rsidRPr="008D67FA">
        <w:rPr>
          <w:szCs w:val="26"/>
        </w:rPr>
        <w:t>T</w:t>
      </w:r>
      <w:r w:rsidR="00CB5FC6" w:rsidRPr="008D67FA">
        <w:rPr>
          <w:szCs w:val="26"/>
        </w:rPr>
        <w:t xml:space="preserve">ích hợp với nhiều tính năng cao cấp, mang lại </w:t>
      </w:r>
      <w:r w:rsidR="00CB5FC6" w:rsidRPr="008D67FA">
        <w:rPr>
          <w:rStyle w:val="synonym"/>
          <w:szCs w:val="26"/>
        </w:rPr>
        <w:t>tất cả</w:t>
      </w:r>
      <w:r w:rsidR="00CB5FC6" w:rsidRPr="008D67FA">
        <w:rPr>
          <w:szCs w:val="26"/>
        </w:rPr>
        <w:t> những công cụ </w:t>
      </w:r>
      <w:r w:rsidR="00CB5FC6" w:rsidRPr="008D67FA">
        <w:rPr>
          <w:rStyle w:val="synonym"/>
          <w:szCs w:val="26"/>
        </w:rPr>
        <w:t>rất cần thiết</w:t>
      </w:r>
      <w:r w:rsidR="00CB5FC6" w:rsidRPr="008D67FA">
        <w:rPr>
          <w:szCs w:val="26"/>
        </w:rPr>
        <w:t> để tạo ứng dụng.</w:t>
      </w:r>
    </w:p>
    <w:p w14:paraId="2AF97F0E" w14:textId="46BAC541" w:rsidR="002D5BF8" w:rsidRDefault="002D5BF8" w:rsidP="00CB0855">
      <w:pPr>
        <w:rPr>
          <w:sz w:val="27"/>
          <w:szCs w:val="27"/>
        </w:rPr>
      </w:pPr>
    </w:p>
    <w:p w14:paraId="0770E0D1" w14:textId="106D7165" w:rsidR="008D67FA" w:rsidRPr="000C5E6A" w:rsidRDefault="00D45AE6" w:rsidP="00CB0855">
      <w:pPr>
        <w:rPr>
          <w:b/>
          <w:bCs/>
          <w:sz w:val="32"/>
          <w:szCs w:val="32"/>
        </w:rPr>
      </w:pPr>
      <w:r>
        <w:rPr>
          <w:b/>
          <w:bCs/>
          <w:sz w:val="32"/>
          <w:szCs w:val="32"/>
        </w:rPr>
        <w:br w:type="page"/>
      </w:r>
    </w:p>
    <w:p w14:paraId="5D998CBC" w14:textId="77777777" w:rsidR="006A68EC" w:rsidRDefault="008A1E9B" w:rsidP="006A68EC">
      <w:pPr>
        <w:pStyle w:val="Heading1"/>
      </w:pPr>
      <w:bookmarkStart w:id="11" w:name="_Toc140180409"/>
      <w:r w:rsidRPr="00A4419C">
        <w:lastRenderedPageBreak/>
        <w:t>PHÂN TÍCH VÀ</w:t>
      </w:r>
      <w:r w:rsidR="00FF1556" w:rsidRPr="00A4419C">
        <w:t xml:space="preserve"> THIẾT KẾ</w:t>
      </w:r>
      <w:r w:rsidRPr="00A4419C">
        <w:t xml:space="preserve"> </w:t>
      </w:r>
      <w:bookmarkStart w:id="12" w:name="_Toc45469440"/>
      <w:bookmarkStart w:id="13" w:name="_Toc45482887"/>
      <w:bookmarkStart w:id="14" w:name="_Toc45988622"/>
      <w:bookmarkStart w:id="15" w:name="_Toc131955659"/>
      <w:bookmarkStart w:id="16" w:name="_Toc140180410"/>
      <w:bookmarkEnd w:id="11"/>
      <w:r w:rsidR="006A68EC" w:rsidRPr="00BD0253">
        <w:t>CƠ SỞ DỮ LIỆU</w:t>
      </w:r>
    </w:p>
    <w:p w14:paraId="146FF64A" w14:textId="3A4E016D" w:rsidR="00FF1556" w:rsidRPr="006A68EC" w:rsidRDefault="00FF1556" w:rsidP="006A68EC">
      <w:pPr>
        <w:rPr>
          <w:rFonts w:eastAsiaTheme="majorEastAsia" w:cstheme="majorBidi"/>
          <w:sz w:val="32"/>
          <w:szCs w:val="28"/>
        </w:rPr>
      </w:pPr>
      <w:r w:rsidRPr="006A68EC">
        <w:rPr>
          <w:lang w:val="de-DE"/>
        </w:rPr>
        <w:t>Qua quá trình tìm hiểu cơ sở lý thuyết, nghiên cứu và phân tích yêu cầu đề tài, tiến thành phân tích kĩ hệ thống và đưa ra thiết kế các khối chức năng, thiết kế xây dựng cơ sở dữ liệu cho hệ thống.</w:t>
      </w:r>
    </w:p>
    <w:p w14:paraId="31C5BE03" w14:textId="3FD24E5C" w:rsidR="008A1E9B" w:rsidRPr="008B0991" w:rsidRDefault="008A1E9B" w:rsidP="00A4419C">
      <w:pPr>
        <w:pStyle w:val="Heading2"/>
      </w:pPr>
      <w:r w:rsidRPr="008B0991">
        <w:t xml:space="preserve">Khảo </w:t>
      </w:r>
      <w:bookmarkEnd w:id="12"/>
      <w:bookmarkEnd w:id="13"/>
      <w:r w:rsidRPr="008B0991">
        <w:t xml:space="preserve">sát </w:t>
      </w:r>
      <w:r w:rsidR="00DC5609">
        <w:t xml:space="preserve">quy trình </w:t>
      </w:r>
      <w:r w:rsidRPr="008B0991">
        <w:t>nghiệp vụ</w:t>
      </w:r>
      <w:bookmarkEnd w:id="14"/>
      <w:bookmarkEnd w:id="15"/>
      <w:bookmarkEnd w:id="16"/>
      <w:r w:rsidR="00DC5609">
        <w:t xml:space="preserve">  </w:t>
      </w:r>
    </w:p>
    <w:p w14:paraId="78039073" w14:textId="3B8E9B85" w:rsidR="00DC5609" w:rsidRDefault="00DC5609" w:rsidP="00DC5609">
      <w:bookmarkStart w:id="17" w:name="_Toc45469442"/>
      <w:bookmarkStart w:id="18" w:name="_Toc45482889"/>
      <w:bookmarkStart w:id="19" w:name="_Toc45988624"/>
      <w:bookmarkStart w:id="20" w:name="_Toc131955661"/>
      <w:r w:rsidRPr="00DC5609">
        <w:t>Trước khi xây dựng</w:t>
      </w:r>
      <w:r>
        <w:t xml:space="preserve"> hệ thống</w:t>
      </w:r>
      <w:r w:rsidRPr="00DC5609">
        <w:t xml:space="preserve"> phần mềm quản lý thông tin bệnh nhân</w:t>
      </w:r>
      <w:r>
        <w:t xml:space="preserve"> điều trị thận nhân tạo</w:t>
      </w:r>
      <w:r w:rsidRPr="00DC5609">
        <w:t xml:space="preserve">, </w:t>
      </w:r>
      <w:r>
        <w:t xml:space="preserve">đã </w:t>
      </w:r>
      <w:r w:rsidRPr="00DC5609">
        <w:t xml:space="preserve">tiến hành khảo sát về nghiệp vụ và quy trình xử lý nghiệp vụ liên quan. Dưới đây là mô tả phân tích </w:t>
      </w:r>
      <w:r>
        <w:t>quy trình một lần thăm khám của bệnh nhân đi điều trị:</w:t>
      </w:r>
    </w:p>
    <w:p w14:paraId="05375E04" w14:textId="00B6A7DF" w:rsidR="00DC5609" w:rsidRDefault="00DC5609" w:rsidP="00DC5609">
      <w:pPr>
        <w:jc w:val="center"/>
      </w:pPr>
      <w:r>
        <w:rPr>
          <w:noProof/>
        </w:rPr>
        <w:drawing>
          <wp:inline distT="0" distB="0" distL="0" distR="0" wp14:anchorId="7A52D6E5" wp14:editId="4A8DB4A6">
            <wp:extent cx="4331335" cy="6063342"/>
            <wp:effectExtent l="0" t="0" r="0" b="0"/>
            <wp:docPr id="1671694146" name="Picture 16716941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94146" name="Picture 167169414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6139" cy="6084066"/>
                    </a:xfrm>
                    <a:prstGeom prst="rect">
                      <a:avLst/>
                    </a:prstGeom>
                    <a:noFill/>
                    <a:ln>
                      <a:noFill/>
                    </a:ln>
                  </pic:spPr>
                </pic:pic>
              </a:graphicData>
            </a:graphic>
          </wp:inline>
        </w:drawing>
      </w:r>
    </w:p>
    <w:p w14:paraId="018B91C7" w14:textId="77777777" w:rsidR="00DC5609" w:rsidRDefault="00DC5609" w:rsidP="00DC5609">
      <w:pPr>
        <w:jc w:val="center"/>
      </w:pPr>
    </w:p>
    <w:p w14:paraId="750220F7" w14:textId="77777777" w:rsidR="00DC5609" w:rsidRDefault="00DC5609" w:rsidP="00DC5609">
      <w:r>
        <w:lastRenderedPageBreak/>
        <w:t>Dựa vào quá trình của một lần thăm khám của bệnh nhân điều trị thân và bên cạnh đó là phân tích các khía cạnh của hệ thống để đáp ứng thì phần mềm có các chức năng chính như sau:</w:t>
      </w:r>
    </w:p>
    <w:p w14:paraId="6DB7A235" w14:textId="77777777" w:rsidR="00DC5609" w:rsidRPr="00141382" w:rsidRDefault="00DC5609" w:rsidP="00DC5609">
      <w:pPr>
        <w:ind w:firstLine="0"/>
      </w:pPr>
    </w:p>
    <w:p w14:paraId="38D6BC79"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2109331E" w14:textId="77777777" w:rsidR="00DC5609" w:rsidRPr="00D403A6" w:rsidRDefault="00DC5609" w:rsidP="00DC5609">
      <w:pPr>
        <w:rPr>
          <w:b/>
        </w:rPr>
      </w:pPr>
      <w:r w:rsidRPr="00C12813">
        <w:rPr>
          <w:lang w:val="vi"/>
        </w:rPr>
        <w:t xml:space="preserve">Trong quy trình này, người dùng (nhân viên tiếp nhận) sẽ truy cập vào màn hình nhập thông tin bệnh nhân đến thăm khám. Ở đây, </w:t>
      </w:r>
      <w:r w:rsidRPr="00D672BD">
        <w:rPr>
          <w:bCs/>
        </w:rPr>
        <w:t>họ sẽ search theo số điện thoại và số cccd để xác định bệnh nhân đã có thông tin trong hệ thống hay chưa.</w:t>
      </w:r>
      <w:r>
        <w:rPr>
          <w:b/>
        </w:rPr>
        <w:t xml:space="preserve"> </w:t>
      </w:r>
    </w:p>
    <w:p w14:paraId="78FAD279"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49695E39" w14:textId="77777777" w:rsidR="00DC5609" w:rsidRDefault="00DC5609" w:rsidP="00DC5609">
      <w:r w:rsidRPr="00C12813">
        <w:rPr>
          <w:lang w:val="vi"/>
        </w:rPr>
        <w:t xml:space="preserve">Trong quy trình này, </w:t>
      </w:r>
      <w:r>
        <w:t>s</w:t>
      </w:r>
      <w:r w:rsidRPr="00D403A6">
        <w:rPr>
          <w:lang w:val="vi"/>
        </w:rPr>
        <w:t>au khi</w:t>
      </w:r>
      <w:r>
        <w:t xml:space="preserve"> kiểm tra sự tồn tại thông tin của bện nhân trong CSDL là chưa có. Nhân viên sẽ tiến hành nhập mới</w:t>
      </w:r>
      <w:r w:rsidRPr="00D403A6">
        <w:rPr>
          <w:lang w:val="vi"/>
        </w:rPr>
        <w:t xml:space="preserve"> thông tin</w:t>
      </w:r>
      <w:r>
        <w:t xml:space="preserve"> cho bệnh nhân những thông tin cơ bản như tên, tuổi, quê quán, giới tính..</w:t>
      </w:r>
      <w:r w:rsidRPr="00D403A6">
        <w:rPr>
          <w:lang w:val="vi"/>
        </w:rPr>
        <w:t xml:space="preserve">. Nếu </w:t>
      </w:r>
      <w:r>
        <w:t xml:space="preserve">đã </w:t>
      </w:r>
      <w:r w:rsidRPr="00D403A6">
        <w:rPr>
          <w:lang w:val="vi"/>
        </w:rPr>
        <w:t>có, hệ thống sẽ chuyển bước tiếp theo, không cần nhập lại thông tin.</w:t>
      </w:r>
    </w:p>
    <w:p w14:paraId="6A508AB2"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tiếp nhận hồ sơ</w:t>
      </w:r>
    </w:p>
    <w:p w14:paraId="2EE5AE46" w14:textId="77777777" w:rsidR="00DC5609" w:rsidRPr="00D403A6" w:rsidRDefault="00DC5609" w:rsidP="00DC5609">
      <w:r w:rsidRPr="00D403A6">
        <w:rPr>
          <w:lang w:val="vi"/>
        </w:rPr>
        <w:t>Trong quy trình này, sau khi thông tin bệnh nhân đã được xác nhận và kiểm tra</w:t>
      </w:r>
      <w:r>
        <w:t>, nhân viên sẽ chuyển sang màn hình lên lich khám cho người bệnh có thể khám ở các bước tiếp theo. Ở đây có thể thêm sửa xóa các thông tin như: Ngày thăm khám, người giám hộ,..</w:t>
      </w:r>
    </w:p>
    <w:p w14:paraId="3C5B8494"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Xét nghiệm hóa sinh</w:t>
      </w:r>
    </w:p>
    <w:p w14:paraId="1DF9F0BE" w14:textId="77777777" w:rsidR="00DC5609" w:rsidRPr="0050636D" w:rsidRDefault="00DC5609" w:rsidP="00DC5609">
      <w:pPr>
        <w:rPr>
          <w:b/>
        </w:rPr>
      </w:pPr>
      <w:r w:rsidRPr="0050636D">
        <w:rPr>
          <w:lang w:val="vi"/>
        </w:rPr>
        <w:t>Sau khi bệnh nhân đã đăng kí lịch khám, tại phòng xét nghiệm hóa sinh, nhân viên sẽ sử dụng màn hình để lưu thông tin xét nghiệm hóa sinh cho bệnh nhân. Thông tin này bao gồm các chỉ số hóa sinh cần được kiểm tra, kết quả xét nghiệm, và các thông tin liên quan khác</w:t>
      </w:r>
      <w:r>
        <w:rPr>
          <w:b/>
        </w:rPr>
        <w:t xml:space="preserve"> </w:t>
      </w:r>
      <w:r w:rsidRPr="00D672BD">
        <w:rPr>
          <w:bCs/>
        </w:rPr>
        <w:t>nếu cần thiết.</w:t>
      </w:r>
    </w:p>
    <w:p w14:paraId="18956DBC"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Xét nghiệm nước tiểu</w:t>
      </w:r>
    </w:p>
    <w:p w14:paraId="379F8E6D" w14:textId="77777777" w:rsidR="00DC5609" w:rsidRPr="00D672BD" w:rsidRDefault="00DC5609" w:rsidP="00DC5609">
      <w:r w:rsidRPr="0050636D">
        <w:rPr>
          <w:lang w:val="vi"/>
        </w:rPr>
        <w:t xml:space="preserve">Tương tự như quy trình xét nghiệm hóa sinh, tại phòng xét nghiệm nước tiểu, nhân viên sẽ sử dụng màn hình xét </w:t>
      </w:r>
      <w:r w:rsidRPr="00D672BD">
        <w:rPr>
          <w:lang w:val="vi"/>
        </w:rPr>
        <w:t>nghiệm</w:t>
      </w:r>
      <w:r w:rsidRPr="00D672BD">
        <w:t xml:space="preserve"> nước tiểu</w:t>
      </w:r>
      <w:r w:rsidRPr="00D672BD">
        <w:rPr>
          <w:lang w:val="vi"/>
        </w:rPr>
        <w:t xml:space="preserve"> </w:t>
      </w:r>
      <w:r w:rsidRPr="00D672BD">
        <w:t>để lưu lại chỉ số xét nghiệm của xét nghiệm nước tiểu</w:t>
      </w:r>
      <w:r w:rsidRPr="00D672BD">
        <w:rPr>
          <w:lang w:val="vi"/>
        </w:rPr>
        <w:t>. Các thông tin này sẽ được lưu trữ và gắn liền với hồ sơ</w:t>
      </w:r>
      <w:r w:rsidRPr="00D672BD">
        <w:t xml:space="preserve"> lượt đăng kí khám bệnh hiện tại của </w:t>
      </w:r>
      <w:r w:rsidRPr="00D672BD">
        <w:rPr>
          <w:lang w:val="vi"/>
        </w:rPr>
        <w:t>bệnh nhân.</w:t>
      </w:r>
    </w:p>
    <w:p w14:paraId="7F27D039" w14:textId="77777777" w:rsidR="00DC5609" w:rsidRDefault="00DC5609" w:rsidP="00DC5609">
      <w:pPr>
        <w:pStyle w:val="L12"/>
        <w:numPr>
          <w:ilvl w:val="0"/>
          <w:numId w:val="15"/>
        </w:numPr>
        <w:spacing w:before="120" w:after="120" w:line="288" w:lineRule="auto"/>
        <w:outlineLvl w:val="9"/>
        <w:rPr>
          <w:b w:val="0"/>
          <w:bCs/>
          <w:szCs w:val="26"/>
        </w:rPr>
      </w:pPr>
      <w:r>
        <w:rPr>
          <w:b w:val="0"/>
          <w:bCs/>
          <w:szCs w:val="26"/>
        </w:rPr>
        <w:t>Đây là quy trình được thực hiện tại phòng Xét nghiệm máu</w:t>
      </w:r>
    </w:p>
    <w:p w14:paraId="356C18BD" w14:textId="77777777" w:rsidR="00DC5609" w:rsidRPr="00D672BD" w:rsidRDefault="00DC5609" w:rsidP="00DC5609">
      <w:r w:rsidRPr="0050636D">
        <w:rPr>
          <w:lang w:val="vi"/>
        </w:rPr>
        <w:t xml:space="preserve">Tương tự như quy trình xét </w:t>
      </w:r>
      <w:r w:rsidRPr="00D672BD">
        <w:rPr>
          <w:lang w:val="vi"/>
        </w:rPr>
        <w:t xml:space="preserve">nghiệm </w:t>
      </w:r>
      <w:r w:rsidRPr="00D672BD">
        <w:t>nước tiểu</w:t>
      </w:r>
      <w:r w:rsidRPr="00D672BD">
        <w:rPr>
          <w:lang w:val="vi"/>
        </w:rPr>
        <w:t xml:space="preserve">, tại phòng xét nghiệm </w:t>
      </w:r>
      <w:r w:rsidRPr="00D672BD">
        <w:t>máu</w:t>
      </w:r>
      <w:r w:rsidRPr="00D672BD">
        <w:rPr>
          <w:lang w:val="vi"/>
        </w:rPr>
        <w:t>, nhân viên sẽ sử dụng màn hình xét nghiệm</w:t>
      </w:r>
      <w:r w:rsidRPr="00D672BD">
        <w:t xml:space="preserve"> máu</w:t>
      </w:r>
      <w:r w:rsidRPr="00D672BD">
        <w:rPr>
          <w:lang w:val="vi"/>
        </w:rPr>
        <w:t xml:space="preserve"> </w:t>
      </w:r>
      <w:r w:rsidRPr="00D672BD">
        <w:t>để lưu lại chỉ số xét nghiệm máu</w:t>
      </w:r>
      <w:r w:rsidRPr="00D672BD">
        <w:rPr>
          <w:lang w:val="vi"/>
        </w:rPr>
        <w:t>. Các thông tin này sẽ được lưu trữ và gắn liền với hồ sơ</w:t>
      </w:r>
      <w:r w:rsidRPr="00D672BD">
        <w:t xml:space="preserve"> lượt đăng kí khám bệnh hiện tại của </w:t>
      </w:r>
      <w:r w:rsidRPr="00D672BD">
        <w:rPr>
          <w:lang w:val="vi"/>
        </w:rPr>
        <w:t>bệnh nhân.</w:t>
      </w:r>
    </w:p>
    <w:p w14:paraId="0EFDD238" w14:textId="77777777" w:rsidR="00DC5609" w:rsidRPr="00D672BD" w:rsidRDefault="00DC5609" w:rsidP="00DC5609">
      <w:pPr>
        <w:pStyle w:val="L12"/>
        <w:numPr>
          <w:ilvl w:val="0"/>
          <w:numId w:val="15"/>
        </w:numPr>
        <w:spacing w:before="120" w:after="120" w:line="288" w:lineRule="auto"/>
        <w:outlineLvl w:val="9"/>
        <w:rPr>
          <w:b w:val="0"/>
          <w:szCs w:val="26"/>
        </w:rPr>
      </w:pPr>
      <w:r w:rsidRPr="00D672BD">
        <w:rPr>
          <w:b w:val="0"/>
          <w:szCs w:val="26"/>
        </w:rPr>
        <w:t>Đây là quy trình được thực hiện tại phòng Nhận kết quả xét nghiệm</w:t>
      </w:r>
    </w:p>
    <w:p w14:paraId="3A7673BA" w14:textId="77777777" w:rsidR="00DC5609" w:rsidRDefault="00DC5609" w:rsidP="00DC5609">
      <w:pPr>
        <w:rPr>
          <w:b/>
        </w:rPr>
      </w:pPr>
      <w:r w:rsidRPr="00D672BD">
        <w:rPr>
          <w:lang w:val="vi"/>
        </w:rPr>
        <w:t>Sau khi có đủ thông tin xét nghiệm từ các phòng xét nghiệm, bác sĩ sẽ truy cập vào màn hình kết quả xét nghiệm</w:t>
      </w:r>
      <w:r w:rsidRPr="00D672BD">
        <w:t xml:space="preserve"> và các màn hình thống kê lịch sử thăm khám của bệnh nhân để </w:t>
      </w:r>
      <w:r w:rsidRPr="00D672BD">
        <w:lastRenderedPageBreak/>
        <w:t>tham khảo</w:t>
      </w:r>
      <w:r w:rsidRPr="00D672BD">
        <w:rPr>
          <w:lang w:val="vi"/>
        </w:rPr>
        <w:t>. Tại đây, họ có thể kiểm tra và đánh giá kết quả xét nghiệm của bệnh nhân</w:t>
      </w:r>
      <w:r w:rsidRPr="00D672BD">
        <w:t xml:space="preserve"> một cách dễ dàng hơn</w:t>
      </w:r>
      <w:r w:rsidRPr="00D672BD">
        <w:rPr>
          <w:lang w:val="vi"/>
        </w:rPr>
        <w:t>. Dựa trên kết quả này, bác sĩ có thể đưa ra đánh giá và quyết định</w:t>
      </w:r>
      <w:r w:rsidRPr="0050636D">
        <w:rPr>
          <w:lang w:val="vi"/>
        </w:rPr>
        <w:t xml:space="preserve"> việc điều trị, cũng như kê đơn thuốc cho bệnh nhân.</w:t>
      </w:r>
    </w:p>
    <w:p w14:paraId="6D42880D" w14:textId="77777777" w:rsidR="00DC5609" w:rsidRDefault="00DC5609" w:rsidP="00DC5609">
      <w:pPr>
        <w:pStyle w:val="L12"/>
        <w:numPr>
          <w:ilvl w:val="0"/>
          <w:numId w:val="15"/>
        </w:numPr>
        <w:spacing w:before="120" w:after="120" w:line="288" w:lineRule="auto"/>
        <w:outlineLvl w:val="9"/>
        <w:rPr>
          <w:b w:val="0"/>
          <w:bCs/>
          <w:szCs w:val="26"/>
        </w:rPr>
      </w:pPr>
      <w:r w:rsidRPr="0050636D">
        <w:rPr>
          <w:b w:val="0"/>
          <w:bCs/>
          <w:szCs w:val="26"/>
        </w:rPr>
        <w:t>Đây là quy trình được thực hiện tại phòng Làm thủ tục ra viện</w:t>
      </w:r>
      <w:r>
        <w:rPr>
          <w:b w:val="0"/>
          <w:bCs/>
          <w:szCs w:val="26"/>
        </w:rPr>
        <w:t>.</w:t>
      </w:r>
    </w:p>
    <w:p w14:paraId="2C6A40A0" w14:textId="77777777" w:rsidR="00DC5609" w:rsidRDefault="00DC5609" w:rsidP="00DC5609">
      <w:r w:rsidRPr="0050636D">
        <w:rPr>
          <w:lang w:val="vi"/>
        </w:rPr>
        <w:t xml:space="preserve">Cuối cùng, trong quy trình </w:t>
      </w:r>
      <w:r>
        <w:t>xét nghiệm của bệnh nhân</w:t>
      </w:r>
      <w:r w:rsidRPr="0050636D">
        <w:rPr>
          <w:lang w:val="vi"/>
        </w:rPr>
        <w:t xml:space="preserve">, tại phòng làm thủ tục ra viện, </w:t>
      </w:r>
      <w:r>
        <w:t>nhân viên</w:t>
      </w:r>
      <w:r w:rsidRPr="0050636D">
        <w:rPr>
          <w:lang w:val="vi"/>
        </w:rPr>
        <w:t xml:space="preserve"> sẽ thực hiện các bước để hoàn tất việc ra viện cho bệnh nhân</w:t>
      </w:r>
      <w:r>
        <w:t>. Họ sẽ tạo hóa đơn và bao gồm tất cả các chi phí về xét nghiệm thuốc hay các chi phí phát sinh khác nếu có.</w:t>
      </w:r>
    </w:p>
    <w:p w14:paraId="00C8735C" w14:textId="77777777" w:rsidR="00DC5609" w:rsidRDefault="00DC5609" w:rsidP="00DC5609">
      <w:pPr>
        <w:ind w:firstLine="0"/>
      </w:pPr>
    </w:p>
    <w:p w14:paraId="035394EC" w14:textId="7E405763" w:rsidR="008A1E9B" w:rsidRPr="00A4419C" w:rsidRDefault="008A1E9B" w:rsidP="00A4419C">
      <w:pPr>
        <w:pStyle w:val="Heading2"/>
      </w:pPr>
      <w:bookmarkStart w:id="21" w:name="_Toc140180411"/>
      <w:r w:rsidRPr="00A4419C">
        <w:t xml:space="preserve">Mô </w:t>
      </w:r>
      <w:bookmarkEnd w:id="17"/>
      <w:bookmarkEnd w:id="18"/>
      <w:r w:rsidRPr="00A4419C">
        <w:t>tả hệ thống</w:t>
      </w:r>
      <w:bookmarkEnd w:id="19"/>
      <w:bookmarkEnd w:id="20"/>
      <w:bookmarkEnd w:id="21"/>
      <w:r w:rsidR="00DC5609">
        <w:t xml:space="preserve"> phần mềm</w:t>
      </w:r>
    </w:p>
    <w:p w14:paraId="2B46D74B" w14:textId="583B307A" w:rsidR="00AE4B8D" w:rsidRDefault="00DC5609" w:rsidP="0031758C">
      <w:r>
        <w:t>Hệ thống quản lý hỗ trợ bệnh nhân điều trị sẽ sử dụng mô hình Client Server.</w:t>
      </w:r>
      <w:r w:rsidR="0031758C">
        <w:t xml:space="preserve"> Là mô hình mạng gồm</w:t>
      </w:r>
      <w:r>
        <w:t xml:space="preserve"> </w:t>
      </w:r>
      <w:r w:rsidR="0031758C" w:rsidRPr="0031758C">
        <w:t xml:space="preserve">có 2 thành phần chính đó là máy khách (client) và máy chủ (server). Server chính là nơi giúp lưu trữ tài nguyên cũng như </w:t>
      </w:r>
      <w:r w:rsidR="0031758C">
        <w:t>thực hiện các dịch vụ</w:t>
      </w:r>
      <w:r w:rsidR="0031758C" w:rsidRPr="0031758C">
        <w:t xml:space="preserve"> theo đúng như yêu cầu của client. Ngược lại, Client bao gồm máy tính cũng như các loại thiết bị điện tử nói chung sẽ tiến hành gửi yêu cầu đến server</w:t>
      </w:r>
      <w:r w:rsidR="0031758C">
        <w:t xml:space="preserve"> thông qua kết nối bằng địa chỉ IP và Port của Server</w:t>
      </w:r>
      <w:r w:rsidR="0031758C" w:rsidRPr="0031758C">
        <w:t>.</w:t>
      </w:r>
    </w:p>
    <w:p w14:paraId="33164FE3" w14:textId="4495B61F" w:rsidR="00AE4B8D" w:rsidRDefault="00DC5609" w:rsidP="00DC5609">
      <w:pPr>
        <w:rPr>
          <w:szCs w:val="26"/>
        </w:rPr>
      </w:pPr>
      <w:r>
        <w:rPr>
          <w:noProof/>
          <w:lang w:eastAsia="ko-KR"/>
        </w:rPr>
        <w:drawing>
          <wp:inline distT="0" distB="0" distL="0" distR="0" wp14:anchorId="3E7889FF" wp14:editId="03B910E6">
            <wp:extent cx="5760085" cy="3456305"/>
            <wp:effectExtent l="0" t="0" r="0" b="0"/>
            <wp:docPr id="905" name="Picture 905" descr="A computer and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 name="Picture 905" descr="A computer and a clou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085" cy="3456305"/>
                    </a:xfrm>
                    <a:prstGeom prst="rect">
                      <a:avLst/>
                    </a:prstGeom>
                  </pic:spPr>
                </pic:pic>
              </a:graphicData>
            </a:graphic>
          </wp:inline>
        </w:drawing>
      </w:r>
    </w:p>
    <w:p w14:paraId="5E933257" w14:textId="4FB67DC3" w:rsidR="0031758C" w:rsidRDefault="0031758C" w:rsidP="0031758C">
      <w:pPr>
        <w:ind w:firstLine="0"/>
        <w:rPr>
          <w:szCs w:val="26"/>
        </w:rPr>
      </w:pPr>
      <w:r>
        <w:rPr>
          <w:szCs w:val="26"/>
        </w:rPr>
        <w:t>Với tính chất và quy mô của phần mềm q</w:t>
      </w:r>
      <w:r w:rsidR="004D602C">
        <w:rPr>
          <w:szCs w:val="26"/>
        </w:rPr>
        <w:t>uản lý đặc thù trong bệnh viện thì m</w:t>
      </w:r>
      <w:r>
        <w:rPr>
          <w:szCs w:val="26"/>
        </w:rPr>
        <w:t xml:space="preserve">ô hình Client-Server mang lại rất nhiều lợi thế vượt </w:t>
      </w:r>
      <w:r w:rsidR="004D602C">
        <w:rPr>
          <w:szCs w:val="26"/>
        </w:rPr>
        <w:t>trội như:</w:t>
      </w:r>
    </w:p>
    <w:p w14:paraId="04D78F33" w14:textId="631661F7" w:rsidR="004D602C" w:rsidRDefault="004D602C" w:rsidP="004D602C">
      <w:pPr>
        <w:pStyle w:val="ListParagraph"/>
        <w:numPr>
          <w:ilvl w:val="0"/>
          <w:numId w:val="13"/>
        </w:numPr>
        <w:rPr>
          <w:szCs w:val="26"/>
        </w:rPr>
      </w:pPr>
      <w:r>
        <w:rPr>
          <w:szCs w:val="26"/>
        </w:rPr>
        <w:t>Tính tập trung thông tin: Vì toàn bộ thông tin về bệnh nhân đều tập trung vào một cơ sở duy nhất nên những thông tin quan trọng về lịch sử bện án, đơn thuốc,.. đảm bảo được tính toàn vẹn và nhất quán.</w:t>
      </w:r>
    </w:p>
    <w:p w14:paraId="7C2C424C" w14:textId="2B75B5FE" w:rsidR="004D602C" w:rsidRDefault="004D602C" w:rsidP="004D602C">
      <w:pPr>
        <w:pStyle w:val="ListParagraph"/>
        <w:numPr>
          <w:ilvl w:val="0"/>
          <w:numId w:val="13"/>
        </w:numPr>
        <w:rPr>
          <w:szCs w:val="26"/>
        </w:rPr>
      </w:pPr>
      <w:r>
        <w:rPr>
          <w:szCs w:val="26"/>
        </w:rPr>
        <w:lastRenderedPageBreak/>
        <w:t xml:space="preserve"> Khả năng bảo mật: Có thể đưa các phương pháp bảo mật cao vào hệ thống, đảm bảo các thông tin quan trọng của bệnh nhân chỉ được truy cập khi được cấp quyền.</w:t>
      </w:r>
    </w:p>
    <w:p w14:paraId="011F1788" w14:textId="7DA26048" w:rsidR="004D602C" w:rsidRDefault="004D602C" w:rsidP="004D602C">
      <w:pPr>
        <w:pStyle w:val="ListParagraph"/>
        <w:numPr>
          <w:ilvl w:val="0"/>
          <w:numId w:val="13"/>
        </w:numPr>
        <w:rPr>
          <w:szCs w:val="26"/>
        </w:rPr>
      </w:pPr>
      <w:r>
        <w:rPr>
          <w:szCs w:val="26"/>
        </w:rPr>
        <w:t>Khả năng mở rộng và sao lưu dữ liệu: Với mô hình Client-Server cũng cho phép thực hiện một cách dễ dàng.</w:t>
      </w:r>
    </w:p>
    <w:p w14:paraId="2196ABE5" w14:textId="7C624F37" w:rsidR="004D602C" w:rsidRPr="004D602C" w:rsidRDefault="00FF280E" w:rsidP="004D602C">
      <w:pPr>
        <w:ind w:firstLine="0"/>
        <w:rPr>
          <w:szCs w:val="26"/>
        </w:rPr>
      </w:pPr>
      <w:r>
        <w:rPr>
          <w:szCs w:val="26"/>
        </w:rPr>
        <w:t>Bên cạnh những điểm lợi đó thì mô hình cũng mang những nhược điểm, mà nhược điểm lớn nhất chính là khi Server xảy ra sự cố thì toàn bộ hệ thống sẽ bị ảnh hưởng theo. Về chi phí để xây dựng vào bảo trì cũng thường là rất cao.</w:t>
      </w:r>
    </w:p>
    <w:p w14:paraId="71F41369" w14:textId="77777777" w:rsidR="00AE4B8D" w:rsidRPr="008B0991" w:rsidRDefault="00AE4B8D" w:rsidP="008B0991">
      <w:pPr>
        <w:ind w:firstLine="720"/>
        <w:rPr>
          <w:szCs w:val="26"/>
        </w:rPr>
      </w:pPr>
    </w:p>
    <w:p w14:paraId="56DAF71B" w14:textId="47CB76CC" w:rsidR="00141382" w:rsidRPr="008B0991" w:rsidRDefault="008A1E9B" w:rsidP="00A4419C">
      <w:pPr>
        <w:pStyle w:val="Heading2"/>
      </w:pPr>
      <w:bookmarkStart w:id="22" w:name="_Toc131955662"/>
      <w:bookmarkStart w:id="23" w:name="_Toc140180412"/>
      <w:r w:rsidRPr="008B0991">
        <w:t>Yêu cầu chức năng của hệ thống</w:t>
      </w:r>
      <w:bookmarkEnd w:id="22"/>
      <w:bookmarkEnd w:id="23"/>
    </w:p>
    <w:p w14:paraId="1BA2D0B6" w14:textId="61577289" w:rsidR="00AE4B8D" w:rsidRDefault="00AE4B8D" w:rsidP="00A4419C">
      <w:pPr>
        <w:pStyle w:val="Heading3"/>
      </w:pPr>
      <w:r>
        <w:t xml:space="preserve">Các </w:t>
      </w:r>
      <w:r w:rsidR="00A4419C">
        <w:t xml:space="preserve">yêu cầu </w:t>
      </w:r>
      <w:r>
        <w:t>chức năng của hệ thống</w:t>
      </w:r>
    </w:p>
    <w:p w14:paraId="0EB75166" w14:textId="77777777" w:rsidR="00204610" w:rsidRDefault="00B752F7" w:rsidP="00B752F7">
      <w:r>
        <w:t>Hệ thống sẽ phân cấp với 3 Role:</w:t>
      </w:r>
    </w:p>
    <w:p w14:paraId="75152504" w14:textId="04FDE14D" w:rsidR="00204610" w:rsidRDefault="00B752F7" w:rsidP="00204610">
      <w:pPr>
        <w:pStyle w:val="ListParagraph"/>
        <w:numPr>
          <w:ilvl w:val="0"/>
          <w:numId w:val="13"/>
        </w:numPr>
      </w:pPr>
      <w:r>
        <w:t>Admin</w:t>
      </w:r>
      <w:r w:rsidR="00204610">
        <w:t>.</w:t>
      </w:r>
    </w:p>
    <w:p w14:paraId="14874258" w14:textId="1AB8FB80" w:rsidR="00204610" w:rsidRDefault="00B752F7" w:rsidP="00204610">
      <w:pPr>
        <w:pStyle w:val="ListParagraph"/>
        <w:numPr>
          <w:ilvl w:val="0"/>
          <w:numId w:val="13"/>
        </w:numPr>
      </w:pPr>
      <w:r>
        <w:t>Bác Sĩ</w:t>
      </w:r>
      <w:r w:rsidR="00204610">
        <w:t>.</w:t>
      </w:r>
    </w:p>
    <w:p w14:paraId="4FEEC9DD" w14:textId="45951DA3" w:rsidR="00B752F7" w:rsidRPr="00B752F7" w:rsidRDefault="00B752F7" w:rsidP="00204610">
      <w:pPr>
        <w:pStyle w:val="ListParagraph"/>
        <w:numPr>
          <w:ilvl w:val="0"/>
          <w:numId w:val="13"/>
        </w:numPr>
      </w:pPr>
      <w:r>
        <w:t>Y Tá</w:t>
      </w:r>
      <w:r w:rsidR="00204610">
        <w:t>.</w:t>
      </w:r>
    </w:p>
    <w:p w14:paraId="22A9CC54" w14:textId="696E4F76" w:rsidR="00A4419C" w:rsidRDefault="00FF280E" w:rsidP="00355EC3">
      <w:pPr>
        <w:pStyle w:val="Heading4"/>
      </w:pPr>
      <w:r>
        <w:t>Quản lý tài khoản người dùng</w:t>
      </w:r>
      <w:r w:rsidR="00B752F7">
        <w:t xml:space="preserve"> </w:t>
      </w:r>
    </w:p>
    <w:p w14:paraId="664E4303" w14:textId="12344C70" w:rsidR="00355EC3" w:rsidRDefault="00355EC3" w:rsidP="00355EC3">
      <w:r>
        <w:t xml:space="preserve">Admin có quyền cấp tài khoản để đăng nhập vào hệ thống với </w:t>
      </w:r>
      <w:r w:rsidR="00B752F7">
        <w:t>các chức năng được sử dụng dựa theo Role của người dùng đó.</w:t>
      </w:r>
    </w:p>
    <w:p w14:paraId="2949BECD" w14:textId="7BB9D4D3" w:rsidR="00B752F7" w:rsidRPr="00355EC3" w:rsidRDefault="00B752F7" w:rsidP="00355EC3">
      <w:r>
        <w:t>Role: Admin.</w:t>
      </w:r>
    </w:p>
    <w:p w14:paraId="0059D830" w14:textId="70466817" w:rsidR="00FF280E" w:rsidRDefault="00FF280E" w:rsidP="00355EC3">
      <w:pPr>
        <w:pStyle w:val="Heading4"/>
      </w:pPr>
      <w:r>
        <w:t>Quản lý thông tin Người Bệnh</w:t>
      </w:r>
    </w:p>
    <w:p w14:paraId="6344AA63" w14:textId="273E918D" w:rsidR="00B752F7" w:rsidRDefault="00B752F7" w:rsidP="00B752F7">
      <w:r>
        <w:t>Cho phép CRUD (</w:t>
      </w:r>
      <w:r w:rsidRPr="000C5E6A">
        <w:t>Create,</w:t>
      </w:r>
      <w:r w:rsidRPr="000C5E6A">
        <w:rPr>
          <w:spacing w:val="-3"/>
        </w:rPr>
        <w:t xml:space="preserve"> </w:t>
      </w:r>
      <w:r w:rsidRPr="000C5E6A">
        <w:t>Read,</w:t>
      </w:r>
      <w:r w:rsidRPr="000C5E6A">
        <w:rPr>
          <w:spacing w:val="-2"/>
        </w:rPr>
        <w:t xml:space="preserve"> </w:t>
      </w:r>
      <w:r w:rsidRPr="000C5E6A">
        <w:t>Update,</w:t>
      </w:r>
      <w:r w:rsidRPr="000C5E6A">
        <w:rPr>
          <w:spacing w:val="1"/>
        </w:rPr>
        <w:t xml:space="preserve"> </w:t>
      </w:r>
      <w:r w:rsidRPr="000C5E6A">
        <w:t>và</w:t>
      </w:r>
      <w:r w:rsidRPr="000C5E6A">
        <w:rPr>
          <w:spacing w:val="-2"/>
        </w:rPr>
        <w:t xml:space="preserve"> </w:t>
      </w:r>
      <w:r w:rsidRPr="000C5E6A">
        <w:t>Delete</w:t>
      </w:r>
      <w:r>
        <w:t>) với các thông tin của bệnh nhân đến thăm khám. Thông tin người bệnh có tính duy nhất dựa vào số điện thoại và số CCCD.</w:t>
      </w:r>
    </w:p>
    <w:p w14:paraId="1EC13D31" w14:textId="7A48518B" w:rsidR="00B752F7" w:rsidRPr="00B752F7" w:rsidRDefault="00B752F7" w:rsidP="00B752F7">
      <w:r>
        <w:t>Role: Bác Sĩ, Y Tá.</w:t>
      </w:r>
    </w:p>
    <w:p w14:paraId="607D05E2" w14:textId="5C278490" w:rsidR="00B752F7" w:rsidRDefault="00FF280E" w:rsidP="00B752F7">
      <w:pPr>
        <w:pStyle w:val="Heading4"/>
      </w:pPr>
      <w:r>
        <w:t>Quản lý thông tin Bác Sĩ, Y Tá</w:t>
      </w:r>
    </w:p>
    <w:p w14:paraId="2CE57864" w14:textId="74E6C277" w:rsidR="00B752F7" w:rsidRDefault="00B752F7" w:rsidP="00B752F7">
      <w:r>
        <w:t>Cho phép CRUD các thông tin của Bác Sĩ và Y Tá.</w:t>
      </w:r>
    </w:p>
    <w:p w14:paraId="6D122A2C" w14:textId="657DD475" w:rsidR="00B752F7" w:rsidRPr="00B752F7" w:rsidRDefault="00B752F7" w:rsidP="00B752F7">
      <w:r>
        <w:t>Role: Admin.</w:t>
      </w:r>
    </w:p>
    <w:p w14:paraId="4113CE7C" w14:textId="3DF55F9B" w:rsidR="00FF280E" w:rsidRDefault="00FF280E" w:rsidP="00355EC3">
      <w:pPr>
        <w:pStyle w:val="Heading4"/>
      </w:pPr>
      <w:r>
        <w:t>Quản lý thông tin Thuốc</w:t>
      </w:r>
    </w:p>
    <w:p w14:paraId="541F078F" w14:textId="62A917E5" w:rsidR="00B752F7" w:rsidRDefault="00B752F7" w:rsidP="00B752F7">
      <w:r>
        <w:t>Cho phép CRUD các thông tin về các thuốc đang được sử dụng bao gồm tên và loại thuốc,..</w:t>
      </w:r>
    </w:p>
    <w:p w14:paraId="7E2E2165" w14:textId="5D15DEA4" w:rsidR="00B752F7" w:rsidRPr="00B752F7" w:rsidRDefault="00B752F7" w:rsidP="00B752F7">
      <w:r>
        <w:t>Role: Admin.</w:t>
      </w:r>
    </w:p>
    <w:p w14:paraId="021845A6" w14:textId="6DAFC4C0" w:rsidR="00FF280E" w:rsidRDefault="00FF280E" w:rsidP="00355EC3">
      <w:pPr>
        <w:pStyle w:val="Heading4"/>
      </w:pPr>
      <w:r>
        <w:t>Quản lý thông tin về các triệu chứng thường gặp</w:t>
      </w:r>
    </w:p>
    <w:p w14:paraId="1FA400DC" w14:textId="5AA8E38A" w:rsidR="00B752F7" w:rsidRDefault="00B752F7" w:rsidP="00B752F7">
      <w:r>
        <w:t xml:space="preserve">Cho phép CRUD các thông tin về các </w:t>
      </w:r>
      <w:r>
        <w:t>triệu chứng thường gặp của bệnh nhân.</w:t>
      </w:r>
    </w:p>
    <w:p w14:paraId="71C1B031" w14:textId="3EEBF67C" w:rsidR="00B752F7" w:rsidRPr="00B752F7" w:rsidRDefault="00B752F7" w:rsidP="00B752F7">
      <w:r>
        <w:lastRenderedPageBreak/>
        <w:t>Role: Admin</w:t>
      </w:r>
      <w:r>
        <w:t>, Bác Sĩ.</w:t>
      </w:r>
    </w:p>
    <w:p w14:paraId="61A39EF4" w14:textId="77777777" w:rsidR="00B752F7" w:rsidRPr="00B752F7" w:rsidRDefault="00B752F7" w:rsidP="00B752F7"/>
    <w:p w14:paraId="4BF79B6D" w14:textId="1B7959E7" w:rsidR="00FF280E" w:rsidRDefault="00FF280E" w:rsidP="00355EC3">
      <w:pPr>
        <w:pStyle w:val="Heading4"/>
      </w:pPr>
      <w:r>
        <w:t xml:space="preserve">Quản lý thông tin xét nghiệm </w:t>
      </w:r>
      <w:r w:rsidR="00355EC3">
        <w:t>Hóa Sinh</w:t>
      </w:r>
    </w:p>
    <w:p w14:paraId="4F2E4BFA" w14:textId="0A907E9E" w:rsidR="00B752F7" w:rsidRDefault="00B752F7" w:rsidP="00B752F7">
      <w:r>
        <w:t xml:space="preserve">Cho phép CRUD các thông tin về </w:t>
      </w:r>
      <w:r>
        <w:t xml:space="preserve">các thông số xét nghiệm </w:t>
      </w:r>
      <w:r w:rsidR="00204610">
        <w:t>H</w:t>
      </w:r>
      <w:r>
        <w:t xml:space="preserve">óa </w:t>
      </w:r>
      <w:r w:rsidR="00204610">
        <w:t>S</w:t>
      </w:r>
      <w:r>
        <w:t>inh của bệnh nhân</w:t>
      </w:r>
      <w:r w:rsidR="00204610">
        <w:t>.</w:t>
      </w:r>
    </w:p>
    <w:p w14:paraId="7CD3FB9E" w14:textId="15B0BC0B" w:rsidR="00204610" w:rsidRPr="00B752F7" w:rsidRDefault="00204610" w:rsidP="00B752F7">
      <w:r>
        <w:t>Role: Admin, Bác Sĩ, Y tá.</w:t>
      </w:r>
    </w:p>
    <w:p w14:paraId="149B5C58" w14:textId="5041976C" w:rsidR="00355EC3" w:rsidRDefault="00355EC3" w:rsidP="00355EC3">
      <w:pPr>
        <w:pStyle w:val="Heading4"/>
      </w:pPr>
      <w:r>
        <w:t>Quản lý thông tin xét nghiệm Nước Tiểu</w:t>
      </w:r>
    </w:p>
    <w:p w14:paraId="02BE09C4" w14:textId="7A4C6335" w:rsidR="00204610" w:rsidRDefault="00204610" w:rsidP="00204610">
      <w:r>
        <w:t xml:space="preserve">Cho phép CRUD các thông tin về các thông số xét nghiệm </w:t>
      </w:r>
      <w:r>
        <w:t>Nước Tiểu</w:t>
      </w:r>
      <w:r>
        <w:t xml:space="preserve"> của bệnh nhân.</w:t>
      </w:r>
    </w:p>
    <w:p w14:paraId="5AC9974B" w14:textId="14B8CFE4" w:rsidR="00204610" w:rsidRPr="00204610" w:rsidRDefault="00204610" w:rsidP="00204610">
      <w:r>
        <w:t>Role: Admin, Bác Sĩ, Y tá.</w:t>
      </w:r>
    </w:p>
    <w:p w14:paraId="5ED248B7" w14:textId="66D1B969" w:rsidR="00355EC3" w:rsidRDefault="00355EC3" w:rsidP="00355EC3">
      <w:pPr>
        <w:pStyle w:val="Heading4"/>
      </w:pPr>
      <w:r>
        <w:t>Quản lý thông tin xét nghiệm Máu</w:t>
      </w:r>
    </w:p>
    <w:p w14:paraId="2FADE2FF" w14:textId="218B9C9F" w:rsidR="00204610" w:rsidRDefault="00204610" w:rsidP="00204610">
      <w:r>
        <w:t xml:space="preserve">Cho phép CRUD các thông tin về các thông số xét nghiệm </w:t>
      </w:r>
      <w:r>
        <w:t>Máu</w:t>
      </w:r>
      <w:r>
        <w:t xml:space="preserve"> của bệnh nhân.</w:t>
      </w:r>
    </w:p>
    <w:p w14:paraId="17A1A7C5" w14:textId="17BE8B11" w:rsidR="00204610" w:rsidRPr="00204610" w:rsidRDefault="00204610" w:rsidP="00204610">
      <w:r>
        <w:t>Role: Admin, Bác Sĩ, Y tá.</w:t>
      </w:r>
    </w:p>
    <w:p w14:paraId="4BA403B1" w14:textId="306C7419" w:rsidR="00355EC3" w:rsidRDefault="00355EC3" w:rsidP="00355EC3">
      <w:pPr>
        <w:pStyle w:val="Heading4"/>
      </w:pPr>
      <w:r>
        <w:t xml:space="preserve">Quản lý kết quả đánh giá bệnh và </w:t>
      </w:r>
      <w:r w:rsidR="00204610">
        <w:t>kê đơn thuốc</w:t>
      </w:r>
    </w:p>
    <w:p w14:paraId="57A7888E" w14:textId="6246913B" w:rsidR="00204610" w:rsidRDefault="00204610" w:rsidP="00204610">
      <w:r>
        <w:t xml:space="preserve">Cho phép </w:t>
      </w:r>
      <w:r>
        <w:t>đưa ra đánh giá bệnh án, lựa chọn đơn thuốc, liều lượng, thời gian uống cho từng loại thuốc.</w:t>
      </w:r>
    </w:p>
    <w:p w14:paraId="56BF80D3" w14:textId="25963E1A" w:rsidR="00204610" w:rsidRPr="00204610" w:rsidRDefault="00204610" w:rsidP="00204610">
      <w:r>
        <w:t>Role: Admin, Bác Sĩ</w:t>
      </w:r>
      <w:r>
        <w:t>.</w:t>
      </w:r>
    </w:p>
    <w:p w14:paraId="47C7DF90" w14:textId="039A3BF9" w:rsidR="00355EC3" w:rsidRDefault="00204610" w:rsidP="00355EC3">
      <w:pPr>
        <w:pStyle w:val="Heading4"/>
      </w:pPr>
      <w:r>
        <w:t>Vẽ</w:t>
      </w:r>
      <w:r w:rsidR="00355EC3">
        <w:t xml:space="preserve"> biểu đồ thể hiện quá trình điều trị của mỗi bệnh nhân</w:t>
      </w:r>
    </w:p>
    <w:p w14:paraId="1F91CB35" w14:textId="65B0754D" w:rsidR="00204610" w:rsidRDefault="00204610" w:rsidP="00204610">
      <w:r>
        <w:t>Từ lịch sử khám bệnh của mỗi bệnh nhân, hệ thống vẽ biểu đồ thể hiện một cách trực quan sự thay đổi các thông số theo mỗi lần để hỗ trợ cho các bác sĩ và y tế trong việc điều trị.</w:t>
      </w:r>
    </w:p>
    <w:p w14:paraId="7B1CABEE" w14:textId="033EB75D" w:rsidR="00204610" w:rsidRDefault="00204610" w:rsidP="00204610">
      <w:r>
        <w:t>Role: Admin, Bác Sĩ, Y Tá có thể xem.</w:t>
      </w:r>
    </w:p>
    <w:p w14:paraId="4785E216" w14:textId="77777777" w:rsidR="00204610" w:rsidRPr="00204610" w:rsidRDefault="00204610" w:rsidP="00204610"/>
    <w:p w14:paraId="7A0B2338" w14:textId="77777777" w:rsidR="00A4419C" w:rsidRDefault="00A4419C" w:rsidP="00A4419C">
      <w:pPr>
        <w:pStyle w:val="Heading3"/>
      </w:pPr>
      <w:bookmarkStart w:id="24" w:name="_Toc11065158"/>
      <w:r>
        <w:t>Các yêu cầu phi chức năng</w:t>
      </w:r>
      <w:bookmarkEnd w:id="24"/>
    </w:p>
    <w:p w14:paraId="51E9A6BF" w14:textId="3FD403B9" w:rsidR="00A4419C" w:rsidRPr="00A4419C" w:rsidRDefault="00A4419C" w:rsidP="00A4419C">
      <w:pPr>
        <w:pStyle w:val="Heading4"/>
        <w:rPr>
          <w:rFonts w:eastAsiaTheme="minorHAnsi"/>
        </w:rPr>
      </w:pPr>
      <w:r w:rsidRPr="00A4419C">
        <w:rPr>
          <w:rFonts w:eastAsiaTheme="minorHAnsi"/>
        </w:rPr>
        <w:t>Về hiệu năng</w:t>
      </w:r>
    </w:p>
    <w:p w14:paraId="0BAEDFE1" w14:textId="77777777" w:rsidR="00A4419C" w:rsidRPr="00A4419C" w:rsidRDefault="00A4419C" w:rsidP="00A4419C">
      <w:pPr>
        <w:widowControl w:val="0"/>
        <w:autoSpaceDE w:val="0"/>
        <w:autoSpaceDN w:val="0"/>
        <w:ind w:right="90"/>
        <w:rPr>
          <w:szCs w:val="26"/>
        </w:rPr>
      </w:pPr>
      <w:r w:rsidRPr="00A4419C">
        <w:rPr>
          <w:szCs w:val="26"/>
        </w:rPr>
        <w:t>Về mặt tốc độ xử lý, hệ thống cần đảm bảo có tốc độ nhanh, thời gian xử lý yêu cầu nhanh chóng, không gây ra sự khó chịu cho người sử dụng. Trong trường hợp có nhiều người cùng truy cập tại cùng một thời điểm, tốc độ của hệ thống vẫn đạt ở mức chấp nhận được.</w:t>
      </w:r>
    </w:p>
    <w:p w14:paraId="4ECF8332" w14:textId="77777777" w:rsidR="00A4419C" w:rsidRPr="00A4419C" w:rsidRDefault="00A4419C" w:rsidP="00A4419C">
      <w:pPr>
        <w:widowControl w:val="0"/>
        <w:autoSpaceDE w:val="0"/>
        <w:autoSpaceDN w:val="0"/>
        <w:ind w:right="90"/>
        <w:rPr>
          <w:szCs w:val="26"/>
        </w:rPr>
      </w:pPr>
      <w:r w:rsidRPr="00A4419C">
        <w:rPr>
          <w:szCs w:val="26"/>
        </w:rPr>
        <w:t>Về mặt độ trễ, yêu cầu hệ thống cần có độ trễ thấp.</w:t>
      </w:r>
    </w:p>
    <w:p w14:paraId="09E8E172" w14:textId="77777777" w:rsidR="00A4419C" w:rsidRPr="00A4419C" w:rsidRDefault="00A4419C" w:rsidP="00A4419C">
      <w:pPr>
        <w:widowControl w:val="0"/>
        <w:autoSpaceDE w:val="0"/>
        <w:autoSpaceDN w:val="0"/>
        <w:ind w:right="90"/>
        <w:rPr>
          <w:szCs w:val="26"/>
        </w:rPr>
      </w:pPr>
      <w:r w:rsidRPr="00A4419C">
        <w:rPr>
          <w:szCs w:val="26"/>
        </w:rPr>
        <w:t>Về số lượng người dùng, yêu cầu hệ thống cần đáp ứng được số lượng người dùng.</w:t>
      </w:r>
    </w:p>
    <w:p w14:paraId="461D8271" w14:textId="77777777" w:rsidR="00A4419C" w:rsidRPr="00A4419C" w:rsidRDefault="00A4419C" w:rsidP="00A4419C">
      <w:pPr>
        <w:pStyle w:val="Heading4"/>
      </w:pPr>
      <w:r w:rsidRPr="00A4419C">
        <w:lastRenderedPageBreak/>
        <w:t>Về tính bảo mật,an toàn và khả năng phục hồi</w:t>
      </w:r>
    </w:p>
    <w:p w14:paraId="75221372" w14:textId="77777777" w:rsidR="00A4419C" w:rsidRPr="00A4419C" w:rsidRDefault="00A4419C" w:rsidP="00A4419C">
      <w:pPr>
        <w:widowControl w:val="0"/>
        <w:autoSpaceDE w:val="0"/>
        <w:autoSpaceDN w:val="0"/>
        <w:ind w:right="90"/>
        <w:rPr>
          <w:szCs w:val="26"/>
        </w:rPr>
      </w:pPr>
      <w:r w:rsidRPr="00A4419C">
        <w:rPr>
          <w:szCs w:val="26"/>
        </w:rPr>
        <w:t>Hệ thống cần phải đảm bảo yếu tố bảo mật tuyệt đối mọi thông tin của người sử dụng.</w:t>
      </w:r>
    </w:p>
    <w:p w14:paraId="3750F9EB" w14:textId="77777777" w:rsidR="00A4419C" w:rsidRPr="00A4419C" w:rsidRDefault="00A4419C" w:rsidP="00A4419C">
      <w:pPr>
        <w:widowControl w:val="0"/>
        <w:autoSpaceDE w:val="0"/>
        <w:autoSpaceDN w:val="0"/>
        <w:ind w:right="90"/>
        <w:rPr>
          <w:szCs w:val="26"/>
        </w:rPr>
      </w:pPr>
      <w:r w:rsidRPr="00A4419C">
        <w:rPr>
          <w:szCs w:val="26"/>
        </w:rPr>
        <w:t>Có cách thức truy nhập an toàn bằng mật khẩu. Kiểm soát người dùng và phân quyền chặt chẽ, chính xác. Cơ sở dữ liệu được sao lưu và lưu trữ phân tán nhằm phòng tránh các trường hợp bị sai hoặc mất dữ liệu.</w:t>
      </w:r>
    </w:p>
    <w:p w14:paraId="38908FCD" w14:textId="77777777" w:rsidR="00A4419C" w:rsidRPr="00A4419C" w:rsidRDefault="00A4419C" w:rsidP="00A4419C">
      <w:pPr>
        <w:widowControl w:val="0"/>
        <w:autoSpaceDE w:val="0"/>
        <w:autoSpaceDN w:val="0"/>
        <w:ind w:right="90"/>
        <w:rPr>
          <w:szCs w:val="26"/>
        </w:rPr>
      </w:pPr>
      <w:r w:rsidRPr="00A4419C">
        <w:rPr>
          <w:szCs w:val="26"/>
        </w:rPr>
        <w:t>Trong các trường hợp bất ngờ hay các sự cố không mong muốn (ví dụ trong trường hợp mất điện, mất kết nối), hệ thống cần có các cơ chế bảo đảm an toàn cho dữ liệu, tránh sai sót thông tin.</w:t>
      </w:r>
    </w:p>
    <w:p w14:paraId="1CE986BD" w14:textId="77777777" w:rsidR="00A4419C" w:rsidRPr="00A4419C" w:rsidRDefault="00A4419C" w:rsidP="00A4419C">
      <w:pPr>
        <w:widowControl w:val="0"/>
        <w:autoSpaceDE w:val="0"/>
        <w:autoSpaceDN w:val="0"/>
        <w:ind w:right="90"/>
        <w:rPr>
          <w:szCs w:val="26"/>
        </w:rPr>
      </w:pPr>
      <w:r w:rsidRPr="00A4419C">
        <w:rPr>
          <w:szCs w:val="26"/>
        </w:rPr>
        <w:t>Về khả năng phục hồi, hệ thống cần đảm bảo việc dễ phục hồi và sửa chữa dữ liệu nếu có sự cố xảy ra.</w:t>
      </w:r>
    </w:p>
    <w:p w14:paraId="45E2BD47" w14:textId="77777777" w:rsidR="00A4419C" w:rsidRPr="00A4419C" w:rsidRDefault="00A4419C" w:rsidP="00A4419C">
      <w:pPr>
        <w:widowControl w:val="0"/>
        <w:autoSpaceDE w:val="0"/>
        <w:autoSpaceDN w:val="0"/>
        <w:ind w:right="90"/>
        <w:rPr>
          <w:szCs w:val="26"/>
        </w:rPr>
      </w:pPr>
      <w:r w:rsidRPr="00A4419C">
        <w:rPr>
          <w:szCs w:val="26"/>
        </w:rPr>
        <w:t>Vì hệ thống được thao tác trên môi trường internet nên có thể có rất nhiều vấn đề liên quan đến bảo mật hay sự cố do virus. Do vậy, các yếu tố liên quan đến bảo mật dữ liệu cần phải được coi trọng hơn bao giờ hết.</w:t>
      </w:r>
    </w:p>
    <w:p w14:paraId="2684249C" w14:textId="77777777" w:rsidR="00A4419C" w:rsidRPr="00A4419C" w:rsidRDefault="00A4419C" w:rsidP="00A4419C">
      <w:pPr>
        <w:pStyle w:val="Heading4"/>
      </w:pPr>
      <w:r w:rsidRPr="00A4419C">
        <w:t>Về tính bảo trì và giao diện</w:t>
      </w:r>
    </w:p>
    <w:p w14:paraId="367D4A04" w14:textId="77777777" w:rsidR="00A4419C" w:rsidRPr="00A4419C" w:rsidRDefault="00A4419C" w:rsidP="00A4419C">
      <w:r w:rsidRPr="00A4419C">
        <w:t>Các chức năng, giao diện đòi hỏi cần phải dễ bảo trì, sửa đổi, bổ sung.</w:t>
      </w:r>
    </w:p>
    <w:p w14:paraId="7F8D5105" w14:textId="77777777" w:rsidR="00A4419C" w:rsidRPr="00A4419C" w:rsidRDefault="00A4419C" w:rsidP="00A4419C">
      <w:r w:rsidRPr="00A4419C">
        <w:t>Đối với người dùng, hệ thống cần có giao diện trực quan, thân thiện, dễ sử dụng, dễ thao tác.</w:t>
      </w:r>
    </w:p>
    <w:p w14:paraId="6B6A174A" w14:textId="77777777" w:rsidR="00A4419C" w:rsidRPr="00A4419C" w:rsidRDefault="00A4419C" w:rsidP="00D672BD">
      <w:r w:rsidRPr="00A4419C">
        <w:t>Đối với người quản trị hệ thống, giao diện cần trực quan, dễ sử dụng và quản lý.</w:t>
      </w:r>
    </w:p>
    <w:p w14:paraId="3B8D285E" w14:textId="600C5011" w:rsidR="00A4419C" w:rsidRPr="00DE202B" w:rsidRDefault="00A4419C" w:rsidP="00D672BD">
      <w:r w:rsidRPr="00DE202B">
        <w:t>hông gây ra sự khó chịu cho người sử dụng. Trong trường hợp</w:t>
      </w:r>
      <w:r w:rsidRPr="00DE202B">
        <w:rPr>
          <w:spacing w:val="-25"/>
        </w:rPr>
        <w:t xml:space="preserve"> </w:t>
      </w:r>
      <w:r w:rsidRPr="00DE202B">
        <w:t>có nhiều người cùng truy cập tại cùng một thời điểm, tốc độ của hệ thống vẫn đạt ở mức chấp nhận</w:t>
      </w:r>
      <w:r w:rsidRPr="00DE202B">
        <w:rPr>
          <w:spacing w:val="-1"/>
        </w:rPr>
        <w:t xml:space="preserve"> </w:t>
      </w:r>
      <w:r w:rsidRPr="00DE202B">
        <w:t>được.</w:t>
      </w:r>
    </w:p>
    <w:p w14:paraId="31527418" w14:textId="77777777" w:rsidR="00A4419C" w:rsidRPr="00DE202B" w:rsidRDefault="00A4419C" w:rsidP="00D672BD">
      <w:r w:rsidRPr="00DE202B">
        <w:t>Về mặt độ trễ, yêu cầu hệ thống cần có độ trễ</w:t>
      </w:r>
      <w:r w:rsidRPr="00DE202B">
        <w:rPr>
          <w:spacing w:val="-2"/>
        </w:rPr>
        <w:t xml:space="preserve"> </w:t>
      </w:r>
      <w:r w:rsidRPr="00DE202B">
        <w:t>thấp.</w:t>
      </w:r>
    </w:p>
    <w:p w14:paraId="433C7D4F" w14:textId="77777777" w:rsidR="00A4419C" w:rsidRPr="00DE202B" w:rsidRDefault="00A4419C" w:rsidP="00D672BD">
      <w:pPr>
        <w:rPr>
          <w:szCs w:val="26"/>
        </w:rPr>
      </w:pPr>
      <w:r w:rsidRPr="00DE202B">
        <w:rPr>
          <w:szCs w:val="26"/>
        </w:rPr>
        <w:t>Về số lượng người dùng, yêu cầu hệ thống cần đáp ứng được số lượng người</w:t>
      </w:r>
      <w:r w:rsidRPr="00DE202B">
        <w:rPr>
          <w:spacing w:val="-25"/>
          <w:szCs w:val="26"/>
        </w:rPr>
        <w:t xml:space="preserve"> </w:t>
      </w:r>
      <w:r w:rsidRPr="00DE202B">
        <w:rPr>
          <w:szCs w:val="26"/>
        </w:rPr>
        <w:t>dùng.</w:t>
      </w:r>
    </w:p>
    <w:p w14:paraId="02A00935" w14:textId="77777777" w:rsidR="00A4419C" w:rsidRPr="00A4419C" w:rsidRDefault="00A4419C" w:rsidP="00A4419C">
      <w:pPr>
        <w:pStyle w:val="Heading4"/>
      </w:pPr>
      <w:r w:rsidRPr="00A4419C">
        <w:t>Về tính bảo mật,an toàn và khả năng phục hồi</w:t>
      </w:r>
    </w:p>
    <w:p w14:paraId="508DF0FF" w14:textId="77777777" w:rsidR="00A4419C" w:rsidRPr="00DE202B" w:rsidRDefault="00A4419C" w:rsidP="00D672BD">
      <w:r w:rsidRPr="00DE202B">
        <w:t>Hệ thống cần phải đảm bảo yếu tố bảo mật tuyệt đối mọi thông tin của người sử dụng.</w:t>
      </w:r>
    </w:p>
    <w:p w14:paraId="7063500F" w14:textId="77777777" w:rsidR="00A4419C" w:rsidRPr="00DE202B" w:rsidRDefault="00A4419C" w:rsidP="00D672BD">
      <w:r w:rsidRPr="00DE202B">
        <w:t>Có cách thức truy nhập an toàn bằng mật khẩu. Kiểm soát người dùng và phân quyền chặt chẽ, chính xác. Cơ sở dữ liệu được sao lưu và lưu trữ phân tán nhằm phòng tránh các trường hợp bị sai hoặc mất dữ</w:t>
      </w:r>
      <w:r w:rsidRPr="00DE202B">
        <w:rPr>
          <w:spacing w:val="-3"/>
        </w:rPr>
        <w:t xml:space="preserve"> </w:t>
      </w:r>
      <w:r w:rsidRPr="00DE202B">
        <w:t>liệu.</w:t>
      </w:r>
    </w:p>
    <w:p w14:paraId="2D035619" w14:textId="77777777" w:rsidR="00A4419C" w:rsidRDefault="00A4419C" w:rsidP="00D672BD">
      <w:r w:rsidRPr="00DE202B">
        <w:t>Trong các trường hợp bất ngờ hay các sự cố không mong muốn (ví dụ trong trường hợp mất điện, mất kết nố</w:t>
      </w:r>
      <w:r>
        <w:t xml:space="preserve">i), </w:t>
      </w:r>
      <w:r w:rsidRPr="00DE202B">
        <w:t>hệ thống cần có các cơ chế bảo đảm an toàn cho dữ liệu, tránh sai sót thông tin</w:t>
      </w:r>
      <w:r>
        <w:t>.</w:t>
      </w:r>
    </w:p>
    <w:p w14:paraId="740AC04A" w14:textId="77777777" w:rsidR="00A4419C" w:rsidRPr="00DE202B" w:rsidRDefault="00A4419C" w:rsidP="00D672BD">
      <w:r w:rsidRPr="00DE202B">
        <w:t>Về khả năng phục hồi, hệ thống cần đảm bảo việc dễ phục hồi và sửa chữa dữ liệu nếu có sự cố xảy</w:t>
      </w:r>
      <w:r w:rsidRPr="00DE202B">
        <w:rPr>
          <w:spacing w:val="-8"/>
        </w:rPr>
        <w:t xml:space="preserve"> </w:t>
      </w:r>
      <w:r w:rsidRPr="00DE202B">
        <w:t>ra.</w:t>
      </w:r>
    </w:p>
    <w:p w14:paraId="5B7FD476" w14:textId="77777777" w:rsidR="00A4419C" w:rsidRPr="00DE202B" w:rsidRDefault="00A4419C" w:rsidP="00D672BD">
      <w:r w:rsidRPr="00DE202B">
        <w:lastRenderedPageBreak/>
        <w:t>Vì hệ thống đượ</w:t>
      </w:r>
      <w:r>
        <w:t xml:space="preserve">c thao tác </w:t>
      </w:r>
      <w:r w:rsidRPr="00DE202B">
        <w:t>trên môi trườ</w:t>
      </w:r>
      <w:r>
        <w:t>ng internet nên có thể</w:t>
      </w:r>
      <w:r w:rsidRPr="00DE202B">
        <w:t xml:space="preserve"> có rất nhiều vấn đề liên quan đến bảo mật hay sự cố</w:t>
      </w:r>
      <w:r>
        <w:t xml:space="preserve"> do virus.</w:t>
      </w:r>
      <w:r w:rsidRPr="00DE202B">
        <w:t xml:space="preserve"> Do vậy,</w:t>
      </w:r>
      <w:r w:rsidRPr="00DE202B">
        <w:rPr>
          <w:spacing w:val="-24"/>
        </w:rPr>
        <w:t xml:space="preserve"> </w:t>
      </w:r>
      <w:r w:rsidRPr="00DE202B">
        <w:t>các yếu tố liên quan đến bảo mật dữ liệu cần phải được coi trọng hơn bao giờ</w:t>
      </w:r>
      <w:r w:rsidRPr="00DE202B">
        <w:rPr>
          <w:spacing w:val="-18"/>
        </w:rPr>
        <w:t xml:space="preserve"> </w:t>
      </w:r>
      <w:r w:rsidRPr="00DE202B">
        <w:t>hết.</w:t>
      </w:r>
    </w:p>
    <w:p w14:paraId="52069D31" w14:textId="77777777" w:rsidR="00A4419C" w:rsidRPr="00A4419C" w:rsidRDefault="00A4419C" w:rsidP="00A4419C">
      <w:pPr>
        <w:pStyle w:val="Heading4"/>
      </w:pPr>
      <w:r w:rsidRPr="00A4419C">
        <w:t>Về tính bảo trì và giao diện</w:t>
      </w:r>
    </w:p>
    <w:p w14:paraId="62C930F9" w14:textId="77777777" w:rsidR="00A4419C" w:rsidRDefault="00A4419C" w:rsidP="00D672BD">
      <w:r w:rsidRPr="00506223">
        <w:t>Các chức năng, giao diện đòi hỏi cần phải dễ bảo trì, sửa đổi, bổ</w:t>
      </w:r>
      <w:r w:rsidRPr="00506223">
        <w:rPr>
          <w:spacing w:val="-7"/>
        </w:rPr>
        <w:t xml:space="preserve"> </w:t>
      </w:r>
      <w:r w:rsidRPr="00506223">
        <w:t>sung.</w:t>
      </w:r>
    </w:p>
    <w:p w14:paraId="5B68A7EF" w14:textId="77777777" w:rsidR="00A4419C" w:rsidRPr="001C1429" w:rsidRDefault="00A4419C" w:rsidP="00D672BD">
      <w:r w:rsidRPr="001C1429">
        <w:t>Đối với người dùng, hệ thống cần có giao diện trực quan, thân thiện, dễ sử dụng, dễ thao</w:t>
      </w:r>
      <w:r w:rsidRPr="001C1429">
        <w:rPr>
          <w:spacing w:val="-3"/>
        </w:rPr>
        <w:t xml:space="preserve"> </w:t>
      </w:r>
      <w:r w:rsidRPr="001C1429">
        <w:t>tác.</w:t>
      </w:r>
    </w:p>
    <w:p w14:paraId="58FF4FBE" w14:textId="77777777" w:rsidR="00A4419C" w:rsidRPr="000C6E43" w:rsidRDefault="00A4419C" w:rsidP="00D672BD">
      <w:r w:rsidRPr="001C1429">
        <w:t>Đối với người quản trị hệ thống, giao diện cần trực quan, dễ sử dụng và quản</w:t>
      </w:r>
      <w:r w:rsidRPr="001C1429">
        <w:rPr>
          <w:spacing w:val="-14"/>
        </w:rPr>
        <w:t xml:space="preserve"> </w:t>
      </w:r>
      <w:r w:rsidRPr="001C1429">
        <w:t>lý.</w:t>
      </w:r>
    </w:p>
    <w:p w14:paraId="5C8A8E76" w14:textId="77777777" w:rsidR="004E53BF" w:rsidRDefault="004E53BF" w:rsidP="004E53BF">
      <w:pPr>
        <w:pStyle w:val="L12"/>
        <w:spacing w:before="120" w:after="120" w:line="288" w:lineRule="auto"/>
        <w:ind w:left="502" w:firstLine="0"/>
        <w:outlineLvl w:val="9"/>
        <w:rPr>
          <w:b w:val="0"/>
          <w:bCs/>
          <w:szCs w:val="26"/>
          <w:lang w:val="vi"/>
        </w:rPr>
      </w:pPr>
    </w:p>
    <w:p w14:paraId="0B928F98" w14:textId="77777777" w:rsidR="006A68EC" w:rsidRPr="004E53BF" w:rsidRDefault="006A68EC" w:rsidP="004E53BF">
      <w:pPr>
        <w:pStyle w:val="L12"/>
        <w:spacing w:before="120" w:after="120" w:line="288" w:lineRule="auto"/>
        <w:ind w:left="502" w:firstLine="0"/>
        <w:outlineLvl w:val="9"/>
        <w:rPr>
          <w:b w:val="0"/>
          <w:bCs/>
          <w:szCs w:val="26"/>
          <w:lang w:val="vi"/>
        </w:rPr>
      </w:pPr>
    </w:p>
    <w:p w14:paraId="11E04AA0" w14:textId="109B630F" w:rsidR="00014E8E" w:rsidRPr="00BD0253" w:rsidRDefault="00014E8E" w:rsidP="00CB0855">
      <w:pPr>
        <w:jc w:val="center"/>
        <w:rPr>
          <w:b/>
          <w:sz w:val="24"/>
          <w:szCs w:val="24"/>
        </w:rPr>
      </w:pPr>
    </w:p>
    <w:p w14:paraId="31A5895F" w14:textId="791E3675" w:rsidR="00CB0855" w:rsidRDefault="00CB0855" w:rsidP="00CB0855">
      <w:pPr>
        <w:rPr>
          <w:b/>
          <w:bCs/>
          <w:sz w:val="32"/>
          <w:szCs w:val="32"/>
        </w:rPr>
      </w:pPr>
    </w:p>
    <w:p w14:paraId="171C2835" w14:textId="474CDEE5" w:rsidR="00204610" w:rsidRDefault="00204610">
      <w:pPr>
        <w:widowControl w:val="0"/>
        <w:autoSpaceDE w:val="0"/>
        <w:autoSpaceDN w:val="0"/>
        <w:spacing w:before="0" w:after="0" w:line="240" w:lineRule="auto"/>
        <w:ind w:firstLine="0"/>
        <w:jc w:val="left"/>
        <w:rPr>
          <w:b/>
          <w:bCs/>
          <w:sz w:val="32"/>
          <w:szCs w:val="32"/>
        </w:rPr>
      </w:pPr>
      <w:r>
        <w:rPr>
          <w:b/>
          <w:bCs/>
          <w:sz w:val="32"/>
          <w:szCs w:val="32"/>
        </w:rPr>
        <w:br w:type="page"/>
      </w:r>
    </w:p>
    <w:p w14:paraId="213E02F4" w14:textId="2B33C87E" w:rsidR="00BD0253" w:rsidRPr="000C5E6A" w:rsidRDefault="00204610" w:rsidP="00204610">
      <w:pPr>
        <w:pStyle w:val="Heading2"/>
      </w:pPr>
      <w:r>
        <w:lastRenderedPageBreak/>
        <w:t>Xây dựng cơ sở dữ liệu</w:t>
      </w:r>
    </w:p>
    <w:p w14:paraId="29A528E4" w14:textId="57646A64" w:rsidR="004D16AA" w:rsidRDefault="004F097A" w:rsidP="00CB0855">
      <w:pPr>
        <w:pStyle w:val="BodyText"/>
        <w:spacing w:before="120" w:line="288" w:lineRule="auto"/>
      </w:pPr>
      <w:r w:rsidRPr="000C5E6A">
        <w:t>Qua quá trình tìm hiểu cơ sở lý thuyết, nghiên cứu và phân tích yêu cầu đề tài, tiến</w:t>
      </w:r>
      <w:r w:rsidRPr="000C5E6A">
        <w:rPr>
          <w:spacing w:val="1"/>
        </w:rPr>
        <w:t xml:space="preserve"> </w:t>
      </w:r>
      <w:r w:rsidRPr="000C5E6A">
        <w:t>thành phân tích kĩ hệ thống và đưa ra thiết kế các khối chức năng, thiết kế xây dựng cơ</w:t>
      </w:r>
      <w:r w:rsidRPr="000C5E6A">
        <w:rPr>
          <w:spacing w:val="-62"/>
        </w:rPr>
        <w:t xml:space="preserve"> </w:t>
      </w:r>
      <w:r w:rsidRPr="000C5E6A">
        <w:t>sở</w:t>
      </w:r>
      <w:r w:rsidRPr="000C5E6A">
        <w:rPr>
          <w:spacing w:val="-2"/>
        </w:rPr>
        <w:t xml:space="preserve"> </w:t>
      </w:r>
      <w:r w:rsidRPr="000C5E6A">
        <w:t>dữ liệu</w:t>
      </w:r>
      <w:r w:rsidRPr="000C5E6A">
        <w:rPr>
          <w:spacing w:val="-1"/>
        </w:rPr>
        <w:t xml:space="preserve"> </w:t>
      </w:r>
      <w:r w:rsidRPr="000C5E6A">
        <w:t>cho</w:t>
      </w:r>
      <w:r w:rsidRPr="000C5E6A">
        <w:rPr>
          <w:spacing w:val="2"/>
        </w:rPr>
        <w:t xml:space="preserve"> </w:t>
      </w:r>
      <w:r w:rsidRPr="000C5E6A">
        <w:t>hệ</w:t>
      </w:r>
      <w:r w:rsidRPr="000C5E6A">
        <w:rPr>
          <w:spacing w:val="-1"/>
        </w:rPr>
        <w:t xml:space="preserve"> </w:t>
      </w:r>
      <w:r w:rsidRPr="000C5E6A">
        <w:t>thống.</w:t>
      </w:r>
    </w:p>
    <w:p w14:paraId="6BE23172" w14:textId="6BA8B38C" w:rsidR="00CE1E6C" w:rsidRPr="00BD0253" w:rsidRDefault="00CE1E6C" w:rsidP="00204610">
      <w:pPr>
        <w:pStyle w:val="Heading3"/>
      </w:pPr>
      <w:bookmarkStart w:id="25" w:name="_Toc140180414"/>
      <w:r w:rsidRPr="00BD0253">
        <w:t>Các thực thể</w:t>
      </w:r>
      <w:bookmarkEnd w:id="25"/>
      <w:r w:rsidRPr="00BD0253">
        <w:t xml:space="preserve"> </w:t>
      </w:r>
    </w:p>
    <w:p w14:paraId="1E6A08A2" w14:textId="1A9EC1D5" w:rsidR="006200AB" w:rsidRPr="00CB0855" w:rsidRDefault="006200AB" w:rsidP="00204610">
      <w:pPr>
        <w:pStyle w:val="Heading4"/>
      </w:pPr>
      <w:bookmarkStart w:id="26" w:name="_Toc140180415"/>
      <w:r w:rsidRPr="00CB0855">
        <w:t xml:space="preserve">Thực thể </w:t>
      </w:r>
      <w:r w:rsidR="00A2351E" w:rsidRPr="00CB0855">
        <w:t>Role</w:t>
      </w:r>
      <w:bookmarkEnd w:id="26"/>
    </w:p>
    <w:p w14:paraId="64D9E087" w14:textId="577EC00D" w:rsidR="006200AB" w:rsidRPr="00CB0855" w:rsidRDefault="00204610" w:rsidP="007279A5">
      <w:pPr>
        <w:pStyle w:val="L11"/>
        <w:numPr>
          <w:ilvl w:val="0"/>
          <w:numId w:val="4"/>
        </w:numPr>
        <w:spacing w:before="120" w:after="120" w:line="288" w:lineRule="auto"/>
        <w:outlineLvl w:val="9"/>
        <w:rPr>
          <w:b w:val="0"/>
          <w:color w:val="auto"/>
        </w:rPr>
      </w:pPr>
      <w:r w:rsidRPr="00CB0855">
        <w:rPr>
          <w:b w:val="0"/>
          <w:noProof/>
          <w:color w:val="auto"/>
        </w:rPr>
        <w:drawing>
          <wp:anchor distT="0" distB="0" distL="114300" distR="114300" simplePos="0" relativeHeight="251668992" behindDoc="1" locked="0" layoutInCell="1" allowOverlap="1" wp14:anchorId="7617E797" wp14:editId="34A96B2B">
            <wp:simplePos x="0" y="0"/>
            <wp:positionH relativeFrom="column">
              <wp:posOffset>3618774</wp:posOffset>
            </wp:positionH>
            <wp:positionV relativeFrom="paragraph">
              <wp:posOffset>93163</wp:posOffset>
            </wp:positionV>
            <wp:extent cx="1962150" cy="962025"/>
            <wp:effectExtent l="0" t="0" r="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62150" cy="962025"/>
                    </a:xfrm>
                    <a:prstGeom prst="rect">
                      <a:avLst/>
                    </a:prstGeom>
                  </pic:spPr>
                </pic:pic>
              </a:graphicData>
            </a:graphic>
          </wp:anchor>
        </w:drawing>
      </w:r>
      <w:r w:rsidR="006200AB" w:rsidRPr="00CB0855">
        <w:rPr>
          <w:b w:val="0"/>
          <w:color w:val="auto"/>
        </w:rPr>
        <w:t xml:space="preserve">Tên thực thể: </w:t>
      </w:r>
      <w:r w:rsidR="00BD0253" w:rsidRPr="00CB0855">
        <w:rPr>
          <w:b w:val="0"/>
          <w:color w:val="auto"/>
        </w:rPr>
        <w:t>Role</w:t>
      </w:r>
      <w:r w:rsidR="00FE61CC">
        <w:rPr>
          <w:b w:val="0"/>
          <w:color w:val="auto"/>
        </w:rPr>
        <w:t>.</w:t>
      </w:r>
    </w:p>
    <w:p w14:paraId="1587854B" w14:textId="2D0AE411"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 xml:space="preserve">Khoá chính: </w:t>
      </w:r>
      <w:r w:rsidR="00BD0253" w:rsidRPr="00CB0855">
        <w:rPr>
          <w:b w:val="0"/>
          <w:color w:val="auto"/>
        </w:rPr>
        <w:t>role_id</w:t>
      </w:r>
      <w:r w:rsidR="00FE61CC">
        <w:rPr>
          <w:b w:val="0"/>
          <w:color w:val="auto"/>
        </w:rPr>
        <w:t>.</w:t>
      </w:r>
    </w:p>
    <w:p w14:paraId="0B115774" w14:textId="7777777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p>
    <w:p w14:paraId="3354C260" w14:textId="14DAFDB7" w:rsidR="006200AB"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role_id: </w:t>
      </w:r>
      <w:r w:rsidR="006200AB" w:rsidRPr="00CB0855">
        <w:rPr>
          <w:b w:val="0"/>
          <w:color w:val="auto"/>
        </w:rPr>
        <w:t xml:space="preserve"> </w:t>
      </w:r>
    </w:p>
    <w:p w14:paraId="030B5B40" w14:textId="7CDE06EE" w:rsidR="008D67FA" w:rsidRDefault="00BD0253" w:rsidP="00EC1D11">
      <w:pPr>
        <w:pStyle w:val="L11"/>
        <w:numPr>
          <w:ilvl w:val="1"/>
          <w:numId w:val="4"/>
        </w:numPr>
        <w:spacing w:before="120" w:after="120" w:line="288" w:lineRule="auto"/>
        <w:outlineLvl w:val="9"/>
        <w:rPr>
          <w:b w:val="0"/>
          <w:color w:val="auto"/>
        </w:rPr>
      </w:pPr>
      <w:r w:rsidRPr="00CB0855">
        <w:rPr>
          <w:b w:val="0"/>
          <w:color w:val="auto"/>
        </w:rPr>
        <w:t xml:space="preserve">roleName: </w:t>
      </w:r>
    </w:p>
    <w:p w14:paraId="25B3ADC8" w14:textId="77777777" w:rsidR="00EC1D11" w:rsidRPr="00EC1D11" w:rsidRDefault="00EC1D11" w:rsidP="00EC1D11">
      <w:pPr>
        <w:pStyle w:val="L11"/>
        <w:spacing w:before="120" w:after="120" w:line="288" w:lineRule="auto"/>
        <w:ind w:left="1080" w:firstLine="0"/>
        <w:outlineLvl w:val="9"/>
        <w:rPr>
          <w:b w:val="0"/>
          <w:color w:val="auto"/>
        </w:rPr>
      </w:pPr>
    </w:p>
    <w:p w14:paraId="0EE0DABF" w14:textId="34A6D56B" w:rsidR="006E41D4" w:rsidRPr="00CB0855" w:rsidRDefault="00204610" w:rsidP="00204610">
      <w:pPr>
        <w:pStyle w:val="Heading4"/>
      </w:pPr>
      <w:bookmarkStart w:id="27" w:name="_Toc140180416"/>
      <w:r w:rsidRPr="00CB0855">
        <w:rPr>
          <w:noProof/>
        </w:rPr>
        <w:drawing>
          <wp:anchor distT="0" distB="0" distL="114300" distR="114300" simplePos="0" relativeHeight="251665920" behindDoc="1" locked="0" layoutInCell="1" allowOverlap="1" wp14:anchorId="64C21E9F" wp14:editId="757DEC52">
            <wp:simplePos x="0" y="0"/>
            <wp:positionH relativeFrom="column">
              <wp:posOffset>3580040</wp:posOffset>
            </wp:positionH>
            <wp:positionV relativeFrom="paragraph">
              <wp:posOffset>67945</wp:posOffset>
            </wp:positionV>
            <wp:extent cx="1914525" cy="15621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14525" cy="1562100"/>
                    </a:xfrm>
                    <a:prstGeom prst="rect">
                      <a:avLst/>
                    </a:prstGeom>
                  </pic:spPr>
                </pic:pic>
              </a:graphicData>
            </a:graphic>
          </wp:anchor>
        </w:drawing>
      </w:r>
      <w:r w:rsidR="006E41D4" w:rsidRPr="00CB0855">
        <w:t>Thực thể User</w:t>
      </w:r>
      <w:bookmarkEnd w:id="27"/>
    </w:p>
    <w:p w14:paraId="6334889B" w14:textId="53221C1A"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BD0253" w:rsidRPr="00CB0855">
        <w:rPr>
          <w:b w:val="0"/>
          <w:color w:val="auto"/>
        </w:rPr>
        <w:t>User</w:t>
      </w:r>
      <w:r w:rsidR="00FE61CC">
        <w:rPr>
          <w:b w:val="0"/>
          <w:color w:val="auto"/>
        </w:rPr>
        <w:t>.</w:t>
      </w:r>
    </w:p>
    <w:p w14:paraId="71699D7D" w14:textId="7D53F40E"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 xml:space="preserve">Khoá chính: </w:t>
      </w:r>
      <w:r w:rsidR="00BD0253" w:rsidRPr="00CB0855">
        <w:rPr>
          <w:b w:val="0"/>
          <w:color w:val="auto"/>
        </w:rPr>
        <w:t>user_id</w:t>
      </w:r>
      <w:r w:rsidR="00FE61CC">
        <w:rPr>
          <w:b w:val="0"/>
          <w:color w:val="auto"/>
        </w:rPr>
        <w:t>.</w:t>
      </w:r>
    </w:p>
    <w:p w14:paraId="7BCBB5EC" w14:textId="77777777" w:rsidR="006E41D4" w:rsidRPr="00CB0855" w:rsidRDefault="006E41D4" w:rsidP="007279A5">
      <w:pPr>
        <w:pStyle w:val="L11"/>
        <w:numPr>
          <w:ilvl w:val="0"/>
          <w:numId w:val="4"/>
        </w:numPr>
        <w:spacing w:before="120" w:after="120" w:line="288" w:lineRule="auto"/>
        <w:outlineLvl w:val="9"/>
        <w:rPr>
          <w:b w:val="0"/>
          <w:color w:val="auto"/>
        </w:rPr>
      </w:pPr>
      <w:r w:rsidRPr="00CB0855">
        <w:rPr>
          <w:b w:val="0"/>
          <w:color w:val="auto"/>
        </w:rPr>
        <w:t>Các thuộc tính:</w:t>
      </w:r>
    </w:p>
    <w:p w14:paraId="21F44514" w14:textId="4DC4D06D" w:rsidR="006E41D4"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 xml:space="preserve">user_id: </w:t>
      </w:r>
      <w:r w:rsidR="006E41D4" w:rsidRPr="00CB0855">
        <w:rPr>
          <w:b w:val="0"/>
          <w:color w:val="auto"/>
        </w:rPr>
        <w:t xml:space="preserve"> </w:t>
      </w:r>
      <w:r w:rsidRPr="00CB0855">
        <w:rPr>
          <w:b w:val="0"/>
          <w:color w:val="auto"/>
        </w:rPr>
        <w:t>mã user</w:t>
      </w:r>
      <w:r w:rsidR="00FE61CC">
        <w:rPr>
          <w:b w:val="0"/>
          <w:color w:val="auto"/>
        </w:rPr>
        <w:t>.</w:t>
      </w:r>
    </w:p>
    <w:p w14:paraId="330AD726" w14:textId="33492368" w:rsidR="006E41D4"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username</w:t>
      </w:r>
      <w:r w:rsidR="00BD0253" w:rsidRPr="00CB0855">
        <w:rPr>
          <w:b w:val="0"/>
          <w:color w:val="auto"/>
        </w:rPr>
        <w:t>: tên user</w:t>
      </w:r>
      <w:r w:rsidR="00FE61CC">
        <w:rPr>
          <w:b w:val="0"/>
          <w:color w:val="auto"/>
        </w:rPr>
        <w:t>.</w:t>
      </w:r>
    </w:p>
    <w:p w14:paraId="41ECA033" w14:textId="27FAE562" w:rsidR="006E41D4" w:rsidRPr="00CB0855" w:rsidRDefault="00BD0253" w:rsidP="007279A5">
      <w:pPr>
        <w:pStyle w:val="L11"/>
        <w:numPr>
          <w:ilvl w:val="1"/>
          <w:numId w:val="4"/>
        </w:numPr>
        <w:spacing w:before="120" w:after="120" w:line="288" w:lineRule="auto"/>
        <w:outlineLvl w:val="9"/>
        <w:rPr>
          <w:b w:val="0"/>
          <w:color w:val="auto"/>
        </w:rPr>
      </w:pPr>
      <w:r w:rsidRPr="00CB0855">
        <w:rPr>
          <w:b w:val="0"/>
          <w:color w:val="auto"/>
        </w:rPr>
        <w:t>passWord: mật khẩu</w:t>
      </w:r>
      <w:r w:rsidR="00FE61CC">
        <w:rPr>
          <w:b w:val="0"/>
          <w:color w:val="auto"/>
        </w:rPr>
        <w:t>.</w:t>
      </w:r>
    </w:p>
    <w:p w14:paraId="31E831FC" w14:textId="77777777" w:rsidR="00EC1D11" w:rsidRDefault="00BD0253" w:rsidP="00204610">
      <w:pPr>
        <w:pStyle w:val="L11"/>
        <w:numPr>
          <w:ilvl w:val="1"/>
          <w:numId w:val="4"/>
        </w:numPr>
        <w:spacing w:before="120" w:after="120" w:line="288" w:lineRule="auto"/>
        <w:outlineLvl w:val="9"/>
        <w:rPr>
          <w:b w:val="0"/>
          <w:color w:val="auto"/>
        </w:rPr>
      </w:pPr>
      <w:r w:rsidRPr="00CB0855">
        <w:rPr>
          <w:b w:val="0"/>
          <w:color w:val="auto"/>
        </w:rPr>
        <w:t>role_id:</w:t>
      </w:r>
      <w:r w:rsidR="003273CB" w:rsidRPr="00204610">
        <w:rPr>
          <w:b w:val="0"/>
          <w:color w:val="auto"/>
        </w:rPr>
        <w:tab/>
      </w:r>
      <w:r w:rsidR="003273CB" w:rsidRPr="00204610">
        <w:rPr>
          <w:b w:val="0"/>
          <w:color w:val="auto"/>
        </w:rPr>
        <w:tab/>
      </w:r>
    </w:p>
    <w:p w14:paraId="513A8C8A" w14:textId="070DA7BA" w:rsidR="001F6B7E" w:rsidRPr="00204610" w:rsidRDefault="003273CB" w:rsidP="00EC1D11">
      <w:pPr>
        <w:pStyle w:val="L11"/>
        <w:spacing w:before="120" w:after="120" w:line="288" w:lineRule="auto"/>
        <w:ind w:left="1080" w:firstLine="0"/>
        <w:outlineLvl w:val="9"/>
        <w:rPr>
          <w:b w:val="0"/>
          <w:color w:val="auto"/>
        </w:rPr>
      </w:pPr>
      <w:r w:rsidRPr="00204610">
        <w:rPr>
          <w:b w:val="0"/>
          <w:color w:val="auto"/>
        </w:rPr>
        <w:tab/>
      </w:r>
      <w:r w:rsidRPr="00204610">
        <w:rPr>
          <w:b w:val="0"/>
          <w:color w:val="auto"/>
        </w:rPr>
        <w:tab/>
      </w:r>
      <w:r w:rsidRPr="00204610">
        <w:rPr>
          <w:b w:val="0"/>
          <w:color w:val="auto"/>
        </w:rPr>
        <w:tab/>
      </w:r>
      <w:r w:rsidRPr="00204610">
        <w:rPr>
          <w:b w:val="0"/>
          <w:color w:val="auto"/>
        </w:rPr>
        <w:tab/>
      </w:r>
      <w:r w:rsidRPr="00204610">
        <w:rPr>
          <w:b w:val="0"/>
          <w:color w:val="auto"/>
        </w:rPr>
        <w:tab/>
      </w:r>
      <w:r w:rsidRPr="00204610">
        <w:rPr>
          <w:b w:val="0"/>
          <w:color w:val="auto"/>
        </w:rPr>
        <w:tab/>
      </w:r>
    </w:p>
    <w:p w14:paraId="198DEE55" w14:textId="0B9CD373" w:rsidR="00CE1E6C" w:rsidRPr="00CB0855" w:rsidRDefault="00204610" w:rsidP="00204610">
      <w:pPr>
        <w:pStyle w:val="Heading4"/>
      </w:pPr>
      <w:bookmarkStart w:id="28" w:name="_Toc140180417"/>
      <w:r w:rsidRPr="00CB0855">
        <w:rPr>
          <w:noProof/>
        </w:rPr>
        <w:drawing>
          <wp:anchor distT="0" distB="0" distL="114300" distR="114300" simplePos="0" relativeHeight="251648512" behindDoc="0" locked="0" layoutInCell="1" allowOverlap="1" wp14:anchorId="507B94E4" wp14:editId="037B2036">
            <wp:simplePos x="0" y="0"/>
            <wp:positionH relativeFrom="column">
              <wp:posOffset>3537530</wp:posOffset>
            </wp:positionH>
            <wp:positionV relativeFrom="paragraph">
              <wp:posOffset>13970</wp:posOffset>
            </wp:positionV>
            <wp:extent cx="2511202" cy="2909454"/>
            <wp:effectExtent l="0" t="0" r="381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1202" cy="2909454"/>
                    </a:xfrm>
                    <a:prstGeom prst="rect">
                      <a:avLst/>
                    </a:prstGeom>
                  </pic:spPr>
                </pic:pic>
              </a:graphicData>
            </a:graphic>
            <wp14:sizeRelH relativeFrom="margin">
              <wp14:pctWidth>0</wp14:pctWidth>
            </wp14:sizeRelH>
            <wp14:sizeRelV relativeFrom="margin">
              <wp14:pctHeight>0</wp14:pctHeight>
            </wp14:sizeRelV>
          </wp:anchor>
        </w:drawing>
      </w:r>
      <w:r w:rsidR="00CE1E6C" w:rsidRPr="00CB0855">
        <w:t>Thực thể Doctor</w:t>
      </w:r>
      <w:bookmarkEnd w:id="28"/>
    </w:p>
    <w:p w14:paraId="6F811F45" w14:textId="72D2254C"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Tên thực thể:</w:t>
      </w:r>
      <w:r w:rsidR="00B768EB" w:rsidRPr="00CB0855">
        <w:rPr>
          <w:b w:val="0"/>
          <w:color w:val="auto"/>
        </w:rPr>
        <w:t xml:space="preserve"> </w:t>
      </w:r>
      <w:r w:rsidR="00BD0253" w:rsidRPr="00CB0855">
        <w:rPr>
          <w:b w:val="0"/>
          <w:color w:val="auto"/>
        </w:rPr>
        <w:t>B</w:t>
      </w:r>
      <w:r w:rsidR="00B768EB" w:rsidRPr="00CB0855">
        <w:rPr>
          <w:b w:val="0"/>
          <w:color w:val="auto"/>
        </w:rPr>
        <w:t>ác sĩ</w:t>
      </w:r>
      <w:r w:rsidR="00FE61CC">
        <w:rPr>
          <w:b w:val="0"/>
          <w:color w:val="auto"/>
        </w:rPr>
        <w:t>.</w:t>
      </w:r>
    </w:p>
    <w:p w14:paraId="63B6A85B" w14:textId="63603EC0"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Khoá chính:</w:t>
      </w:r>
      <w:r w:rsidR="00B768EB" w:rsidRPr="00CB0855">
        <w:rPr>
          <w:b w:val="0"/>
          <w:color w:val="auto"/>
        </w:rPr>
        <w:t xml:space="preserve"> doctor_id</w:t>
      </w:r>
      <w:r w:rsidR="00FE61CC">
        <w:rPr>
          <w:b w:val="0"/>
          <w:color w:val="auto"/>
        </w:rPr>
        <w:t>.</w:t>
      </w:r>
    </w:p>
    <w:p w14:paraId="2EA08AA5" w14:textId="33567FB7" w:rsidR="00CE1E6C" w:rsidRPr="00CB0855" w:rsidRDefault="00CE1E6C" w:rsidP="007279A5">
      <w:pPr>
        <w:pStyle w:val="L11"/>
        <w:numPr>
          <w:ilvl w:val="0"/>
          <w:numId w:val="4"/>
        </w:numPr>
        <w:spacing w:before="120" w:after="120" w:line="288" w:lineRule="auto"/>
        <w:jc w:val="left"/>
        <w:outlineLvl w:val="9"/>
        <w:rPr>
          <w:b w:val="0"/>
          <w:color w:val="auto"/>
        </w:rPr>
      </w:pPr>
      <w:r w:rsidRPr="00CB0855">
        <w:rPr>
          <w:b w:val="0"/>
          <w:color w:val="auto"/>
        </w:rPr>
        <w:t>Các thuộc tính:</w:t>
      </w:r>
    </w:p>
    <w:p w14:paraId="186E5B50" w14:textId="2D5B5012" w:rsidR="00B768EB"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doctor_id: </w:t>
      </w:r>
      <w:r w:rsidR="002D5632" w:rsidRPr="00CB0855">
        <w:rPr>
          <w:b w:val="0"/>
          <w:color w:val="auto"/>
        </w:rPr>
        <w:t>m</w:t>
      </w:r>
      <w:r w:rsidRPr="00CB0855">
        <w:rPr>
          <w:b w:val="0"/>
          <w:color w:val="auto"/>
        </w:rPr>
        <w:t>ã bác sĩ</w:t>
      </w:r>
      <w:r w:rsidR="00FE61CC">
        <w:rPr>
          <w:b w:val="0"/>
          <w:color w:val="auto"/>
        </w:rPr>
        <w:t>.</w:t>
      </w:r>
    </w:p>
    <w:p w14:paraId="3C981362" w14:textId="6C523B3B" w:rsidR="00CE1E6C"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name: </w:t>
      </w:r>
      <w:r w:rsidR="002D5632" w:rsidRPr="00CB0855">
        <w:rPr>
          <w:b w:val="0"/>
          <w:color w:val="auto"/>
        </w:rPr>
        <w:t>t</w:t>
      </w:r>
      <w:r w:rsidRPr="00CB0855">
        <w:rPr>
          <w:b w:val="0"/>
          <w:color w:val="auto"/>
        </w:rPr>
        <w:t>ên bác sĩ</w:t>
      </w:r>
      <w:r w:rsidR="00FE61CC">
        <w:rPr>
          <w:b w:val="0"/>
          <w:color w:val="auto"/>
        </w:rPr>
        <w:t>.</w:t>
      </w:r>
    </w:p>
    <w:p w14:paraId="50CFCEFF" w14:textId="0FD22313" w:rsidR="00B768EB" w:rsidRPr="00CB0855" w:rsidRDefault="00B768EB" w:rsidP="007279A5">
      <w:pPr>
        <w:pStyle w:val="L11"/>
        <w:numPr>
          <w:ilvl w:val="1"/>
          <w:numId w:val="4"/>
        </w:numPr>
        <w:spacing w:before="120" w:after="120" w:line="288" w:lineRule="auto"/>
        <w:jc w:val="left"/>
        <w:outlineLvl w:val="9"/>
        <w:rPr>
          <w:b w:val="0"/>
          <w:color w:val="auto"/>
        </w:rPr>
      </w:pPr>
      <w:r w:rsidRPr="00CB0855">
        <w:rPr>
          <w:b w:val="0"/>
          <w:color w:val="auto"/>
        </w:rPr>
        <w:t xml:space="preserve">BirthDay: </w:t>
      </w:r>
      <w:r w:rsidR="002D5632" w:rsidRPr="00CB0855">
        <w:rPr>
          <w:b w:val="0"/>
          <w:color w:val="auto"/>
        </w:rPr>
        <w:t>n</w:t>
      </w:r>
      <w:r w:rsidRPr="00CB0855">
        <w:rPr>
          <w:b w:val="0"/>
          <w:color w:val="auto"/>
        </w:rPr>
        <w:t>gày sinh</w:t>
      </w:r>
      <w:r w:rsidR="00FE61CC">
        <w:rPr>
          <w:b w:val="0"/>
          <w:color w:val="auto"/>
        </w:rPr>
        <w:t>.</w:t>
      </w:r>
    </w:p>
    <w:p w14:paraId="65030E11" w14:textId="1FBD19A9"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gender: </w:t>
      </w:r>
      <w:r w:rsidR="002D5632" w:rsidRPr="00CB0855">
        <w:rPr>
          <w:b w:val="0"/>
          <w:color w:val="auto"/>
        </w:rPr>
        <w:t>g</w:t>
      </w:r>
      <w:r w:rsidRPr="00CB0855">
        <w:rPr>
          <w:b w:val="0"/>
          <w:color w:val="auto"/>
        </w:rPr>
        <w:t>iới tính</w:t>
      </w:r>
      <w:r w:rsidR="00FE61CC">
        <w:rPr>
          <w:b w:val="0"/>
          <w:color w:val="auto"/>
        </w:rPr>
        <w:t>.</w:t>
      </w:r>
    </w:p>
    <w:p w14:paraId="09CA99E2" w14:textId="2CE2BC62"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lastRenderedPageBreak/>
        <w:t xml:space="preserve">address: </w:t>
      </w:r>
      <w:r w:rsidR="002D5632" w:rsidRPr="00CB0855">
        <w:rPr>
          <w:b w:val="0"/>
          <w:color w:val="auto"/>
        </w:rPr>
        <w:t>đ</w:t>
      </w:r>
      <w:r w:rsidRPr="00CB0855">
        <w:rPr>
          <w:b w:val="0"/>
          <w:color w:val="auto"/>
        </w:rPr>
        <w:t>ịa chỉ</w:t>
      </w:r>
      <w:r w:rsidR="00FE61CC">
        <w:rPr>
          <w:b w:val="0"/>
          <w:color w:val="auto"/>
        </w:rPr>
        <w:t>.</w:t>
      </w:r>
    </w:p>
    <w:p w14:paraId="01A1D117" w14:textId="0FF7E24D"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phone_number: </w:t>
      </w:r>
      <w:r w:rsidR="002D5632" w:rsidRPr="00CB0855">
        <w:rPr>
          <w:b w:val="0"/>
          <w:color w:val="auto"/>
        </w:rPr>
        <w:t>số</w:t>
      </w:r>
      <w:r w:rsidRPr="00CB0855">
        <w:rPr>
          <w:b w:val="0"/>
          <w:color w:val="auto"/>
        </w:rPr>
        <w:t xml:space="preserve"> điện thoại</w:t>
      </w:r>
      <w:r w:rsidR="00FE61CC">
        <w:rPr>
          <w:b w:val="0"/>
          <w:color w:val="auto"/>
        </w:rPr>
        <w:t>.</w:t>
      </w:r>
    </w:p>
    <w:p w14:paraId="7D2D21F8" w14:textId="0104F11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email: </w:t>
      </w:r>
      <w:r w:rsidR="002D5632" w:rsidRPr="00CB0855">
        <w:rPr>
          <w:b w:val="0"/>
          <w:color w:val="auto"/>
        </w:rPr>
        <w:t>đ</w:t>
      </w:r>
      <w:r w:rsidRPr="00CB0855">
        <w:rPr>
          <w:b w:val="0"/>
          <w:color w:val="auto"/>
        </w:rPr>
        <w:t>ịa chỉ email</w:t>
      </w:r>
      <w:r w:rsidR="00FE61CC">
        <w:rPr>
          <w:b w:val="0"/>
          <w:color w:val="auto"/>
        </w:rPr>
        <w:t>.</w:t>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r w:rsidR="003273CB">
        <w:rPr>
          <w:b w:val="0"/>
          <w:color w:val="auto"/>
        </w:rPr>
        <w:tab/>
      </w:r>
    </w:p>
    <w:p w14:paraId="310AEEC8" w14:textId="3C710FB7" w:rsidR="00FD2B74" w:rsidRDefault="00B768EB" w:rsidP="001F6B7E">
      <w:pPr>
        <w:pStyle w:val="L11"/>
        <w:numPr>
          <w:ilvl w:val="1"/>
          <w:numId w:val="4"/>
        </w:numPr>
        <w:spacing w:before="120" w:after="120" w:line="288" w:lineRule="auto"/>
        <w:jc w:val="left"/>
        <w:outlineLvl w:val="9"/>
        <w:rPr>
          <w:b w:val="0"/>
          <w:color w:val="auto"/>
        </w:rPr>
      </w:pPr>
      <w:r w:rsidRPr="00CB0855">
        <w:rPr>
          <w:b w:val="0"/>
          <w:color w:val="auto"/>
        </w:rPr>
        <w:t>specialization</w:t>
      </w:r>
      <w:r w:rsidR="00FD2B74" w:rsidRPr="00CB0855">
        <w:rPr>
          <w:b w:val="0"/>
          <w:color w:val="auto"/>
        </w:rPr>
        <w:t>:</w:t>
      </w:r>
    </w:p>
    <w:p w14:paraId="5874B738" w14:textId="77777777" w:rsidR="008D67FA" w:rsidRPr="006B6D41" w:rsidRDefault="008D67FA" w:rsidP="008D67FA">
      <w:pPr>
        <w:pStyle w:val="L11"/>
        <w:spacing w:before="120" w:after="120" w:line="288" w:lineRule="auto"/>
        <w:jc w:val="left"/>
        <w:outlineLvl w:val="9"/>
        <w:rPr>
          <w:b w:val="0"/>
          <w:color w:val="auto"/>
        </w:rPr>
      </w:pPr>
    </w:p>
    <w:p w14:paraId="55BC8351" w14:textId="1F565982" w:rsidR="00B768EB" w:rsidRPr="00CB0855" w:rsidRDefault="00204610" w:rsidP="00204610">
      <w:pPr>
        <w:pStyle w:val="Heading4"/>
      </w:pPr>
      <w:bookmarkStart w:id="29" w:name="_Toc140180418"/>
      <w:r w:rsidRPr="00CB0855">
        <w:rPr>
          <w:b/>
          <w:noProof/>
        </w:rPr>
        <w:drawing>
          <wp:anchor distT="0" distB="0" distL="114300" distR="114300" simplePos="0" relativeHeight="251650560" behindDoc="1" locked="0" layoutInCell="1" allowOverlap="1" wp14:anchorId="4B032DEC" wp14:editId="1919235F">
            <wp:simplePos x="0" y="0"/>
            <wp:positionH relativeFrom="column">
              <wp:posOffset>3508647</wp:posOffset>
            </wp:positionH>
            <wp:positionV relativeFrom="paragraph">
              <wp:posOffset>192224</wp:posOffset>
            </wp:positionV>
            <wp:extent cx="2524125" cy="285750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4125" cy="2857500"/>
                    </a:xfrm>
                    <a:prstGeom prst="rect">
                      <a:avLst/>
                    </a:prstGeom>
                  </pic:spPr>
                </pic:pic>
              </a:graphicData>
            </a:graphic>
          </wp:anchor>
        </w:drawing>
      </w:r>
      <w:r w:rsidR="00B768EB" w:rsidRPr="00CB0855">
        <w:t>Thực thể Nurse</w:t>
      </w:r>
      <w:bookmarkEnd w:id="29"/>
    </w:p>
    <w:p w14:paraId="7E3B9642" w14:textId="3C86ED9C" w:rsidR="00B768EB" w:rsidRPr="001F6B7E" w:rsidRDefault="00B768EB" w:rsidP="001F6B7E">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sidRPr="001F6B7E">
        <w:rPr>
          <w:b w:val="0"/>
          <w:color w:val="auto"/>
        </w:rPr>
        <w:t>Nurse</w:t>
      </w:r>
      <w:r w:rsidR="00FE61CC">
        <w:rPr>
          <w:b w:val="0"/>
          <w:color w:val="auto"/>
        </w:rPr>
        <w:t>.</w:t>
      </w:r>
    </w:p>
    <w:p w14:paraId="4F006C5E" w14:textId="4D8AB00F"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Khoá chính: nurse_id</w:t>
      </w:r>
      <w:r w:rsidR="00FE61CC">
        <w:rPr>
          <w:b w:val="0"/>
          <w:color w:val="auto"/>
        </w:rPr>
        <w:t>.</w:t>
      </w:r>
    </w:p>
    <w:p w14:paraId="5E4A3EDE" w14:textId="6C0A99CC"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Các thuộc tính:</w:t>
      </w:r>
      <w:r w:rsidR="002D5632" w:rsidRPr="00CB0855">
        <w:rPr>
          <w:b w:val="0"/>
          <w:noProof/>
        </w:rPr>
        <w:t xml:space="preserve"> </w:t>
      </w:r>
    </w:p>
    <w:p w14:paraId="615AB9FD" w14:textId="67B68A03"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nurse_id: </w:t>
      </w:r>
      <w:r w:rsidR="002D5632" w:rsidRPr="00CB0855">
        <w:rPr>
          <w:b w:val="0"/>
          <w:color w:val="auto"/>
        </w:rPr>
        <w:t>m</w:t>
      </w:r>
      <w:r w:rsidR="00FE61CC">
        <w:rPr>
          <w:b w:val="0"/>
          <w:color w:val="auto"/>
        </w:rPr>
        <w:t>ã.</w:t>
      </w:r>
    </w:p>
    <w:p w14:paraId="709E1BF6" w14:textId="5422891A"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name: </w:t>
      </w:r>
      <w:r w:rsidR="002D5632" w:rsidRPr="00CB0855">
        <w:rPr>
          <w:b w:val="0"/>
          <w:color w:val="auto"/>
        </w:rPr>
        <w:t>t</w:t>
      </w:r>
      <w:r w:rsidR="00FE61CC">
        <w:rPr>
          <w:b w:val="0"/>
          <w:color w:val="auto"/>
        </w:rPr>
        <w:t>ên.</w:t>
      </w:r>
    </w:p>
    <w:p w14:paraId="7CA3B2A3" w14:textId="3BBA3611"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BirthDay: </w:t>
      </w:r>
      <w:r w:rsidR="002D5632" w:rsidRPr="00CB0855">
        <w:rPr>
          <w:b w:val="0"/>
          <w:color w:val="auto"/>
        </w:rPr>
        <w:t>n</w:t>
      </w:r>
      <w:r w:rsidRPr="00CB0855">
        <w:rPr>
          <w:b w:val="0"/>
          <w:color w:val="auto"/>
        </w:rPr>
        <w:t>gày sinh</w:t>
      </w:r>
      <w:r w:rsidR="00FE61CC">
        <w:rPr>
          <w:b w:val="0"/>
          <w:color w:val="auto"/>
        </w:rPr>
        <w:t>.</w:t>
      </w:r>
    </w:p>
    <w:p w14:paraId="2F09043D" w14:textId="47AE1C5D"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gender: </w:t>
      </w:r>
      <w:r w:rsidR="002D5632" w:rsidRPr="00CB0855">
        <w:rPr>
          <w:b w:val="0"/>
          <w:color w:val="auto"/>
        </w:rPr>
        <w:t>g</w:t>
      </w:r>
      <w:r w:rsidRPr="00CB0855">
        <w:rPr>
          <w:b w:val="0"/>
          <w:color w:val="auto"/>
        </w:rPr>
        <w:t>iới tính</w:t>
      </w:r>
      <w:r w:rsidR="00FE61CC">
        <w:rPr>
          <w:b w:val="0"/>
          <w:color w:val="auto"/>
        </w:rPr>
        <w:t>.</w:t>
      </w:r>
    </w:p>
    <w:p w14:paraId="07F456BB" w14:textId="63225AAB"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address: </w:t>
      </w:r>
      <w:r w:rsidR="002D5632" w:rsidRPr="00CB0855">
        <w:rPr>
          <w:b w:val="0"/>
          <w:color w:val="auto"/>
        </w:rPr>
        <w:t>đ</w:t>
      </w:r>
      <w:r w:rsidRPr="00CB0855">
        <w:rPr>
          <w:b w:val="0"/>
          <w:color w:val="auto"/>
        </w:rPr>
        <w:t>ịa chỉ</w:t>
      </w:r>
      <w:r w:rsidR="00FE61CC">
        <w:rPr>
          <w:b w:val="0"/>
          <w:color w:val="auto"/>
        </w:rPr>
        <w:t>.</w:t>
      </w:r>
    </w:p>
    <w:p w14:paraId="43AFEABF" w14:textId="7D401624"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phone_number: </w:t>
      </w:r>
      <w:r w:rsidR="002D5632" w:rsidRPr="00CB0855">
        <w:rPr>
          <w:b w:val="0"/>
          <w:color w:val="auto"/>
        </w:rPr>
        <w:t>số</w:t>
      </w:r>
      <w:r w:rsidRPr="00CB0855">
        <w:rPr>
          <w:b w:val="0"/>
          <w:color w:val="auto"/>
        </w:rPr>
        <w:t xml:space="preserve"> điện thoại</w:t>
      </w:r>
      <w:r w:rsidRPr="00CB0855">
        <w:rPr>
          <w:b w:val="0"/>
          <w:noProof/>
        </w:rPr>
        <w:t xml:space="preserve"> </w:t>
      </w:r>
    </w:p>
    <w:p w14:paraId="4ECD7EAC" w14:textId="03B68820" w:rsidR="00B768EB" w:rsidRPr="00CB0855"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email: </w:t>
      </w:r>
      <w:r w:rsidR="002D5632" w:rsidRPr="00CB0855">
        <w:rPr>
          <w:b w:val="0"/>
          <w:color w:val="auto"/>
        </w:rPr>
        <w:t>đ</w:t>
      </w:r>
      <w:r w:rsidRPr="00CB0855">
        <w:rPr>
          <w:b w:val="0"/>
          <w:color w:val="auto"/>
        </w:rPr>
        <w:t>ịa chỉ email</w:t>
      </w:r>
      <w:r w:rsidR="00FE61CC">
        <w:rPr>
          <w:b w:val="0"/>
          <w:color w:val="auto"/>
        </w:rPr>
        <w:t>.</w:t>
      </w:r>
    </w:p>
    <w:p w14:paraId="6F9F8D33" w14:textId="37A4257C" w:rsidR="00B768EB" w:rsidRDefault="00B768EB" w:rsidP="001F6B7E">
      <w:pPr>
        <w:pStyle w:val="L11"/>
        <w:numPr>
          <w:ilvl w:val="1"/>
          <w:numId w:val="4"/>
        </w:numPr>
        <w:spacing w:before="120" w:after="120" w:line="288" w:lineRule="auto"/>
        <w:outlineLvl w:val="9"/>
        <w:rPr>
          <w:b w:val="0"/>
          <w:color w:val="auto"/>
        </w:rPr>
      </w:pPr>
      <w:r w:rsidRPr="00CB0855">
        <w:rPr>
          <w:b w:val="0"/>
          <w:color w:val="auto"/>
        </w:rPr>
        <w:t xml:space="preserve">specialization: </w:t>
      </w:r>
    </w:p>
    <w:p w14:paraId="7760CE7E" w14:textId="20D46211" w:rsidR="006B6D41" w:rsidRPr="00CB0855" w:rsidRDefault="006B6D41" w:rsidP="00204610">
      <w:pPr>
        <w:pStyle w:val="L11"/>
        <w:spacing w:before="120" w:after="120" w:line="288" w:lineRule="auto"/>
        <w:ind w:left="0" w:firstLine="0"/>
        <w:outlineLvl w:val="9"/>
        <w:rPr>
          <w:b w:val="0"/>
          <w:color w:val="auto"/>
        </w:rPr>
      </w:pPr>
    </w:p>
    <w:p w14:paraId="723F9B37" w14:textId="58A051AD" w:rsidR="00B768EB" w:rsidRPr="00CB0855" w:rsidRDefault="00FD2B74" w:rsidP="00204610">
      <w:pPr>
        <w:pStyle w:val="Heading4"/>
      </w:pPr>
      <w:bookmarkStart w:id="30" w:name="_Toc140180419"/>
      <w:r w:rsidRPr="00CB0855">
        <w:rPr>
          <w:noProof/>
        </w:rPr>
        <w:drawing>
          <wp:anchor distT="0" distB="0" distL="114300" distR="114300" simplePos="0" relativeHeight="251652608" behindDoc="1" locked="0" layoutInCell="1" allowOverlap="1" wp14:anchorId="10E09B0C" wp14:editId="64ED4561">
            <wp:simplePos x="0" y="0"/>
            <wp:positionH relativeFrom="column">
              <wp:posOffset>3537313</wp:posOffset>
            </wp:positionH>
            <wp:positionV relativeFrom="paragraph">
              <wp:posOffset>73841</wp:posOffset>
            </wp:positionV>
            <wp:extent cx="2514600" cy="2847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2847975"/>
                    </a:xfrm>
                    <a:prstGeom prst="rect">
                      <a:avLst/>
                    </a:prstGeom>
                  </pic:spPr>
                </pic:pic>
              </a:graphicData>
            </a:graphic>
          </wp:anchor>
        </w:drawing>
      </w:r>
      <w:r w:rsidR="00B768EB" w:rsidRPr="00CB0855">
        <w:t>Thực thể Patient</w:t>
      </w:r>
      <w:bookmarkEnd w:id="30"/>
    </w:p>
    <w:p w14:paraId="0D3278BB" w14:textId="7CF242AB"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Tên thực thể: Bệnh nhân</w:t>
      </w:r>
      <w:r w:rsidR="00FE61CC">
        <w:rPr>
          <w:b w:val="0"/>
          <w:color w:val="auto"/>
        </w:rPr>
        <w:t>.</w:t>
      </w:r>
    </w:p>
    <w:p w14:paraId="644E5933" w14:textId="310CFCE0"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Khoá chính: patient_id</w:t>
      </w:r>
      <w:r w:rsidR="00FE61CC">
        <w:rPr>
          <w:b w:val="0"/>
          <w:color w:val="auto"/>
        </w:rPr>
        <w:t>.</w:t>
      </w:r>
    </w:p>
    <w:p w14:paraId="2CC0ED5E" w14:textId="58F9D5CA" w:rsidR="00B768EB" w:rsidRPr="00CB0855" w:rsidRDefault="00B768EB" w:rsidP="007279A5">
      <w:pPr>
        <w:pStyle w:val="L11"/>
        <w:numPr>
          <w:ilvl w:val="0"/>
          <w:numId w:val="4"/>
        </w:numPr>
        <w:spacing w:before="120" w:after="120" w:line="288" w:lineRule="auto"/>
        <w:jc w:val="left"/>
        <w:outlineLvl w:val="9"/>
        <w:rPr>
          <w:b w:val="0"/>
          <w:color w:val="auto"/>
        </w:rPr>
      </w:pPr>
      <w:r w:rsidRPr="00CB0855">
        <w:rPr>
          <w:b w:val="0"/>
          <w:color w:val="auto"/>
        </w:rPr>
        <w:t>Các thuộc tính:</w:t>
      </w:r>
      <w:r w:rsidR="002D5632" w:rsidRPr="00CB0855">
        <w:rPr>
          <w:b w:val="0"/>
          <w:noProof/>
        </w:rPr>
        <w:t xml:space="preserve"> </w:t>
      </w:r>
    </w:p>
    <w:p w14:paraId="005F01F3" w14:textId="32F94AA7"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patient_id: </w:t>
      </w:r>
      <w:r w:rsidR="002D5632" w:rsidRPr="00CB0855">
        <w:rPr>
          <w:b w:val="0"/>
          <w:color w:val="auto"/>
        </w:rPr>
        <w:t>m</w:t>
      </w:r>
      <w:r w:rsidRPr="00CB0855">
        <w:rPr>
          <w:b w:val="0"/>
          <w:color w:val="auto"/>
        </w:rPr>
        <w:t>ã bệnh nhân</w:t>
      </w:r>
    </w:p>
    <w:p w14:paraId="57DA6FBD" w14:textId="7BBF89E2"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name: </w:t>
      </w:r>
      <w:r w:rsidR="002D5632" w:rsidRPr="00CB0855">
        <w:rPr>
          <w:b w:val="0"/>
          <w:color w:val="auto"/>
        </w:rPr>
        <w:t xml:space="preserve">tên </w:t>
      </w:r>
      <w:r w:rsidRPr="00CB0855">
        <w:rPr>
          <w:b w:val="0"/>
          <w:color w:val="auto"/>
        </w:rPr>
        <w:t>bệnh nhân</w:t>
      </w:r>
      <w:r w:rsidR="00FE61CC">
        <w:rPr>
          <w:b w:val="0"/>
          <w:noProof/>
        </w:rPr>
        <w:t>.</w:t>
      </w:r>
    </w:p>
    <w:p w14:paraId="4AAF91C1" w14:textId="2CDF6F80"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BirthDay: </w:t>
      </w:r>
      <w:r w:rsidR="002D5632" w:rsidRPr="00CB0855">
        <w:rPr>
          <w:b w:val="0"/>
          <w:color w:val="auto"/>
        </w:rPr>
        <w:t xml:space="preserve">ngày </w:t>
      </w:r>
      <w:r w:rsidRPr="00CB0855">
        <w:rPr>
          <w:b w:val="0"/>
          <w:color w:val="auto"/>
        </w:rPr>
        <w:t>sinh</w:t>
      </w:r>
      <w:r w:rsidR="00FE61CC">
        <w:rPr>
          <w:b w:val="0"/>
          <w:color w:val="auto"/>
        </w:rPr>
        <w:t>.</w:t>
      </w:r>
    </w:p>
    <w:p w14:paraId="4C777606" w14:textId="7DA48E0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gender: </w:t>
      </w:r>
      <w:r w:rsidR="002D5632" w:rsidRPr="00CB0855">
        <w:rPr>
          <w:b w:val="0"/>
          <w:color w:val="auto"/>
        </w:rPr>
        <w:t xml:space="preserve">giới </w:t>
      </w:r>
      <w:r w:rsidRPr="00CB0855">
        <w:rPr>
          <w:b w:val="0"/>
          <w:color w:val="auto"/>
        </w:rPr>
        <w:t>tính</w:t>
      </w:r>
      <w:r w:rsidR="00FE61CC">
        <w:rPr>
          <w:b w:val="0"/>
          <w:color w:val="auto"/>
        </w:rPr>
        <w:t>.</w:t>
      </w:r>
    </w:p>
    <w:p w14:paraId="1DF7A703" w14:textId="22296C14"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address: </w:t>
      </w:r>
      <w:r w:rsidR="002D5632" w:rsidRPr="00CB0855">
        <w:rPr>
          <w:b w:val="0"/>
          <w:color w:val="auto"/>
        </w:rPr>
        <w:t xml:space="preserve">địa </w:t>
      </w:r>
      <w:r w:rsidRPr="00CB0855">
        <w:rPr>
          <w:b w:val="0"/>
          <w:color w:val="auto"/>
        </w:rPr>
        <w:t>chỉ</w:t>
      </w:r>
      <w:r w:rsidR="00FE61CC">
        <w:rPr>
          <w:b w:val="0"/>
          <w:color w:val="auto"/>
        </w:rPr>
        <w:t>.</w:t>
      </w:r>
    </w:p>
    <w:p w14:paraId="40CEE7F8" w14:textId="49C138A5"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phone_number: </w:t>
      </w:r>
      <w:r w:rsidR="002D5632" w:rsidRPr="00CB0855">
        <w:rPr>
          <w:b w:val="0"/>
          <w:color w:val="auto"/>
        </w:rPr>
        <w:t xml:space="preserve">số </w:t>
      </w:r>
      <w:r w:rsidRPr="00CB0855">
        <w:rPr>
          <w:b w:val="0"/>
          <w:color w:val="auto"/>
        </w:rPr>
        <w:t>điện thoại</w:t>
      </w:r>
      <w:r w:rsidR="00FE61CC">
        <w:rPr>
          <w:b w:val="0"/>
          <w:noProof/>
        </w:rPr>
        <w:t>.</w:t>
      </w:r>
    </w:p>
    <w:p w14:paraId="5CA5F2AE" w14:textId="6FF71DA1" w:rsidR="00B768EB" w:rsidRPr="00CB0855" w:rsidRDefault="00B768EB" w:rsidP="001F6B7E">
      <w:pPr>
        <w:pStyle w:val="L11"/>
        <w:numPr>
          <w:ilvl w:val="1"/>
          <w:numId w:val="4"/>
        </w:numPr>
        <w:spacing w:before="120" w:after="120" w:line="288" w:lineRule="auto"/>
        <w:jc w:val="left"/>
        <w:outlineLvl w:val="9"/>
        <w:rPr>
          <w:b w:val="0"/>
          <w:color w:val="auto"/>
        </w:rPr>
      </w:pPr>
      <w:r w:rsidRPr="00CB0855">
        <w:rPr>
          <w:b w:val="0"/>
          <w:color w:val="auto"/>
        </w:rPr>
        <w:t xml:space="preserve">email: </w:t>
      </w:r>
      <w:r w:rsidR="002D5632" w:rsidRPr="00CB0855">
        <w:rPr>
          <w:b w:val="0"/>
          <w:color w:val="auto"/>
        </w:rPr>
        <w:t xml:space="preserve">địa </w:t>
      </w:r>
      <w:r w:rsidRPr="00CB0855">
        <w:rPr>
          <w:b w:val="0"/>
          <w:color w:val="auto"/>
        </w:rPr>
        <w:t>chỉ email</w:t>
      </w:r>
      <w:r w:rsidR="00FE61CC">
        <w:rPr>
          <w:b w:val="0"/>
          <w:color w:val="auto"/>
        </w:rPr>
        <w:t>.</w:t>
      </w:r>
    </w:p>
    <w:p w14:paraId="5D839B6B" w14:textId="16BC1DF0" w:rsidR="00FD2B74" w:rsidRDefault="00B768EB" w:rsidP="001F6B7E">
      <w:pPr>
        <w:pStyle w:val="L11"/>
        <w:numPr>
          <w:ilvl w:val="1"/>
          <w:numId w:val="4"/>
        </w:numPr>
        <w:spacing w:before="120" w:after="120" w:line="288" w:lineRule="auto"/>
        <w:jc w:val="left"/>
        <w:outlineLvl w:val="9"/>
        <w:rPr>
          <w:b w:val="0"/>
          <w:color w:val="auto"/>
        </w:rPr>
      </w:pPr>
      <w:r w:rsidRPr="00CB0855">
        <w:rPr>
          <w:b w:val="0"/>
          <w:color w:val="auto"/>
        </w:rPr>
        <w:lastRenderedPageBreak/>
        <w:t xml:space="preserve">specialization: </w:t>
      </w:r>
    </w:p>
    <w:p w14:paraId="49D5328A" w14:textId="77777777" w:rsidR="008D67FA" w:rsidRPr="006B6D41" w:rsidRDefault="008D67FA" w:rsidP="008D67FA">
      <w:pPr>
        <w:pStyle w:val="L11"/>
        <w:spacing w:before="120" w:after="120" w:line="288" w:lineRule="auto"/>
        <w:jc w:val="left"/>
        <w:outlineLvl w:val="9"/>
        <w:rPr>
          <w:b w:val="0"/>
          <w:color w:val="auto"/>
        </w:rPr>
      </w:pPr>
    </w:p>
    <w:p w14:paraId="55EA2132" w14:textId="107E0252" w:rsidR="00B768EB" w:rsidRPr="00CB0855" w:rsidRDefault="00B768EB" w:rsidP="00204610">
      <w:pPr>
        <w:pStyle w:val="Heading4"/>
      </w:pPr>
      <w:bookmarkStart w:id="31" w:name="_Toc140180420"/>
      <w:r w:rsidRPr="00CB0855">
        <w:t xml:space="preserve">Thực thể </w:t>
      </w:r>
      <w:r w:rsidR="006E41D4" w:rsidRPr="00CB0855">
        <w:t>UrineTest</w:t>
      </w:r>
      <w:bookmarkEnd w:id="31"/>
    </w:p>
    <w:p w14:paraId="1208699D" w14:textId="4D2BBF5B" w:rsidR="00B768EB" w:rsidRPr="00CB0855" w:rsidRDefault="00204610" w:rsidP="007279A5">
      <w:pPr>
        <w:pStyle w:val="L11"/>
        <w:numPr>
          <w:ilvl w:val="0"/>
          <w:numId w:val="4"/>
        </w:numPr>
        <w:spacing w:before="120" w:after="120" w:line="288" w:lineRule="auto"/>
        <w:outlineLvl w:val="9"/>
        <w:rPr>
          <w:b w:val="0"/>
          <w:color w:val="auto"/>
        </w:rPr>
      </w:pPr>
      <w:r w:rsidRPr="00CB0855">
        <w:rPr>
          <w:i/>
          <w:noProof/>
        </w:rPr>
        <w:drawing>
          <wp:anchor distT="0" distB="0" distL="114300" distR="114300" simplePos="0" relativeHeight="251654656" behindDoc="1" locked="0" layoutInCell="1" allowOverlap="1" wp14:anchorId="4531F562" wp14:editId="6AA17BE4">
            <wp:simplePos x="0" y="0"/>
            <wp:positionH relativeFrom="column">
              <wp:posOffset>4324441</wp:posOffset>
            </wp:positionH>
            <wp:positionV relativeFrom="paragraph">
              <wp:posOffset>86360</wp:posOffset>
            </wp:positionV>
            <wp:extent cx="1704975" cy="379095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04975" cy="3790950"/>
                    </a:xfrm>
                    <a:prstGeom prst="rect">
                      <a:avLst/>
                    </a:prstGeom>
                  </pic:spPr>
                </pic:pic>
              </a:graphicData>
            </a:graphic>
          </wp:anchor>
        </w:drawing>
      </w:r>
      <w:r w:rsidR="00B768EB" w:rsidRPr="00CB0855">
        <w:rPr>
          <w:b w:val="0"/>
          <w:color w:val="auto"/>
        </w:rPr>
        <w:t xml:space="preserve">Tên thực thể: </w:t>
      </w:r>
      <w:r w:rsidR="001F6B7E">
        <w:rPr>
          <w:b w:val="0"/>
          <w:color w:val="auto"/>
        </w:rPr>
        <w:t>Urine Test</w:t>
      </w:r>
    </w:p>
    <w:p w14:paraId="67C85578" w14:textId="7BE1EF4A" w:rsidR="00B768EB" w:rsidRPr="001F6B7E" w:rsidRDefault="00B768E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urine_test_id</w:t>
      </w:r>
    </w:p>
    <w:p w14:paraId="0B83C798" w14:textId="7E2B45E4" w:rsidR="00B768EB" w:rsidRPr="00CB0855" w:rsidRDefault="00B768EB" w:rsidP="007279A5">
      <w:pPr>
        <w:pStyle w:val="L11"/>
        <w:numPr>
          <w:ilvl w:val="0"/>
          <w:numId w:val="4"/>
        </w:numPr>
        <w:spacing w:before="120" w:after="120" w:line="288" w:lineRule="auto"/>
        <w:outlineLvl w:val="9"/>
        <w:rPr>
          <w:b w:val="0"/>
          <w:color w:val="auto"/>
        </w:rPr>
      </w:pPr>
      <w:r w:rsidRPr="00CB0855">
        <w:rPr>
          <w:b w:val="0"/>
          <w:color w:val="auto"/>
        </w:rPr>
        <w:t>Các thuộc tính:</w:t>
      </w:r>
      <w:r w:rsidR="002D5632" w:rsidRPr="00CB0855">
        <w:rPr>
          <w:b w:val="0"/>
          <w:noProof/>
        </w:rPr>
        <w:t xml:space="preserve"> </w:t>
      </w:r>
    </w:p>
    <w:p w14:paraId="598CD461" w14:textId="0D0376DE"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urine_test_id</w:t>
      </w:r>
      <w:r w:rsidR="00B768EB" w:rsidRPr="00CB0855">
        <w:rPr>
          <w:b w:val="0"/>
          <w:color w:val="auto"/>
        </w:rPr>
        <w:t xml:space="preserve">: </w:t>
      </w:r>
      <w:r w:rsidR="001F6B7E">
        <w:rPr>
          <w:b w:val="0"/>
          <w:color w:val="auto"/>
        </w:rPr>
        <w:t>Mã bản kiểm tra Urine</w:t>
      </w:r>
    </w:p>
    <w:p w14:paraId="0ABC75FE" w14:textId="32AA4C46"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Tytrong</w:t>
      </w:r>
      <w:r w:rsidR="00B768EB" w:rsidRPr="00CB0855">
        <w:rPr>
          <w:b w:val="0"/>
          <w:color w:val="auto"/>
        </w:rPr>
        <w:t xml:space="preserve">: </w:t>
      </w:r>
      <w:r w:rsidR="00B768EB" w:rsidRPr="00CB0855">
        <w:rPr>
          <w:b w:val="0"/>
          <w:noProof/>
        </w:rPr>
        <w:t xml:space="preserve"> </w:t>
      </w:r>
    </w:p>
    <w:p w14:paraId="7B074233" w14:textId="7CCA940A" w:rsidR="00B768EB" w:rsidRPr="00CB0855" w:rsidRDefault="006E41D4" w:rsidP="007279A5">
      <w:pPr>
        <w:pStyle w:val="L11"/>
        <w:numPr>
          <w:ilvl w:val="1"/>
          <w:numId w:val="4"/>
        </w:numPr>
        <w:spacing w:before="120" w:after="120" w:line="288" w:lineRule="auto"/>
        <w:outlineLvl w:val="9"/>
        <w:rPr>
          <w:b w:val="0"/>
          <w:color w:val="auto"/>
        </w:rPr>
      </w:pPr>
      <w:r w:rsidRPr="00CB0855">
        <w:rPr>
          <w:b w:val="0"/>
          <w:color w:val="auto"/>
        </w:rPr>
        <w:t>PH</w:t>
      </w:r>
      <w:r w:rsidR="00B768EB" w:rsidRPr="00CB0855">
        <w:rPr>
          <w:b w:val="0"/>
          <w:color w:val="auto"/>
        </w:rPr>
        <w:t xml:space="preserve">: </w:t>
      </w:r>
      <w:r w:rsidR="002D5632" w:rsidRPr="00CB0855">
        <w:rPr>
          <w:b w:val="0"/>
          <w:color w:val="auto"/>
        </w:rPr>
        <w:t>m</w:t>
      </w:r>
      <w:r w:rsidRPr="00CB0855">
        <w:rPr>
          <w:b w:val="0"/>
          <w:color w:val="auto"/>
        </w:rPr>
        <w:t>ức độ axit trong máu</w:t>
      </w:r>
    </w:p>
    <w:p w14:paraId="60838FD1" w14:textId="2C049D72"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Glucoze</w:t>
      </w:r>
      <w:r w:rsidR="00B768EB" w:rsidRPr="001F6B7E">
        <w:rPr>
          <w:b w:val="0"/>
          <w:color w:val="auto"/>
        </w:rPr>
        <w:t>:</w:t>
      </w:r>
      <w:r w:rsidR="00B768EB" w:rsidRPr="00CB0855">
        <w:rPr>
          <w:b w:val="0"/>
          <w:color w:val="auto"/>
        </w:rPr>
        <w:t xml:space="preserve"> </w:t>
      </w:r>
    </w:p>
    <w:p w14:paraId="32313758" w14:textId="2EA96845"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Protein</w:t>
      </w:r>
      <w:r w:rsidR="00B768EB" w:rsidRPr="001F6B7E">
        <w:rPr>
          <w:b w:val="0"/>
          <w:color w:val="auto"/>
        </w:rPr>
        <w:t>:</w:t>
      </w:r>
      <w:r w:rsidR="00B768EB" w:rsidRPr="00CB0855">
        <w:rPr>
          <w:b w:val="0"/>
          <w:color w:val="auto"/>
        </w:rPr>
        <w:t xml:space="preserve"> </w:t>
      </w:r>
    </w:p>
    <w:p w14:paraId="2524EC75" w14:textId="537C4FA5"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Nitrit</w:t>
      </w:r>
      <w:r w:rsidR="00B768EB" w:rsidRPr="001F6B7E">
        <w:rPr>
          <w:b w:val="0"/>
          <w:color w:val="auto"/>
        </w:rPr>
        <w:t>:</w:t>
      </w:r>
      <w:r w:rsidR="00B768EB" w:rsidRPr="00CB0855">
        <w:rPr>
          <w:b w:val="0"/>
          <w:color w:val="auto"/>
        </w:rPr>
        <w:t xml:space="preserve"> </w:t>
      </w:r>
    </w:p>
    <w:p w14:paraId="149014E8" w14:textId="5C6218E0"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Keton</w:t>
      </w:r>
      <w:r w:rsidR="00B768EB" w:rsidRPr="001F6B7E">
        <w:rPr>
          <w:b w:val="0"/>
          <w:color w:val="auto"/>
        </w:rPr>
        <w:t>:</w:t>
      </w:r>
      <w:r w:rsidR="00B768EB" w:rsidRPr="00CB0855">
        <w:rPr>
          <w:b w:val="0"/>
          <w:color w:val="auto"/>
        </w:rPr>
        <w:t xml:space="preserve"> </w:t>
      </w:r>
    </w:p>
    <w:p w14:paraId="767EB7EF" w14:textId="732C0048" w:rsidR="00B768E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w:t>
      </w:r>
      <w:r w:rsidR="00B768EB" w:rsidRPr="001F6B7E">
        <w:rPr>
          <w:b w:val="0"/>
          <w:color w:val="auto"/>
        </w:rPr>
        <w:t>:</w:t>
      </w:r>
      <w:r w:rsidR="00B768EB" w:rsidRPr="00CB0855">
        <w:rPr>
          <w:b w:val="0"/>
          <w:color w:val="auto"/>
        </w:rPr>
        <w:t xml:space="preserve"> </w:t>
      </w:r>
    </w:p>
    <w:p w14:paraId="2F78C722" w14:textId="5FE31410" w:rsidR="006E41D4"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urobilinogen</w:t>
      </w:r>
      <w:r w:rsidR="006E41D4" w:rsidRPr="001F6B7E">
        <w:rPr>
          <w:b w:val="0"/>
          <w:color w:val="auto"/>
        </w:rPr>
        <w:t>:</w:t>
      </w:r>
      <w:r w:rsidR="002D5632" w:rsidRPr="00CB0855">
        <w:rPr>
          <w:b w:val="0"/>
          <w:color w:val="auto"/>
        </w:rPr>
        <w:t xml:space="preserve"> </w:t>
      </w:r>
    </w:p>
    <w:p w14:paraId="768B1F88" w14:textId="1E2E6576" w:rsidR="001F6B7E" w:rsidRDefault="001F6B7E" w:rsidP="001F6B7E">
      <w:pPr>
        <w:pStyle w:val="L11"/>
        <w:numPr>
          <w:ilvl w:val="1"/>
          <w:numId w:val="4"/>
        </w:numPr>
        <w:spacing w:before="120" w:after="120" w:line="288" w:lineRule="auto"/>
        <w:outlineLvl w:val="9"/>
        <w:rPr>
          <w:b w:val="0"/>
          <w:color w:val="auto"/>
        </w:rPr>
      </w:pPr>
      <w:r w:rsidRPr="001F6B7E">
        <w:rPr>
          <w:b w:val="0"/>
          <w:color w:val="auto"/>
        </w:rPr>
        <w:t>HongCau</w:t>
      </w:r>
      <w:r w:rsidR="006E41D4" w:rsidRPr="001F6B7E">
        <w:rPr>
          <w:b w:val="0"/>
          <w:color w:val="auto"/>
        </w:rPr>
        <w:t>:</w:t>
      </w:r>
      <w:r w:rsidRPr="001F6B7E">
        <w:rPr>
          <w:b w:val="0"/>
          <w:color w:val="auto"/>
        </w:rPr>
        <w:t xml:space="preserve"> </w:t>
      </w:r>
      <w:r w:rsidRPr="00CB0855">
        <w:rPr>
          <w:b w:val="0"/>
          <w:color w:val="auto"/>
        </w:rPr>
        <w:t>Lượng hồng cầu trong máu</w:t>
      </w:r>
      <w:r w:rsidR="00FE61CC">
        <w:rPr>
          <w:b w:val="0"/>
          <w:color w:val="auto"/>
        </w:rPr>
        <w:t>.</w:t>
      </w:r>
    </w:p>
    <w:p w14:paraId="2FC58F8A" w14:textId="3445D9E6" w:rsidR="00B768EB" w:rsidRDefault="001F6B7E" w:rsidP="001F6B7E">
      <w:pPr>
        <w:pStyle w:val="L11"/>
        <w:numPr>
          <w:ilvl w:val="1"/>
          <w:numId w:val="4"/>
        </w:numPr>
        <w:spacing w:before="120" w:after="120" w:line="288" w:lineRule="auto"/>
        <w:outlineLvl w:val="9"/>
        <w:rPr>
          <w:b w:val="0"/>
          <w:color w:val="auto"/>
        </w:rPr>
      </w:pPr>
      <w:r w:rsidRPr="001F6B7E">
        <w:rPr>
          <w:b w:val="0"/>
          <w:color w:val="auto"/>
        </w:rPr>
        <w:t xml:space="preserve">bachcau </w:t>
      </w:r>
      <w:r w:rsidR="002D5632" w:rsidRPr="00CB0855">
        <w:rPr>
          <w:b w:val="0"/>
          <w:color w:val="auto"/>
        </w:rPr>
        <w:t xml:space="preserve"> </w:t>
      </w:r>
    </w:p>
    <w:p w14:paraId="0BFB5244" w14:textId="09B02D5D" w:rsidR="006B6D41" w:rsidRPr="00CB0855" w:rsidRDefault="006B6D41" w:rsidP="001F6B7E">
      <w:pPr>
        <w:pStyle w:val="L11"/>
        <w:spacing w:before="120" w:after="120" w:line="288" w:lineRule="auto"/>
        <w:ind w:left="0" w:firstLine="0"/>
        <w:outlineLvl w:val="9"/>
        <w:rPr>
          <w:b w:val="0"/>
          <w:color w:val="auto"/>
        </w:rPr>
      </w:pPr>
    </w:p>
    <w:p w14:paraId="3107363B" w14:textId="46C90DB8" w:rsidR="002D5632" w:rsidRPr="00CB0855" w:rsidRDefault="00EC1D11" w:rsidP="00204610">
      <w:pPr>
        <w:pStyle w:val="Heading4"/>
      </w:pPr>
      <w:bookmarkStart w:id="32" w:name="_Toc140180421"/>
      <w:r w:rsidRPr="00CB0855">
        <w:rPr>
          <w:noProof/>
        </w:rPr>
        <w:drawing>
          <wp:anchor distT="0" distB="0" distL="114300" distR="114300" simplePos="0" relativeHeight="251656704" behindDoc="1" locked="0" layoutInCell="1" allowOverlap="1" wp14:anchorId="3E5120BB" wp14:editId="2AE7296D">
            <wp:simplePos x="0" y="0"/>
            <wp:positionH relativeFrom="column">
              <wp:posOffset>3841387</wp:posOffset>
            </wp:positionH>
            <wp:positionV relativeFrom="paragraph">
              <wp:posOffset>19776</wp:posOffset>
            </wp:positionV>
            <wp:extent cx="2276475" cy="372427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76475" cy="3724275"/>
                    </a:xfrm>
                    <a:prstGeom prst="rect">
                      <a:avLst/>
                    </a:prstGeom>
                  </pic:spPr>
                </pic:pic>
              </a:graphicData>
            </a:graphic>
          </wp:anchor>
        </w:drawing>
      </w:r>
      <w:r w:rsidR="002D5632" w:rsidRPr="00CB0855">
        <w:t>Thực thể BloodTest</w:t>
      </w:r>
      <w:bookmarkEnd w:id="32"/>
    </w:p>
    <w:p w14:paraId="7CB845C1" w14:textId="36661225" w:rsidR="002D5632" w:rsidRPr="00CB0855" w:rsidRDefault="002D5632" w:rsidP="007279A5">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Pr>
          <w:b w:val="0"/>
          <w:color w:val="auto"/>
        </w:rPr>
        <w:t>Blood Test</w:t>
      </w:r>
    </w:p>
    <w:p w14:paraId="4458F287" w14:textId="327C887B"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blood_test_id</w:t>
      </w:r>
    </w:p>
    <w:p w14:paraId="235CF0CC" w14:textId="33F7BCB5" w:rsidR="002D5632" w:rsidRPr="00CB0855" w:rsidRDefault="002D5632"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3F8E8E16" w14:textId="378142CE"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blood_test_id: </w:t>
      </w:r>
    </w:p>
    <w:p w14:paraId="5AEDC2E0" w14:textId="132C7F56"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HongCau: </w:t>
      </w:r>
      <w:r w:rsidRPr="00CB0855">
        <w:rPr>
          <w:b w:val="0"/>
          <w:noProof/>
        </w:rPr>
        <w:t xml:space="preserve"> </w:t>
      </w:r>
    </w:p>
    <w:p w14:paraId="6E59DFE4" w14:textId="6C101970"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doPhanBoHongCau: </w:t>
      </w:r>
    </w:p>
    <w:p w14:paraId="08EF29D7" w14:textId="76ADFCFB"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MCV: </w:t>
      </w:r>
    </w:p>
    <w:p w14:paraId="5A24C1E5" w14:textId="43DDB135"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MCN: </w:t>
      </w:r>
    </w:p>
    <w:p w14:paraId="4F2F4F26" w14:textId="1A34E8AF"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MCNC: </w:t>
      </w:r>
    </w:p>
    <w:p w14:paraId="64FC404A" w14:textId="77968A52"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 xml:space="preserve">SoTieuCau: </w:t>
      </w:r>
    </w:p>
    <w:p w14:paraId="3C3B4EC5" w14:textId="159C1A82"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lastRenderedPageBreak/>
        <w:t xml:space="preserve">doPhanBoTieuCau: </w:t>
      </w:r>
    </w:p>
    <w:p w14:paraId="4A49A705" w14:textId="3569535D" w:rsidR="002D5632" w:rsidRPr="00CB0855" w:rsidRDefault="002D5632" w:rsidP="007279A5">
      <w:pPr>
        <w:pStyle w:val="L11"/>
        <w:numPr>
          <w:ilvl w:val="1"/>
          <w:numId w:val="4"/>
        </w:numPr>
        <w:spacing w:before="120" w:after="120" w:line="288" w:lineRule="auto"/>
        <w:outlineLvl w:val="9"/>
        <w:rPr>
          <w:b w:val="0"/>
          <w:color w:val="auto"/>
        </w:rPr>
      </w:pPr>
      <w:r w:rsidRPr="00CB0855">
        <w:rPr>
          <w:b w:val="0"/>
          <w:color w:val="auto"/>
        </w:rPr>
        <w:t>Bachcau: Lượng hồng cầu trong máu</w:t>
      </w:r>
      <w:r w:rsidR="00FE61CC">
        <w:rPr>
          <w:b w:val="0"/>
          <w:color w:val="auto"/>
        </w:rPr>
        <w:t>.</w:t>
      </w:r>
    </w:p>
    <w:p w14:paraId="51459F1F" w14:textId="14F74791" w:rsidR="008D67FA" w:rsidRDefault="002D5632" w:rsidP="001F6B7E">
      <w:pPr>
        <w:pStyle w:val="L11"/>
        <w:numPr>
          <w:ilvl w:val="1"/>
          <w:numId w:val="4"/>
        </w:numPr>
        <w:spacing w:before="120" w:after="120" w:line="288" w:lineRule="auto"/>
        <w:outlineLvl w:val="9"/>
        <w:rPr>
          <w:b w:val="0"/>
          <w:color w:val="auto"/>
        </w:rPr>
      </w:pPr>
      <w:r w:rsidRPr="00CB0855">
        <w:rPr>
          <w:b w:val="0"/>
          <w:color w:val="auto"/>
        </w:rPr>
        <w:t>NhomMau:</w:t>
      </w:r>
    </w:p>
    <w:p w14:paraId="4C644B0D" w14:textId="77777777" w:rsidR="001F6B7E" w:rsidRPr="001F6B7E" w:rsidRDefault="001F6B7E" w:rsidP="00204610">
      <w:pPr>
        <w:pStyle w:val="L11"/>
        <w:spacing w:before="120" w:after="120" w:line="288" w:lineRule="auto"/>
        <w:ind w:left="0" w:firstLine="0"/>
        <w:outlineLvl w:val="9"/>
        <w:rPr>
          <w:b w:val="0"/>
          <w:color w:val="auto"/>
        </w:rPr>
      </w:pPr>
    </w:p>
    <w:p w14:paraId="46726B72" w14:textId="40B85349" w:rsidR="002D5632" w:rsidRPr="00CB0855" w:rsidRDefault="006200AB" w:rsidP="00204610">
      <w:pPr>
        <w:pStyle w:val="Heading4"/>
      </w:pPr>
      <w:bookmarkStart w:id="33" w:name="_Toc140180422"/>
      <w:r w:rsidRPr="00CB0855">
        <w:rPr>
          <w:noProof/>
        </w:rPr>
        <w:drawing>
          <wp:anchor distT="0" distB="0" distL="114300" distR="114300" simplePos="0" relativeHeight="251658752" behindDoc="1" locked="0" layoutInCell="1" allowOverlap="1" wp14:anchorId="4492DE09" wp14:editId="07DD3E51">
            <wp:simplePos x="0" y="0"/>
            <wp:positionH relativeFrom="column">
              <wp:posOffset>3936183</wp:posOffset>
            </wp:positionH>
            <wp:positionV relativeFrom="paragraph">
              <wp:posOffset>252639</wp:posOffset>
            </wp:positionV>
            <wp:extent cx="2114550" cy="4563110"/>
            <wp:effectExtent l="0" t="0" r="0" b="889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14550" cy="4563110"/>
                    </a:xfrm>
                    <a:prstGeom prst="rect">
                      <a:avLst/>
                    </a:prstGeom>
                  </pic:spPr>
                </pic:pic>
              </a:graphicData>
            </a:graphic>
          </wp:anchor>
        </w:drawing>
      </w:r>
      <w:r w:rsidR="002D5632" w:rsidRPr="00CB0855">
        <w:t xml:space="preserve">Thực thể </w:t>
      </w:r>
      <w:r w:rsidR="002F7CFA">
        <w:t>Biotest</w:t>
      </w:r>
      <w:bookmarkEnd w:id="33"/>
    </w:p>
    <w:p w14:paraId="2E90DB38" w14:textId="0BC5BBB2"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sidRPr="001F6B7E">
        <w:rPr>
          <w:b w:val="0"/>
          <w:color w:val="auto"/>
        </w:rPr>
        <w:t>BioTest</w:t>
      </w:r>
    </w:p>
    <w:p w14:paraId="0636AEEA" w14:textId="1170A808" w:rsidR="002D5632" w:rsidRPr="001F6B7E" w:rsidRDefault="002D5632"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bio_test_id</w:t>
      </w:r>
    </w:p>
    <w:p w14:paraId="7AE109FE" w14:textId="6789333C" w:rsidR="002D5632" w:rsidRPr="001F6B7E" w:rsidRDefault="002D5632"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157F6DA0" w14:textId="10D74C17" w:rsidR="001F6B7E" w:rsidRPr="001F6B7E" w:rsidRDefault="001F6B7E" w:rsidP="001F6B7E">
      <w:pPr>
        <w:pStyle w:val="L11"/>
        <w:numPr>
          <w:ilvl w:val="1"/>
          <w:numId w:val="4"/>
        </w:numPr>
        <w:spacing w:before="120" w:after="120" w:line="288" w:lineRule="auto"/>
        <w:outlineLvl w:val="9"/>
        <w:rPr>
          <w:b w:val="0"/>
          <w:color w:val="auto"/>
        </w:rPr>
      </w:pPr>
      <w:r w:rsidRPr="001F6B7E">
        <w:rPr>
          <w:b w:val="0"/>
          <w:color w:val="auto"/>
        </w:rPr>
        <w:t>bio_test_id</w:t>
      </w:r>
    </w:p>
    <w:p w14:paraId="26493DF3" w14:textId="394368F8" w:rsidR="002D5632" w:rsidRPr="00CB0855" w:rsidRDefault="001F6B7E" w:rsidP="001F6B7E">
      <w:pPr>
        <w:pStyle w:val="L11"/>
        <w:numPr>
          <w:ilvl w:val="1"/>
          <w:numId w:val="4"/>
        </w:numPr>
        <w:spacing w:before="120" w:after="120" w:line="288" w:lineRule="auto"/>
        <w:outlineLvl w:val="9"/>
        <w:rPr>
          <w:b w:val="0"/>
          <w:color w:val="auto"/>
        </w:rPr>
      </w:pPr>
      <w:r>
        <w:rPr>
          <w:b w:val="0"/>
          <w:color w:val="auto"/>
        </w:rPr>
        <w:t>Urea</w:t>
      </w:r>
      <w:r w:rsidR="002D5632" w:rsidRPr="00CB0855">
        <w:rPr>
          <w:b w:val="0"/>
          <w:color w:val="auto"/>
        </w:rPr>
        <w:t xml:space="preserve">: </w:t>
      </w:r>
    </w:p>
    <w:p w14:paraId="62DA63AC" w14:textId="30A85506"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Glucose</w:t>
      </w:r>
      <w:r w:rsidR="002D5632" w:rsidRPr="001F6B7E">
        <w:rPr>
          <w:b w:val="0"/>
          <w:color w:val="auto"/>
        </w:rPr>
        <w:t>:</w:t>
      </w:r>
      <w:r w:rsidR="002D5632" w:rsidRPr="00CB0855">
        <w:rPr>
          <w:b w:val="0"/>
          <w:color w:val="auto"/>
        </w:rPr>
        <w:t xml:space="preserve"> </w:t>
      </w:r>
      <w:r w:rsidR="002D5632" w:rsidRPr="00CB0855">
        <w:rPr>
          <w:b w:val="0"/>
          <w:noProof/>
        </w:rPr>
        <w:t xml:space="preserve"> </w:t>
      </w:r>
    </w:p>
    <w:p w14:paraId="6F2EB9DD" w14:textId="3FFCDEC2"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Creatinin</w:t>
      </w:r>
      <w:r>
        <w:rPr>
          <w:b w:val="0"/>
          <w:color w:val="auto"/>
        </w:rPr>
        <w:t>:</w:t>
      </w:r>
    </w:p>
    <w:p w14:paraId="6E9D4134" w14:textId="76AEF0F1"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Acid_Uric</w:t>
      </w:r>
      <w:r w:rsidR="002D5632" w:rsidRPr="001F6B7E">
        <w:rPr>
          <w:b w:val="0"/>
          <w:color w:val="auto"/>
        </w:rPr>
        <w:t>:</w:t>
      </w:r>
      <w:r w:rsidR="002D5632" w:rsidRPr="00CB0855">
        <w:rPr>
          <w:b w:val="0"/>
          <w:color w:val="auto"/>
        </w:rPr>
        <w:t xml:space="preserve"> </w:t>
      </w:r>
    </w:p>
    <w:p w14:paraId="21DB53B7" w14:textId="25E45985"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Bilirubin_TP</w:t>
      </w:r>
      <w:r w:rsidR="002D5632" w:rsidRPr="001F6B7E">
        <w:rPr>
          <w:b w:val="0"/>
          <w:color w:val="auto"/>
        </w:rPr>
        <w:t>:</w:t>
      </w:r>
      <w:r w:rsidR="002D5632" w:rsidRPr="00CB0855">
        <w:rPr>
          <w:b w:val="0"/>
          <w:color w:val="auto"/>
        </w:rPr>
        <w:t xml:space="preserve"> </w:t>
      </w:r>
    </w:p>
    <w:p w14:paraId="762755A4" w14:textId="63454EBA"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Bilirubin_TT</w:t>
      </w:r>
      <w:r w:rsidR="002D5632" w:rsidRPr="001F6B7E">
        <w:rPr>
          <w:b w:val="0"/>
          <w:color w:val="auto"/>
        </w:rPr>
        <w:t>:</w:t>
      </w:r>
      <w:r w:rsidR="002D5632" w:rsidRPr="00CB0855">
        <w:rPr>
          <w:b w:val="0"/>
          <w:color w:val="auto"/>
        </w:rPr>
        <w:t xml:space="preserve"> </w:t>
      </w:r>
    </w:p>
    <w:p w14:paraId="5E0D5D54" w14:textId="24E03C2C"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AST</w:t>
      </w:r>
      <w:r w:rsidR="002D5632" w:rsidRPr="001F6B7E">
        <w:rPr>
          <w:b w:val="0"/>
          <w:color w:val="auto"/>
        </w:rPr>
        <w:t>:</w:t>
      </w:r>
      <w:r w:rsidR="002D5632" w:rsidRPr="00CB0855">
        <w:rPr>
          <w:b w:val="0"/>
          <w:color w:val="auto"/>
        </w:rPr>
        <w:t xml:space="preserve"> </w:t>
      </w:r>
    </w:p>
    <w:p w14:paraId="41C236F5" w14:textId="061E8C2E" w:rsidR="002D5632"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ALT</w:t>
      </w:r>
      <w:r w:rsidR="002D5632" w:rsidRPr="001F6B7E">
        <w:rPr>
          <w:b w:val="0"/>
          <w:color w:val="auto"/>
        </w:rPr>
        <w:t>:</w:t>
      </w:r>
      <w:r w:rsidR="002D5632" w:rsidRPr="00CB0855">
        <w:rPr>
          <w:b w:val="0"/>
          <w:color w:val="auto"/>
        </w:rPr>
        <w:t xml:space="preserve"> </w:t>
      </w:r>
    </w:p>
    <w:p w14:paraId="080145C3" w14:textId="6179DC47" w:rsidR="00FD2B74" w:rsidRPr="001F6B7E" w:rsidRDefault="001F6B7E" w:rsidP="001F6B7E">
      <w:pPr>
        <w:pStyle w:val="L11"/>
        <w:numPr>
          <w:ilvl w:val="1"/>
          <w:numId w:val="4"/>
        </w:numPr>
        <w:spacing w:before="120" w:after="120" w:line="288" w:lineRule="auto"/>
        <w:outlineLvl w:val="9"/>
        <w:rPr>
          <w:color w:val="auto"/>
        </w:rPr>
      </w:pPr>
      <w:r w:rsidRPr="001F6B7E">
        <w:rPr>
          <w:b w:val="0"/>
          <w:color w:val="auto"/>
        </w:rPr>
        <w:t>GGT</w:t>
      </w:r>
      <w:r w:rsidR="002D5632" w:rsidRPr="001F6B7E">
        <w:rPr>
          <w:b w:val="0"/>
          <w:color w:val="auto"/>
        </w:rPr>
        <w:t xml:space="preserve">: </w:t>
      </w:r>
    </w:p>
    <w:p w14:paraId="1B048595" w14:textId="298C6C86" w:rsidR="001F6B7E" w:rsidRPr="001F6B7E" w:rsidRDefault="001F6B7E" w:rsidP="001F6B7E">
      <w:pPr>
        <w:pStyle w:val="L11"/>
        <w:numPr>
          <w:ilvl w:val="1"/>
          <w:numId w:val="4"/>
        </w:numPr>
        <w:spacing w:before="120" w:after="120" w:line="288" w:lineRule="auto"/>
        <w:outlineLvl w:val="9"/>
        <w:rPr>
          <w:color w:val="auto"/>
        </w:rPr>
      </w:pPr>
      <w:r>
        <w:rPr>
          <w:b w:val="0"/>
          <w:color w:val="auto"/>
        </w:rPr>
        <w:t>Cholesterol_HDL:</w:t>
      </w:r>
    </w:p>
    <w:p w14:paraId="0B2C1EC2" w14:textId="1D933D73" w:rsidR="001F6B7E" w:rsidRPr="001F6B7E" w:rsidRDefault="001F6B7E" w:rsidP="001F6B7E">
      <w:pPr>
        <w:pStyle w:val="L11"/>
        <w:numPr>
          <w:ilvl w:val="1"/>
          <w:numId w:val="4"/>
        </w:numPr>
        <w:spacing w:before="120" w:after="120" w:line="288" w:lineRule="auto"/>
        <w:outlineLvl w:val="9"/>
        <w:rPr>
          <w:color w:val="auto"/>
        </w:rPr>
      </w:pPr>
      <w:r>
        <w:rPr>
          <w:b w:val="0"/>
          <w:color w:val="auto"/>
        </w:rPr>
        <w:t>Cholesterol_LDL:</w:t>
      </w:r>
    </w:p>
    <w:p w14:paraId="1B4A270B" w14:textId="1A085679" w:rsidR="001F6B7E" w:rsidRPr="001F6B7E" w:rsidRDefault="001F6B7E" w:rsidP="001F6B7E">
      <w:pPr>
        <w:pStyle w:val="L11"/>
        <w:numPr>
          <w:ilvl w:val="1"/>
          <w:numId w:val="4"/>
        </w:numPr>
        <w:spacing w:before="120" w:after="120" w:line="288" w:lineRule="auto"/>
        <w:outlineLvl w:val="9"/>
        <w:rPr>
          <w:color w:val="auto"/>
        </w:rPr>
      </w:pPr>
      <w:r>
        <w:rPr>
          <w:b w:val="0"/>
          <w:color w:val="auto"/>
        </w:rPr>
        <w:t>triglyceride:</w:t>
      </w:r>
    </w:p>
    <w:p w14:paraId="30F148EA" w14:textId="469B1CB8" w:rsidR="006200AB" w:rsidRPr="00CB0855" w:rsidRDefault="00EC1D11" w:rsidP="00204610">
      <w:pPr>
        <w:pStyle w:val="Heading4"/>
      </w:pPr>
      <w:bookmarkStart w:id="34" w:name="_Toc140180423"/>
      <w:r w:rsidRPr="00CB0855">
        <w:rPr>
          <w:b/>
          <w:noProof/>
        </w:rPr>
        <w:drawing>
          <wp:anchor distT="0" distB="0" distL="114300" distR="114300" simplePos="0" relativeHeight="251660800" behindDoc="1" locked="0" layoutInCell="1" allowOverlap="1" wp14:anchorId="3259C262" wp14:editId="2610C565">
            <wp:simplePos x="0" y="0"/>
            <wp:positionH relativeFrom="column">
              <wp:posOffset>4104640</wp:posOffset>
            </wp:positionH>
            <wp:positionV relativeFrom="paragraph">
              <wp:posOffset>40277</wp:posOffset>
            </wp:positionV>
            <wp:extent cx="1933575" cy="31432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33575" cy="3143250"/>
                    </a:xfrm>
                    <a:prstGeom prst="rect">
                      <a:avLst/>
                    </a:prstGeom>
                  </pic:spPr>
                </pic:pic>
              </a:graphicData>
            </a:graphic>
          </wp:anchor>
        </w:drawing>
      </w:r>
      <w:r w:rsidR="006200AB" w:rsidRPr="00CB0855">
        <w:t xml:space="preserve">Thực thể </w:t>
      </w:r>
      <w:r w:rsidR="002F7CFA">
        <w:t>TestResult</w:t>
      </w:r>
      <w:bookmarkEnd w:id="34"/>
    </w:p>
    <w:p w14:paraId="33870044" w14:textId="559169F7"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Tên thực thể: </w:t>
      </w:r>
      <w:r w:rsidR="001F6B7E" w:rsidRPr="001F6B7E">
        <w:rPr>
          <w:b w:val="0"/>
          <w:color w:val="auto"/>
        </w:rPr>
        <w:t>TestResult</w:t>
      </w:r>
    </w:p>
    <w:p w14:paraId="5D220093" w14:textId="39AB1E37"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testResult_id</w:t>
      </w:r>
    </w:p>
    <w:p w14:paraId="7C7CF95D" w14:textId="7777777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61776F8D" w14:textId="28CF3F75"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testResult_id</w:t>
      </w:r>
      <w:r w:rsidR="006200AB" w:rsidRPr="001F6B7E">
        <w:rPr>
          <w:b w:val="0"/>
          <w:color w:val="auto"/>
        </w:rPr>
        <w:t>:</w:t>
      </w:r>
      <w:r w:rsidR="006200AB" w:rsidRPr="00CB0855">
        <w:rPr>
          <w:b w:val="0"/>
          <w:color w:val="auto"/>
        </w:rPr>
        <w:t xml:space="preserve"> </w:t>
      </w:r>
    </w:p>
    <w:p w14:paraId="3DFF5D59" w14:textId="5DEF2C31"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patient_id</w:t>
      </w:r>
      <w:r w:rsidR="006200AB" w:rsidRPr="001F6B7E">
        <w:rPr>
          <w:b w:val="0"/>
          <w:color w:val="auto"/>
        </w:rPr>
        <w:t>:</w:t>
      </w:r>
      <w:r w:rsidR="006200AB" w:rsidRPr="00CB0855">
        <w:rPr>
          <w:b w:val="0"/>
          <w:color w:val="auto"/>
        </w:rPr>
        <w:t xml:space="preserve"> </w:t>
      </w:r>
      <w:r w:rsidR="006200AB" w:rsidRPr="00CB0855">
        <w:rPr>
          <w:b w:val="0"/>
          <w:noProof/>
        </w:rPr>
        <w:t xml:space="preserve"> </w:t>
      </w:r>
    </w:p>
    <w:p w14:paraId="08ACF31B" w14:textId="07ABAF20"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doctor_id</w:t>
      </w:r>
      <w:r w:rsidR="006200AB" w:rsidRPr="001F6B7E">
        <w:rPr>
          <w:b w:val="0"/>
          <w:color w:val="auto"/>
        </w:rPr>
        <w:t>:</w:t>
      </w:r>
      <w:r w:rsidR="006200AB" w:rsidRPr="00CB0855">
        <w:rPr>
          <w:b w:val="0"/>
          <w:color w:val="auto"/>
        </w:rPr>
        <w:t xml:space="preserve"> </w:t>
      </w:r>
    </w:p>
    <w:p w14:paraId="6DF70921" w14:textId="27296F82"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nurse_id</w:t>
      </w:r>
      <w:r w:rsidR="006200AB" w:rsidRPr="001F6B7E">
        <w:rPr>
          <w:b w:val="0"/>
          <w:color w:val="auto"/>
        </w:rPr>
        <w:t>:</w:t>
      </w:r>
      <w:r w:rsidR="006200AB" w:rsidRPr="00CB0855">
        <w:rPr>
          <w:b w:val="0"/>
          <w:color w:val="auto"/>
        </w:rPr>
        <w:t xml:space="preserve"> </w:t>
      </w:r>
    </w:p>
    <w:p w14:paraId="39262B47" w14:textId="58953DFF"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lastRenderedPageBreak/>
        <w:t>urine_test_id</w:t>
      </w:r>
      <w:r w:rsidR="006200AB" w:rsidRPr="001F6B7E">
        <w:rPr>
          <w:b w:val="0"/>
          <w:color w:val="auto"/>
        </w:rPr>
        <w:t>:</w:t>
      </w:r>
      <w:r w:rsidR="006200AB" w:rsidRPr="00CB0855">
        <w:rPr>
          <w:b w:val="0"/>
          <w:color w:val="auto"/>
        </w:rPr>
        <w:t xml:space="preserve"> </w:t>
      </w:r>
    </w:p>
    <w:p w14:paraId="0857190A" w14:textId="24C805B8"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blood_Test_id</w:t>
      </w:r>
      <w:r w:rsidR="006200AB" w:rsidRPr="001F6B7E">
        <w:rPr>
          <w:b w:val="0"/>
          <w:color w:val="auto"/>
        </w:rPr>
        <w:t>:</w:t>
      </w:r>
      <w:r w:rsidR="006200AB" w:rsidRPr="00CB0855">
        <w:rPr>
          <w:b w:val="0"/>
          <w:color w:val="auto"/>
        </w:rPr>
        <w:t xml:space="preserve"> </w:t>
      </w:r>
    </w:p>
    <w:p w14:paraId="10684ABC" w14:textId="5A489E3C"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bio_test_id</w:t>
      </w:r>
      <w:r w:rsidR="006200AB" w:rsidRPr="001F6B7E">
        <w:rPr>
          <w:b w:val="0"/>
          <w:color w:val="auto"/>
        </w:rPr>
        <w:t>:</w:t>
      </w:r>
      <w:r w:rsidR="006200AB" w:rsidRPr="00CB0855">
        <w:rPr>
          <w:b w:val="0"/>
          <w:color w:val="auto"/>
        </w:rPr>
        <w:t xml:space="preserve"> </w:t>
      </w:r>
    </w:p>
    <w:p w14:paraId="0C07C752" w14:textId="5C534DE6"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note_id</w:t>
      </w:r>
      <w:r w:rsidR="006200AB" w:rsidRPr="001F6B7E">
        <w:rPr>
          <w:b w:val="0"/>
          <w:color w:val="auto"/>
        </w:rPr>
        <w:t>:</w:t>
      </w:r>
      <w:r w:rsidR="006200AB" w:rsidRPr="00CB0855">
        <w:rPr>
          <w:b w:val="0"/>
          <w:color w:val="auto"/>
        </w:rPr>
        <w:t xml:space="preserve"> </w:t>
      </w:r>
    </w:p>
    <w:p w14:paraId="27A8679E" w14:textId="19E19BA2" w:rsidR="008D67FA" w:rsidRDefault="001F6B7E" w:rsidP="001F6B7E">
      <w:pPr>
        <w:pStyle w:val="L11"/>
        <w:numPr>
          <w:ilvl w:val="1"/>
          <w:numId w:val="4"/>
        </w:numPr>
        <w:spacing w:before="120" w:after="120" w:line="288" w:lineRule="auto"/>
        <w:outlineLvl w:val="9"/>
        <w:rPr>
          <w:b w:val="0"/>
          <w:color w:val="auto"/>
        </w:rPr>
      </w:pPr>
      <w:r w:rsidRPr="001F6B7E">
        <w:rPr>
          <w:b w:val="0"/>
          <w:color w:val="auto"/>
        </w:rPr>
        <w:t>test_date</w:t>
      </w:r>
      <w:r w:rsidR="006200AB" w:rsidRPr="001F6B7E">
        <w:rPr>
          <w:b w:val="0"/>
          <w:color w:val="auto"/>
        </w:rPr>
        <w:t xml:space="preserve">: </w:t>
      </w:r>
    </w:p>
    <w:p w14:paraId="7F1C4C2C" w14:textId="77777777" w:rsidR="001F6B7E" w:rsidRPr="001F6B7E" w:rsidRDefault="001F6B7E" w:rsidP="001F6B7E">
      <w:pPr>
        <w:pStyle w:val="L11"/>
        <w:spacing w:before="120" w:after="120" w:line="288" w:lineRule="auto"/>
        <w:outlineLvl w:val="9"/>
        <w:rPr>
          <w:b w:val="0"/>
          <w:color w:val="auto"/>
        </w:rPr>
      </w:pPr>
    </w:p>
    <w:p w14:paraId="7B45F6FB" w14:textId="4C236068" w:rsidR="006200AB" w:rsidRPr="00CB0855" w:rsidRDefault="006200AB" w:rsidP="00204610">
      <w:pPr>
        <w:pStyle w:val="Heading4"/>
      </w:pPr>
      <w:bookmarkStart w:id="35" w:name="_Toc140180424"/>
      <w:r w:rsidRPr="00CB0855">
        <w:t xml:space="preserve">Thực thể </w:t>
      </w:r>
      <w:r w:rsidR="002F7CFA">
        <w:t>Note</w:t>
      </w:r>
      <w:bookmarkEnd w:id="35"/>
    </w:p>
    <w:p w14:paraId="4620FA0A" w14:textId="53FB2D59" w:rsidR="006200AB" w:rsidRPr="00CB0855" w:rsidRDefault="006200AB" w:rsidP="007279A5">
      <w:pPr>
        <w:pStyle w:val="L11"/>
        <w:numPr>
          <w:ilvl w:val="0"/>
          <w:numId w:val="4"/>
        </w:numPr>
        <w:spacing w:before="120" w:after="120" w:line="288" w:lineRule="auto"/>
        <w:outlineLvl w:val="9"/>
        <w:rPr>
          <w:b w:val="0"/>
          <w:color w:val="auto"/>
        </w:rPr>
      </w:pPr>
      <w:r w:rsidRPr="00CB0855">
        <w:rPr>
          <w:b w:val="0"/>
          <w:noProof/>
        </w:rPr>
        <w:drawing>
          <wp:anchor distT="0" distB="0" distL="114300" distR="114300" simplePos="0" relativeHeight="251678208" behindDoc="1" locked="0" layoutInCell="1" allowOverlap="1" wp14:anchorId="7530221E" wp14:editId="62BA30AA">
            <wp:simplePos x="0" y="0"/>
            <wp:positionH relativeFrom="column">
              <wp:posOffset>3688806</wp:posOffset>
            </wp:positionH>
            <wp:positionV relativeFrom="paragraph">
              <wp:posOffset>13335</wp:posOffset>
            </wp:positionV>
            <wp:extent cx="2362200" cy="9429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62200" cy="942975"/>
                    </a:xfrm>
                    <a:prstGeom prst="rect">
                      <a:avLst/>
                    </a:prstGeom>
                  </pic:spPr>
                </pic:pic>
              </a:graphicData>
            </a:graphic>
          </wp:anchor>
        </w:drawing>
      </w:r>
      <w:r w:rsidRPr="00CB0855">
        <w:rPr>
          <w:b w:val="0"/>
          <w:color w:val="auto"/>
        </w:rPr>
        <w:t xml:space="preserve">Tên thực thể: </w:t>
      </w:r>
      <w:r w:rsidR="002F7CFA">
        <w:rPr>
          <w:b w:val="0"/>
          <w:color w:val="auto"/>
        </w:rPr>
        <w:t>Note</w:t>
      </w:r>
    </w:p>
    <w:p w14:paraId="7A252493" w14:textId="0DB54B51" w:rsidR="006200AB" w:rsidRPr="001F6B7E" w:rsidRDefault="006200AB" w:rsidP="001F6B7E">
      <w:pPr>
        <w:pStyle w:val="L11"/>
        <w:numPr>
          <w:ilvl w:val="0"/>
          <w:numId w:val="4"/>
        </w:numPr>
        <w:spacing w:before="120" w:after="120" w:line="288" w:lineRule="auto"/>
        <w:outlineLvl w:val="9"/>
        <w:rPr>
          <w:b w:val="0"/>
          <w:color w:val="auto"/>
        </w:rPr>
      </w:pPr>
      <w:r w:rsidRPr="00CB0855">
        <w:rPr>
          <w:b w:val="0"/>
          <w:color w:val="auto"/>
        </w:rPr>
        <w:t xml:space="preserve">Khoá chính: </w:t>
      </w:r>
      <w:r w:rsidR="001F6B7E" w:rsidRPr="001F6B7E">
        <w:rPr>
          <w:b w:val="0"/>
          <w:color w:val="auto"/>
        </w:rPr>
        <w:t>note_id</w:t>
      </w:r>
    </w:p>
    <w:p w14:paraId="7DF91E86" w14:textId="58EB10D7" w:rsidR="006200AB" w:rsidRPr="00CB0855" w:rsidRDefault="006200AB" w:rsidP="007279A5">
      <w:pPr>
        <w:pStyle w:val="L11"/>
        <w:numPr>
          <w:ilvl w:val="0"/>
          <w:numId w:val="4"/>
        </w:numPr>
        <w:spacing w:before="120" w:after="120" w:line="288" w:lineRule="auto"/>
        <w:outlineLvl w:val="9"/>
        <w:rPr>
          <w:b w:val="0"/>
          <w:color w:val="auto"/>
        </w:rPr>
      </w:pPr>
      <w:r w:rsidRPr="00CB0855">
        <w:rPr>
          <w:b w:val="0"/>
          <w:color w:val="auto"/>
        </w:rPr>
        <w:t>Các thuộc tính:</w:t>
      </w:r>
      <w:r w:rsidRPr="00CB0855">
        <w:rPr>
          <w:b w:val="0"/>
          <w:noProof/>
        </w:rPr>
        <w:t xml:space="preserve"> </w:t>
      </w:r>
    </w:p>
    <w:p w14:paraId="5914F616" w14:textId="17664D1E" w:rsidR="006200AB" w:rsidRPr="00CB0855" w:rsidRDefault="001F6B7E" w:rsidP="001F6B7E">
      <w:pPr>
        <w:pStyle w:val="L11"/>
        <w:numPr>
          <w:ilvl w:val="1"/>
          <w:numId w:val="4"/>
        </w:numPr>
        <w:spacing w:before="120" w:after="120" w:line="288" w:lineRule="auto"/>
        <w:outlineLvl w:val="9"/>
        <w:rPr>
          <w:b w:val="0"/>
          <w:color w:val="auto"/>
        </w:rPr>
      </w:pPr>
      <w:r w:rsidRPr="001F6B7E">
        <w:rPr>
          <w:b w:val="0"/>
          <w:color w:val="auto"/>
        </w:rPr>
        <w:t>note_id</w:t>
      </w:r>
      <w:r w:rsidR="006200AB" w:rsidRPr="001F6B7E">
        <w:rPr>
          <w:b w:val="0"/>
          <w:color w:val="auto"/>
        </w:rPr>
        <w:t>:</w:t>
      </w:r>
      <w:r w:rsidR="006200AB" w:rsidRPr="00CB0855">
        <w:rPr>
          <w:b w:val="0"/>
          <w:color w:val="auto"/>
        </w:rPr>
        <w:t xml:space="preserve"> </w:t>
      </w:r>
    </w:p>
    <w:p w14:paraId="3F9AF03B" w14:textId="6A4EB149" w:rsidR="001F6B7E" w:rsidRPr="00EC1D11" w:rsidRDefault="001F6B7E" w:rsidP="001F6B7E">
      <w:pPr>
        <w:pStyle w:val="L11"/>
        <w:numPr>
          <w:ilvl w:val="1"/>
          <w:numId w:val="4"/>
        </w:numPr>
        <w:spacing w:before="120" w:after="120" w:line="288" w:lineRule="auto"/>
        <w:outlineLvl w:val="9"/>
        <w:rPr>
          <w:b w:val="0"/>
          <w:color w:val="auto"/>
        </w:rPr>
      </w:pPr>
      <w:r w:rsidRPr="001F6B7E">
        <w:rPr>
          <w:b w:val="0"/>
          <w:color w:val="auto"/>
        </w:rPr>
        <w:t>description</w:t>
      </w:r>
      <w:r w:rsidR="006200AB" w:rsidRPr="001F6B7E">
        <w:rPr>
          <w:b w:val="0"/>
          <w:color w:val="auto"/>
        </w:rPr>
        <w:t>:</w:t>
      </w:r>
      <w:r w:rsidR="006200AB" w:rsidRPr="00CB0855">
        <w:rPr>
          <w:b w:val="0"/>
          <w:color w:val="auto"/>
        </w:rPr>
        <w:t xml:space="preserve"> </w:t>
      </w:r>
      <w:r w:rsidR="006200AB" w:rsidRPr="00CB0855">
        <w:rPr>
          <w:b w:val="0"/>
          <w:noProof/>
        </w:rPr>
        <w:t xml:space="preserve"> </w:t>
      </w:r>
    </w:p>
    <w:p w14:paraId="44AFB702" w14:textId="77777777" w:rsidR="00EC1D11" w:rsidRDefault="00EC1D11" w:rsidP="00EC1D11">
      <w:pPr>
        <w:pStyle w:val="L11"/>
        <w:spacing w:before="120" w:after="120" w:line="288" w:lineRule="auto"/>
        <w:ind w:left="360" w:firstLine="0"/>
        <w:outlineLvl w:val="9"/>
        <w:rPr>
          <w:b w:val="0"/>
          <w:noProof/>
        </w:rPr>
      </w:pPr>
    </w:p>
    <w:p w14:paraId="11D5FDEA" w14:textId="77777777" w:rsidR="00EC1D11" w:rsidRPr="001F6B7E" w:rsidRDefault="00EC1D11" w:rsidP="00EC1D11">
      <w:pPr>
        <w:pStyle w:val="L11"/>
        <w:spacing w:before="120" w:after="120" w:line="288" w:lineRule="auto"/>
        <w:ind w:left="360" w:firstLine="0"/>
        <w:outlineLvl w:val="9"/>
        <w:rPr>
          <w:b w:val="0"/>
          <w:color w:val="auto"/>
        </w:rPr>
      </w:pPr>
    </w:p>
    <w:p w14:paraId="33FFF359" w14:textId="07735768" w:rsidR="006A4646" w:rsidRPr="00FD2B74" w:rsidRDefault="006A4646" w:rsidP="00EC1D11">
      <w:pPr>
        <w:pStyle w:val="Heading3"/>
      </w:pPr>
      <w:bookmarkStart w:id="36" w:name="_Toc140180425"/>
      <w:r>
        <w:t>Mối kết hợp của các thực thể</w:t>
      </w:r>
      <w:bookmarkEnd w:id="36"/>
    </w:p>
    <w:p w14:paraId="3351E2A0" w14:textId="6EECE66D" w:rsidR="00DD7090" w:rsidRDefault="00DD7090" w:rsidP="00EC1D11">
      <w:pPr>
        <w:pStyle w:val="Heading4"/>
      </w:pPr>
      <w:bookmarkStart w:id="37" w:name="_Toc140180426"/>
      <w:r w:rsidRPr="00CB0855">
        <w:t xml:space="preserve">Mối kết hợp Role </w:t>
      </w:r>
      <w:r w:rsidR="003273CB">
        <w:t>–</w:t>
      </w:r>
      <w:r w:rsidRPr="00CB0855">
        <w:t xml:space="preserve"> User</w:t>
      </w:r>
      <w:bookmarkEnd w:id="37"/>
    </w:p>
    <w:p w14:paraId="14A6C4F8" w14:textId="6AD379A6" w:rsidR="003273CB" w:rsidRPr="00CB0855" w:rsidRDefault="003273CB" w:rsidP="003273CB">
      <w:pPr>
        <w:pStyle w:val="L11"/>
        <w:spacing w:before="200" w:after="0" w:line="288" w:lineRule="auto"/>
        <w:ind w:left="14" w:hanging="14"/>
        <w:outlineLvl w:val="9"/>
        <w:rPr>
          <w:i/>
          <w:color w:val="auto"/>
        </w:rPr>
      </w:pPr>
      <w:r>
        <w:rPr>
          <w:i/>
          <w:color w:val="auto"/>
        </w:rPr>
        <w:t>hình</w:t>
      </w:r>
    </w:p>
    <w:p w14:paraId="413CBFB1" w14:textId="2971F3FE" w:rsidR="002D5632" w:rsidRDefault="00DD7090" w:rsidP="00AB7611">
      <w:pPr>
        <w:pStyle w:val="L11"/>
        <w:outlineLvl w:val="9"/>
        <w:rPr>
          <w:color w:val="auto"/>
        </w:rPr>
      </w:pPr>
      <w:r w:rsidRPr="00DD7090">
        <w:rPr>
          <w:noProof/>
          <w:color w:val="auto"/>
        </w:rPr>
        <w:drawing>
          <wp:anchor distT="0" distB="0" distL="114300" distR="114300" simplePos="0" relativeHeight="251689472" behindDoc="1" locked="0" layoutInCell="1" allowOverlap="1" wp14:anchorId="3F1FADBF" wp14:editId="6C687C4E">
            <wp:simplePos x="0" y="0"/>
            <wp:positionH relativeFrom="column">
              <wp:posOffset>651873</wp:posOffset>
            </wp:positionH>
            <wp:positionV relativeFrom="paragraph">
              <wp:posOffset>33721</wp:posOffset>
            </wp:positionV>
            <wp:extent cx="4372585" cy="1581371"/>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72585" cy="1581371"/>
                    </a:xfrm>
                    <a:prstGeom prst="rect">
                      <a:avLst/>
                    </a:prstGeom>
                  </pic:spPr>
                </pic:pic>
              </a:graphicData>
            </a:graphic>
          </wp:anchor>
        </w:drawing>
      </w:r>
    </w:p>
    <w:p w14:paraId="6A4BF964" w14:textId="163E2993" w:rsidR="002D5632" w:rsidRDefault="002D5632" w:rsidP="00AB7611">
      <w:pPr>
        <w:pStyle w:val="L11"/>
        <w:outlineLvl w:val="9"/>
        <w:rPr>
          <w:color w:val="auto"/>
        </w:rPr>
      </w:pPr>
    </w:p>
    <w:p w14:paraId="606FE853" w14:textId="3D51E830" w:rsidR="002D5632" w:rsidRDefault="002D5632" w:rsidP="00AB7611">
      <w:pPr>
        <w:pStyle w:val="L11"/>
        <w:outlineLvl w:val="9"/>
        <w:rPr>
          <w:color w:val="auto"/>
        </w:rPr>
      </w:pPr>
    </w:p>
    <w:p w14:paraId="27CFB8FF" w14:textId="27A3BFA3" w:rsidR="002D5632" w:rsidRDefault="002D5632" w:rsidP="00AB7611">
      <w:pPr>
        <w:pStyle w:val="L11"/>
        <w:outlineLvl w:val="9"/>
        <w:rPr>
          <w:color w:val="auto"/>
        </w:rPr>
      </w:pPr>
    </w:p>
    <w:p w14:paraId="3A6BBB3C" w14:textId="0D4647FE" w:rsidR="00AB7611" w:rsidRDefault="00AB7611" w:rsidP="00AB7611">
      <w:pPr>
        <w:pStyle w:val="L11"/>
        <w:outlineLvl w:val="9"/>
        <w:rPr>
          <w:color w:val="auto"/>
        </w:rPr>
      </w:pPr>
    </w:p>
    <w:p w14:paraId="4A601FCB" w14:textId="647F5402" w:rsidR="00AB7611" w:rsidRDefault="00AB7611" w:rsidP="00AB7611">
      <w:pPr>
        <w:pStyle w:val="L11"/>
        <w:outlineLvl w:val="9"/>
        <w:rPr>
          <w:color w:val="auto"/>
        </w:rPr>
      </w:pPr>
    </w:p>
    <w:p w14:paraId="5C74D117" w14:textId="714F6B79" w:rsidR="00DD7090" w:rsidRPr="00CB0855" w:rsidRDefault="00DD7090" w:rsidP="001F6B7E">
      <w:pPr>
        <w:pStyle w:val="L11"/>
        <w:spacing w:before="120" w:after="120" w:line="288" w:lineRule="auto"/>
        <w:ind w:left="14" w:hanging="14"/>
        <w:outlineLvl w:val="9"/>
        <w:rPr>
          <w:b w:val="0"/>
          <w:color w:val="auto"/>
        </w:rPr>
      </w:pPr>
      <w:r w:rsidRPr="00CB0855">
        <w:rPr>
          <w:b w:val="0"/>
          <w:color w:val="auto"/>
        </w:rPr>
        <w:t>Các thực thể tham gia: Role, User</w:t>
      </w:r>
    </w:p>
    <w:p w14:paraId="144D364F" w14:textId="3FB6EC16" w:rsidR="00DD7090" w:rsidRDefault="00DD7090" w:rsidP="001F6B7E">
      <w:pPr>
        <w:pStyle w:val="L11"/>
        <w:spacing w:before="120" w:after="120" w:line="288" w:lineRule="auto"/>
        <w:ind w:left="14" w:hanging="14"/>
        <w:outlineLvl w:val="9"/>
        <w:rPr>
          <w:b w:val="0"/>
          <w:color w:val="auto"/>
        </w:rPr>
      </w:pPr>
      <w:r w:rsidRPr="00CB0855">
        <w:rPr>
          <w:b w:val="0"/>
          <w:color w:val="auto"/>
        </w:rPr>
        <w:t>Diễn giải: Một User sẽ chỉ có một role id, một role id có thể có nhiều User (ví dụ: user A chỉ có 1 role i</w:t>
      </w:r>
      <w:r w:rsidR="00D967B5">
        <w:rPr>
          <w:b w:val="0"/>
          <w:color w:val="auto"/>
        </w:rPr>
        <w:t>d là 1, role id 1 có nhiều user)</w:t>
      </w:r>
    </w:p>
    <w:p w14:paraId="1A22C9C7" w14:textId="34929690" w:rsidR="006A4646" w:rsidRDefault="006A4646" w:rsidP="001F6B7E">
      <w:pPr>
        <w:pStyle w:val="L11"/>
        <w:spacing w:before="120" w:after="120" w:line="288" w:lineRule="auto"/>
        <w:ind w:left="14" w:hanging="14"/>
        <w:outlineLvl w:val="9"/>
        <w:rPr>
          <w:b w:val="0"/>
          <w:color w:val="auto"/>
        </w:rPr>
      </w:pPr>
    </w:p>
    <w:p w14:paraId="76A6E81A" w14:textId="6DF47574" w:rsidR="006A4646" w:rsidRDefault="006A4646" w:rsidP="001F6B7E">
      <w:pPr>
        <w:pStyle w:val="L11"/>
        <w:spacing w:before="120" w:after="120" w:line="288" w:lineRule="auto"/>
        <w:ind w:left="14" w:hanging="14"/>
        <w:outlineLvl w:val="9"/>
        <w:rPr>
          <w:b w:val="0"/>
          <w:color w:val="auto"/>
        </w:rPr>
      </w:pPr>
    </w:p>
    <w:p w14:paraId="67737C47" w14:textId="0828F236" w:rsidR="00D967B5" w:rsidRDefault="00D967B5" w:rsidP="00D967B5">
      <w:pPr>
        <w:pStyle w:val="L11"/>
        <w:spacing w:before="120" w:after="120" w:line="288" w:lineRule="auto"/>
        <w:ind w:left="14" w:hanging="14"/>
        <w:outlineLvl w:val="9"/>
        <w:rPr>
          <w:b w:val="0"/>
          <w:color w:val="auto"/>
        </w:rPr>
      </w:pPr>
    </w:p>
    <w:p w14:paraId="045E0BB0" w14:textId="1ACD84AA" w:rsidR="006A4646" w:rsidRDefault="006A4646" w:rsidP="00EC1D11">
      <w:pPr>
        <w:pStyle w:val="L11"/>
        <w:spacing w:before="120" w:after="120" w:line="288" w:lineRule="auto"/>
        <w:ind w:left="0" w:firstLine="0"/>
        <w:outlineLvl w:val="9"/>
        <w:rPr>
          <w:b w:val="0"/>
          <w:color w:val="auto"/>
        </w:rPr>
      </w:pPr>
    </w:p>
    <w:p w14:paraId="59673DC8" w14:textId="77777777" w:rsidR="006A4646" w:rsidRDefault="006A4646" w:rsidP="001F6B7E">
      <w:pPr>
        <w:pStyle w:val="L11"/>
        <w:spacing w:before="120" w:after="120" w:line="288" w:lineRule="auto"/>
        <w:ind w:left="14" w:hanging="14"/>
        <w:outlineLvl w:val="9"/>
        <w:rPr>
          <w:b w:val="0"/>
          <w:color w:val="auto"/>
        </w:rPr>
      </w:pPr>
    </w:p>
    <w:p w14:paraId="6E043816" w14:textId="2FA4E3D4" w:rsidR="005B66A5" w:rsidRDefault="005B66A5">
      <w:pPr>
        <w:pStyle w:val="L11"/>
        <w:outlineLvl w:val="2"/>
      </w:pPr>
      <w:bookmarkStart w:id="38" w:name="_Toc140180427"/>
      <w:r>
        <w:t>(Đây là tiêu đề, khoảng trống này để viết các mối kết hợp của Nurse với các XXTEST)</w:t>
      </w:r>
      <w:bookmarkEnd w:id="38"/>
    </w:p>
    <w:p w14:paraId="58F3453F" w14:textId="185FC969" w:rsidR="00F03387" w:rsidRDefault="00F03387" w:rsidP="00EC1D11">
      <w:pPr>
        <w:pStyle w:val="Heading4"/>
      </w:pPr>
      <w:bookmarkStart w:id="39" w:name="_Toc140180428"/>
      <w:r w:rsidRPr="00CB0855">
        <w:t xml:space="preserve">Mối kết hợp </w:t>
      </w:r>
      <w:r>
        <w:t>TestResult – Doctor</w:t>
      </w:r>
      <w:bookmarkEnd w:id="39"/>
    </w:p>
    <w:p w14:paraId="07B45A4E" w14:textId="77777777" w:rsidR="00F03387" w:rsidRDefault="00F03387" w:rsidP="00F03387">
      <w:pPr>
        <w:pStyle w:val="L11"/>
        <w:outlineLvl w:val="9"/>
        <w:rPr>
          <w:b w:val="0"/>
          <w:color w:val="auto"/>
        </w:rPr>
      </w:pPr>
      <w:r w:rsidRPr="00D967B5">
        <w:rPr>
          <w:b w:val="0"/>
          <w:noProof/>
          <w:color w:val="auto"/>
        </w:rPr>
        <w:drawing>
          <wp:anchor distT="0" distB="0" distL="114300" distR="114300" simplePos="0" relativeHeight="251720192" behindDoc="1" locked="0" layoutInCell="1" allowOverlap="1" wp14:anchorId="3C4C816A" wp14:editId="5E0D9D77">
            <wp:simplePos x="0" y="0"/>
            <wp:positionH relativeFrom="margin">
              <wp:align>left</wp:align>
            </wp:positionH>
            <wp:positionV relativeFrom="paragraph">
              <wp:posOffset>24765</wp:posOffset>
            </wp:positionV>
            <wp:extent cx="4887007" cy="3115110"/>
            <wp:effectExtent l="0" t="0" r="889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887007" cy="3115110"/>
                    </a:xfrm>
                    <a:prstGeom prst="rect">
                      <a:avLst/>
                    </a:prstGeom>
                  </pic:spPr>
                </pic:pic>
              </a:graphicData>
            </a:graphic>
          </wp:anchor>
        </w:drawing>
      </w:r>
    </w:p>
    <w:p w14:paraId="2CF922B3" w14:textId="77777777" w:rsidR="00F03387" w:rsidRDefault="00F03387" w:rsidP="00F03387">
      <w:pPr>
        <w:pStyle w:val="L11"/>
        <w:outlineLvl w:val="9"/>
        <w:rPr>
          <w:b w:val="0"/>
          <w:color w:val="auto"/>
        </w:rPr>
      </w:pPr>
    </w:p>
    <w:p w14:paraId="6CB507FD" w14:textId="77777777" w:rsidR="00F03387" w:rsidRDefault="00F03387" w:rsidP="00F03387">
      <w:pPr>
        <w:pStyle w:val="L11"/>
        <w:outlineLvl w:val="9"/>
        <w:rPr>
          <w:b w:val="0"/>
          <w:color w:val="auto"/>
        </w:rPr>
      </w:pPr>
    </w:p>
    <w:p w14:paraId="78006261" w14:textId="77777777" w:rsidR="00F03387" w:rsidRDefault="00F03387" w:rsidP="00F03387">
      <w:pPr>
        <w:pStyle w:val="L11"/>
        <w:outlineLvl w:val="9"/>
        <w:rPr>
          <w:b w:val="0"/>
          <w:color w:val="auto"/>
        </w:rPr>
      </w:pPr>
    </w:p>
    <w:p w14:paraId="41CB0B9D" w14:textId="77777777" w:rsidR="00F03387" w:rsidRDefault="00F03387" w:rsidP="00F03387">
      <w:pPr>
        <w:pStyle w:val="L11"/>
        <w:outlineLvl w:val="9"/>
        <w:rPr>
          <w:b w:val="0"/>
          <w:color w:val="auto"/>
        </w:rPr>
      </w:pPr>
    </w:p>
    <w:p w14:paraId="258960ED" w14:textId="77777777" w:rsidR="00F03387" w:rsidRDefault="00F03387" w:rsidP="00F03387">
      <w:pPr>
        <w:pStyle w:val="L11"/>
        <w:outlineLvl w:val="9"/>
        <w:rPr>
          <w:b w:val="0"/>
          <w:color w:val="auto"/>
        </w:rPr>
      </w:pPr>
    </w:p>
    <w:p w14:paraId="2258243D" w14:textId="77777777" w:rsidR="00F03387" w:rsidRDefault="00F03387" w:rsidP="00F03387">
      <w:pPr>
        <w:pStyle w:val="L11"/>
        <w:outlineLvl w:val="9"/>
        <w:rPr>
          <w:b w:val="0"/>
          <w:color w:val="auto"/>
        </w:rPr>
      </w:pPr>
    </w:p>
    <w:p w14:paraId="2A72FE38" w14:textId="77777777" w:rsidR="00F03387" w:rsidRDefault="00F03387" w:rsidP="00F03387">
      <w:pPr>
        <w:pStyle w:val="L11"/>
        <w:outlineLvl w:val="9"/>
        <w:rPr>
          <w:b w:val="0"/>
          <w:color w:val="auto"/>
        </w:rPr>
      </w:pPr>
    </w:p>
    <w:p w14:paraId="188F7DD1" w14:textId="77777777" w:rsidR="00F03387" w:rsidRDefault="00F03387" w:rsidP="00F03387">
      <w:pPr>
        <w:pStyle w:val="L11"/>
        <w:outlineLvl w:val="9"/>
        <w:rPr>
          <w:b w:val="0"/>
          <w:color w:val="auto"/>
        </w:rPr>
      </w:pPr>
    </w:p>
    <w:p w14:paraId="53DA7BBD" w14:textId="77777777" w:rsidR="00F03387" w:rsidRDefault="00F03387" w:rsidP="00F03387">
      <w:pPr>
        <w:pStyle w:val="L11"/>
        <w:outlineLvl w:val="9"/>
        <w:rPr>
          <w:b w:val="0"/>
          <w:color w:val="auto"/>
        </w:rPr>
      </w:pPr>
    </w:p>
    <w:p w14:paraId="7FC9E011" w14:textId="77777777" w:rsidR="00F03387" w:rsidRDefault="00F03387" w:rsidP="00F03387">
      <w:pPr>
        <w:pStyle w:val="L11"/>
        <w:outlineLvl w:val="9"/>
        <w:rPr>
          <w:b w:val="0"/>
          <w:color w:val="auto"/>
        </w:rPr>
      </w:pPr>
    </w:p>
    <w:p w14:paraId="7EA5E748" w14:textId="77777777"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Doctor</w:t>
      </w:r>
    </w:p>
    <w:p w14:paraId="3DA69FC8" w14:textId="77777777"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Doctor_id (mã bác sĩ)</w:t>
      </w:r>
      <w:r w:rsidRPr="00CB0855">
        <w:rPr>
          <w:b w:val="0"/>
          <w:color w:val="auto"/>
        </w:rPr>
        <w:t xml:space="preserve">, một </w:t>
      </w:r>
      <w:r>
        <w:rPr>
          <w:b w:val="0"/>
          <w:color w:val="auto"/>
        </w:rPr>
        <w:t>Doctor (bác sĩ)</w:t>
      </w:r>
      <w:r w:rsidRPr="00CB0855">
        <w:rPr>
          <w:b w:val="0"/>
          <w:color w:val="auto"/>
        </w:rPr>
        <w:t xml:space="preserve"> có thể có nhiều </w:t>
      </w:r>
      <w:r>
        <w:rPr>
          <w:b w:val="0"/>
          <w:color w:val="auto"/>
        </w:rPr>
        <w:t>TestResult.</w:t>
      </w:r>
    </w:p>
    <w:p w14:paraId="3FAB2B27" w14:textId="549EEE7F" w:rsidR="00F03387" w:rsidRDefault="00F03387" w:rsidP="00EC1D11">
      <w:pPr>
        <w:pStyle w:val="Heading4"/>
      </w:pPr>
      <w:bookmarkStart w:id="40" w:name="_Toc140180429"/>
      <w:r w:rsidRPr="00CB0855">
        <w:t xml:space="preserve">Mối kết hợp </w:t>
      </w:r>
      <w:r>
        <w:t>TestResult – Nurse</w:t>
      </w:r>
      <w:bookmarkEnd w:id="40"/>
    </w:p>
    <w:p w14:paraId="24A34E9C" w14:textId="77777777" w:rsidR="00F03387" w:rsidRDefault="00F03387" w:rsidP="00F03387">
      <w:pPr>
        <w:pStyle w:val="L11"/>
        <w:outlineLvl w:val="9"/>
        <w:rPr>
          <w:b w:val="0"/>
          <w:color w:val="auto"/>
        </w:rPr>
      </w:pPr>
      <w:r w:rsidRPr="00D967B5">
        <w:rPr>
          <w:b w:val="0"/>
          <w:noProof/>
          <w:color w:val="auto"/>
        </w:rPr>
        <w:drawing>
          <wp:anchor distT="0" distB="0" distL="114300" distR="114300" simplePos="0" relativeHeight="251722240" behindDoc="1" locked="0" layoutInCell="1" allowOverlap="1" wp14:anchorId="6630A10F" wp14:editId="729FB84E">
            <wp:simplePos x="0" y="0"/>
            <wp:positionH relativeFrom="margin">
              <wp:align>left</wp:align>
            </wp:positionH>
            <wp:positionV relativeFrom="paragraph">
              <wp:posOffset>26035</wp:posOffset>
            </wp:positionV>
            <wp:extent cx="5315692" cy="3134162"/>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15692" cy="3134162"/>
                    </a:xfrm>
                    <a:prstGeom prst="rect">
                      <a:avLst/>
                    </a:prstGeom>
                  </pic:spPr>
                </pic:pic>
              </a:graphicData>
            </a:graphic>
          </wp:anchor>
        </w:drawing>
      </w:r>
    </w:p>
    <w:p w14:paraId="280B8F8A" w14:textId="77777777" w:rsidR="00F03387" w:rsidRDefault="00F03387" w:rsidP="00F03387">
      <w:pPr>
        <w:pStyle w:val="L11"/>
        <w:outlineLvl w:val="9"/>
        <w:rPr>
          <w:b w:val="0"/>
          <w:color w:val="auto"/>
        </w:rPr>
      </w:pPr>
    </w:p>
    <w:p w14:paraId="5E8E64F1" w14:textId="77777777" w:rsidR="00F03387" w:rsidRDefault="00F03387" w:rsidP="00F03387">
      <w:pPr>
        <w:pStyle w:val="L11"/>
        <w:outlineLvl w:val="9"/>
        <w:rPr>
          <w:b w:val="0"/>
          <w:color w:val="auto"/>
        </w:rPr>
      </w:pPr>
    </w:p>
    <w:p w14:paraId="17C35A27" w14:textId="77777777" w:rsidR="00F03387" w:rsidRDefault="00F03387" w:rsidP="00F03387">
      <w:pPr>
        <w:pStyle w:val="L11"/>
        <w:outlineLvl w:val="9"/>
        <w:rPr>
          <w:b w:val="0"/>
          <w:color w:val="auto"/>
        </w:rPr>
      </w:pPr>
    </w:p>
    <w:p w14:paraId="3C665386" w14:textId="77777777" w:rsidR="00F03387" w:rsidRDefault="00F03387" w:rsidP="00F03387">
      <w:pPr>
        <w:pStyle w:val="L11"/>
        <w:outlineLvl w:val="9"/>
        <w:rPr>
          <w:b w:val="0"/>
          <w:color w:val="auto"/>
        </w:rPr>
      </w:pPr>
    </w:p>
    <w:p w14:paraId="3C9F0EDA" w14:textId="77777777" w:rsidR="00F03387" w:rsidRDefault="00F03387" w:rsidP="00F03387">
      <w:pPr>
        <w:pStyle w:val="L11"/>
        <w:outlineLvl w:val="9"/>
        <w:rPr>
          <w:b w:val="0"/>
          <w:color w:val="auto"/>
        </w:rPr>
      </w:pPr>
    </w:p>
    <w:p w14:paraId="3D098C80" w14:textId="77777777" w:rsidR="00F03387" w:rsidRDefault="00F03387" w:rsidP="00F03387">
      <w:pPr>
        <w:pStyle w:val="L11"/>
        <w:outlineLvl w:val="9"/>
        <w:rPr>
          <w:b w:val="0"/>
          <w:color w:val="auto"/>
        </w:rPr>
      </w:pPr>
    </w:p>
    <w:p w14:paraId="325FD308" w14:textId="77777777" w:rsidR="00F03387" w:rsidRDefault="00F03387" w:rsidP="00F03387">
      <w:pPr>
        <w:pStyle w:val="L11"/>
        <w:outlineLvl w:val="9"/>
        <w:rPr>
          <w:b w:val="0"/>
          <w:color w:val="auto"/>
        </w:rPr>
      </w:pPr>
    </w:p>
    <w:p w14:paraId="212FAD27" w14:textId="77777777" w:rsidR="00F03387" w:rsidRDefault="00F03387" w:rsidP="00F03387">
      <w:pPr>
        <w:pStyle w:val="L11"/>
        <w:outlineLvl w:val="9"/>
        <w:rPr>
          <w:b w:val="0"/>
          <w:color w:val="auto"/>
        </w:rPr>
      </w:pPr>
    </w:p>
    <w:p w14:paraId="3D128371" w14:textId="77777777" w:rsidR="00F03387" w:rsidRDefault="00F03387" w:rsidP="00F03387">
      <w:pPr>
        <w:pStyle w:val="L11"/>
        <w:outlineLvl w:val="9"/>
        <w:rPr>
          <w:b w:val="0"/>
          <w:color w:val="auto"/>
        </w:rPr>
      </w:pPr>
    </w:p>
    <w:p w14:paraId="0A494A77" w14:textId="77777777" w:rsidR="00F03387" w:rsidRDefault="00F03387" w:rsidP="00F03387">
      <w:pPr>
        <w:pStyle w:val="L11"/>
        <w:outlineLvl w:val="9"/>
        <w:rPr>
          <w:b w:val="0"/>
          <w:color w:val="auto"/>
        </w:rPr>
      </w:pPr>
    </w:p>
    <w:p w14:paraId="38BA647D" w14:textId="77777777"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Nurse</w:t>
      </w:r>
    </w:p>
    <w:p w14:paraId="61ADDE28" w14:textId="77777777"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nurse_id (mã y tá)</w:t>
      </w:r>
      <w:r w:rsidRPr="00CB0855">
        <w:rPr>
          <w:b w:val="0"/>
          <w:color w:val="auto"/>
        </w:rPr>
        <w:t xml:space="preserve">, một </w:t>
      </w:r>
      <w:r>
        <w:rPr>
          <w:b w:val="0"/>
          <w:color w:val="auto"/>
        </w:rPr>
        <w:t>Nurse (y tá)</w:t>
      </w:r>
      <w:r w:rsidRPr="00CB0855">
        <w:rPr>
          <w:b w:val="0"/>
          <w:color w:val="auto"/>
        </w:rPr>
        <w:t xml:space="preserve"> có thể có nhiều </w:t>
      </w:r>
      <w:r>
        <w:rPr>
          <w:b w:val="0"/>
          <w:color w:val="auto"/>
        </w:rPr>
        <w:t>TestResult.</w:t>
      </w:r>
    </w:p>
    <w:p w14:paraId="6868A1DF" w14:textId="39DE2643" w:rsidR="00D967B5" w:rsidRDefault="002F7CFA" w:rsidP="00EC1D11">
      <w:pPr>
        <w:pStyle w:val="Heading4"/>
      </w:pPr>
      <w:bookmarkStart w:id="41" w:name="_Toc140180430"/>
      <w:r w:rsidRPr="00CB0855">
        <w:t>Mối kết hợp</w:t>
      </w:r>
      <w:r w:rsidR="00D967B5" w:rsidRPr="00D967B5">
        <w:t xml:space="preserve"> </w:t>
      </w:r>
      <w:r w:rsidR="00D967B5">
        <w:t>TestResult -</w:t>
      </w:r>
      <w:r w:rsidRPr="00CB0855">
        <w:t xml:space="preserve"> </w:t>
      </w:r>
      <w:r w:rsidR="006A4646">
        <w:t>Patient</w:t>
      </w:r>
      <w:bookmarkEnd w:id="41"/>
      <w:r w:rsidR="006A4646">
        <w:t xml:space="preserve"> </w:t>
      </w:r>
    </w:p>
    <w:p w14:paraId="4A9A41E2" w14:textId="29A9D1D8" w:rsidR="006A4646" w:rsidRPr="00CB0855" w:rsidRDefault="00D967B5" w:rsidP="006A4646">
      <w:pPr>
        <w:pStyle w:val="L11"/>
        <w:spacing w:before="200" w:after="0" w:line="288" w:lineRule="auto"/>
        <w:ind w:left="14" w:hanging="14"/>
        <w:outlineLvl w:val="9"/>
        <w:rPr>
          <w:i/>
          <w:color w:val="auto"/>
        </w:rPr>
      </w:pPr>
      <w:r w:rsidRPr="00D967B5">
        <w:rPr>
          <w:i/>
          <w:noProof/>
          <w:color w:val="auto"/>
        </w:rPr>
        <w:drawing>
          <wp:anchor distT="0" distB="0" distL="114300" distR="114300" simplePos="0" relativeHeight="251690496" behindDoc="1" locked="0" layoutInCell="1" allowOverlap="1" wp14:anchorId="38702C67" wp14:editId="6CDB911A">
            <wp:simplePos x="0" y="0"/>
            <wp:positionH relativeFrom="margin">
              <wp:align>left</wp:align>
            </wp:positionH>
            <wp:positionV relativeFrom="paragraph">
              <wp:posOffset>130810</wp:posOffset>
            </wp:positionV>
            <wp:extent cx="4706007" cy="29722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06007" cy="2972215"/>
                    </a:xfrm>
                    <a:prstGeom prst="rect">
                      <a:avLst/>
                    </a:prstGeom>
                  </pic:spPr>
                </pic:pic>
              </a:graphicData>
            </a:graphic>
          </wp:anchor>
        </w:drawing>
      </w:r>
    </w:p>
    <w:p w14:paraId="1DB528EB" w14:textId="3DD7871B" w:rsidR="002F7CFA" w:rsidRDefault="002F7CFA" w:rsidP="00AB7611">
      <w:pPr>
        <w:pStyle w:val="L11"/>
        <w:outlineLvl w:val="9"/>
        <w:rPr>
          <w:b w:val="0"/>
          <w:color w:val="auto"/>
        </w:rPr>
      </w:pPr>
    </w:p>
    <w:p w14:paraId="4FDF529E" w14:textId="6329C01D" w:rsidR="006A4646" w:rsidRDefault="006A4646" w:rsidP="00AB7611">
      <w:pPr>
        <w:pStyle w:val="L11"/>
        <w:outlineLvl w:val="9"/>
        <w:rPr>
          <w:b w:val="0"/>
          <w:color w:val="auto"/>
        </w:rPr>
      </w:pPr>
    </w:p>
    <w:p w14:paraId="53BBDC99" w14:textId="77E6262B" w:rsidR="006A4646" w:rsidRDefault="006A4646" w:rsidP="00AB7611">
      <w:pPr>
        <w:pStyle w:val="L11"/>
        <w:outlineLvl w:val="9"/>
        <w:rPr>
          <w:b w:val="0"/>
          <w:color w:val="auto"/>
        </w:rPr>
      </w:pPr>
    </w:p>
    <w:p w14:paraId="040A951C" w14:textId="22F09163" w:rsidR="006A4646" w:rsidRDefault="006A4646" w:rsidP="00AB7611">
      <w:pPr>
        <w:pStyle w:val="L11"/>
        <w:outlineLvl w:val="9"/>
        <w:rPr>
          <w:b w:val="0"/>
          <w:color w:val="auto"/>
        </w:rPr>
      </w:pPr>
    </w:p>
    <w:p w14:paraId="0AB36F6C" w14:textId="6EAC57AB" w:rsidR="006A4646" w:rsidRDefault="006A4646" w:rsidP="00AB7611">
      <w:pPr>
        <w:pStyle w:val="L11"/>
        <w:outlineLvl w:val="9"/>
        <w:rPr>
          <w:b w:val="0"/>
          <w:color w:val="auto"/>
        </w:rPr>
      </w:pPr>
    </w:p>
    <w:p w14:paraId="50609614" w14:textId="46EEED04" w:rsidR="006A4646" w:rsidRDefault="006A4646" w:rsidP="00AB7611">
      <w:pPr>
        <w:pStyle w:val="L11"/>
        <w:outlineLvl w:val="9"/>
        <w:rPr>
          <w:b w:val="0"/>
          <w:color w:val="auto"/>
        </w:rPr>
      </w:pPr>
    </w:p>
    <w:p w14:paraId="620DC126" w14:textId="171FB3D7" w:rsidR="006A4646" w:rsidRDefault="006A4646" w:rsidP="006A4646">
      <w:pPr>
        <w:pStyle w:val="L11"/>
        <w:ind w:left="0" w:firstLine="0"/>
        <w:outlineLvl w:val="9"/>
        <w:rPr>
          <w:b w:val="0"/>
          <w:color w:val="auto"/>
        </w:rPr>
      </w:pPr>
    </w:p>
    <w:p w14:paraId="3642F9A0" w14:textId="77777777" w:rsidR="006A4646" w:rsidRDefault="006A4646" w:rsidP="006A4646">
      <w:pPr>
        <w:pStyle w:val="L11"/>
        <w:ind w:left="0" w:firstLine="0"/>
        <w:outlineLvl w:val="9"/>
        <w:rPr>
          <w:b w:val="0"/>
          <w:color w:val="auto"/>
        </w:rPr>
      </w:pPr>
    </w:p>
    <w:p w14:paraId="33DA3A25" w14:textId="188B7D08" w:rsidR="006A4646" w:rsidRDefault="006A4646" w:rsidP="006A4646">
      <w:pPr>
        <w:pStyle w:val="L11"/>
        <w:ind w:left="0" w:firstLine="0"/>
        <w:outlineLvl w:val="9"/>
        <w:rPr>
          <w:b w:val="0"/>
          <w:color w:val="auto"/>
        </w:rPr>
      </w:pPr>
    </w:p>
    <w:p w14:paraId="4D664A02" w14:textId="255CE035" w:rsidR="006A4646" w:rsidRDefault="006A4646" w:rsidP="00AB7611">
      <w:pPr>
        <w:pStyle w:val="L11"/>
        <w:outlineLvl w:val="9"/>
        <w:rPr>
          <w:b w:val="0"/>
          <w:color w:val="auto"/>
        </w:rPr>
      </w:pPr>
    </w:p>
    <w:p w14:paraId="0DA2CD0E" w14:textId="2C5F6A13" w:rsidR="006A4646" w:rsidRPr="00CB0855" w:rsidRDefault="006A4646" w:rsidP="006A4646">
      <w:pPr>
        <w:pStyle w:val="L11"/>
        <w:spacing w:before="120" w:after="120" w:line="288" w:lineRule="auto"/>
        <w:ind w:left="14" w:hanging="14"/>
        <w:outlineLvl w:val="9"/>
        <w:rPr>
          <w:b w:val="0"/>
          <w:color w:val="auto"/>
        </w:rPr>
      </w:pPr>
      <w:r w:rsidRPr="00CB0855">
        <w:rPr>
          <w:b w:val="0"/>
          <w:color w:val="auto"/>
        </w:rPr>
        <w:t xml:space="preserve">Các thực thể tham gia: </w:t>
      </w:r>
      <w:r w:rsidR="00D967B5">
        <w:rPr>
          <w:b w:val="0"/>
          <w:color w:val="auto"/>
        </w:rPr>
        <w:t xml:space="preserve">TestResult, </w:t>
      </w:r>
      <w:r>
        <w:rPr>
          <w:b w:val="0"/>
          <w:color w:val="auto"/>
        </w:rPr>
        <w:t>Patient</w:t>
      </w:r>
    </w:p>
    <w:p w14:paraId="7B9D2F7B" w14:textId="6E9D9A70" w:rsidR="006A4646" w:rsidRDefault="006A4646" w:rsidP="006A4646">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patient_id (mã bệnh nhân)</w:t>
      </w:r>
      <w:r w:rsidRPr="00CB0855">
        <w:rPr>
          <w:b w:val="0"/>
          <w:color w:val="auto"/>
        </w:rPr>
        <w:t xml:space="preserve">, một </w:t>
      </w:r>
      <w:r>
        <w:rPr>
          <w:b w:val="0"/>
          <w:color w:val="auto"/>
        </w:rPr>
        <w:t>Patient (bệnh nhân)</w:t>
      </w:r>
      <w:r w:rsidRPr="00CB0855">
        <w:rPr>
          <w:b w:val="0"/>
          <w:color w:val="auto"/>
        </w:rPr>
        <w:t xml:space="preserve"> có thể có nhiều </w:t>
      </w:r>
      <w:r>
        <w:rPr>
          <w:b w:val="0"/>
          <w:color w:val="auto"/>
        </w:rPr>
        <w:t>TestResult</w:t>
      </w:r>
      <w:r w:rsidR="00D967B5">
        <w:rPr>
          <w:b w:val="0"/>
          <w:color w:val="auto"/>
        </w:rPr>
        <w:t>.</w:t>
      </w:r>
    </w:p>
    <w:p w14:paraId="32574555" w14:textId="017699A8" w:rsidR="00F03387" w:rsidRDefault="00F03387" w:rsidP="00EC1D11">
      <w:pPr>
        <w:pStyle w:val="Heading4"/>
      </w:pPr>
      <w:bookmarkStart w:id="42" w:name="_Toc140180431"/>
      <w:r w:rsidRPr="00CB0855">
        <w:t xml:space="preserve">Mối kết hợp </w:t>
      </w:r>
      <w:r>
        <w:t>TestResult – Urine</w:t>
      </w:r>
      <w:bookmarkEnd w:id="42"/>
    </w:p>
    <w:p w14:paraId="590B9369" w14:textId="174A372C" w:rsidR="00F03387" w:rsidRDefault="00F03387" w:rsidP="00F03387">
      <w:pPr>
        <w:pStyle w:val="L11"/>
        <w:outlineLvl w:val="9"/>
        <w:rPr>
          <w:b w:val="0"/>
          <w:color w:val="auto"/>
        </w:rPr>
      </w:pPr>
      <w:r w:rsidRPr="00F03387">
        <w:rPr>
          <w:b w:val="0"/>
          <w:noProof/>
          <w:color w:val="auto"/>
        </w:rPr>
        <w:drawing>
          <wp:anchor distT="0" distB="0" distL="114300" distR="114300" simplePos="0" relativeHeight="251723264" behindDoc="1" locked="0" layoutInCell="1" allowOverlap="1" wp14:anchorId="7568E4A3" wp14:editId="06A31969">
            <wp:simplePos x="0" y="0"/>
            <wp:positionH relativeFrom="margin">
              <wp:align>left</wp:align>
            </wp:positionH>
            <wp:positionV relativeFrom="paragraph">
              <wp:posOffset>24130</wp:posOffset>
            </wp:positionV>
            <wp:extent cx="4867954" cy="3086531"/>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67954" cy="3086531"/>
                    </a:xfrm>
                    <a:prstGeom prst="rect">
                      <a:avLst/>
                    </a:prstGeom>
                  </pic:spPr>
                </pic:pic>
              </a:graphicData>
            </a:graphic>
          </wp:anchor>
        </w:drawing>
      </w:r>
    </w:p>
    <w:p w14:paraId="2C231290" w14:textId="717E59DC" w:rsidR="00F03387" w:rsidRDefault="00F03387" w:rsidP="00F03387">
      <w:pPr>
        <w:pStyle w:val="L11"/>
        <w:outlineLvl w:val="9"/>
        <w:rPr>
          <w:b w:val="0"/>
          <w:color w:val="auto"/>
        </w:rPr>
      </w:pPr>
    </w:p>
    <w:p w14:paraId="588BFBF9" w14:textId="77777777" w:rsidR="00F03387" w:rsidRDefault="00F03387" w:rsidP="00F03387">
      <w:pPr>
        <w:pStyle w:val="L11"/>
        <w:outlineLvl w:val="9"/>
        <w:rPr>
          <w:b w:val="0"/>
          <w:color w:val="auto"/>
        </w:rPr>
      </w:pPr>
    </w:p>
    <w:p w14:paraId="0D4E5B3F" w14:textId="77777777" w:rsidR="00F03387" w:rsidRDefault="00F03387" w:rsidP="00F03387">
      <w:pPr>
        <w:pStyle w:val="L11"/>
        <w:outlineLvl w:val="9"/>
        <w:rPr>
          <w:b w:val="0"/>
          <w:color w:val="auto"/>
        </w:rPr>
      </w:pPr>
    </w:p>
    <w:p w14:paraId="120F46EC" w14:textId="77777777" w:rsidR="00F03387" w:rsidRDefault="00F03387" w:rsidP="00F03387">
      <w:pPr>
        <w:pStyle w:val="L11"/>
        <w:outlineLvl w:val="9"/>
        <w:rPr>
          <w:b w:val="0"/>
          <w:color w:val="auto"/>
        </w:rPr>
      </w:pPr>
    </w:p>
    <w:p w14:paraId="6F2086B3" w14:textId="77777777" w:rsidR="00F03387" w:rsidRDefault="00F03387" w:rsidP="00F03387">
      <w:pPr>
        <w:pStyle w:val="L11"/>
        <w:outlineLvl w:val="9"/>
        <w:rPr>
          <w:b w:val="0"/>
          <w:color w:val="auto"/>
        </w:rPr>
      </w:pPr>
    </w:p>
    <w:p w14:paraId="4DDC7F5B" w14:textId="77777777" w:rsidR="00F03387" w:rsidRDefault="00F03387" w:rsidP="00F03387">
      <w:pPr>
        <w:pStyle w:val="L11"/>
        <w:outlineLvl w:val="9"/>
        <w:rPr>
          <w:b w:val="0"/>
          <w:color w:val="auto"/>
        </w:rPr>
      </w:pPr>
    </w:p>
    <w:p w14:paraId="1F0EA97E" w14:textId="77777777" w:rsidR="00F03387" w:rsidRDefault="00F03387" w:rsidP="00F03387">
      <w:pPr>
        <w:pStyle w:val="L11"/>
        <w:outlineLvl w:val="9"/>
        <w:rPr>
          <w:b w:val="0"/>
          <w:color w:val="auto"/>
        </w:rPr>
      </w:pPr>
    </w:p>
    <w:p w14:paraId="1088FBAD" w14:textId="77777777" w:rsidR="00F03387" w:rsidRDefault="00F03387" w:rsidP="00F03387">
      <w:pPr>
        <w:pStyle w:val="L11"/>
        <w:outlineLvl w:val="9"/>
        <w:rPr>
          <w:b w:val="0"/>
          <w:color w:val="auto"/>
        </w:rPr>
      </w:pPr>
    </w:p>
    <w:p w14:paraId="722BD876" w14:textId="77777777" w:rsidR="00F03387" w:rsidRDefault="00F03387" w:rsidP="00F03387">
      <w:pPr>
        <w:pStyle w:val="L11"/>
        <w:outlineLvl w:val="9"/>
        <w:rPr>
          <w:b w:val="0"/>
          <w:color w:val="auto"/>
        </w:rPr>
      </w:pPr>
    </w:p>
    <w:p w14:paraId="171C250D" w14:textId="77777777" w:rsidR="00F03387" w:rsidRDefault="00F03387" w:rsidP="00F03387">
      <w:pPr>
        <w:pStyle w:val="L11"/>
        <w:outlineLvl w:val="9"/>
        <w:rPr>
          <w:b w:val="0"/>
          <w:color w:val="auto"/>
        </w:rPr>
      </w:pPr>
    </w:p>
    <w:p w14:paraId="2DC612B4" w14:textId="082054EB" w:rsidR="00F03387" w:rsidRPr="00CB0855" w:rsidRDefault="00F03387" w:rsidP="00F03387">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Urine</w:t>
      </w:r>
    </w:p>
    <w:p w14:paraId="22C858F6" w14:textId="32815293" w:rsidR="00F03387" w:rsidRDefault="00F03387" w:rsidP="00F03387">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urine_test_id (mã kết quả kiểm Urine)</w:t>
      </w:r>
      <w:r w:rsidRPr="00CB0855">
        <w:rPr>
          <w:b w:val="0"/>
          <w:color w:val="auto"/>
        </w:rPr>
        <w:t xml:space="preserve">, một </w:t>
      </w:r>
      <w:r>
        <w:rPr>
          <w:b w:val="0"/>
          <w:color w:val="auto"/>
        </w:rPr>
        <w:t>Urinetest (kết quả kiểm tra Urine)</w:t>
      </w:r>
      <w:r w:rsidRPr="00CB0855">
        <w:rPr>
          <w:b w:val="0"/>
          <w:color w:val="auto"/>
        </w:rPr>
        <w:t xml:space="preserve"> có thể có nhiều </w:t>
      </w:r>
      <w:r>
        <w:rPr>
          <w:b w:val="0"/>
          <w:color w:val="auto"/>
        </w:rPr>
        <w:t>TestResult.</w:t>
      </w:r>
    </w:p>
    <w:p w14:paraId="681480DA" w14:textId="0067C7A8" w:rsidR="00D967B5" w:rsidRDefault="00D967B5" w:rsidP="00EC1D11">
      <w:pPr>
        <w:pStyle w:val="Heading4"/>
      </w:pPr>
      <w:bookmarkStart w:id="43" w:name="_Toc140180432"/>
      <w:r w:rsidRPr="00CB0855">
        <w:t xml:space="preserve">Mối kết hợp </w:t>
      </w:r>
      <w:r>
        <w:t>TestResult – BloodTest</w:t>
      </w:r>
      <w:bookmarkEnd w:id="43"/>
    </w:p>
    <w:p w14:paraId="75A0190A" w14:textId="39D2984A" w:rsidR="00D967B5" w:rsidRDefault="00D967B5" w:rsidP="00D967B5">
      <w:pPr>
        <w:pStyle w:val="L11"/>
        <w:outlineLvl w:val="9"/>
        <w:rPr>
          <w:b w:val="0"/>
          <w:color w:val="auto"/>
        </w:rPr>
      </w:pPr>
      <w:r w:rsidRPr="00D967B5">
        <w:rPr>
          <w:b w:val="0"/>
          <w:noProof/>
          <w:color w:val="auto"/>
        </w:rPr>
        <w:drawing>
          <wp:anchor distT="0" distB="0" distL="114300" distR="114300" simplePos="0" relativeHeight="251718144" behindDoc="1" locked="0" layoutInCell="1" allowOverlap="1" wp14:anchorId="7BD7741B" wp14:editId="4626743F">
            <wp:simplePos x="0" y="0"/>
            <wp:positionH relativeFrom="margin">
              <wp:align>left</wp:align>
            </wp:positionH>
            <wp:positionV relativeFrom="paragraph">
              <wp:posOffset>27305</wp:posOffset>
            </wp:positionV>
            <wp:extent cx="5344271" cy="3743847"/>
            <wp:effectExtent l="0" t="0" r="889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44271" cy="3743847"/>
                    </a:xfrm>
                    <a:prstGeom prst="rect">
                      <a:avLst/>
                    </a:prstGeom>
                  </pic:spPr>
                </pic:pic>
              </a:graphicData>
            </a:graphic>
          </wp:anchor>
        </w:drawing>
      </w:r>
    </w:p>
    <w:p w14:paraId="19ED796A" w14:textId="2F45E505" w:rsidR="00D967B5" w:rsidRDefault="00D967B5" w:rsidP="00D967B5">
      <w:pPr>
        <w:pStyle w:val="L11"/>
        <w:outlineLvl w:val="9"/>
        <w:rPr>
          <w:b w:val="0"/>
          <w:color w:val="auto"/>
        </w:rPr>
      </w:pPr>
    </w:p>
    <w:p w14:paraId="465796D2" w14:textId="7340E73A" w:rsidR="00D967B5" w:rsidRDefault="00D967B5" w:rsidP="00D967B5">
      <w:pPr>
        <w:pStyle w:val="L11"/>
        <w:outlineLvl w:val="9"/>
        <w:rPr>
          <w:b w:val="0"/>
          <w:color w:val="auto"/>
        </w:rPr>
      </w:pPr>
    </w:p>
    <w:p w14:paraId="2941E2C9" w14:textId="36711B81" w:rsidR="00D967B5" w:rsidRDefault="00D967B5" w:rsidP="00D967B5">
      <w:pPr>
        <w:pStyle w:val="L11"/>
        <w:outlineLvl w:val="9"/>
        <w:rPr>
          <w:b w:val="0"/>
          <w:color w:val="auto"/>
        </w:rPr>
      </w:pPr>
    </w:p>
    <w:p w14:paraId="5FA61375" w14:textId="77777777" w:rsidR="00D967B5" w:rsidRDefault="00D967B5" w:rsidP="00D967B5">
      <w:pPr>
        <w:pStyle w:val="L11"/>
        <w:outlineLvl w:val="9"/>
        <w:rPr>
          <w:b w:val="0"/>
          <w:color w:val="auto"/>
        </w:rPr>
      </w:pPr>
    </w:p>
    <w:p w14:paraId="01455290" w14:textId="6B3F4285" w:rsidR="00D967B5" w:rsidRDefault="00D967B5" w:rsidP="00D967B5">
      <w:pPr>
        <w:pStyle w:val="L11"/>
        <w:outlineLvl w:val="9"/>
        <w:rPr>
          <w:b w:val="0"/>
          <w:color w:val="auto"/>
        </w:rPr>
      </w:pPr>
    </w:p>
    <w:p w14:paraId="2BD596B8" w14:textId="302D48B7" w:rsidR="00D967B5" w:rsidRDefault="00D967B5" w:rsidP="00D967B5">
      <w:pPr>
        <w:pStyle w:val="L11"/>
        <w:outlineLvl w:val="9"/>
        <w:rPr>
          <w:b w:val="0"/>
          <w:color w:val="auto"/>
        </w:rPr>
      </w:pPr>
    </w:p>
    <w:p w14:paraId="544B5D3C" w14:textId="2819075C" w:rsidR="00D967B5" w:rsidRDefault="00D967B5" w:rsidP="00D967B5">
      <w:pPr>
        <w:pStyle w:val="L11"/>
        <w:outlineLvl w:val="9"/>
        <w:rPr>
          <w:b w:val="0"/>
          <w:color w:val="auto"/>
        </w:rPr>
      </w:pPr>
    </w:p>
    <w:p w14:paraId="5B7D16BB" w14:textId="25695E8B" w:rsidR="00D967B5" w:rsidRDefault="00D967B5" w:rsidP="00D967B5">
      <w:pPr>
        <w:pStyle w:val="L11"/>
        <w:outlineLvl w:val="9"/>
        <w:rPr>
          <w:b w:val="0"/>
          <w:color w:val="auto"/>
        </w:rPr>
      </w:pPr>
    </w:p>
    <w:p w14:paraId="68DDFB85" w14:textId="40EDE5B8" w:rsidR="00D967B5" w:rsidRDefault="00D967B5" w:rsidP="00D967B5">
      <w:pPr>
        <w:pStyle w:val="L11"/>
        <w:outlineLvl w:val="9"/>
        <w:rPr>
          <w:b w:val="0"/>
          <w:color w:val="auto"/>
        </w:rPr>
      </w:pPr>
    </w:p>
    <w:p w14:paraId="2706FEBA" w14:textId="1D18DC36" w:rsidR="00D967B5" w:rsidRDefault="00D967B5" w:rsidP="00D967B5">
      <w:pPr>
        <w:pStyle w:val="L11"/>
        <w:outlineLvl w:val="9"/>
        <w:rPr>
          <w:b w:val="0"/>
          <w:color w:val="auto"/>
        </w:rPr>
      </w:pPr>
    </w:p>
    <w:p w14:paraId="5266DE24" w14:textId="43C0B539" w:rsidR="00D967B5" w:rsidRDefault="00D967B5" w:rsidP="00D967B5">
      <w:pPr>
        <w:pStyle w:val="L11"/>
        <w:outlineLvl w:val="9"/>
        <w:rPr>
          <w:b w:val="0"/>
          <w:color w:val="auto"/>
        </w:rPr>
      </w:pPr>
    </w:p>
    <w:p w14:paraId="4F64EA3D" w14:textId="1E3E4C08" w:rsidR="00D967B5" w:rsidRDefault="00D967B5" w:rsidP="00D967B5">
      <w:pPr>
        <w:pStyle w:val="L11"/>
        <w:outlineLvl w:val="9"/>
        <w:rPr>
          <w:b w:val="0"/>
          <w:color w:val="auto"/>
        </w:rPr>
      </w:pPr>
    </w:p>
    <w:p w14:paraId="6D7AF3DC" w14:textId="4818F08D"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Pr>
          <w:b w:val="0"/>
          <w:color w:val="auto"/>
        </w:rPr>
        <w:t>BloodTest</w:t>
      </w:r>
    </w:p>
    <w:p w14:paraId="20EA26A0" w14:textId="23F332F9" w:rsidR="00D967B5" w:rsidRDefault="00D967B5" w:rsidP="00D967B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blood_test_id (mã kết quả kiểm tra máu)</w:t>
      </w:r>
      <w:r w:rsidRPr="00CB0855">
        <w:rPr>
          <w:b w:val="0"/>
          <w:color w:val="auto"/>
        </w:rPr>
        <w:t xml:space="preserve">, một </w:t>
      </w:r>
      <w:r>
        <w:rPr>
          <w:b w:val="0"/>
          <w:color w:val="auto"/>
        </w:rPr>
        <w:t>BloodTest (mã kết quả kiểm tra máu)</w:t>
      </w:r>
      <w:r w:rsidRPr="00CB0855">
        <w:rPr>
          <w:b w:val="0"/>
          <w:color w:val="auto"/>
        </w:rPr>
        <w:t xml:space="preserve"> có thể có nhiều </w:t>
      </w:r>
      <w:r>
        <w:rPr>
          <w:b w:val="0"/>
          <w:color w:val="auto"/>
        </w:rPr>
        <w:t>TestResult.</w:t>
      </w:r>
    </w:p>
    <w:p w14:paraId="01D3988B" w14:textId="6CD11549" w:rsidR="00D967B5" w:rsidRDefault="00D967B5" w:rsidP="00EC1D11">
      <w:pPr>
        <w:pStyle w:val="Heading4"/>
      </w:pPr>
      <w:bookmarkStart w:id="44" w:name="_Toc140180433"/>
      <w:r w:rsidRPr="00CB0855">
        <w:t xml:space="preserve">Mối kết hợp </w:t>
      </w:r>
      <w:r>
        <w:t xml:space="preserve">TestResult – </w:t>
      </w:r>
      <w:r w:rsidR="00F03387">
        <w:t>BioTest</w:t>
      </w:r>
      <w:bookmarkEnd w:id="44"/>
    </w:p>
    <w:p w14:paraId="2D8FC9B7" w14:textId="68DD9866" w:rsidR="00D967B5" w:rsidRDefault="00F03387" w:rsidP="00D967B5">
      <w:pPr>
        <w:pStyle w:val="L11"/>
        <w:outlineLvl w:val="9"/>
        <w:rPr>
          <w:b w:val="0"/>
          <w:color w:val="auto"/>
        </w:rPr>
      </w:pPr>
      <w:r w:rsidRPr="00F03387">
        <w:rPr>
          <w:b w:val="0"/>
          <w:noProof/>
          <w:color w:val="auto"/>
        </w:rPr>
        <w:drawing>
          <wp:anchor distT="0" distB="0" distL="114300" distR="114300" simplePos="0" relativeHeight="251724288" behindDoc="1" locked="0" layoutInCell="1" allowOverlap="1" wp14:anchorId="0A09746E" wp14:editId="0D412A42">
            <wp:simplePos x="0" y="0"/>
            <wp:positionH relativeFrom="margin">
              <wp:align>left</wp:align>
            </wp:positionH>
            <wp:positionV relativeFrom="paragraph">
              <wp:posOffset>29210</wp:posOffset>
            </wp:positionV>
            <wp:extent cx="4839375" cy="4248743"/>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39375" cy="4248743"/>
                    </a:xfrm>
                    <a:prstGeom prst="rect">
                      <a:avLst/>
                    </a:prstGeom>
                  </pic:spPr>
                </pic:pic>
              </a:graphicData>
            </a:graphic>
          </wp:anchor>
        </w:drawing>
      </w:r>
    </w:p>
    <w:p w14:paraId="003A3453" w14:textId="2043ECBB" w:rsidR="00D967B5" w:rsidRDefault="00D967B5" w:rsidP="00D967B5">
      <w:pPr>
        <w:pStyle w:val="L11"/>
        <w:outlineLvl w:val="9"/>
        <w:rPr>
          <w:b w:val="0"/>
          <w:color w:val="auto"/>
        </w:rPr>
      </w:pPr>
    </w:p>
    <w:p w14:paraId="53F5F92B" w14:textId="77777777" w:rsidR="00D967B5" w:rsidRDefault="00D967B5" w:rsidP="00D967B5">
      <w:pPr>
        <w:pStyle w:val="L11"/>
        <w:outlineLvl w:val="9"/>
        <w:rPr>
          <w:b w:val="0"/>
          <w:color w:val="auto"/>
        </w:rPr>
      </w:pPr>
    </w:p>
    <w:p w14:paraId="1E64B620" w14:textId="77777777" w:rsidR="00D967B5" w:rsidRDefault="00D967B5" w:rsidP="00D967B5">
      <w:pPr>
        <w:pStyle w:val="L11"/>
        <w:outlineLvl w:val="9"/>
        <w:rPr>
          <w:b w:val="0"/>
          <w:color w:val="auto"/>
        </w:rPr>
      </w:pPr>
    </w:p>
    <w:p w14:paraId="18ABA0C6" w14:textId="77777777" w:rsidR="00D967B5" w:rsidRDefault="00D967B5" w:rsidP="00D967B5">
      <w:pPr>
        <w:pStyle w:val="L11"/>
        <w:outlineLvl w:val="9"/>
        <w:rPr>
          <w:b w:val="0"/>
          <w:color w:val="auto"/>
        </w:rPr>
      </w:pPr>
    </w:p>
    <w:p w14:paraId="0B4399C9" w14:textId="45D9033C" w:rsidR="00D967B5" w:rsidRDefault="00D967B5" w:rsidP="00D967B5">
      <w:pPr>
        <w:pStyle w:val="L11"/>
        <w:outlineLvl w:val="9"/>
        <w:rPr>
          <w:b w:val="0"/>
          <w:color w:val="auto"/>
        </w:rPr>
      </w:pPr>
    </w:p>
    <w:p w14:paraId="49B6ACA4" w14:textId="77777777" w:rsidR="00F03387" w:rsidRDefault="00F03387" w:rsidP="00F03387">
      <w:pPr>
        <w:pStyle w:val="L11"/>
        <w:ind w:left="0" w:firstLine="0"/>
        <w:outlineLvl w:val="9"/>
        <w:rPr>
          <w:b w:val="0"/>
          <w:color w:val="auto"/>
        </w:rPr>
      </w:pPr>
    </w:p>
    <w:p w14:paraId="6A7F2FEB" w14:textId="3B6F9193"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lastRenderedPageBreak/>
        <w:t xml:space="preserve">Các thực thể tham gia: </w:t>
      </w:r>
      <w:r>
        <w:rPr>
          <w:b w:val="0"/>
          <w:color w:val="auto"/>
        </w:rPr>
        <w:t>TestResult</w:t>
      </w:r>
      <w:r w:rsidRPr="00CB0855">
        <w:rPr>
          <w:b w:val="0"/>
          <w:color w:val="auto"/>
        </w:rPr>
        <w:t xml:space="preserve">, </w:t>
      </w:r>
      <w:r w:rsidR="00F03387">
        <w:rPr>
          <w:b w:val="0"/>
          <w:color w:val="auto"/>
        </w:rPr>
        <w:t>BioTest</w:t>
      </w:r>
    </w:p>
    <w:p w14:paraId="2C5E3D9D" w14:textId="73882E3A" w:rsidR="00D967B5" w:rsidRDefault="00D967B5" w:rsidP="00D967B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w:t>
      </w:r>
      <w:r w:rsidR="00F03387">
        <w:rPr>
          <w:b w:val="0"/>
          <w:color w:val="auto"/>
        </w:rPr>
        <w:t>bio_test</w:t>
      </w:r>
      <w:r>
        <w:rPr>
          <w:b w:val="0"/>
          <w:color w:val="auto"/>
        </w:rPr>
        <w:t xml:space="preserve">_id (mã </w:t>
      </w:r>
      <w:r w:rsidR="00F03387">
        <w:rPr>
          <w:b w:val="0"/>
          <w:color w:val="auto"/>
        </w:rPr>
        <w:t>kết quả sinh trắc</w:t>
      </w:r>
      <w:r>
        <w:rPr>
          <w:b w:val="0"/>
          <w:color w:val="auto"/>
        </w:rPr>
        <w:t>)</w:t>
      </w:r>
      <w:r w:rsidRPr="00CB0855">
        <w:rPr>
          <w:b w:val="0"/>
          <w:color w:val="auto"/>
        </w:rPr>
        <w:t xml:space="preserve">, một </w:t>
      </w:r>
      <w:r w:rsidR="00F03387">
        <w:rPr>
          <w:b w:val="0"/>
          <w:color w:val="auto"/>
        </w:rPr>
        <w:t>BioTest</w:t>
      </w:r>
      <w:r>
        <w:rPr>
          <w:b w:val="0"/>
          <w:color w:val="auto"/>
        </w:rPr>
        <w:t xml:space="preserve"> (</w:t>
      </w:r>
      <w:r w:rsidR="00F03387">
        <w:rPr>
          <w:b w:val="0"/>
          <w:color w:val="auto"/>
        </w:rPr>
        <w:t>kết quả sinh trắc</w:t>
      </w:r>
      <w:r>
        <w:rPr>
          <w:b w:val="0"/>
          <w:color w:val="auto"/>
        </w:rPr>
        <w:t>)</w:t>
      </w:r>
      <w:r w:rsidRPr="00CB0855">
        <w:rPr>
          <w:b w:val="0"/>
          <w:color w:val="auto"/>
        </w:rPr>
        <w:t xml:space="preserve"> có thể có nhiều </w:t>
      </w:r>
      <w:r>
        <w:rPr>
          <w:b w:val="0"/>
          <w:color w:val="auto"/>
        </w:rPr>
        <w:t>TestResult.</w:t>
      </w:r>
    </w:p>
    <w:p w14:paraId="518DF11F" w14:textId="77777777" w:rsidR="00EC1D11" w:rsidRDefault="00EC1D11" w:rsidP="00D967B5">
      <w:pPr>
        <w:pStyle w:val="L11"/>
        <w:spacing w:before="120" w:after="120" w:line="288" w:lineRule="auto"/>
        <w:ind w:left="14" w:hanging="14"/>
        <w:outlineLvl w:val="9"/>
        <w:rPr>
          <w:b w:val="0"/>
          <w:color w:val="auto"/>
        </w:rPr>
      </w:pPr>
    </w:p>
    <w:p w14:paraId="138FA389" w14:textId="223AEE53" w:rsidR="00D967B5" w:rsidRPr="00F03387" w:rsidRDefault="00D967B5" w:rsidP="00EC1D11">
      <w:pPr>
        <w:pStyle w:val="Heading4"/>
      </w:pPr>
      <w:bookmarkStart w:id="45" w:name="_Toc140180434"/>
      <w:r w:rsidRPr="00CB0855">
        <w:t xml:space="preserve">Mối kết hợp </w:t>
      </w:r>
      <w:r>
        <w:t xml:space="preserve">TestResult – </w:t>
      </w:r>
      <w:r w:rsidR="00F03387">
        <w:t>Note</w:t>
      </w:r>
      <w:bookmarkEnd w:id="45"/>
    </w:p>
    <w:p w14:paraId="0881782B" w14:textId="70455241" w:rsidR="00D967B5" w:rsidRDefault="00F03387" w:rsidP="00D967B5">
      <w:pPr>
        <w:pStyle w:val="L11"/>
        <w:outlineLvl w:val="9"/>
        <w:rPr>
          <w:b w:val="0"/>
          <w:color w:val="auto"/>
        </w:rPr>
      </w:pPr>
      <w:r w:rsidRPr="00F03387">
        <w:rPr>
          <w:b w:val="0"/>
          <w:noProof/>
          <w:color w:val="auto"/>
        </w:rPr>
        <w:drawing>
          <wp:anchor distT="0" distB="0" distL="114300" distR="114300" simplePos="0" relativeHeight="251725312" behindDoc="1" locked="0" layoutInCell="1" allowOverlap="1" wp14:anchorId="259ADC26" wp14:editId="6335D91E">
            <wp:simplePos x="0" y="0"/>
            <wp:positionH relativeFrom="margin">
              <wp:align>left</wp:align>
            </wp:positionH>
            <wp:positionV relativeFrom="paragraph">
              <wp:posOffset>26035</wp:posOffset>
            </wp:positionV>
            <wp:extent cx="5115639" cy="3077004"/>
            <wp:effectExtent l="0" t="0" r="889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15639" cy="3077004"/>
                    </a:xfrm>
                    <a:prstGeom prst="rect">
                      <a:avLst/>
                    </a:prstGeom>
                  </pic:spPr>
                </pic:pic>
              </a:graphicData>
            </a:graphic>
          </wp:anchor>
        </w:drawing>
      </w:r>
    </w:p>
    <w:p w14:paraId="69EBC257" w14:textId="77777777" w:rsidR="00D967B5" w:rsidRDefault="00D967B5" w:rsidP="00D967B5">
      <w:pPr>
        <w:pStyle w:val="L11"/>
        <w:outlineLvl w:val="9"/>
        <w:rPr>
          <w:b w:val="0"/>
          <w:color w:val="auto"/>
        </w:rPr>
      </w:pPr>
    </w:p>
    <w:p w14:paraId="148B70B4" w14:textId="77777777" w:rsidR="00D967B5" w:rsidRDefault="00D967B5" w:rsidP="00D967B5">
      <w:pPr>
        <w:pStyle w:val="L11"/>
        <w:outlineLvl w:val="9"/>
        <w:rPr>
          <w:b w:val="0"/>
          <w:color w:val="auto"/>
        </w:rPr>
      </w:pPr>
    </w:p>
    <w:p w14:paraId="446F6ED9" w14:textId="2B2C305A" w:rsidR="00D967B5" w:rsidRDefault="00D967B5" w:rsidP="00D967B5">
      <w:pPr>
        <w:pStyle w:val="L11"/>
        <w:outlineLvl w:val="9"/>
        <w:rPr>
          <w:b w:val="0"/>
          <w:color w:val="auto"/>
        </w:rPr>
      </w:pPr>
    </w:p>
    <w:p w14:paraId="5947B91F" w14:textId="16122489" w:rsidR="00F03387" w:rsidRDefault="00F03387" w:rsidP="00D967B5">
      <w:pPr>
        <w:pStyle w:val="L11"/>
        <w:outlineLvl w:val="9"/>
        <w:rPr>
          <w:b w:val="0"/>
          <w:color w:val="auto"/>
        </w:rPr>
      </w:pPr>
    </w:p>
    <w:p w14:paraId="51106918" w14:textId="77777777" w:rsidR="00F03387" w:rsidRDefault="00F03387" w:rsidP="00D967B5">
      <w:pPr>
        <w:pStyle w:val="L11"/>
        <w:outlineLvl w:val="9"/>
        <w:rPr>
          <w:b w:val="0"/>
          <w:color w:val="auto"/>
        </w:rPr>
      </w:pPr>
    </w:p>
    <w:p w14:paraId="01FC6349" w14:textId="77777777" w:rsidR="00D967B5" w:rsidRDefault="00D967B5" w:rsidP="00D967B5">
      <w:pPr>
        <w:pStyle w:val="L11"/>
        <w:outlineLvl w:val="9"/>
        <w:rPr>
          <w:b w:val="0"/>
          <w:color w:val="auto"/>
        </w:rPr>
      </w:pPr>
    </w:p>
    <w:p w14:paraId="4A79A2F0" w14:textId="77777777" w:rsidR="00D967B5" w:rsidRDefault="00D967B5" w:rsidP="00D967B5">
      <w:pPr>
        <w:pStyle w:val="L11"/>
        <w:outlineLvl w:val="9"/>
        <w:rPr>
          <w:b w:val="0"/>
          <w:color w:val="auto"/>
        </w:rPr>
      </w:pPr>
    </w:p>
    <w:p w14:paraId="376CAC9A" w14:textId="77777777" w:rsidR="00D967B5" w:rsidRDefault="00D967B5" w:rsidP="00D967B5">
      <w:pPr>
        <w:pStyle w:val="L11"/>
        <w:outlineLvl w:val="9"/>
        <w:rPr>
          <w:b w:val="0"/>
          <w:color w:val="auto"/>
        </w:rPr>
      </w:pPr>
    </w:p>
    <w:p w14:paraId="5F267180" w14:textId="77777777" w:rsidR="00D967B5" w:rsidRDefault="00D967B5" w:rsidP="00D967B5">
      <w:pPr>
        <w:pStyle w:val="L11"/>
        <w:outlineLvl w:val="9"/>
        <w:rPr>
          <w:b w:val="0"/>
          <w:color w:val="auto"/>
        </w:rPr>
      </w:pPr>
    </w:p>
    <w:p w14:paraId="60DD285E" w14:textId="77777777" w:rsidR="00D967B5" w:rsidRDefault="00D967B5" w:rsidP="00D967B5">
      <w:pPr>
        <w:pStyle w:val="L11"/>
        <w:outlineLvl w:val="9"/>
        <w:rPr>
          <w:b w:val="0"/>
          <w:color w:val="auto"/>
        </w:rPr>
      </w:pPr>
    </w:p>
    <w:p w14:paraId="1F629B6E" w14:textId="77777777" w:rsidR="00D967B5" w:rsidRDefault="00D967B5" w:rsidP="00D967B5">
      <w:pPr>
        <w:pStyle w:val="L11"/>
        <w:outlineLvl w:val="9"/>
        <w:rPr>
          <w:b w:val="0"/>
          <w:color w:val="auto"/>
        </w:rPr>
      </w:pPr>
    </w:p>
    <w:p w14:paraId="24F1996A" w14:textId="408D7D3A" w:rsidR="00D967B5" w:rsidRPr="00CB0855" w:rsidRDefault="00D967B5" w:rsidP="00D967B5">
      <w:pPr>
        <w:pStyle w:val="L11"/>
        <w:spacing w:before="120" w:after="120" w:line="288" w:lineRule="auto"/>
        <w:ind w:left="14" w:hanging="14"/>
        <w:outlineLvl w:val="9"/>
        <w:rPr>
          <w:b w:val="0"/>
          <w:color w:val="auto"/>
        </w:rPr>
      </w:pPr>
      <w:r w:rsidRPr="00CB0855">
        <w:rPr>
          <w:b w:val="0"/>
          <w:color w:val="auto"/>
        </w:rPr>
        <w:t xml:space="preserve">Các thực thể tham gia: </w:t>
      </w:r>
      <w:r>
        <w:rPr>
          <w:b w:val="0"/>
          <w:color w:val="auto"/>
        </w:rPr>
        <w:t>TestResult</w:t>
      </w:r>
      <w:r w:rsidRPr="00CB0855">
        <w:rPr>
          <w:b w:val="0"/>
          <w:color w:val="auto"/>
        </w:rPr>
        <w:t xml:space="preserve">, </w:t>
      </w:r>
      <w:r w:rsidR="00F03387">
        <w:rPr>
          <w:b w:val="0"/>
          <w:color w:val="auto"/>
        </w:rPr>
        <w:t>Note</w:t>
      </w:r>
    </w:p>
    <w:p w14:paraId="7B3D4E72" w14:textId="4848C88B" w:rsidR="006A4646" w:rsidRDefault="00D967B5" w:rsidP="000A0015">
      <w:pPr>
        <w:pStyle w:val="L11"/>
        <w:spacing w:before="120" w:after="120" w:line="288" w:lineRule="auto"/>
        <w:ind w:left="14" w:hanging="14"/>
        <w:outlineLvl w:val="9"/>
        <w:rPr>
          <w:b w:val="0"/>
          <w:color w:val="auto"/>
        </w:rPr>
      </w:pPr>
      <w:r w:rsidRPr="00CB0855">
        <w:rPr>
          <w:b w:val="0"/>
          <w:color w:val="auto"/>
        </w:rPr>
        <w:t xml:space="preserve">Diễn giải: Một </w:t>
      </w:r>
      <w:r>
        <w:rPr>
          <w:b w:val="0"/>
          <w:color w:val="auto"/>
        </w:rPr>
        <w:t>TestResult (kết quả kiểm tra sức khoẻ)</w:t>
      </w:r>
      <w:r w:rsidRPr="00CB0855">
        <w:rPr>
          <w:b w:val="0"/>
          <w:color w:val="auto"/>
        </w:rPr>
        <w:t xml:space="preserve"> có</w:t>
      </w:r>
      <w:r>
        <w:rPr>
          <w:b w:val="0"/>
          <w:color w:val="auto"/>
        </w:rPr>
        <w:t xml:space="preserve"> thể có nhiều </w:t>
      </w:r>
      <w:r w:rsidR="00F03387">
        <w:rPr>
          <w:b w:val="0"/>
          <w:color w:val="auto"/>
        </w:rPr>
        <w:t>note</w:t>
      </w:r>
      <w:r>
        <w:rPr>
          <w:b w:val="0"/>
          <w:color w:val="auto"/>
        </w:rPr>
        <w:t>_id (mã</w:t>
      </w:r>
      <w:r w:rsidR="00F03387">
        <w:rPr>
          <w:b w:val="0"/>
          <w:color w:val="auto"/>
        </w:rPr>
        <w:t xml:space="preserve"> ghi chú</w:t>
      </w:r>
      <w:r>
        <w:rPr>
          <w:b w:val="0"/>
          <w:color w:val="auto"/>
        </w:rPr>
        <w:t>)</w:t>
      </w:r>
      <w:r w:rsidRPr="00CB0855">
        <w:rPr>
          <w:b w:val="0"/>
          <w:color w:val="auto"/>
        </w:rPr>
        <w:t xml:space="preserve">, một </w:t>
      </w:r>
      <w:r w:rsidR="000A0015">
        <w:rPr>
          <w:b w:val="0"/>
          <w:color w:val="auto"/>
        </w:rPr>
        <w:t>Note</w:t>
      </w:r>
      <w:r>
        <w:rPr>
          <w:b w:val="0"/>
          <w:color w:val="auto"/>
        </w:rPr>
        <w:t xml:space="preserve"> (</w:t>
      </w:r>
      <w:r w:rsidR="000A0015">
        <w:rPr>
          <w:b w:val="0"/>
          <w:color w:val="auto"/>
        </w:rPr>
        <w:t>ghi chú</w:t>
      </w:r>
      <w:r>
        <w:rPr>
          <w:b w:val="0"/>
          <w:color w:val="auto"/>
        </w:rPr>
        <w:t>)</w:t>
      </w:r>
      <w:r w:rsidRPr="00CB0855">
        <w:rPr>
          <w:b w:val="0"/>
          <w:color w:val="auto"/>
        </w:rPr>
        <w:t xml:space="preserve"> có thể có nhiều </w:t>
      </w:r>
      <w:r>
        <w:rPr>
          <w:b w:val="0"/>
          <w:color w:val="auto"/>
        </w:rPr>
        <w:t>TestResult.</w:t>
      </w:r>
    </w:p>
    <w:p w14:paraId="42825E7D" w14:textId="2574CD71" w:rsidR="00EC1D11" w:rsidRPr="00EC1D11" w:rsidRDefault="00EC1D11" w:rsidP="00EC1D11">
      <w:pPr>
        <w:widowControl w:val="0"/>
        <w:autoSpaceDE w:val="0"/>
        <w:autoSpaceDN w:val="0"/>
        <w:spacing w:before="0" w:after="0" w:line="240" w:lineRule="auto"/>
        <w:ind w:firstLine="0"/>
        <w:jc w:val="left"/>
      </w:pPr>
      <w:r>
        <w:rPr>
          <w:b/>
        </w:rPr>
        <w:br w:type="page"/>
      </w:r>
    </w:p>
    <w:p w14:paraId="308DB9DA" w14:textId="1134E6D6" w:rsidR="00DD7090" w:rsidRDefault="00A2351E" w:rsidP="00EC1D11">
      <w:pPr>
        <w:pStyle w:val="Heading3"/>
      </w:pPr>
      <w:bookmarkStart w:id="46" w:name="_Toc140180435"/>
      <w:r>
        <w:lastRenderedPageBreak/>
        <w:t>Cơ sở dữ liệu</w:t>
      </w:r>
      <w:bookmarkEnd w:id="46"/>
    </w:p>
    <w:p w14:paraId="47BA74A9" w14:textId="66D61855" w:rsidR="00220C7F" w:rsidRPr="00CB0855" w:rsidRDefault="00A916F0" w:rsidP="00EC1D11">
      <w:pPr>
        <w:pStyle w:val="Heading4"/>
      </w:pPr>
      <w:bookmarkStart w:id="47" w:name="_Toc140180436"/>
      <w:r w:rsidRPr="00CB0855">
        <w:t xml:space="preserve"> Bảng User</w:t>
      </w:r>
      <w:bookmarkEnd w:id="47"/>
    </w:p>
    <w:p w14:paraId="79E3CEEA" w14:textId="4987217A" w:rsidR="00FD2B74" w:rsidRDefault="00A916F0" w:rsidP="002F7CFA">
      <w:pPr>
        <w:pStyle w:val="L11"/>
        <w:spacing w:before="120" w:after="120" w:line="240" w:lineRule="auto"/>
        <w:ind w:left="14" w:hanging="14"/>
        <w:jc w:val="center"/>
        <w:outlineLvl w:val="9"/>
        <w:rPr>
          <w:color w:val="auto"/>
        </w:rPr>
      </w:pPr>
      <w:r>
        <w:rPr>
          <w:color w:val="auto"/>
        </w:rPr>
        <w:t>Bảng: Cơ sở dữ liệu bảng User</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648"/>
        <w:gridCol w:w="2431"/>
        <w:gridCol w:w="1247"/>
        <w:gridCol w:w="1723"/>
        <w:gridCol w:w="953"/>
        <w:gridCol w:w="2744"/>
      </w:tblGrid>
      <w:tr w:rsidR="00A916F0" w:rsidRPr="00AB7611" w14:paraId="2E0985FF" w14:textId="77777777" w:rsidTr="00A2351E">
        <w:tc>
          <w:tcPr>
            <w:tcW w:w="33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D2306E" w14:textId="666FD9A2" w:rsidR="00A916F0" w:rsidRPr="00AB7611" w:rsidRDefault="00A916F0" w:rsidP="00A2351E">
            <w:pPr>
              <w:jc w:val="center"/>
              <w:rPr>
                <w:sz w:val="24"/>
                <w:szCs w:val="24"/>
              </w:rPr>
            </w:pPr>
            <w:r>
              <w:rPr>
                <w:sz w:val="24"/>
                <w:szCs w:val="24"/>
              </w:rPr>
              <w:t>STT</w:t>
            </w:r>
          </w:p>
        </w:tc>
        <w:tc>
          <w:tcPr>
            <w:tcW w:w="1247"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3698D3BD" w14:textId="01A7EFD1" w:rsidR="00A916F0" w:rsidRPr="00AB7611" w:rsidRDefault="00A916F0" w:rsidP="00A2351E">
            <w:pPr>
              <w:jc w:val="center"/>
              <w:rPr>
                <w:color w:val="000000"/>
                <w:szCs w:val="26"/>
              </w:rPr>
            </w:pPr>
            <w:r>
              <w:rPr>
                <w:color w:val="000000"/>
                <w:szCs w:val="26"/>
              </w:rPr>
              <w:t>TÊN</w:t>
            </w:r>
          </w:p>
        </w:tc>
        <w:tc>
          <w:tcPr>
            <w:tcW w:w="64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FFFC318" w14:textId="77777777" w:rsidR="00A916F0" w:rsidRPr="00AB7611" w:rsidRDefault="00A916F0" w:rsidP="00A2351E">
            <w:pPr>
              <w:jc w:val="center"/>
              <w:rPr>
                <w:sz w:val="24"/>
                <w:szCs w:val="24"/>
              </w:rPr>
            </w:pPr>
            <w:r w:rsidRPr="00AB7611">
              <w:rPr>
                <w:color w:val="000000"/>
                <w:szCs w:val="26"/>
              </w:rPr>
              <w:t>KIỂU</w:t>
            </w:r>
          </w:p>
          <w:p w14:paraId="31EC237F" w14:textId="77777777" w:rsidR="00A916F0" w:rsidRPr="00AB7611" w:rsidRDefault="00A916F0" w:rsidP="00A2351E">
            <w:pPr>
              <w:jc w:val="center"/>
              <w:rPr>
                <w:sz w:val="24"/>
                <w:szCs w:val="24"/>
              </w:rPr>
            </w:pPr>
            <w:r w:rsidRPr="00AB7611">
              <w:rPr>
                <w:color w:val="000000"/>
                <w:szCs w:val="26"/>
              </w:rPr>
              <w:t>DỮ LIỆU</w:t>
            </w:r>
          </w:p>
        </w:tc>
        <w:tc>
          <w:tcPr>
            <w:tcW w:w="884"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B1A8651" w14:textId="4AF95D17" w:rsidR="00A916F0" w:rsidRPr="00AB7611" w:rsidRDefault="00A916F0" w:rsidP="00A2351E">
            <w:pPr>
              <w:jc w:val="center"/>
              <w:rPr>
                <w:sz w:val="24"/>
                <w:szCs w:val="24"/>
              </w:rPr>
            </w:pPr>
            <w:r w:rsidRPr="00AB7611">
              <w:rPr>
                <w:color w:val="000000"/>
                <w:szCs w:val="26"/>
              </w:rPr>
              <w:t>RÀNG BUỘC</w:t>
            </w:r>
          </w:p>
        </w:tc>
        <w:tc>
          <w:tcPr>
            <w:tcW w:w="489"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9FC0B2" w14:textId="77777777" w:rsidR="00A916F0" w:rsidRPr="00AB7611" w:rsidRDefault="00A916F0" w:rsidP="00A2351E">
            <w:pPr>
              <w:jc w:val="center"/>
              <w:rPr>
                <w:sz w:val="24"/>
                <w:szCs w:val="24"/>
              </w:rPr>
            </w:pPr>
            <w:r w:rsidRPr="00AB7611">
              <w:rPr>
                <w:color w:val="000000"/>
                <w:szCs w:val="26"/>
              </w:rPr>
              <w:t>RỖNG</w:t>
            </w:r>
          </w:p>
        </w:tc>
        <w:tc>
          <w:tcPr>
            <w:tcW w:w="14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B03C64" w14:textId="77777777" w:rsidR="00A916F0" w:rsidRPr="00AB7611" w:rsidRDefault="00A916F0" w:rsidP="00A2351E">
            <w:pPr>
              <w:jc w:val="center"/>
              <w:rPr>
                <w:sz w:val="24"/>
                <w:szCs w:val="24"/>
              </w:rPr>
            </w:pPr>
            <w:r w:rsidRPr="00AB7611">
              <w:rPr>
                <w:color w:val="000000"/>
                <w:szCs w:val="26"/>
              </w:rPr>
              <w:t>MÔ TẢ</w:t>
            </w:r>
          </w:p>
        </w:tc>
      </w:tr>
      <w:tr w:rsidR="00A916F0" w:rsidRPr="00AB7611" w14:paraId="533FC4D8"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664DEB" w14:textId="57DB03FF" w:rsidR="00A916F0" w:rsidRPr="00AB7611" w:rsidRDefault="00A916F0" w:rsidP="00A2351E">
            <w:pPr>
              <w:jc w:val="center"/>
              <w:rPr>
                <w:sz w:val="24"/>
                <w:szCs w:val="24"/>
              </w:rPr>
            </w:pPr>
            <w:r>
              <w:rPr>
                <w:sz w:val="24"/>
                <w:szCs w:val="24"/>
              </w:rPr>
              <w:t>1</w:t>
            </w:r>
          </w:p>
        </w:tc>
        <w:tc>
          <w:tcPr>
            <w:tcW w:w="1247" w:type="pct"/>
            <w:tcBorders>
              <w:top w:val="single" w:sz="4" w:space="0" w:color="000000"/>
              <w:left w:val="single" w:sz="4" w:space="0" w:color="000000"/>
              <w:bottom w:val="single" w:sz="4" w:space="0" w:color="000000"/>
              <w:right w:val="single" w:sz="4" w:space="0" w:color="000000"/>
            </w:tcBorders>
            <w:vAlign w:val="center"/>
          </w:tcPr>
          <w:p w14:paraId="75C818BE" w14:textId="31DEFC84" w:rsidR="00A916F0" w:rsidRPr="00AB7611" w:rsidRDefault="00A916F0" w:rsidP="00A2351E">
            <w:pPr>
              <w:jc w:val="center"/>
              <w:rPr>
                <w:color w:val="000000"/>
                <w:szCs w:val="26"/>
              </w:rPr>
            </w:pPr>
            <w:r w:rsidRPr="00A916F0">
              <w:rPr>
                <w:color w:val="000000"/>
                <w:szCs w:val="26"/>
              </w:rPr>
              <w:t>user_Id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6A3234" w14:textId="2F644354" w:rsidR="00A916F0" w:rsidRPr="00AB7611" w:rsidRDefault="00A916F0" w:rsidP="00A2351E">
            <w:pPr>
              <w:jc w:val="center"/>
              <w:rPr>
                <w:sz w:val="24"/>
                <w:szCs w:val="24"/>
              </w:rPr>
            </w:pPr>
            <w:r w:rsidRPr="00A916F0">
              <w:rPr>
                <w:color w:val="000000"/>
                <w:szCs w:val="26"/>
              </w:rPr>
              <w:t>INT</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14AE10" w14:textId="17FD62DA" w:rsidR="00A916F0" w:rsidRPr="00AB7611" w:rsidRDefault="00A916F0" w:rsidP="00A2351E">
            <w:pPr>
              <w:jc w:val="center"/>
              <w:rPr>
                <w:sz w:val="24"/>
                <w:szCs w:val="24"/>
              </w:rPr>
            </w:pPr>
            <w:r w:rsidRPr="00AB7611">
              <w:rPr>
                <w:color w:val="000000"/>
                <w:szCs w:val="26"/>
              </w:rPr>
              <w:t>Khoá chính</w:t>
            </w: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6665FD" w14:textId="77777777" w:rsidR="00A916F0" w:rsidRPr="00AB7611" w:rsidRDefault="00A916F0" w:rsidP="00A2351E">
            <w:pPr>
              <w:jc w:val="center"/>
              <w:rPr>
                <w:sz w:val="24"/>
                <w:szCs w:val="24"/>
              </w:rPr>
            </w:pPr>
            <w:r w:rsidRPr="00AB7611">
              <w:rPr>
                <w:color w:val="000000"/>
                <w:szCs w:val="26"/>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63945F" w14:textId="79E06630" w:rsidR="00A916F0" w:rsidRPr="00AB7611" w:rsidRDefault="00A916F0" w:rsidP="00A2351E">
            <w:pPr>
              <w:jc w:val="center"/>
              <w:rPr>
                <w:sz w:val="24"/>
                <w:szCs w:val="24"/>
              </w:rPr>
            </w:pPr>
            <w:r>
              <w:rPr>
                <w:color w:val="000000"/>
                <w:szCs w:val="26"/>
              </w:rPr>
              <w:t>Mã User</w:t>
            </w:r>
          </w:p>
        </w:tc>
      </w:tr>
      <w:tr w:rsidR="00A916F0" w:rsidRPr="00AB7611" w14:paraId="52FC0002"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F857C" w14:textId="16BF50ED" w:rsidR="00A916F0" w:rsidRPr="00AB7611" w:rsidRDefault="00A916F0" w:rsidP="00A2351E">
            <w:pPr>
              <w:jc w:val="center"/>
              <w:rPr>
                <w:sz w:val="24"/>
                <w:szCs w:val="24"/>
              </w:rPr>
            </w:pPr>
            <w:r>
              <w:rPr>
                <w:sz w:val="24"/>
                <w:szCs w:val="24"/>
              </w:rPr>
              <w:t>2</w:t>
            </w:r>
          </w:p>
        </w:tc>
        <w:tc>
          <w:tcPr>
            <w:tcW w:w="1247" w:type="pct"/>
            <w:tcBorders>
              <w:top w:val="single" w:sz="4" w:space="0" w:color="000000"/>
              <w:left w:val="single" w:sz="4" w:space="0" w:color="000000"/>
              <w:bottom w:val="single" w:sz="4" w:space="0" w:color="000000"/>
              <w:right w:val="single" w:sz="4" w:space="0" w:color="000000"/>
            </w:tcBorders>
            <w:vAlign w:val="center"/>
          </w:tcPr>
          <w:p w14:paraId="6160B8EA" w14:textId="1719F36D" w:rsidR="00A916F0" w:rsidRPr="00AB7611" w:rsidRDefault="00A916F0" w:rsidP="00A2351E">
            <w:pPr>
              <w:jc w:val="center"/>
              <w:rPr>
                <w:color w:val="000000"/>
                <w:szCs w:val="26"/>
              </w:rPr>
            </w:pPr>
            <w:r w:rsidRPr="00A916F0">
              <w:rPr>
                <w:color w:val="000000"/>
                <w:szCs w:val="26"/>
              </w:rPr>
              <w:t>username</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2E52A" w14:textId="26819B1E" w:rsidR="00A916F0" w:rsidRPr="00AB7611" w:rsidRDefault="00A916F0" w:rsidP="00A2351E">
            <w:pPr>
              <w:jc w:val="center"/>
              <w:rPr>
                <w:sz w:val="24"/>
                <w:szCs w:val="24"/>
              </w:rPr>
            </w:pPr>
            <w:r w:rsidRPr="00A916F0">
              <w:rPr>
                <w:color w:val="000000"/>
                <w:szCs w:val="26"/>
              </w:rPr>
              <w:t>CHAR</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3E5546" w14:textId="379F9EEB" w:rsidR="00A916F0" w:rsidRPr="00AB7611" w:rsidRDefault="00A916F0" w:rsidP="00A2351E">
            <w:pPr>
              <w:jc w:val="center"/>
              <w:rPr>
                <w:sz w:val="24"/>
                <w:szCs w:val="24"/>
              </w:rPr>
            </w:pP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5A302D" w14:textId="77777777" w:rsidR="00A916F0" w:rsidRPr="00AB7611" w:rsidRDefault="00A916F0" w:rsidP="00A2351E">
            <w:pPr>
              <w:jc w:val="center"/>
              <w:rPr>
                <w:sz w:val="24"/>
                <w:szCs w:val="24"/>
              </w:rPr>
            </w:pPr>
            <w:r w:rsidRPr="00AB7611">
              <w:rPr>
                <w:color w:val="000000"/>
                <w:szCs w:val="26"/>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70EB4" w14:textId="429FFCF2" w:rsidR="00A916F0" w:rsidRPr="00AB7611" w:rsidRDefault="00A916F0" w:rsidP="00A2351E">
            <w:pPr>
              <w:jc w:val="center"/>
              <w:rPr>
                <w:sz w:val="24"/>
                <w:szCs w:val="24"/>
              </w:rPr>
            </w:pPr>
            <w:r w:rsidRPr="00AB7611">
              <w:rPr>
                <w:color w:val="000000"/>
                <w:szCs w:val="26"/>
              </w:rPr>
              <w:t xml:space="preserve">Tên </w:t>
            </w:r>
            <w:r>
              <w:rPr>
                <w:color w:val="000000"/>
                <w:szCs w:val="26"/>
              </w:rPr>
              <w:t>User</w:t>
            </w:r>
          </w:p>
        </w:tc>
      </w:tr>
      <w:tr w:rsidR="00A916F0" w:rsidRPr="00AB7611" w14:paraId="18B0DCDF" w14:textId="77777777" w:rsidTr="00A2351E">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9926CB" w14:textId="6BF25863" w:rsidR="00A916F0" w:rsidRPr="00AB7611" w:rsidRDefault="00A916F0" w:rsidP="00A2351E">
            <w:pPr>
              <w:jc w:val="center"/>
              <w:rPr>
                <w:sz w:val="24"/>
                <w:szCs w:val="24"/>
              </w:rPr>
            </w:pPr>
            <w:r>
              <w:rPr>
                <w:sz w:val="24"/>
                <w:szCs w:val="24"/>
              </w:rPr>
              <w:t>3</w:t>
            </w:r>
          </w:p>
        </w:tc>
        <w:tc>
          <w:tcPr>
            <w:tcW w:w="1247" w:type="pct"/>
            <w:tcBorders>
              <w:top w:val="single" w:sz="4" w:space="0" w:color="000000"/>
              <w:left w:val="single" w:sz="4" w:space="0" w:color="000000"/>
              <w:bottom w:val="single" w:sz="4" w:space="0" w:color="000000"/>
              <w:right w:val="single" w:sz="4" w:space="0" w:color="000000"/>
            </w:tcBorders>
            <w:vAlign w:val="center"/>
          </w:tcPr>
          <w:p w14:paraId="1671F9F6" w14:textId="24AEDE42" w:rsidR="00A916F0" w:rsidRPr="00AB7611" w:rsidRDefault="00A916F0" w:rsidP="00A2351E">
            <w:pPr>
              <w:jc w:val="center"/>
              <w:rPr>
                <w:color w:val="000000"/>
                <w:szCs w:val="26"/>
              </w:rPr>
            </w:pPr>
            <w:r w:rsidRPr="00A916F0">
              <w:rPr>
                <w:color w:val="000000"/>
                <w:szCs w:val="26"/>
              </w:rPr>
              <w:t>passWord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8F1F65" w14:textId="2A170B7C" w:rsidR="00A916F0" w:rsidRPr="00AB7611" w:rsidRDefault="00A916F0" w:rsidP="00A2351E">
            <w:pPr>
              <w:jc w:val="center"/>
              <w:rPr>
                <w:sz w:val="24"/>
                <w:szCs w:val="24"/>
              </w:rPr>
            </w:pPr>
            <w:r w:rsidRPr="00A916F0">
              <w:rPr>
                <w:color w:val="000000"/>
                <w:szCs w:val="26"/>
              </w:rPr>
              <w:t>CHAR</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B4350A" w14:textId="77777777" w:rsidR="00A916F0" w:rsidRPr="00AB7611" w:rsidRDefault="00A916F0" w:rsidP="00A2351E">
            <w:pPr>
              <w:jc w:val="center"/>
              <w:rPr>
                <w:sz w:val="24"/>
                <w:szCs w:val="24"/>
              </w:rPr>
            </w:pP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63A82F" w14:textId="77777777" w:rsidR="00A916F0" w:rsidRPr="00AB7611" w:rsidRDefault="00A916F0" w:rsidP="00A2351E">
            <w:pPr>
              <w:jc w:val="center"/>
              <w:rPr>
                <w:sz w:val="24"/>
                <w:szCs w:val="24"/>
              </w:rPr>
            </w:pPr>
            <w:r w:rsidRPr="00AB7611">
              <w:rPr>
                <w:color w:val="000000"/>
                <w:szCs w:val="26"/>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37EDF6" w14:textId="77777777" w:rsidR="00A916F0" w:rsidRPr="00AB7611" w:rsidRDefault="00A916F0" w:rsidP="00A2351E">
            <w:pPr>
              <w:jc w:val="center"/>
              <w:rPr>
                <w:sz w:val="24"/>
                <w:szCs w:val="24"/>
              </w:rPr>
            </w:pPr>
            <w:r w:rsidRPr="00AB7611">
              <w:rPr>
                <w:color w:val="000000"/>
                <w:szCs w:val="26"/>
              </w:rPr>
              <w:t>Mật khẩu</w:t>
            </w:r>
          </w:p>
        </w:tc>
      </w:tr>
      <w:tr w:rsidR="00A916F0" w:rsidRPr="00AB7611" w14:paraId="18D714F7" w14:textId="77777777" w:rsidTr="00A2351E">
        <w:trPr>
          <w:trHeight w:val="363"/>
        </w:trPr>
        <w:tc>
          <w:tcPr>
            <w:tcW w:w="33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161D12" w14:textId="41164F8C" w:rsidR="00A916F0" w:rsidRPr="00AB7611" w:rsidRDefault="00A916F0" w:rsidP="00A2351E">
            <w:pPr>
              <w:jc w:val="center"/>
              <w:rPr>
                <w:sz w:val="24"/>
                <w:szCs w:val="24"/>
              </w:rPr>
            </w:pPr>
            <w:r>
              <w:rPr>
                <w:sz w:val="24"/>
                <w:szCs w:val="24"/>
              </w:rPr>
              <w:t>4</w:t>
            </w:r>
          </w:p>
        </w:tc>
        <w:tc>
          <w:tcPr>
            <w:tcW w:w="1247" w:type="pct"/>
            <w:tcBorders>
              <w:top w:val="single" w:sz="4" w:space="0" w:color="000000"/>
              <w:left w:val="single" w:sz="4" w:space="0" w:color="000000"/>
              <w:bottom w:val="single" w:sz="4" w:space="0" w:color="000000"/>
              <w:right w:val="single" w:sz="4" w:space="0" w:color="000000"/>
            </w:tcBorders>
            <w:vAlign w:val="center"/>
          </w:tcPr>
          <w:p w14:paraId="6F660F02" w14:textId="4C4AC22D" w:rsidR="00A916F0" w:rsidRPr="00AB7611" w:rsidRDefault="00A916F0" w:rsidP="00A2351E">
            <w:pPr>
              <w:jc w:val="center"/>
              <w:rPr>
                <w:color w:val="000000"/>
                <w:szCs w:val="26"/>
              </w:rPr>
            </w:pPr>
            <w:r>
              <w:rPr>
                <w:color w:val="000000"/>
                <w:szCs w:val="26"/>
              </w:rPr>
              <w:t>role_</w:t>
            </w:r>
            <w:r w:rsidRPr="00A916F0">
              <w:rPr>
                <w:color w:val="000000"/>
                <w:szCs w:val="26"/>
              </w:rPr>
              <w:t>id</w:t>
            </w:r>
          </w:p>
        </w:tc>
        <w:tc>
          <w:tcPr>
            <w:tcW w:w="6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5AA6E7" w14:textId="6B02E2E1" w:rsidR="00A916F0" w:rsidRPr="00AB7611" w:rsidRDefault="00A916F0" w:rsidP="00A2351E">
            <w:pPr>
              <w:jc w:val="center"/>
              <w:rPr>
                <w:sz w:val="24"/>
                <w:szCs w:val="24"/>
              </w:rPr>
            </w:pPr>
            <w:r w:rsidRPr="00A916F0">
              <w:rPr>
                <w:color w:val="000000"/>
                <w:szCs w:val="26"/>
              </w:rPr>
              <w:t>INT</w:t>
            </w:r>
          </w:p>
        </w:tc>
        <w:tc>
          <w:tcPr>
            <w:tcW w:w="88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C1CA67" w14:textId="4CCB1E91" w:rsidR="00A916F0" w:rsidRPr="00AB7611" w:rsidRDefault="00A916F0" w:rsidP="00A2351E">
            <w:pPr>
              <w:jc w:val="center"/>
              <w:rPr>
                <w:sz w:val="24"/>
                <w:szCs w:val="24"/>
              </w:rPr>
            </w:pPr>
            <w:r w:rsidRPr="00AB7611">
              <w:rPr>
                <w:color w:val="000000"/>
                <w:szCs w:val="26"/>
              </w:rPr>
              <w:t>Khoá</w:t>
            </w:r>
            <w:r>
              <w:rPr>
                <w:color w:val="000000"/>
                <w:szCs w:val="26"/>
              </w:rPr>
              <w:t xml:space="preserve"> ngoại</w:t>
            </w:r>
          </w:p>
        </w:tc>
        <w:tc>
          <w:tcPr>
            <w:tcW w:w="4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7EAD21" w14:textId="77777777" w:rsidR="00A916F0" w:rsidRPr="00AB7611" w:rsidRDefault="00A916F0" w:rsidP="00A2351E">
            <w:pPr>
              <w:jc w:val="center"/>
              <w:rPr>
                <w:sz w:val="24"/>
                <w:szCs w:val="24"/>
              </w:rPr>
            </w:pPr>
            <w:r w:rsidRPr="00AB7611">
              <w:rPr>
                <w:color w:val="000000"/>
                <w:szCs w:val="26"/>
              </w:rPr>
              <w:t>Không</w:t>
            </w:r>
          </w:p>
        </w:tc>
        <w:tc>
          <w:tcPr>
            <w:tcW w:w="14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4B16A" w14:textId="77777777" w:rsidR="00A916F0" w:rsidRPr="00AB7611" w:rsidRDefault="00A916F0" w:rsidP="00A2351E">
            <w:pPr>
              <w:jc w:val="center"/>
              <w:rPr>
                <w:sz w:val="24"/>
                <w:szCs w:val="24"/>
              </w:rPr>
            </w:pPr>
            <w:r w:rsidRPr="00AB7611">
              <w:rPr>
                <w:color w:val="000000"/>
                <w:szCs w:val="26"/>
              </w:rPr>
              <w:t>Họ tên</w:t>
            </w:r>
          </w:p>
        </w:tc>
      </w:tr>
    </w:tbl>
    <w:p w14:paraId="22F0F3F2" w14:textId="77777777" w:rsidR="008D67FA" w:rsidRDefault="008D67FA" w:rsidP="002F7CFA">
      <w:pPr>
        <w:pStyle w:val="L11"/>
        <w:spacing w:before="200" w:after="0" w:line="288" w:lineRule="auto"/>
        <w:ind w:left="14" w:hanging="14"/>
        <w:contextualSpacing/>
        <w:outlineLvl w:val="9"/>
        <w:rPr>
          <w:i/>
          <w:color w:val="auto"/>
        </w:rPr>
      </w:pPr>
    </w:p>
    <w:p w14:paraId="6F018870" w14:textId="060E5C13" w:rsidR="00A916F0" w:rsidRPr="00CB0855" w:rsidRDefault="00A916F0" w:rsidP="00EC1D11">
      <w:pPr>
        <w:pStyle w:val="Heading4"/>
      </w:pPr>
      <w:bookmarkStart w:id="48" w:name="_Toc140180437"/>
      <w:r w:rsidRPr="00CB0855">
        <w:t>B</w:t>
      </w:r>
      <w:r w:rsidR="00EC1D11">
        <w:t>ả</w:t>
      </w:r>
      <w:r w:rsidRPr="00CB0855">
        <w:t xml:space="preserve">ng </w:t>
      </w:r>
      <w:r w:rsidR="00A2351E" w:rsidRPr="00CB0855">
        <w:t>Role</w:t>
      </w:r>
      <w:bookmarkEnd w:id="48"/>
    </w:p>
    <w:p w14:paraId="1EA6804E" w14:textId="789EE4B9" w:rsidR="00A2351E" w:rsidRDefault="00A916F0" w:rsidP="002F7CFA">
      <w:pPr>
        <w:pStyle w:val="L11"/>
        <w:spacing w:before="120" w:after="120" w:line="240" w:lineRule="auto"/>
        <w:ind w:left="14" w:hanging="14"/>
        <w:jc w:val="center"/>
        <w:outlineLvl w:val="9"/>
        <w:rPr>
          <w:color w:val="auto"/>
        </w:rPr>
      </w:pPr>
      <w:r>
        <w:rPr>
          <w:color w:val="auto"/>
        </w:rPr>
        <w:t xml:space="preserve">Bảng: Cơ sở dữ liệu bảng </w:t>
      </w:r>
      <w:r w:rsidR="00FD2B74">
        <w:rPr>
          <w:color w:val="auto"/>
        </w:rPr>
        <w:t>Role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1"/>
        <w:gridCol w:w="1526"/>
        <w:gridCol w:w="1824"/>
        <w:gridCol w:w="2514"/>
        <w:gridCol w:w="1376"/>
        <w:gridCol w:w="1575"/>
      </w:tblGrid>
      <w:tr w:rsidR="00A916F0" w:rsidRPr="00AB7611" w14:paraId="29229673" w14:textId="77777777" w:rsidTr="00A2351E">
        <w:tc>
          <w:tcPr>
            <w:tcW w:w="477"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613A935" w14:textId="77777777" w:rsidR="00A916F0" w:rsidRPr="00AB7611" w:rsidRDefault="00A916F0" w:rsidP="00A2351E">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7B4F1E8E" w14:textId="77777777" w:rsidR="00A916F0" w:rsidRPr="00AB7611" w:rsidRDefault="00A916F0" w:rsidP="00A2351E">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55438A8" w14:textId="77777777" w:rsidR="00A916F0" w:rsidRPr="00AB7611" w:rsidRDefault="00A916F0" w:rsidP="00A2351E">
            <w:pPr>
              <w:jc w:val="center"/>
              <w:rPr>
                <w:sz w:val="24"/>
                <w:szCs w:val="24"/>
              </w:rPr>
            </w:pPr>
            <w:r w:rsidRPr="00AB7611">
              <w:rPr>
                <w:color w:val="000000"/>
                <w:szCs w:val="26"/>
              </w:rPr>
              <w:t>KIỂU</w:t>
            </w:r>
          </w:p>
          <w:p w14:paraId="2B0E3D4E" w14:textId="77777777" w:rsidR="00A916F0" w:rsidRPr="00AB7611" w:rsidRDefault="00A916F0" w:rsidP="00A2351E">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C529C9F" w14:textId="77777777" w:rsidR="00A916F0" w:rsidRPr="00AB7611" w:rsidRDefault="00A916F0" w:rsidP="00A2351E">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84F5DF2" w14:textId="77777777" w:rsidR="00A916F0" w:rsidRPr="00AB7611" w:rsidRDefault="00A916F0" w:rsidP="00A2351E">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7D3F31E" w14:textId="77777777" w:rsidR="00A916F0" w:rsidRPr="00AB7611" w:rsidRDefault="00A916F0" w:rsidP="00A2351E">
            <w:pPr>
              <w:jc w:val="center"/>
              <w:rPr>
                <w:sz w:val="24"/>
                <w:szCs w:val="24"/>
              </w:rPr>
            </w:pPr>
            <w:r w:rsidRPr="00AB7611">
              <w:rPr>
                <w:color w:val="000000"/>
                <w:szCs w:val="26"/>
              </w:rPr>
              <w:t>MÔ TẢ</w:t>
            </w:r>
          </w:p>
        </w:tc>
      </w:tr>
      <w:tr w:rsidR="00A916F0" w:rsidRPr="00AB7611" w14:paraId="31009830" w14:textId="77777777" w:rsidTr="00A2351E">
        <w:tc>
          <w:tcPr>
            <w:tcW w:w="4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F2775F" w14:textId="77777777" w:rsidR="00A916F0" w:rsidRPr="00AB7611" w:rsidRDefault="00A916F0" w:rsidP="00A2351E">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6DA36D4" w14:textId="05D6F5CF" w:rsidR="00A916F0" w:rsidRPr="00AB7611" w:rsidRDefault="00A2351E" w:rsidP="00A2351E">
            <w:pPr>
              <w:jc w:val="center"/>
              <w:rPr>
                <w:color w:val="000000"/>
                <w:szCs w:val="26"/>
              </w:rPr>
            </w:pPr>
            <w:r w:rsidRPr="00A2351E">
              <w:rPr>
                <w:color w:val="000000"/>
                <w:szCs w:val="26"/>
              </w:rPr>
              <w:t>role_Id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762927" w14:textId="77777777" w:rsidR="00A916F0" w:rsidRPr="00AB7611" w:rsidRDefault="00A916F0" w:rsidP="00A2351E">
            <w:pPr>
              <w:jc w:val="center"/>
              <w:rPr>
                <w:sz w:val="24"/>
                <w:szCs w:val="24"/>
              </w:rPr>
            </w:pPr>
            <w:r w:rsidRPr="00A916F0">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15713D" w14:textId="77777777" w:rsidR="00A916F0" w:rsidRPr="00AB7611" w:rsidRDefault="00A916F0" w:rsidP="00A2351E">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A63A94" w14:textId="77777777" w:rsidR="00A916F0" w:rsidRPr="00AB7611" w:rsidRDefault="00A916F0" w:rsidP="00A2351E">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221EB3" w14:textId="1251AB2D" w:rsidR="00A916F0" w:rsidRPr="00AB7611" w:rsidRDefault="00A916F0" w:rsidP="00A2351E">
            <w:pPr>
              <w:jc w:val="center"/>
              <w:rPr>
                <w:sz w:val="24"/>
                <w:szCs w:val="24"/>
              </w:rPr>
            </w:pPr>
            <w:r>
              <w:rPr>
                <w:color w:val="000000"/>
                <w:szCs w:val="26"/>
              </w:rPr>
              <w:t xml:space="preserve">Mã </w:t>
            </w:r>
            <w:r w:rsidR="00A2351E">
              <w:rPr>
                <w:color w:val="000000"/>
                <w:szCs w:val="26"/>
              </w:rPr>
              <w:t>role</w:t>
            </w:r>
          </w:p>
        </w:tc>
      </w:tr>
      <w:tr w:rsidR="00A916F0" w:rsidRPr="00AB7611" w14:paraId="5AA7B128" w14:textId="77777777" w:rsidTr="00A2351E">
        <w:tc>
          <w:tcPr>
            <w:tcW w:w="4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DB3722" w14:textId="77777777" w:rsidR="00A916F0" w:rsidRPr="00AB7611" w:rsidRDefault="00A916F0" w:rsidP="00A2351E">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3ADF216B" w14:textId="2BBC8CDD" w:rsidR="00A916F0" w:rsidRPr="00AB7611" w:rsidRDefault="00A2351E" w:rsidP="00A2351E">
            <w:pPr>
              <w:jc w:val="center"/>
              <w:rPr>
                <w:color w:val="000000"/>
                <w:szCs w:val="26"/>
              </w:rPr>
            </w:pPr>
            <w:r w:rsidRPr="00A2351E">
              <w:rPr>
                <w:color w:val="000000"/>
                <w:szCs w:val="26"/>
              </w:rPr>
              <w:t>roleName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1C856" w14:textId="77777777" w:rsidR="00A916F0" w:rsidRPr="00AB7611" w:rsidRDefault="00A916F0" w:rsidP="00A2351E">
            <w:pPr>
              <w:jc w:val="center"/>
              <w:rPr>
                <w:sz w:val="24"/>
                <w:szCs w:val="24"/>
              </w:rPr>
            </w:pPr>
            <w:r w:rsidRPr="00A916F0">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F4323" w14:textId="77777777" w:rsidR="00A916F0" w:rsidRPr="00AB7611" w:rsidRDefault="00A916F0" w:rsidP="00A2351E">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FF82E2" w14:textId="77777777" w:rsidR="00A916F0" w:rsidRPr="00AB7611" w:rsidRDefault="00A916F0" w:rsidP="00A2351E">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4D0AE4" w14:textId="4C2F07B8" w:rsidR="00A916F0" w:rsidRPr="00AB7611" w:rsidRDefault="00A916F0" w:rsidP="00A2351E">
            <w:pPr>
              <w:jc w:val="center"/>
              <w:rPr>
                <w:sz w:val="24"/>
                <w:szCs w:val="24"/>
              </w:rPr>
            </w:pPr>
            <w:r w:rsidRPr="00AB7611">
              <w:rPr>
                <w:color w:val="000000"/>
                <w:szCs w:val="26"/>
              </w:rPr>
              <w:t xml:space="preserve">Tên </w:t>
            </w:r>
            <w:r w:rsidR="00A2351E">
              <w:rPr>
                <w:color w:val="000000"/>
                <w:szCs w:val="26"/>
              </w:rPr>
              <w:t>role</w:t>
            </w:r>
          </w:p>
        </w:tc>
      </w:tr>
    </w:tbl>
    <w:p w14:paraId="40A6ED10" w14:textId="0BC548F4" w:rsidR="00A916F0" w:rsidRDefault="00A916F0" w:rsidP="00A916F0">
      <w:pPr>
        <w:spacing w:before="100" w:beforeAutospacing="1" w:after="100" w:afterAutospacing="1"/>
        <w:textAlignment w:val="baseline"/>
        <w:rPr>
          <w:color w:val="000000"/>
          <w:szCs w:val="26"/>
        </w:rPr>
      </w:pPr>
    </w:p>
    <w:p w14:paraId="36DE7AF7" w14:textId="77777777" w:rsidR="00EC1D11" w:rsidRDefault="00EC1D11" w:rsidP="00A916F0">
      <w:pPr>
        <w:spacing w:before="100" w:beforeAutospacing="1" w:after="100" w:afterAutospacing="1"/>
        <w:textAlignment w:val="baseline"/>
        <w:rPr>
          <w:color w:val="000000"/>
          <w:szCs w:val="26"/>
        </w:rPr>
      </w:pPr>
    </w:p>
    <w:p w14:paraId="7B648BDC" w14:textId="77777777" w:rsidR="00EC1D11" w:rsidRDefault="00EC1D11" w:rsidP="00A916F0">
      <w:pPr>
        <w:spacing w:before="100" w:beforeAutospacing="1" w:after="100" w:afterAutospacing="1"/>
        <w:textAlignment w:val="baseline"/>
        <w:rPr>
          <w:color w:val="000000"/>
          <w:szCs w:val="26"/>
        </w:rPr>
      </w:pPr>
    </w:p>
    <w:p w14:paraId="2CF6CCAB" w14:textId="18665C3B" w:rsidR="00A2351E" w:rsidRPr="00CB0855" w:rsidRDefault="00A2351E" w:rsidP="00EC1D11">
      <w:pPr>
        <w:pStyle w:val="Heading4"/>
      </w:pPr>
      <w:bookmarkStart w:id="49" w:name="_Toc140180438"/>
      <w:r w:rsidRPr="00CB0855">
        <w:lastRenderedPageBreak/>
        <w:t xml:space="preserve">Bảng </w:t>
      </w:r>
      <w:r w:rsidR="00B03A0A" w:rsidRPr="00CB0855">
        <w:t>Patient</w:t>
      </w:r>
      <w:bookmarkEnd w:id="49"/>
    </w:p>
    <w:p w14:paraId="634D5E01" w14:textId="559B6D0D"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B03A0A">
        <w:rPr>
          <w:color w:val="auto"/>
        </w:rPr>
        <w:t>Patient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A2351E" w:rsidRPr="00AB7611" w14:paraId="66CDC456" w14:textId="77777777" w:rsidTr="00A2351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A1C3CD5" w14:textId="77777777" w:rsidR="00A2351E" w:rsidRPr="00AB7611" w:rsidRDefault="00A2351E" w:rsidP="00CB085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8568382" w14:textId="77777777" w:rsidR="00A2351E" w:rsidRPr="00AB7611" w:rsidRDefault="00A2351E" w:rsidP="00CB085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9FFDAAF" w14:textId="77777777" w:rsidR="00A2351E" w:rsidRPr="00AB7611" w:rsidRDefault="00A2351E" w:rsidP="00CB0855">
            <w:pPr>
              <w:jc w:val="center"/>
              <w:rPr>
                <w:sz w:val="24"/>
                <w:szCs w:val="24"/>
              </w:rPr>
            </w:pPr>
            <w:r w:rsidRPr="00AB7611">
              <w:rPr>
                <w:color w:val="000000"/>
                <w:szCs w:val="26"/>
              </w:rPr>
              <w:t>KIỂU</w:t>
            </w:r>
          </w:p>
          <w:p w14:paraId="777537D9" w14:textId="77777777" w:rsidR="00A2351E" w:rsidRPr="00AB7611" w:rsidRDefault="00A2351E" w:rsidP="00CB085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6EC7C96" w14:textId="77777777" w:rsidR="00A2351E" w:rsidRPr="00AB7611" w:rsidRDefault="00A2351E" w:rsidP="00CB085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97470F8" w14:textId="77777777" w:rsidR="00A2351E" w:rsidRPr="00AB7611" w:rsidRDefault="00A2351E" w:rsidP="00CB085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31E91D8" w14:textId="77777777" w:rsidR="00A2351E" w:rsidRPr="00AB7611" w:rsidRDefault="00A2351E" w:rsidP="00CB0855">
            <w:pPr>
              <w:jc w:val="center"/>
              <w:rPr>
                <w:sz w:val="24"/>
                <w:szCs w:val="24"/>
              </w:rPr>
            </w:pPr>
            <w:r w:rsidRPr="00AB7611">
              <w:rPr>
                <w:color w:val="000000"/>
                <w:szCs w:val="26"/>
              </w:rPr>
              <w:t>MÔ TẢ</w:t>
            </w:r>
          </w:p>
        </w:tc>
      </w:tr>
      <w:tr w:rsidR="00A2351E" w:rsidRPr="00AB7611" w14:paraId="24C6FF18"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F21245" w14:textId="77777777" w:rsidR="00A2351E" w:rsidRPr="00AB7611" w:rsidRDefault="00A2351E" w:rsidP="00CB085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7B3EB03" w14:textId="252BD287" w:rsidR="00A2351E" w:rsidRPr="00AB7611" w:rsidRDefault="00B03A0A" w:rsidP="00CB0855">
            <w:pPr>
              <w:jc w:val="center"/>
              <w:rPr>
                <w:color w:val="000000"/>
                <w:szCs w:val="26"/>
              </w:rPr>
            </w:pPr>
            <w:r w:rsidRPr="00B03A0A">
              <w:rPr>
                <w:color w:val="000000"/>
                <w:szCs w:val="26"/>
              </w:rPr>
              <w:t>patient_id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4B9500" w14:textId="513DBB45" w:rsidR="00A2351E" w:rsidRPr="00AB7611" w:rsidRDefault="00B03A0A" w:rsidP="00CB0855">
            <w:pPr>
              <w:jc w:val="center"/>
              <w:rPr>
                <w:sz w:val="24"/>
                <w:szCs w:val="24"/>
              </w:rPr>
            </w:pPr>
            <w:r w:rsidRPr="00B03A0A">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002B5" w14:textId="77777777" w:rsidR="00A2351E" w:rsidRPr="00AB7611" w:rsidRDefault="00A2351E" w:rsidP="00CB085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94AE33" w14:textId="77777777" w:rsidR="00A2351E" w:rsidRPr="00AB7611" w:rsidRDefault="00A2351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EBA935" w14:textId="30441C93" w:rsidR="00A2351E" w:rsidRPr="00AB7611" w:rsidRDefault="000C7F2E" w:rsidP="00CB0855">
            <w:pPr>
              <w:jc w:val="center"/>
              <w:rPr>
                <w:sz w:val="24"/>
                <w:szCs w:val="24"/>
              </w:rPr>
            </w:pPr>
            <w:r>
              <w:rPr>
                <w:color w:val="000000"/>
                <w:szCs w:val="26"/>
              </w:rPr>
              <w:t>Mã bệnh nhân</w:t>
            </w:r>
          </w:p>
        </w:tc>
      </w:tr>
      <w:tr w:rsidR="00A2351E" w:rsidRPr="00AB7611" w14:paraId="74212AFB"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34EEF9" w14:textId="77777777" w:rsidR="00A2351E" w:rsidRPr="00AB7611" w:rsidRDefault="00A2351E" w:rsidP="00CB085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66C08339" w14:textId="73D281A6" w:rsidR="00A2351E" w:rsidRPr="00AB7611" w:rsidRDefault="00B03A0A" w:rsidP="00CB0855">
            <w:pPr>
              <w:jc w:val="center"/>
              <w:rPr>
                <w:color w:val="000000"/>
                <w:szCs w:val="26"/>
              </w:rPr>
            </w:pPr>
            <w:r w:rsidRPr="00B03A0A">
              <w:rPr>
                <w:color w:val="000000"/>
                <w:szCs w:val="26"/>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70777" w14:textId="77777777" w:rsidR="00A2351E" w:rsidRPr="00AB7611" w:rsidRDefault="00A2351E" w:rsidP="00CB0855">
            <w:pPr>
              <w:jc w:val="center"/>
              <w:rPr>
                <w:sz w:val="24"/>
                <w:szCs w:val="24"/>
              </w:rPr>
            </w:pPr>
            <w:r w:rsidRPr="00A916F0">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66126F" w14:textId="77777777" w:rsidR="00A2351E" w:rsidRPr="00AB7611" w:rsidRDefault="00A2351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DDFAA1" w14:textId="77777777" w:rsidR="00A2351E" w:rsidRPr="00AB7611" w:rsidRDefault="00A2351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4B5DA" w14:textId="238FBE70" w:rsidR="00A2351E" w:rsidRPr="00AB7611" w:rsidRDefault="000C7F2E" w:rsidP="00CB0855">
            <w:pPr>
              <w:jc w:val="center"/>
              <w:rPr>
                <w:sz w:val="24"/>
                <w:szCs w:val="24"/>
              </w:rPr>
            </w:pPr>
            <w:r>
              <w:rPr>
                <w:color w:val="000000"/>
                <w:szCs w:val="26"/>
              </w:rPr>
              <w:t>Tên bệnh nhân</w:t>
            </w:r>
          </w:p>
        </w:tc>
      </w:tr>
      <w:tr w:rsidR="00B03A0A" w:rsidRPr="00AB7611" w14:paraId="5AC4698A"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90C11" w14:textId="3F35F300" w:rsidR="00B03A0A" w:rsidRDefault="00B03A0A" w:rsidP="00CB085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3E80A551" w14:textId="2218E77E" w:rsidR="00B03A0A" w:rsidRPr="00B03A0A" w:rsidRDefault="00B03A0A" w:rsidP="00CB0855">
            <w:pPr>
              <w:jc w:val="center"/>
              <w:rPr>
                <w:color w:val="000000"/>
                <w:szCs w:val="26"/>
              </w:rPr>
            </w:pPr>
            <w:r w:rsidRPr="00B03A0A">
              <w:rPr>
                <w:color w:val="000000"/>
                <w:szCs w:val="26"/>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2F6A8" w14:textId="546E5992" w:rsidR="00B03A0A" w:rsidRPr="00A916F0" w:rsidRDefault="00B03A0A" w:rsidP="00CB0855">
            <w:pPr>
              <w:jc w:val="center"/>
              <w:rPr>
                <w:color w:val="000000"/>
                <w:szCs w:val="26"/>
              </w:rPr>
            </w:pPr>
            <w:r>
              <w:rPr>
                <w:color w:val="000000"/>
                <w:szCs w:val="26"/>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D69E4"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42805" w14:textId="147E5DA3"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019A4" w14:textId="3585473F" w:rsidR="00B03A0A" w:rsidRPr="00AB7611" w:rsidRDefault="000C7F2E" w:rsidP="00CB0855">
            <w:pPr>
              <w:jc w:val="center"/>
              <w:rPr>
                <w:color w:val="000000"/>
                <w:szCs w:val="26"/>
              </w:rPr>
            </w:pPr>
            <w:r>
              <w:rPr>
                <w:color w:val="000000"/>
                <w:szCs w:val="26"/>
              </w:rPr>
              <w:t>Ngày sinh</w:t>
            </w:r>
          </w:p>
        </w:tc>
      </w:tr>
      <w:tr w:rsidR="00B03A0A" w:rsidRPr="00AB7611" w14:paraId="273482E6"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FE595" w14:textId="70482903" w:rsidR="00B03A0A" w:rsidRDefault="00B03A0A" w:rsidP="00CB085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11374126" w14:textId="6FB7E073" w:rsidR="00B03A0A" w:rsidRPr="00B03A0A" w:rsidRDefault="00B03A0A" w:rsidP="00CB0855">
            <w:pPr>
              <w:jc w:val="center"/>
              <w:rPr>
                <w:color w:val="000000"/>
                <w:szCs w:val="26"/>
              </w:rPr>
            </w:pPr>
            <w:r w:rsidRPr="00B03A0A">
              <w:rPr>
                <w:color w:val="000000"/>
                <w:szCs w:val="26"/>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B153E" w14:textId="74D0AA77" w:rsidR="00B03A0A" w:rsidRPr="00A916F0" w:rsidRDefault="00B03A0A" w:rsidP="00CB0855">
            <w:pPr>
              <w:jc w:val="center"/>
              <w:rPr>
                <w:color w:val="000000"/>
                <w:szCs w:val="26"/>
              </w:rPr>
            </w:pPr>
            <w:r w:rsidRPr="00B03A0A">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AA09B"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F061E4" w14:textId="2C1B7AC3"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8488F" w14:textId="43FA7645" w:rsidR="00B03A0A" w:rsidRPr="00AB7611" w:rsidRDefault="000C7F2E" w:rsidP="00CB0855">
            <w:pPr>
              <w:jc w:val="center"/>
              <w:rPr>
                <w:color w:val="000000"/>
                <w:szCs w:val="26"/>
              </w:rPr>
            </w:pPr>
            <w:r>
              <w:rPr>
                <w:color w:val="000000"/>
                <w:szCs w:val="26"/>
              </w:rPr>
              <w:t>Giới tín</w:t>
            </w:r>
          </w:p>
        </w:tc>
      </w:tr>
      <w:tr w:rsidR="00B03A0A" w:rsidRPr="00AB7611" w14:paraId="101C7B01"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2752A" w14:textId="326CA341" w:rsidR="00B03A0A" w:rsidRDefault="00B03A0A" w:rsidP="00CB085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16C5C173" w14:textId="19E17E06" w:rsidR="00B03A0A" w:rsidRPr="00B03A0A" w:rsidRDefault="00B03A0A" w:rsidP="00CB0855">
            <w:pPr>
              <w:jc w:val="center"/>
              <w:rPr>
                <w:color w:val="000000"/>
                <w:szCs w:val="26"/>
              </w:rPr>
            </w:pPr>
            <w:r w:rsidRPr="00B03A0A">
              <w:rPr>
                <w:color w:val="000000"/>
                <w:szCs w:val="26"/>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9B0F8D" w14:textId="33B4BB8A" w:rsidR="00B03A0A" w:rsidRPr="00A916F0" w:rsidRDefault="00B03A0A" w:rsidP="00CB085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B06598"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65C18" w14:textId="13E34E2B"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809CA" w14:textId="5CDE035B" w:rsidR="00B03A0A" w:rsidRPr="00AB7611" w:rsidRDefault="000C7F2E" w:rsidP="00CB0855">
            <w:pPr>
              <w:jc w:val="center"/>
              <w:rPr>
                <w:color w:val="000000"/>
                <w:szCs w:val="26"/>
              </w:rPr>
            </w:pPr>
            <w:r>
              <w:rPr>
                <w:color w:val="000000"/>
                <w:szCs w:val="26"/>
              </w:rPr>
              <w:t>Địa chỉ</w:t>
            </w:r>
          </w:p>
        </w:tc>
      </w:tr>
      <w:tr w:rsidR="00B03A0A" w:rsidRPr="00AB7611" w14:paraId="3355724E"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10B70F" w14:textId="6A709500" w:rsidR="00B03A0A" w:rsidRDefault="00B03A0A" w:rsidP="00CB085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454B8C45" w14:textId="645AE0D8" w:rsidR="00B03A0A" w:rsidRPr="00B03A0A" w:rsidRDefault="00B03A0A" w:rsidP="00CB0855">
            <w:pPr>
              <w:jc w:val="center"/>
              <w:rPr>
                <w:color w:val="000000"/>
                <w:szCs w:val="26"/>
              </w:rPr>
            </w:pPr>
            <w:r w:rsidRPr="00B03A0A">
              <w:rPr>
                <w:color w:val="000000"/>
                <w:szCs w:val="26"/>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11A64" w14:textId="22D94F4F" w:rsidR="00B03A0A" w:rsidRPr="00A916F0" w:rsidRDefault="00B03A0A" w:rsidP="00CB085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6E5AAE"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996B81" w14:textId="786DBBE2"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BDE05E" w14:textId="1016535C" w:rsidR="00B03A0A" w:rsidRPr="00AB7611" w:rsidRDefault="000C7F2E" w:rsidP="00CB0855">
            <w:pPr>
              <w:jc w:val="center"/>
              <w:rPr>
                <w:color w:val="000000"/>
                <w:szCs w:val="26"/>
              </w:rPr>
            </w:pPr>
            <w:r>
              <w:rPr>
                <w:color w:val="000000"/>
                <w:szCs w:val="26"/>
              </w:rPr>
              <w:t>Số điện thoại</w:t>
            </w:r>
          </w:p>
        </w:tc>
      </w:tr>
      <w:tr w:rsidR="00B03A0A" w:rsidRPr="00AB7611" w14:paraId="1BB21A30"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1183F8" w14:textId="074D5A35" w:rsidR="00B03A0A" w:rsidRDefault="00B03A0A" w:rsidP="00CB085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00006BA8" w14:textId="7D7BC70D" w:rsidR="00B03A0A" w:rsidRPr="00B03A0A" w:rsidRDefault="00B03A0A" w:rsidP="00CB0855">
            <w:pPr>
              <w:jc w:val="center"/>
              <w:rPr>
                <w:color w:val="000000"/>
                <w:szCs w:val="26"/>
              </w:rPr>
            </w:pPr>
            <w:r w:rsidRPr="00B03A0A">
              <w:rPr>
                <w:color w:val="000000"/>
                <w:szCs w:val="26"/>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EC61A" w14:textId="3DB25127" w:rsidR="00B03A0A" w:rsidRPr="00A916F0" w:rsidRDefault="004B038C" w:rsidP="00CB085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72A485"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E581D" w14:textId="58DF0E34"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270330" w14:textId="79678CAA" w:rsidR="00B03A0A" w:rsidRPr="00AB7611" w:rsidRDefault="000C7F2E" w:rsidP="00CB0855">
            <w:pPr>
              <w:jc w:val="center"/>
              <w:rPr>
                <w:color w:val="000000"/>
                <w:szCs w:val="26"/>
              </w:rPr>
            </w:pPr>
            <w:r>
              <w:rPr>
                <w:color w:val="000000"/>
                <w:szCs w:val="26"/>
              </w:rPr>
              <w:t>Email</w:t>
            </w:r>
          </w:p>
        </w:tc>
      </w:tr>
      <w:tr w:rsidR="00B03A0A" w:rsidRPr="00AB7611" w14:paraId="52DC735F"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967386" w14:textId="128EB829" w:rsidR="00B03A0A" w:rsidRDefault="00B03A0A" w:rsidP="00CB085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5FDAA602" w14:textId="42381FFF" w:rsidR="00B03A0A" w:rsidRPr="00B03A0A" w:rsidRDefault="00B03A0A" w:rsidP="00CB0855">
            <w:pPr>
              <w:jc w:val="center"/>
              <w:rPr>
                <w:color w:val="000000"/>
                <w:szCs w:val="26"/>
              </w:rPr>
            </w:pPr>
            <w:r w:rsidRPr="00B03A0A">
              <w:rPr>
                <w:color w:val="000000"/>
                <w:szCs w:val="26"/>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1F7BC2" w14:textId="481A3F85" w:rsidR="00B03A0A" w:rsidRPr="00A916F0" w:rsidRDefault="004B038C" w:rsidP="00CB085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BA3EE" w14:textId="77777777" w:rsidR="00B03A0A" w:rsidRPr="00AB7611" w:rsidRDefault="00B03A0A"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CD53A" w14:textId="217682E5" w:rsidR="00B03A0A" w:rsidRPr="00AB7611" w:rsidRDefault="004B038C"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CDDF8" w14:textId="77777777" w:rsidR="00B03A0A" w:rsidRPr="00AB7611" w:rsidRDefault="00B03A0A" w:rsidP="00CB0855">
            <w:pPr>
              <w:jc w:val="center"/>
              <w:rPr>
                <w:color w:val="000000"/>
                <w:szCs w:val="26"/>
              </w:rPr>
            </w:pPr>
          </w:p>
        </w:tc>
      </w:tr>
    </w:tbl>
    <w:p w14:paraId="7A199F99" w14:textId="77777777" w:rsidR="008D67FA" w:rsidRDefault="008D67FA" w:rsidP="002F7CFA">
      <w:pPr>
        <w:pStyle w:val="L11"/>
        <w:outlineLvl w:val="9"/>
        <w:rPr>
          <w:i/>
          <w:color w:val="auto"/>
        </w:rPr>
      </w:pPr>
    </w:p>
    <w:p w14:paraId="7601CB64" w14:textId="77777777" w:rsidR="008D67FA" w:rsidRDefault="008D67FA" w:rsidP="002F7CFA">
      <w:pPr>
        <w:pStyle w:val="L11"/>
        <w:outlineLvl w:val="9"/>
        <w:rPr>
          <w:i/>
          <w:color w:val="auto"/>
        </w:rPr>
      </w:pPr>
    </w:p>
    <w:p w14:paraId="43B5938F" w14:textId="77777777" w:rsidR="00EC1D11" w:rsidRDefault="00EC1D11" w:rsidP="002F7CFA">
      <w:pPr>
        <w:pStyle w:val="L11"/>
        <w:outlineLvl w:val="9"/>
        <w:rPr>
          <w:i/>
          <w:color w:val="auto"/>
        </w:rPr>
      </w:pPr>
    </w:p>
    <w:p w14:paraId="73CFAF91" w14:textId="77777777" w:rsidR="00EC1D11" w:rsidRDefault="00EC1D11" w:rsidP="002F7CFA">
      <w:pPr>
        <w:pStyle w:val="L11"/>
        <w:outlineLvl w:val="9"/>
        <w:rPr>
          <w:i/>
          <w:color w:val="auto"/>
        </w:rPr>
      </w:pPr>
    </w:p>
    <w:p w14:paraId="2AA22A1D" w14:textId="77777777" w:rsidR="00EC1D11" w:rsidRDefault="00EC1D11" w:rsidP="002F7CFA">
      <w:pPr>
        <w:pStyle w:val="L11"/>
        <w:outlineLvl w:val="9"/>
        <w:rPr>
          <w:i/>
          <w:color w:val="auto"/>
        </w:rPr>
      </w:pPr>
    </w:p>
    <w:p w14:paraId="7F4408AE" w14:textId="77777777" w:rsidR="00EC1D11" w:rsidRDefault="00EC1D11" w:rsidP="002F7CFA">
      <w:pPr>
        <w:pStyle w:val="L11"/>
        <w:outlineLvl w:val="9"/>
        <w:rPr>
          <w:i/>
          <w:color w:val="auto"/>
        </w:rPr>
      </w:pPr>
    </w:p>
    <w:p w14:paraId="4E2351E6" w14:textId="77777777" w:rsidR="00EC1D11" w:rsidRDefault="00EC1D11" w:rsidP="002F7CFA">
      <w:pPr>
        <w:pStyle w:val="L11"/>
        <w:outlineLvl w:val="9"/>
        <w:rPr>
          <w:i/>
          <w:color w:val="auto"/>
        </w:rPr>
      </w:pPr>
    </w:p>
    <w:p w14:paraId="74075EC7" w14:textId="77777777" w:rsidR="00EC1D11" w:rsidRDefault="00EC1D11" w:rsidP="002F7CFA">
      <w:pPr>
        <w:pStyle w:val="L11"/>
        <w:outlineLvl w:val="9"/>
        <w:rPr>
          <w:i/>
          <w:color w:val="auto"/>
        </w:rPr>
      </w:pPr>
    </w:p>
    <w:p w14:paraId="73927580" w14:textId="77777777" w:rsidR="00EC1D11" w:rsidRDefault="00EC1D11" w:rsidP="002F7CFA">
      <w:pPr>
        <w:pStyle w:val="L11"/>
        <w:outlineLvl w:val="9"/>
        <w:rPr>
          <w:i/>
          <w:color w:val="auto"/>
        </w:rPr>
      </w:pPr>
    </w:p>
    <w:p w14:paraId="32679416" w14:textId="77777777" w:rsidR="00EC1D11" w:rsidRDefault="00EC1D11" w:rsidP="002F7CFA">
      <w:pPr>
        <w:pStyle w:val="L11"/>
        <w:outlineLvl w:val="9"/>
        <w:rPr>
          <w:i/>
          <w:color w:val="auto"/>
        </w:rPr>
      </w:pPr>
    </w:p>
    <w:p w14:paraId="2A49AC4F" w14:textId="424CF71A" w:rsidR="00A2351E" w:rsidRPr="00CB0855" w:rsidRDefault="00A2351E" w:rsidP="00EC1D11">
      <w:pPr>
        <w:pStyle w:val="Heading4"/>
      </w:pPr>
      <w:bookmarkStart w:id="50" w:name="_Toc140180439"/>
      <w:r w:rsidRPr="00CB0855">
        <w:lastRenderedPageBreak/>
        <w:t xml:space="preserve">Bảng </w:t>
      </w:r>
      <w:r w:rsidR="000C7F2E" w:rsidRPr="00CB0855">
        <w:t>Doctor</w:t>
      </w:r>
      <w:bookmarkEnd w:id="50"/>
    </w:p>
    <w:p w14:paraId="67641AC7" w14:textId="231BC5BE" w:rsidR="00A2351E" w:rsidRPr="000C7F2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Doctor</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0C7F2E" w:rsidRPr="00AB7611" w14:paraId="200DF1DC"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7E28B53" w14:textId="77777777" w:rsidR="000C7F2E" w:rsidRPr="00AB7611" w:rsidRDefault="000C7F2E" w:rsidP="00C31D4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9079EA9" w14:textId="77777777" w:rsidR="000C7F2E" w:rsidRPr="00AB7611" w:rsidRDefault="000C7F2E" w:rsidP="00C31D4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45E7303" w14:textId="77777777" w:rsidR="000C7F2E" w:rsidRPr="00AB7611" w:rsidRDefault="000C7F2E" w:rsidP="00C31D45">
            <w:pPr>
              <w:jc w:val="center"/>
              <w:rPr>
                <w:sz w:val="24"/>
                <w:szCs w:val="24"/>
              </w:rPr>
            </w:pPr>
            <w:r w:rsidRPr="00AB7611">
              <w:rPr>
                <w:color w:val="000000"/>
                <w:szCs w:val="26"/>
              </w:rPr>
              <w:t>KIỂU</w:t>
            </w:r>
          </w:p>
          <w:p w14:paraId="466F2E14" w14:textId="77777777" w:rsidR="000C7F2E" w:rsidRPr="00AB7611" w:rsidRDefault="000C7F2E" w:rsidP="00C31D4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2479600" w14:textId="77777777" w:rsidR="000C7F2E" w:rsidRPr="00AB7611" w:rsidRDefault="000C7F2E" w:rsidP="00C31D4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7F524494" w14:textId="77777777" w:rsidR="000C7F2E" w:rsidRPr="00AB7611" w:rsidRDefault="000C7F2E" w:rsidP="00C31D4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21DE604" w14:textId="77777777" w:rsidR="000C7F2E" w:rsidRPr="00AB7611" w:rsidRDefault="000C7F2E" w:rsidP="00C31D45">
            <w:pPr>
              <w:jc w:val="center"/>
              <w:rPr>
                <w:sz w:val="24"/>
                <w:szCs w:val="24"/>
              </w:rPr>
            </w:pPr>
            <w:r w:rsidRPr="00AB7611">
              <w:rPr>
                <w:color w:val="000000"/>
                <w:szCs w:val="26"/>
              </w:rPr>
              <w:t>MÔ TẢ</w:t>
            </w:r>
          </w:p>
        </w:tc>
      </w:tr>
      <w:tr w:rsidR="000C7F2E" w:rsidRPr="00AB7611" w14:paraId="0F5F477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04468F" w14:textId="77777777" w:rsidR="000C7F2E" w:rsidRPr="00AB7611" w:rsidRDefault="000C7F2E" w:rsidP="00C31D4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0913BA4A" w14:textId="4802EF4A" w:rsidR="000C7F2E" w:rsidRPr="00AB7611" w:rsidRDefault="000C7F2E" w:rsidP="000C7F2E">
            <w:pPr>
              <w:jc w:val="center"/>
              <w:rPr>
                <w:color w:val="000000"/>
                <w:szCs w:val="26"/>
              </w:rPr>
            </w:pPr>
            <w:r w:rsidRPr="000C7F2E">
              <w:rPr>
                <w:color w:val="000000"/>
                <w:szCs w:val="26"/>
              </w:rPr>
              <w:t xml:space="preserve">doctor_id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DE504B" w14:textId="06B0E54C" w:rsidR="000C7F2E" w:rsidRPr="00AB7611" w:rsidRDefault="000C7F2E" w:rsidP="00C31D45">
            <w:pPr>
              <w:jc w:val="center"/>
              <w:rPr>
                <w:sz w:val="24"/>
                <w:szCs w:val="24"/>
              </w:rPr>
            </w:pPr>
            <w:r w:rsidRPr="000C7F2E">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B3BEA" w14:textId="77777777" w:rsidR="000C7F2E" w:rsidRPr="00AB7611" w:rsidRDefault="000C7F2E" w:rsidP="00C31D4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F664B5" w14:textId="77777777" w:rsidR="000C7F2E" w:rsidRPr="00AB7611" w:rsidRDefault="000C7F2E" w:rsidP="00C31D4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8278C1" w14:textId="47F255E1" w:rsidR="000C7F2E" w:rsidRPr="00AB7611" w:rsidRDefault="000C7F2E" w:rsidP="000C7F2E">
            <w:pPr>
              <w:jc w:val="center"/>
              <w:rPr>
                <w:sz w:val="24"/>
                <w:szCs w:val="24"/>
              </w:rPr>
            </w:pPr>
            <w:r>
              <w:rPr>
                <w:color w:val="000000"/>
                <w:szCs w:val="26"/>
              </w:rPr>
              <w:t>Mã bác sĩ</w:t>
            </w:r>
          </w:p>
        </w:tc>
      </w:tr>
      <w:tr w:rsidR="000C7F2E" w:rsidRPr="00AB7611" w14:paraId="2262897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45D21C" w14:textId="77777777" w:rsidR="000C7F2E" w:rsidRPr="00AB7611" w:rsidRDefault="000C7F2E" w:rsidP="00C31D4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29A5E40" w14:textId="77777777" w:rsidR="000C7F2E" w:rsidRPr="00AB7611" w:rsidRDefault="000C7F2E" w:rsidP="00C31D45">
            <w:pPr>
              <w:jc w:val="center"/>
              <w:rPr>
                <w:color w:val="000000"/>
                <w:szCs w:val="26"/>
              </w:rPr>
            </w:pPr>
            <w:r w:rsidRPr="00B03A0A">
              <w:rPr>
                <w:color w:val="000000"/>
                <w:szCs w:val="26"/>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1EB48A" w14:textId="444181B7" w:rsidR="000C7F2E" w:rsidRPr="00AB7611" w:rsidRDefault="000C7F2E" w:rsidP="00C31D45">
            <w:pPr>
              <w:jc w:val="center"/>
              <w:rPr>
                <w:sz w:val="24"/>
                <w:szCs w:val="24"/>
              </w:rPr>
            </w:pPr>
            <w:r w:rsidRPr="000C7F2E">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00CC33"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A6B7F7" w14:textId="77777777" w:rsidR="000C7F2E" w:rsidRPr="00AB7611" w:rsidRDefault="000C7F2E" w:rsidP="00C31D4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EC46BD" w14:textId="536E4E21" w:rsidR="000C7F2E" w:rsidRPr="00AB7611" w:rsidRDefault="000C7F2E" w:rsidP="000C7F2E">
            <w:pPr>
              <w:jc w:val="center"/>
              <w:rPr>
                <w:sz w:val="24"/>
                <w:szCs w:val="24"/>
              </w:rPr>
            </w:pPr>
            <w:r>
              <w:rPr>
                <w:color w:val="000000"/>
                <w:szCs w:val="26"/>
              </w:rPr>
              <w:t>Tên bác sĩ</w:t>
            </w:r>
          </w:p>
        </w:tc>
      </w:tr>
      <w:tr w:rsidR="000C7F2E" w:rsidRPr="00AB7611" w14:paraId="4ACE0483"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416F88" w14:textId="77777777" w:rsidR="000C7F2E" w:rsidRDefault="000C7F2E" w:rsidP="00C31D4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1E607632" w14:textId="77777777" w:rsidR="000C7F2E" w:rsidRPr="00B03A0A" w:rsidRDefault="000C7F2E" w:rsidP="00C31D45">
            <w:pPr>
              <w:jc w:val="center"/>
              <w:rPr>
                <w:color w:val="000000"/>
                <w:szCs w:val="26"/>
              </w:rPr>
            </w:pPr>
            <w:r w:rsidRPr="00B03A0A">
              <w:rPr>
                <w:color w:val="000000"/>
                <w:szCs w:val="26"/>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A32212" w14:textId="77777777" w:rsidR="000C7F2E" w:rsidRPr="00A916F0" w:rsidRDefault="000C7F2E" w:rsidP="00C31D45">
            <w:pPr>
              <w:jc w:val="center"/>
              <w:rPr>
                <w:color w:val="000000"/>
                <w:szCs w:val="26"/>
              </w:rPr>
            </w:pPr>
            <w:r>
              <w:rPr>
                <w:color w:val="000000"/>
                <w:szCs w:val="26"/>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EF870"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DA9BD"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15BBAF" w14:textId="77777777" w:rsidR="000C7F2E" w:rsidRPr="00AB7611" w:rsidRDefault="000C7F2E" w:rsidP="00C31D45">
            <w:pPr>
              <w:jc w:val="center"/>
              <w:rPr>
                <w:color w:val="000000"/>
                <w:szCs w:val="26"/>
              </w:rPr>
            </w:pPr>
            <w:r>
              <w:rPr>
                <w:color w:val="000000"/>
                <w:szCs w:val="26"/>
              </w:rPr>
              <w:t>Ngày sinh</w:t>
            </w:r>
          </w:p>
        </w:tc>
      </w:tr>
      <w:tr w:rsidR="000C7F2E" w:rsidRPr="00AB7611" w14:paraId="744BFFF2"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8FEA8F" w14:textId="77777777" w:rsidR="000C7F2E" w:rsidRDefault="000C7F2E" w:rsidP="00C31D4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1826490B" w14:textId="77777777" w:rsidR="000C7F2E" w:rsidRPr="00B03A0A" w:rsidRDefault="000C7F2E" w:rsidP="00C31D45">
            <w:pPr>
              <w:jc w:val="center"/>
              <w:rPr>
                <w:color w:val="000000"/>
                <w:szCs w:val="26"/>
              </w:rPr>
            </w:pPr>
            <w:r w:rsidRPr="00B03A0A">
              <w:rPr>
                <w:color w:val="000000"/>
                <w:szCs w:val="26"/>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CDD5A" w14:textId="2950413D" w:rsidR="000C7F2E" w:rsidRPr="00A916F0" w:rsidRDefault="000C7F2E" w:rsidP="00C31D45">
            <w:pPr>
              <w:jc w:val="center"/>
              <w:rPr>
                <w:color w:val="000000"/>
                <w:szCs w:val="26"/>
              </w:rPr>
            </w:pPr>
            <w:r>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547B92"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155A84"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3E68ED" w14:textId="6B2BD649" w:rsidR="000C7F2E" w:rsidRPr="00AB7611" w:rsidRDefault="000C7F2E" w:rsidP="00C31D45">
            <w:pPr>
              <w:jc w:val="center"/>
              <w:rPr>
                <w:color w:val="000000"/>
                <w:szCs w:val="26"/>
              </w:rPr>
            </w:pPr>
            <w:r>
              <w:rPr>
                <w:color w:val="000000"/>
                <w:szCs w:val="26"/>
              </w:rPr>
              <w:t>Giới tính</w:t>
            </w:r>
          </w:p>
        </w:tc>
      </w:tr>
      <w:tr w:rsidR="000C7F2E" w:rsidRPr="00AB7611" w14:paraId="72D7C564"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6DB6E" w14:textId="77777777" w:rsidR="000C7F2E" w:rsidRDefault="000C7F2E" w:rsidP="00C31D4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763CCFD1" w14:textId="77777777" w:rsidR="000C7F2E" w:rsidRPr="00B03A0A" w:rsidRDefault="000C7F2E" w:rsidP="00C31D45">
            <w:pPr>
              <w:jc w:val="center"/>
              <w:rPr>
                <w:color w:val="000000"/>
                <w:szCs w:val="26"/>
              </w:rPr>
            </w:pPr>
            <w:r w:rsidRPr="00B03A0A">
              <w:rPr>
                <w:color w:val="000000"/>
                <w:szCs w:val="26"/>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FD825C" w14:textId="77777777" w:rsidR="000C7F2E" w:rsidRPr="00A916F0" w:rsidRDefault="000C7F2E" w:rsidP="00C31D4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7EB999"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A2E292"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DAD985" w14:textId="77777777" w:rsidR="000C7F2E" w:rsidRPr="00AB7611" w:rsidRDefault="000C7F2E" w:rsidP="00C31D45">
            <w:pPr>
              <w:jc w:val="center"/>
              <w:rPr>
                <w:color w:val="000000"/>
                <w:szCs w:val="26"/>
              </w:rPr>
            </w:pPr>
            <w:r>
              <w:rPr>
                <w:color w:val="000000"/>
                <w:szCs w:val="26"/>
              </w:rPr>
              <w:t>Địa chỉ</w:t>
            </w:r>
          </w:p>
        </w:tc>
      </w:tr>
      <w:tr w:rsidR="000C7F2E" w:rsidRPr="00AB7611" w14:paraId="0767684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BC73C1" w14:textId="77777777" w:rsidR="000C7F2E" w:rsidRDefault="000C7F2E" w:rsidP="00C31D4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0AB198A5" w14:textId="77777777" w:rsidR="000C7F2E" w:rsidRPr="00B03A0A" w:rsidRDefault="000C7F2E" w:rsidP="00C31D45">
            <w:pPr>
              <w:jc w:val="center"/>
              <w:rPr>
                <w:color w:val="000000"/>
                <w:szCs w:val="26"/>
              </w:rPr>
            </w:pPr>
            <w:r w:rsidRPr="00B03A0A">
              <w:rPr>
                <w:color w:val="000000"/>
                <w:szCs w:val="26"/>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9AA23" w14:textId="77777777" w:rsidR="000C7F2E" w:rsidRPr="00A916F0" w:rsidRDefault="000C7F2E" w:rsidP="00C31D4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40E365"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607BFF"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1CB77" w14:textId="77777777" w:rsidR="000C7F2E" w:rsidRPr="00AB7611" w:rsidRDefault="000C7F2E" w:rsidP="00C31D45">
            <w:pPr>
              <w:jc w:val="center"/>
              <w:rPr>
                <w:color w:val="000000"/>
                <w:szCs w:val="26"/>
              </w:rPr>
            </w:pPr>
            <w:r>
              <w:rPr>
                <w:color w:val="000000"/>
                <w:szCs w:val="26"/>
              </w:rPr>
              <w:t>Số điện thoại</w:t>
            </w:r>
          </w:p>
        </w:tc>
      </w:tr>
      <w:tr w:rsidR="000C7F2E" w:rsidRPr="00AB7611" w14:paraId="37ACBFC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19242C" w14:textId="77777777" w:rsidR="000C7F2E" w:rsidRDefault="000C7F2E" w:rsidP="00C31D4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508D696D" w14:textId="77777777" w:rsidR="000C7F2E" w:rsidRPr="00B03A0A" w:rsidRDefault="000C7F2E" w:rsidP="00C31D45">
            <w:pPr>
              <w:jc w:val="center"/>
              <w:rPr>
                <w:color w:val="000000"/>
                <w:szCs w:val="26"/>
              </w:rPr>
            </w:pPr>
            <w:r w:rsidRPr="00B03A0A">
              <w:rPr>
                <w:color w:val="000000"/>
                <w:szCs w:val="26"/>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125256" w14:textId="77777777" w:rsidR="000C7F2E" w:rsidRPr="00A916F0" w:rsidRDefault="000C7F2E" w:rsidP="00C31D4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EDA1FB"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BF3DF"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779C1C" w14:textId="77777777" w:rsidR="000C7F2E" w:rsidRPr="00AB7611" w:rsidRDefault="000C7F2E" w:rsidP="00C31D45">
            <w:pPr>
              <w:jc w:val="center"/>
              <w:rPr>
                <w:color w:val="000000"/>
                <w:szCs w:val="26"/>
              </w:rPr>
            </w:pPr>
            <w:r>
              <w:rPr>
                <w:color w:val="000000"/>
                <w:szCs w:val="26"/>
              </w:rPr>
              <w:t>Email</w:t>
            </w:r>
          </w:p>
        </w:tc>
      </w:tr>
      <w:tr w:rsidR="000C7F2E" w:rsidRPr="00AB7611" w14:paraId="17A5B555"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470F62" w14:textId="77777777" w:rsidR="000C7F2E" w:rsidRDefault="000C7F2E" w:rsidP="00C31D4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362622BB" w14:textId="77777777" w:rsidR="000C7F2E" w:rsidRPr="00B03A0A" w:rsidRDefault="000C7F2E" w:rsidP="00C31D45">
            <w:pPr>
              <w:jc w:val="center"/>
              <w:rPr>
                <w:color w:val="000000"/>
                <w:szCs w:val="26"/>
              </w:rPr>
            </w:pPr>
            <w:r w:rsidRPr="00B03A0A">
              <w:rPr>
                <w:color w:val="000000"/>
                <w:szCs w:val="26"/>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F2AC9" w14:textId="77777777" w:rsidR="000C7F2E" w:rsidRPr="00A916F0" w:rsidRDefault="000C7F2E" w:rsidP="00C31D4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94C78"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275D5A"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523A8" w14:textId="77777777" w:rsidR="000C7F2E" w:rsidRPr="00AB7611" w:rsidRDefault="000C7F2E" w:rsidP="00C31D45">
            <w:pPr>
              <w:jc w:val="center"/>
              <w:rPr>
                <w:color w:val="000000"/>
                <w:szCs w:val="26"/>
              </w:rPr>
            </w:pPr>
          </w:p>
        </w:tc>
      </w:tr>
    </w:tbl>
    <w:p w14:paraId="06643A75" w14:textId="77777777" w:rsidR="00A2351E" w:rsidRDefault="00A2351E" w:rsidP="00A2351E">
      <w:pPr>
        <w:pStyle w:val="L11"/>
        <w:outlineLvl w:val="9"/>
        <w:rPr>
          <w:color w:val="auto"/>
        </w:rPr>
      </w:pPr>
    </w:p>
    <w:p w14:paraId="5DB47B3B" w14:textId="77777777" w:rsidR="00EC1D11" w:rsidRDefault="00EC1D11" w:rsidP="00A2351E">
      <w:pPr>
        <w:pStyle w:val="L11"/>
        <w:outlineLvl w:val="9"/>
        <w:rPr>
          <w:color w:val="auto"/>
        </w:rPr>
      </w:pPr>
    </w:p>
    <w:p w14:paraId="40749298" w14:textId="77777777" w:rsidR="00EC1D11" w:rsidRDefault="00EC1D11" w:rsidP="00A2351E">
      <w:pPr>
        <w:pStyle w:val="L11"/>
        <w:outlineLvl w:val="9"/>
        <w:rPr>
          <w:color w:val="auto"/>
        </w:rPr>
      </w:pPr>
    </w:p>
    <w:p w14:paraId="3447BF8A" w14:textId="77777777" w:rsidR="00EC1D11" w:rsidRDefault="00EC1D11" w:rsidP="00A2351E">
      <w:pPr>
        <w:pStyle w:val="L11"/>
        <w:outlineLvl w:val="9"/>
        <w:rPr>
          <w:color w:val="auto"/>
        </w:rPr>
      </w:pPr>
    </w:p>
    <w:p w14:paraId="3C220305" w14:textId="77777777" w:rsidR="00EC1D11" w:rsidRDefault="00EC1D11" w:rsidP="00A2351E">
      <w:pPr>
        <w:pStyle w:val="L11"/>
        <w:outlineLvl w:val="9"/>
        <w:rPr>
          <w:color w:val="auto"/>
        </w:rPr>
      </w:pPr>
    </w:p>
    <w:p w14:paraId="1EF6A6FF" w14:textId="77777777" w:rsidR="00EC1D11" w:rsidRDefault="00EC1D11" w:rsidP="00A2351E">
      <w:pPr>
        <w:pStyle w:val="L11"/>
        <w:outlineLvl w:val="9"/>
        <w:rPr>
          <w:color w:val="auto"/>
        </w:rPr>
      </w:pPr>
    </w:p>
    <w:p w14:paraId="2E92D323" w14:textId="77777777" w:rsidR="00EC1D11" w:rsidRDefault="00EC1D11" w:rsidP="00A2351E">
      <w:pPr>
        <w:pStyle w:val="L11"/>
        <w:outlineLvl w:val="9"/>
        <w:rPr>
          <w:color w:val="auto"/>
        </w:rPr>
      </w:pPr>
    </w:p>
    <w:p w14:paraId="5595A200" w14:textId="77777777" w:rsidR="00EC1D11" w:rsidRDefault="00EC1D11" w:rsidP="00A2351E">
      <w:pPr>
        <w:pStyle w:val="L11"/>
        <w:outlineLvl w:val="9"/>
        <w:rPr>
          <w:color w:val="auto"/>
        </w:rPr>
      </w:pPr>
    </w:p>
    <w:p w14:paraId="780D180D" w14:textId="77777777" w:rsidR="00EC1D11" w:rsidRDefault="00EC1D11" w:rsidP="00A2351E">
      <w:pPr>
        <w:pStyle w:val="L11"/>
        <w:outlineLvl w:val="9"/>
        <w:rPr>
          <w:color w:val="auto"/>
        </w:rPr>
      </w:pPr>
    </w:p>
    <w:p w14:paraId="4DD37879" w14:textId="77777777" w:rsidR="00EC1D11" w:rsidRDefault="00EC1D11" w:rsidP="00A2351E">
      <w:pPr>
        <w:pStyle w:val="L11"/>
        <w:outlineLvl w:val="9"/>
        <w:rPr>
          <w:color w:val="auto"/>
        </w:rPr>
      </w:pPr>
    </w:p>
    <w:p w14:paraId="32E35684" w14:textId="77777777" w:rsidR="00EC1D11" w:rsidRDefault="00EC1D11" w:rsidP="00A2351E">
      <w:pPr>
        <w:pStyle w:val="L11"/>
        <w:outlineLvl w:val="9"/>
        <w:rPr>
          <w:color w:val="auto"/>
        </w:rPr>
      </w:pPr>
    </w:p>
    <w:p w14:paraId="508E4532" w14:textId="4987DECA" w:rsidR="00A2351E" w:rsidRPr="00CB0855" w:rsidRDefault="00A2351E" w:rsidP="00EC1D11">
      <w:pPr>
        <w:pStyle w:val="Heading4"/>
      </w:pPr>
      <w:bookmarkStart w:id="51" w:name="_Toc140180440"/>
      <w:r w:rsidRPr="00CB0855">
        <w:lastRenderedPageBreak/>
        <w:t xml:space="preserve">Bảng </w:t>
      </w:r>
      <w:r w:rsidR="000C7F2E" w:rsidRPr="00CB0855">
        <w:t>Nurse</w:t>
      </w:r>
      <w:bookmarkEnd w:id="51"/>
    </w:p>
    <w:p w14:paraId="399C233E" w14:textId="486FBA5B"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Nurse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19"/>
        <w:gridCol w:w="1590"/>
        <w:gridCol w:w="1811"/>
        <w:gridCol w:w="2501"/>
        <w:gridCol w:w="1364"/>
        <w:gridCol w:w="1561"/>
      </w:tblGrid>
      <w:tr w:rsidR="000C7F2E" w:rsidRPr="00AB7611" w14:paraId="3F4DA619"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4B5F082" w14:textId="77777777" w:rsidR="000C7F2E" w:rsidRPr="00AB7611" w:rsidRDefault="000C7F2E" w:rsidP="00C31D4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22D86D64" w14:textId="77777777" w:rsidR="000C7F2E" w:rsidRPr="00AB7611" w:rsidRDefault="000C7F2E" w:rsidP="00C31D4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3E957B6" w14:textId="77777777" w:rsidR="000C7F2E" w:rsidRPr="00AB7611" w:rsidRDefault="000C7F2E" w:rsidP="00C31D45">
            <w:pPr>
              <w:jc w:val="center"/>
              <w:rPr>
                <w:sz w:val="24"/>
                <w:szCs w:val="24"/>
              </w:rPr>
            </w:pPr>
            <w:r w:rsidRPr="00AB7611">
              <w:rPr>
                <w:color w:val="000000"/>
                <w:szCs w:val="26"/>
              </w:rPr>
              <w:t>KIỂU</w:t>
            </w:r>
          </w:p>
          <w:p w14:paraId="09D6DEC7" w14:textId="77777777" w:rsidR="000C7F2E" w:rsidRPr="00AB7611" w:rsidRDefault="000C7F2E" w:rsidP="00C31D4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2D1CDC" w14:textId="77777777" w:rsidR="000C7F2E" w:rsidRPr="00AB7611" w:rsidRDefault="000C7F2E" w:rsidP="00C31D4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B8EFF9" w14:textId="77777777" w:rsidR="000C7F2E" w:rsidRPr="00AB7611" w:rsidRDefault="000C7F2E" w:rsidP="00C31D4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DB0B50" w14:textId="77777777" w:rsidR="000C7F2E" w:rsidRPr="00AB7611" w:rsidRDefault="000C7F2E" w:rsidP="00C31D45">
            <w:pPr>
              <w:jc w:val="center"/>
              <w:rPr>
                <w:sz w:val="24"/>
                <w:szCs w:val="24"/>
              </w:rPr>
            </w:pPr>
            <w:r w:rsidRPr="00AB7611">
              <w:rPr>
                <w:color w:val="000000"/>
                <w:szCs w:val="26"/>
              </w:rPr>
              <w:t>MÔ TẢ</w:t>
            </w:r>
          </w:p>
        </w:tc>
      </w:tr>
      <w:tr w:rsidR="000C7F2E" w:rsidRPr="00AB7611" w14:paraId="71C40D6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E9E31A" w14:textId="77777777" w:rsidR="000C7F2E" w:rsidRPr="00AB7611" w:rsidRDefault="000C7F2E" w:rsidP="00C31D4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47BA2400" w14:textId="79F35AB2" w:rsidR="000C7F2E" w:rsidRPr="00AB7611" w:rsidRDefault="000C7F2E" w:rsidP="000C7F2E">
            <w:pPr>
              <w:jc w:val="center"/>
              <w:rPr>
                <w:color w:val="000000"/>
                <w:szCs w:val="26"/>
              </w:rPr>
            </w:pPr>
            <w:r w:rsidRPr="000C7F2E">
              <w:rPr>
                <w:color w:val="000000"/>
                <w:szCs w:val="26"/>
              </w:rPr>
              <w:t xml:space="preserve">nurse_id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03FFBF" w14:textId="4BCED951" w:rsidR="000C7F2E" w:rsidRPr="00AB7611" w:rsidRDefault="000C7F2E" w:rsidP="00C31D45">
            <w:pPr>
              <w:jc w:val="center"/>
              <w:rPr>
                <w:sz w:val="24"/>
                <w:szCs w:val="24"/>
              </w:rPr>
            </w:pPr>
            <w:r w:rsidRPr="000C7F2E">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7723DE" w14:textId="77777777" w:rsidR="000C7F2E" w:rsidRPr="00AB7611" w:rsidRDefault="000C7F2E" w:rsidP="00C31D4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A7E18D" w14:textId="77777777" w:rsidR="000C7F2E" w:rsidRPr="00AB7611" w:rsidRDefault="000C7F2E" w:rsidP="00C31D4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4B944" w14:textId="592A874D" w:rsidR="000C7F2E" w:rsidRPr="00AB7611" w:rsidRDefault="000C7F2E" w:rsidP="000C7F2E">
            <w:pPr>
              <w:jc w:val="center"/>
              <w:rPr>
                <w:sz w:val="24"/>
                <w:szCs w:val="24"/>
              </w:rPr>
            </w:pPr>
            <w:r>
              <w:rPr>
                <w:color w:val="000000"/>
                <w:szCs w:val="26"/>
              </w:rPr>
              <w:t>Mã y tá</w:t>
            </w:r>
          </w:p>
        </w:tc>
      </w:tr>
      <w:tr w:rsidR="000C7F2E" w:rsidRPr="00AB7611" w14:paraId="6794A628"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437FB1" w14:textId="77777777" w:rsidR="000C7F2E" w:rsidRPr="00AB7611" w:rsidRDefault="000C7F2E" w:rsidP="00C31D4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D86573A" w14:textId="77777777" w:rsidR="000C7F2E" w:rsidRPr="00AB7611" w:rsidRDefault="000C7F2E" w:rsidP="00C31D45">
            <w:pPr>
              <w:jc w:val="center"/>
              <w:rPr>
                <w:color w:val="000000"/>
                <w:szCs w:val="26"/>
              </w:rPr>
            </w:pPr>
            <w:r w:rsidRPr="00B03A0A">
              <w:rPr>
                <w:color w:val="000000"/>
                <w:szCs w:val="26"/>
              </w:rPr>
              <w:t>name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CD5989" w14:textId="77777777" w:rsidR="000C7F2E" w:rsidRPr="00AB7611" w:rsidRDefault="000C7F2E" w:rsidP="00C31D45">
            <w:pPr>
              <w:jc w:val="center"/>
              <w:rPr>
                <w:sz w:val="24"/>
                <w:szCs w:val="24"/>
              </w:rPr>
            </w:pPr>
            <w:r w:rsidRPr="00A916F0">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F0B436"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3E547C" w14:textId="77777777" w:rsidR="000C7F2E" w:rsidRPr="00AB7611" w:rsidRDefault="000C7F2E" w:rsidP="00C31D4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3BDCDB" w14:textId="4009456F" w:rsidR="000C7F2E" w:rsidRPr="00AB7611" w:rsidRDefault="000C7F2E" w:rsidP="000C7F2E">
            <w:pPr>
              <w:jc w:val="center"/>
              <w:rPr>
                <w:sz w:val="24"/>
                <w:szCs w:val="24"/>
              </w:rPr>
            </w:pPr>
            <w:r>
              <w:rPr>
                <w:color w:val="000000"/>
                <w:szCs w:val="26"/>
              </w:rPr>
              <w:t>Tên y tá</w:t>
            </w:r>
          </w:p>
        </w:tc>
      </w:tr>
      <w:tr w:rsidR="000C7F2E" w:rsidRPr="00AB7611" w14:paraId="7FE9249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B73C40" w14:textId="77777777" w:rsidR="000C7F2E" w:rsidRDefault="000C7F2E" w:rsidP="00C31D4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2C8F366C" w14:textId="77777777" w:rsidR="000C7F2E" w:rsidRPr="00B03A0A" w:rsidRDefault="000C7F2E" w:rsidP="00C31D45">
            <w:pPr>
              <w:jc w:val="center"/>
              <w:rPr>
                <w:color w:val="000000"/>
                <w:szCs w:val="26"/>
              </w:rPr>
            </w:pPr>
            <w:r w:rsidRPr="00B03A0A">
              <w:rPr>
                <w:color w:val="000000"/>
                <w:szCs w:val="26"/>
              </w:rPr>
              <w:t>BirthDay</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27988A" w14:textId="77777777" w:rsidR="000C7F2E" w:rsidRPr="00A916F0" w:rsidRDefault="000C7F2E" w:rsidP="00C31D45">
            <w:pPr>
              <w:jc w:val="center"/>
              <w:rPr>
                <w:color w:val="000000"/>
                <w:szCs w:val="26"/>
              </w:rPr>
            </w:pPr>
            <w:r>
              <w:rPr>
                <w:color w:val="000000"/>
                <w:szCs w:val="26"/>
              </w:rPr>
              <w:t>DATE</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13AEAA"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208300"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4E8FA3" w14:textId="77777777" w:rsidR="000C7F2E" w:rsidRPr="00AB7611" w:rsidRDefault="000C7F2E" w:rsidP="00C31D45">
            <w:pPr>
              <w:jc w:val="center"/>
              <w:rPr>
                <w:color w:val="000000"/>
                <w:szCs w:val="26"/>
              </w:rPr>
            </w:pPr>
            <w:r>
              <w:rPr>
                <w:color w:val="000000"/>
                <w:szCs w:val="26"/>
              </w:rPr>
              <w:t>Ngày sinh</w:t>
            </w:r>
          </w:p>
        </w:tc>
      </w:tr>
      <w:tr w:rsidR="000C7F2E" w:rsidRPr="00AB7611" w14:paraId="3A79128C"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2EE1BF" w14:textId="77777777" w:rsidR="000C7F2E" w:rsidRDefault="000C7F2E" w:rsidP="00C31D4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57972B23" w14:textId="77777777" w:rsidR="000C7F2E" w:rsidRPr="00B03A0A" w:rsidRDefault="000C7F2E" w:rsidP="00C31D45">
            <w:pPr>
              <w:jc w:val="center"/>
              <w:rPr>
                <w:color w:val="000000"/>
                <w:szCs w:val="26"/>
              </w:rPr>
            </w:pPr>
            <w:r w:rsidRPr="00B03A0A">
              <w:rPr>
                <w:color w:val="000000"/>
                <w:szCs w:val="26"/>
              </w:rPr>
              <w:t>gender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EB3E2" w14:textId="2EDAB8F6" w:rsidR="000C7F2E" w:rsidRPr="00A916F0" w:rsidRDefault="000C7F2E" w:rsidP="00C31D45">
            <w:pPr>
              <w:jc w:val="center"/>
              <w:rPr>
                <w:color w:val="000000"/>
                <w:szCs w:val="26"/>
              </w:rPr>
            </w:pPr>
            <w:r>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27BA99"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2E3CBA"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DC676F" w14:textId="1B52505C" w:rsidR="000C7F2E" w:rsidRPr="00AB7611" w:rsidRDefault="000C7F2E" w:rsidP="00C31D45">
            <w:pPr>
              <w:jc w:val="center"/>
              <w:rPr>
                <w:color w:val="000000"/>
                <w:szCs w:val="26"/>
              </w:rPr>
            </w:pPr>
            <w:r>
              <w:rPr>
                <w:color w:val="000000"/>
                <w:szCs w:val="26"/>
              </w:rPr>
              <w:t>Giới tính</w:t>
            </w:r>
          </w:p>
        </w:tc>
      </w:tr>
      <w:tr w:rsidR="000C7F2E" w:rsidRPr="00AB7611" w14:paraId="7ED19481"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95D33" w14:textId="77777777" w:rsidR="000C7F2E" w:rsidRDefault="000C7F2E" w:rsidP="00C31D4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35094D49" w14:textId="77777777" w:rsidR="000C7F2E" w:rsidRPr="00B03A0A" w:rsidRDefault="000C7F2E" w:rsidP="00C31D45">
            <w:pPr>
              <w:jc w:val="center"/>
              <w:rPr>
                <w:color w:val="000000"/>
                <w:szCs w:val="26"/>
              </w:rPr>
            </w:pPr>
            <w:r w:rsidRPr="00B03A0A">
              <w:rPr>
                <w:color w:val="000000"/>
                <w:szCs w:val="26"/>
              </w:rPr>
              <w:t>address</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E6C89B" w14:textId="77777777" w:rsidR="000C7F2E" w:rsidRPr="00A916F0" w:rsidRDefault="000C7F2E" w:rsidP="00C31D4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AA90A"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23D074"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0DAAB" w14:textId="77777777" w:rsidR="000C7F2E" w:rsidRPr="00AB7611" w:rsidRDefault="000C7F2E" w:rsidP="00C31D45">
            <w:pPr>
              <w:jc w:val="center"/>
              <w:rPr>
                <w:color w:val="000000"/>
                <w:szCs w:val="26"/>
              </w:rPr>
            </w:pPr>
            <w:r>
              <w:rPr>
                <w:color w:val="000000"/>
                <w:szCs w:val="26"/>
              </w:rPr>
              <w:t>Địa chỉ</w:t>
            </w:r>
          </w:p>
        </w:tc>
      </w:tr>
      <w:tr w:rsidR="000C7F2E" w:rsidRPr="00AB7611" w14:paraId="5870088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3B1685" w14:textId="77777777" w:rsidR="000C7F2E" w:rsidRDefault="000C7F2E" w:rsidP="00C31D4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7ADBB751" w14:textId="77777777" w:rsidR="000C7F2E" w:rsidRPr="00B03A0A" w:rsidRDefault="000C7F2E" w:rsidP="00C31D45">
            <w:pPr>
              <w:jc w:val="center"/>
              <w:rPr>
                <w:color w:val="000000"/>
                <w:szCs w:val="26"/>
              </w:rPr>
            </w:pPr>
            <w:r w:rsidRPr="00B03A0A">
              <w:rPr>
                <w:color w:val="000000"/>
                <w:szCs w:val="26"/>
              </w:rPr>
              <w:t>phone_number</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497CF" w14:textId="77777777" w:rsidR="000C7F2E" w:rsidRPr="00A916F0" w:rsidRDefault="000C7F2E" w:rsidP="00C31D45">
            <w:pPr>
              <w:jc w:val="center"/>
              <w:rPr>
                <w:color w:val="000000"/>
                <w:szCs w:val="26"/>
              </w:rPr>
            </w:pPr>
            <w:r w:rsidRPr="00B03A0A">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0C3ED"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39523D"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149A4B" w14:textId="77777777" w:rsidR="000C7F2E" w:rsidRPr="00AB7611" w:rsidRDefault="000C7F2E" w:rsidP="00C31D45">
            <w:pPr>
              <w:jc w:val="center"/>
              <w:rPr>
                <w:color w:val="000000"/>
                <w:szCs w:val="26"/>
              </w:rPr>
            </w:pPr>
            <w:r>
              <w:rPr>
                <w:color w:val="000000"/>
                <w:szCs w:val="26"/>
              </w:rPr>
              <w:t>Số điện thoại</w:t>
            </w:r>
          </w:p>
        </w:tc>
      </w:tr>
      <w:tr w:rsidR="000C7F2E" w:rsidRPr="00AB7611" w14:paraId="3183DB9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54391" w14:textId="77777777" w:rsidR="000C7F2E" w:rsidRDefault="000C7F2E" w:rsidP="00C31D4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2DFE07EA" w14:textId="77777777" w:rsidR="000C7F2E" w:rsidRPr="00B03A0A" w:rsidRDefault="000C7F2E" w:rsidP="00C31D45">
            <w:pPr>
              <w:jc w:val="center"/>
              <w:rPr>
                <w:color w:val="000000"/>
                <w:szCs w:val="26"/>
              </w:rPr>
            </w:pPr>
            <w:r w:rsidRPr="00B03A0A">
              <w:rPr>
                <w:color w:val="000000"/>
                <w:szCs w:val="26"/>
              </w:rPr>
              <w:t>email</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2679D" w14:textId="77777777" w:rsidR="000C7F2E" w:rsidRPr="00A916F0" w:rsidRDefault="000C7F2E" w:rsidP="00C31D4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DB013"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E8B207"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028A63" w14:textId="77777777" w:rsidR="000C7F2E" w:rsidRPr="00AB7611" w:rsidRDefault="000C7F2E" w:rsidP="00C31D45">
            <w:pPr>
              <w:jc w:val="center"/>
              <w:rPr>
                <w:color w:val="000000"/>
                <w:szCs w:val="26"/>
              </w:rPr>
            </w:pPr>
            <w:r>
              <w:rPr>
                <w:color w:val="000000"/>
                <w:szCs w:val="26"/>
              </w:rPr>
              <w:t>Email</w:t>
            </w:r>
          </w:p>
        </w:tc>
      </w:tr>
      <w:tr w:rsidR="000C7F2E" w:rsidRPr="00AB7611" w14:paraId="6587522D"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8D2C91" w14:textId="77777777" w:rsidR="000C7F2E" w:rsidRDefault="000C7F2E" w:rsidP="00C31D4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04F38D4C" w14:textId="77777777" w:rsidR="000C7F2E" w:rsidRPr="00B03A0A" w:rsidRDefault="000C7F2E" w:rsidP="00C31D45">
            <w:pPr>
              <w:jc w:val="center"/>
              <w:rPr>
                <w:color w:val="000000"/>
                <w:szCs w:val="26"/>
              </w:rPr>
            </w:pPr>
            <w:r w:rsidRPr="00B03A0A">
              <w:rPr>
                <w:color w:val="000000"/>
                <w:szCs w:val="26"/>
              </w:rPr>
              <w:t>specialization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4F30" w14:textId="77777777" w:rsidR="000C7F2E" w:rsidRPr="00A916F0" w:rsidRDefault="000C7F2E" w:rsidP="00C31D45">
            <w:pPr>
              <w:jc w:val="center"/>
              <w:rPr>
                <w:color w:val="000000"/>
                <w:szCs w:val="26"/>
              </w:rPr>
            </w:pPr>
            <w:r w:rsidRPr="004B038C">
              <w:rPr>
                <w:color w:val="000000"/>
                <w:szCs w:val="26"/>
              </w:rPr>
              <w:t>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6AAF37" w14:textId="77777777" w:rsidR="000C7F2E" w:rsidRPr="00AB7611" w:rsidRDefault="000C7F2E" w:rsidP="00C31D4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0B575" w14:textId="77777777" w:rsidR="000C7F2E" w:rsidRPr="00AB7611" w:rsidRDefault="000C7F2E" w:rsidP="00C31D4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CE39AC" w14:textId="77777777" w:rsidR="000C7F2E" w:rsidRPr="00AB7611" w:rsidRDefault="000C7F2E" w:rsidP="00C31D45">
            <w:pPr>
              <w:jc w:val="center"/>
              <w:rPr>
                <w:color w:val="000000"/>
                <w:szCs w:val="26"/>
              </w:rPr>
            </w:pPr>
          </w:p>
        </w:tc>
      </w:tr>
    </w:tbl>
    <w:p w14:paraId="014D090F" w14:textId="16714E86" w:rsidR="000C7F2E" w:rsidRDefault="000C7F2E" w:rsidP="000C7F2E">
      <w:pPr>
        <w:pStyle w:val="L11"/>
        <w:outlineLvl w:val="9"/>
        <w:rPr>
          <w:color w:val="auto"/>
        </w:rPr>
      </w:pPr>
    </w:p>
    <w:p w14:paraId="13DE366F" w14:textId="6CA0EA2B" w:rsidR="008D67FA" w:rsidRDefault="008D67FA" w:rsidP="000C7F2E">
      <w:pPr>
        <w:pStyle w:val="L11"/>
        <w:outlineLvl w:val="9"/>
        <w:rPr>
          <w:color w:val="auto"/>
        </w:rPr>
      </w:pPr>
    </w:p>
    <w:p w14:paraId="74445BFE" w14:textId="4471B778" w:rsidR="008D67FA" w:rsidRDefault="008D67FA" w:rsidP="000C7F2E">
      <w:pPr>
        <w:pStyle w:val="L11"/>
        <w:outlineLvl w:val="9"/>
        <w:rPr>
          <w:color w:val="auto"/>
        </w:rPr>
      </w:pPr>
    </w:p>
    <w:p w14:paraId="59984A4A" w14:textId="39CA4E0A" w:rsidR="008D67FA" w:rsidRDefault="008D67FA" w:rsidP="000C7F2E">
      <w:pPr>
        <w:pStyle w:val="L11"/>
        <w:outlineLvl w:val="9"/>
        <w:rPr>
          <w:color w:val="auto"/>
        </w:rPr>
      </w:pPr>
    </w:p>
    <w:p w14:paraId="2120B9E4" w14:textId="3E8E450D" w:rsidR="008D67FA" w:rsidRDefault="008D67FA" w:rsidP="000C7F2E">
      <w:pPr>
        <w:pStyle w:val="L11"/>
        <w:outlineLvl w:val="9"/>
        <w:rPr>
          <w:color w:val="auto"/>
        </w:rPr>
      </w:pPr>
    </w:p>
    <w:p w14:paraId="72FBE2A7" w14:textId="012DE49F" w:rsidR="008D67FA" w:rsidRDefault="008D67FA" w:rsidP="000C7F2E">
      <w:pPr>
        <w:pStyle w:val="L11"/>
        <w:outlineLvl w:val="9"/>
        <w:rPr>
          <w:color w:val="auto"/>
        </w:rPr>
      </w:pPr>
    </w:p>
    <w:p w14:paraId="58A86B0C" w14:textId="004D7498" w:rsidR="008D67FA" w:rsidRDefault="008D67FA" w:rsidP="000C7F2E">
      <w:pPr>
        <w:pStyle w:val="L11"/>
        <w:outlineLvl w:val="9"/>
        <w:rPr>
          <w:color w:val="auto"/>
        </w:rPr>
      </w:pPr>
    </w:p>
    <w:p w14:paraId="367E9ED8" w14:textId="4F48D13E" w:rsidR="008D67FA" w:rsidRDefault="008D67FA" w:rsidP="000C7F2E">
      <w:pPr>
        <w:pStyle w:val="L11"/>
        <w:outlineLvl w:val="9"/>
        <w:rPr>
          <w:color w:val="auto"/>
        </w:rPr>
      </w:pPr>
    </w:p>
    <w:p w14:paraId="37901542" w14:textId="2B1AE278" w:rsidR="008D67FA" w:rsidRDefault="008D67FA" w:rsidP="000C7F2E">
      <w:pPr>
        <w:pStyle w:val="L11"/>
        <w:outlineLvl w:val="9"/>
        <w:rPr>
          <w:color w:val="auto"/>
        </w:rPr>
      </w:pPr>
    </w:p>
    <w:p w14:paraId="4DD8B3C1" w14:textId="7D66564B" w:rsidR="008D67FA" w:rsidRDefault="008D67FA" w:rsidP="000C7F2E">
      <w:pPr>
        <w:pStyle w:val="L11"/>
        <w:outlineLvl w:val="9"/>
        <w:rPr>
          <w:color w:val="auto"/>
        </w:rPr>
      </w:pPr>
    </w:p>
    <w:p w14:paraId="1CF00247" w14:textId="77777777" w:rsidR="00EC1D11" w:rsidRDefault="00EC1D11" w:rsidP="000C7F2E">
      <w:pPr>
        <w:pStyle w:val="L11"/>
        <w:outlineLvl w:val="9"/>
        <w:rPr>
          <w:color w:val="auto"/>
        </w:rPr>
      </w:pPr>
    </w:p>
    <w:p w14:paraId="3E32B144" w14:textId="3EF4415B" w:rsidR="00A2351E" w:rsidRPr="00CB0855" w:rsidRDefault="00A2351E" w:rsidP="00EC1D11">
      <w:pPr>
        <w:pStyle w:val="Heading4"/>
      </w:pPr>
      <w:bookmarkStart w:id="52" w:name="_Toc140180441"/>
      <w:r w:rsidRPr="00CB0855">
        <w:lastRenderedPageBreak/>
        <w:t xml:space="preserve">Bảng </w:t>
      </w:r>
      <w:r w:rsidR="000C7F2E" w:rsidRPr="00CB0855">
        <w:t>UrineTest</w:t>
      </w:r>
      <w:bookmarkEnd w:id="52"/>
    </w:p>
    <w:p w14:paraId="39C762C8" w14:textId="3C41E7D5" w:rsidR="00A2351E" w:rsidRPr="000C7F2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UrineTest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3"/>
        <w:gridCol w:w="1526"/>
        <w:gridCol w:w="1824"/>
        <w:gridCol w:w="2514"/>
        <w:gridCol w:w="1376"/>
        <w:gridCol w:w="1573"/>
      </w:tblGrid>
      <w:tr w:rsidR="000C7F2E" w:rsidRPr="00AB7611" w14:paraId="1FDBCBB5" w14:textId="77777777" w:rsidTr="00C31D45">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DDBDDB7" w14:textId="77777777" w:rsidR="000C7F2E" w:rsidRPr="00AB7611" w:rsidRDefault="000C7F2E" w:rsidP="00CB085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06D5A102" w14:textId="77777777" w:rsidR="000C7F2E" w:rsidRPr="00AB7611" w:rsidRDefault="000C7F2E" w:rsidP="00CB085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8E6FF1" w14:textId="77777777" w:rsidR="000C7F2E" w:rsidRPr="00AB7611" w:rsidRDefault="000C7F2E" w:rsidP="00CB0855">
            <w:pPr>
              <w:jc w:val="center"/>
              <w:rPr>
                <w:sz w:val="24"/>
                <w:szCs w:val="24"/>
              </w:rPr>
            </w:pPr>
            <w:r w:rsidRPr="00AB7611">
              <w:rPr>
                <w:color w:val="000000"/>
                <w:szCs w:val="26"/>
              </w:rPr>
              <w:t>KIỂU</w:t>
            </w:r>
          </w:p>
          <w:p w14:paraId="0F693C75" w14:textId="77777777" w:rsidR="000C7F2E" w:rsidRPr="00AB7611" w:rsidRDefault="000C7F2E" w:rsidP="00CB085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341080E" w14:textId="77777777" w:rsidR="000C7F2E" w:rsidRPr="00AB7611" w:rsidRDefault="000C7F2E" w:rsidP="00CB085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DED9BB" w14:textId="77777777" w:rsidR="000C7F2E" w:rsidRPr="00AB7611" w:rsidRDefault="000C7F2E" w:rsidP="00CB085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05389D8" w14:textId="77777777" w:rsidR="000C7F2E" w:rsidRPr="00AB7611" w:rsidRDefault="000C7F2E" w:rsidP="00CB0855">
            <w:pPr>
              <w:jc w:val="center"/>
              <w:rPr>
                <w:sz w:val="24"/>
                <w:szCs w:val="24"/>
              </w:rPr>
            </w:pPr>
            <w:r w:rsidRPr="00AB7611">
              <w:rPr>
                <w:color w:val="000000"/>
                <w:szCs w:val="26"/>
              </w:rPr>
              <w:t>MÔ TẢ</w:t>
            </w:r>
          </w:p>
        </w:tc>
      </w:tr>
      <w:tr w:rsidR="000C7F2E" w:rsidRPr="00AB7611" w14:paraId="6BCE361F"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22B27C" w14:textId="77777777" w:rsidR="000C7F2E" w:rsidRPr="00AB7611" w:rsidRDefault="000C7F2E" w:rsidP="00CB085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4261750" w14:textId="1CBDDECA" w:rsidR="000C7F2E" w:rsidRPr="00AB7611" w:rsidRDefault="000C7F2E" w:rsidP="00CB0855">
            <w:pPr>
              <w:jc w:val="center"/>
              <w:rPr>
                <w:color w:val="000000"/>
                <w:szCs w:val="26"/>
              </w:rPr>
            </w:pPr>
            <w:r w:rsidRPr="000C7F2E">
              <w:rPr>
                <w:color w:val="000000"/>
                <w:szCs w:val="26"/>
              </w:rPr>
              <w:t>urine_test_id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5930DA" w14:textId="77777777" w:rsidR="000C7F2E" w:rsidRPr="00AB7611" w:rsidRDefault="000C7F2E" w:rsidP="00CB0855">
            <w:pPr>
              <w:jc w:val="center"/>
              <w:rPr>
                <w:sz w:val="24"/>
                <w:szCs w:val="24"/>
              </w:rPr>
            </w:pPr>
            <w:r w:rsidRPr="000C7F2E">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B3FE66" w14:textId="77777777" w:rsidR="000C7F2E" w:rsidRPr="00AB7611" w:rsidRDefault="000C7F2E" w:rsidP="00CB085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37BC7" w14:textId="77777777" w:rsidR="000C7F2E" w:rsidRPr="00AB7611" w:rsidRDefault="000C7F2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204A46" w14:textId="337A3AFF" w:rsidR="000C7F2E" w:rsidRPr="00AB7611" w:rsidRDefault="000C7F2E" w:rsidP="00CB0855">
            <w:pPr>
              <w:jc w:val="center"/>
              <w:rPr>
                <w:sz w:val="24"/>
                <w:szCs w:val="24"/>
              </w:rPr>
            </w:pPr>
          </w:p>
        </w:tc>
      </w:tr>
      <w:tr w:rsidR="000C7F2E" w:rsidRPr="00AB7611" w14:paraId="22BB3630"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FF232B" w14:textId="77777777" w:rsidR="000C7F2E" w:rsidRPr="00AB7611" w:rsidRDefault="000C7F2E" w:rsidP="00CB085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36F515A5" w14:textId="751864A8" w:rsidR="000C7F2E" w:rsidRPr="00AB7611" w:rsidRDefault="000C7F2E" w:rsidP="00CB0855">
            <w:pPr>
              <w:jc w:val="center"/>
              <w:rPr>
                <w:color w:val="000000"/>
                <w:szCs w:val="26"/>
              </w:rPr>
            </w:pPr>
            <w:r w:rsidRPr="000C7F2E">
              <w:rPr>
                <w:color w:val="000000"/>
                <w:szCs w:val="26"/>
              </w:rPr>
              <w:t>Tytrong</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4C196E" w14:textId="71445C27" w:rsidR="000C7F2E" w:rsidRPr="00AB7611" w:rsidRDefault="000C7F2E" w:rsidP="00CB0855">
            <w:pPr>
              <w:jc w:val="center"/>
              <w:rPr>
                <w:sz w:val="24"/>
                <w:szCs w:val="24"/>
              </w:rPr>
            </w:pPr>
            <w:r>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787D88"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74ABE4" w14:textId="77777777" w:rsidR="000C7F2E" w:rsidRPr="00AB7611" w:rsidRDefault="000C7F2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3095E" w14:textId="21CB36E8" w:rsidR="000C7F2E" w:rsidRPr="00AB7611" w:rsidRDefault="000C7F2E" w:rsidP="00CB0855">
            <w:pPr>
              <w:jc w:val="center"/>
              <w:rPr>
                <w:sz w:val="24"/>
                <w:szCs w:val="24"/>
              </w:rPr>
            </w:pPr>
          </w:p>
        </w:tc>
      </w:tr>
      <w:tr w:rsidR="000C7F2E" w:rsidRPr="00AB7611" w14:paraId="25170E7A"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1A9D84" w14:textId="77777777" w:rsidR="000C7F2E" w:rsidRDefault="000C7F2E" w:rsidP="00CB085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2F198EC5" w14:textId="44BEE9AF" w:rsidR="000C7F2E" w:rsidRPr="00B03A0A" w:rsidRDefault="000C7F2E" w:rsidP="00CB0855">
            <w:pPr>
              <w:jc w:val="center"/>
              <w:rPr>
                <w:color w:val="000000"/>
                <w:szCs w:val="26"/>
              </w:rPr>
            </w:pPr>
            <w:r w:rsidRPr="000C7F2E">
              <w:rPr>
                <w:color w:val="000000"/>
                <w:szCs w:val="26"/>
              </w:rPr>
              <w:t>PH</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86EFCB" w14:textId="7FBCE53C" w:rsidR="000C7F2E" w:rsidRPr="00A916F0" w:rsidRDefault="000C7F2E" w:rsidP="00CB0855">
            <w:pPr>
              <w:jc w:val="center"/>
              <w:rPr>
                <w:color w:val="000000"/>
                <w:szCs w:val="26"/>
              </w:rPr>
            </w:pPr>
            <w:r>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A9E929"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627608"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56DADC" w14:textId="656952A4" w:rsidR="000C7F2E" w:rsidRPr="00AB7611" w:rsidRDefault="000C7F2E" w:rsidP="00CB0855">
            <w:pPr>
              <w:jc w:val="center"/>
              <w:rPr>
                <w:color w:val="000000"/>
                <w:szCs w:val="26"/>
              </w:rPr>
            </w:pPr>
          </w:p>
        </w:tc>
      </w:tr>
      <w:tr w:rsidR="000C7F2E" w:rsidRPr="00AB7611" w14:paraId="438066EB"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32F06" w14:textId="77777777" w:rsidR="000C7F2E" w:rsidRDefault="000C7F2E" w:rsidP="00CB085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297F9E59" w14:textId="0147BB94" w:rsidR="000C7F2E" w:rsidRPr="00B03A0A" w:rsidRDefault="000C7F2E" w:rsidP="00CB0855">
            <w:pPr>
              <w:jc w:val="center"/>
              <w:rPr>
                <w:color w:val="000000"/>
                <w:szCs w:val="26"/>
              </w:rPr>
            </w:pPr>
            <w:r w:rsidRPr="000C7F2E">
              <w:rPr>
                <w:color w:val="000000"/>
                <w:szCs w:val="26"/>
              </w:rPr>
              <w:t>Glucoze</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EA7368" w14:textId="18CA20B6"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5A2F2B"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D0404E"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3FAA98" w14:textId="3F354570" w:rsidR="000C7F2E" w:rsidRPr="00AB7611" w:rsidRDefault="000C7F2E" w:rsidP="00CB0855">
            <w:pPr>
              <w:jc w:val="center"/>
              <w:rPr>
                <w:color w:val="000000"/>
                <w:szCs w:val="26"/>
              </w:rPr>
            </w:pPr>
          </w:p>
        </w:tc>
      </w:tr>
      <w:tr w:rsidR="000C7F2E" w:rsidRPr="00AB7611" w14:paraId="4C5DB54E"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F91180" w14:textId="77777777" w:rsidR="000C7F2E" w:rsidRDefault="000C7F2E" w:rsidP="00CB085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012123F6" w14:textId="0D7DD417" w:rsidR="000C7F2E" w:rsidRPr="00B03A0A" w:rsidRDefault="000C7F2E" w:rsidP="00CB0855">
            <w:pPr>
              <w:jc w:val="center"/>
              <w:rPr>
                <w:color w:val="000000"/>
                <w:szCs w:val="26"/>
              </w:rPr>
            </w:pPr>
            <w:r w:rsidRPr="000C7F2E">
              <w:rPr>
                <w:color w:val="000000"/>
                <w:szCs w:val="26"/>
              </w:rPr>
              <w:t>Protein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6D3A47" w14:textId="024E2594"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61B28D"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0B9ADF"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413A12" w14:textId="66B71A88" w:rsidR="000C7F2E" w:rsidRPr="00AB7611" w:rsidRDefault="000C7F2E" w:rsidP="00CB0855">
            <w:pPr>
              <w:jc w:val="center"/>
              <w:rPr>
                <w:color w:val="000000"/>
                <w:szCs w:val="26"/>
              </w:rPr>
            </w:pPr>
          </w:p>
        </w:tc>
      </w:tr>
      <w:tr w:rsidR="000C7F2E" w:rsidRPr="00AB7611" w14:paraId="620136B9"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15956" w14:textId="77777777" w:rsidR="000C7F2E" w:rsidRDefault="000C7F2E" w:rsidP="00CB085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48CD1694" w14:textId="066D5AB9" w:rsidR="000C7F2E" w:rsidRPr="00B03A0A" w:rsidRDefault="000C7F2E" w:rsidP="00CB0855">
            <w:pPr>
              <w:jc w:val="center"/>
              <w:rPr>
                <w:color w:val="000000"/>
                <w:szCs w:val="26"/>
              </w:rPr>
            </w:pPr>
            <w:r w:rsidRPr="000C7F2E">
              <w:rPr>
                <w:color w:val="000000"/>
                <w:szCs w:val="26"/>
              </w:rPr>
              <w:t>Nitrit</w:t>
            </w:r>
            <w:r>
              <w:rPr>
                <w:color w:val="000000"/>
                <w:szCs w:val="26"/>
              </w:rPr>
              <w:t xml:space="preserve"> </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7F98A" w14:textId="75861589"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5D11CE"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80CA41"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DBDEDA" w14:textId="54B64661" w:rsidR="000C7F2E" w:rsidRPr="00AB7611" w:rsidRDefault="000C7F2E" w:rsidP="00CB0855">
            <w:pPr>
              <w:jc w:val="center"/>
              <w:rPr>
                <w:color w:val="000000"/>
                <w:szCs w:val="26"/>
              </w:rPr>
            </w:pPr>
          </w:p>
        </w:tc>
      </w:tr>
      <w:tr w:rsidR="000C7F2E" w:rsidRPr="00AB7611" w14:paraId="735DDC25"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9D35C4" w14:textId="77777777" w:rsidR="000C7F2E" w:rsidRDefault="000C7F2E" w:rsidP="00CB085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212482E3" w14:textId="58DC96C1" w:rsidR="000C7F2E" w:rsidRPr="00B03A0A" w:rsidRDefault="000C7F2E" w:rsidP="00CB0855">
            <w:pPr>
              <w:jc w:val="center"/>
              <w:rPr>
                <w:color w:val="000000"/>
                <w:szCs w:val="26"/>
              </w:rPr>
            </w:pPr>
            <w:r w:rsidRPr="000C7F2E">
              <w:rPr>
                <w:color w:val="000000"/>
                <w:szCs w:val="26"/>
              </w:rPr>
              <w:t>Keton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BDFA69" w14:textId="08045954"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3C4D9B"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7A2DBE"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39A438" w14:textId="5A1E5FDC" w:rsidR="000C7F2E" w:rsidRPr="00AB7611" w:rsidRDefault="000C7F2E" w:rsidP="00CB0855">
            <w:pPr>
              <w:jc w:val="center"/>
              <w:rPr>
                <w:color w:val="000000"/>
                <w:szCs w:val="26"/>
              </w:rPr>
            </w:pPr>
          </w:p>
        </w:tc>
      </w:tr>
      <w:tr w:rsidR="000C7F2E" w:rsidRPr="00AB7611" w14:paraId="312ADD50"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D3758B" w14:textId="77777777" w:rsidR="000C7F2E" w:rsidRDefault="000C7F2E" w:rsidP="00CB085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35514A4F" w14:textId="086EECBC" w:rsidR="000C7F2E" w:rsidRPr="00B03A0A" w:rsidRDefault="000C7F2E" w:rsidP="00CB0855">
            <w:pPr>
              <w:jc w:val="center"/>
              <w:rPr>
                <w:color w:val="000000"/>
                <w:szCs w:val="26"/>
              </w:rPr>
            </w:pPr>
            <w:r w:rsidRPr="000C7F2E">
              <w:rPr>
                <w:color w:val="000000"/>
                <w:szCs w:val="26"/>
              </w:rPr>
              <w:t>Bilirubin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C996F" w14:textId="6BA96E0E" w:rsidR="000C7F2E" w:rsidRPr="00A916F0"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B6FDE8"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378B2A" w14:textId="77777777"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E2BAF3" w14:textId="77777777" w:rsidR="000C7F2E" w:rsidRPr="00AB7611" w:rsidRDefault="000C7F2E" w:rsidP="00CB0855">
            <w:pPr>
              <w:jc w:val="center"/>
              <w:rPr>
                <w:color w:val="000000"/>
                <w:szCs w:val="26"/>
              </w:rPr>
            </w:pPr>
          </w:p>
        </w:tc>
      </w:tr>
      <w:tr w:rsidR="000C7F2E" w:rsidRPr="00AB7611" w14:paraId="63E74344"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09FE5" w14:textId="6D0F8FAD" w:rsidR="000C7F2E" w:rsidRDefault="000C7F2E" w:rsidP="00CB0855">
            <w:pPr>
              <w:jc w:val="center"/>
              <w:rPr>
                <w:sz w:val="24"/>
                <w:szCs w:val="24"/>
              </w:rPr>
            </w:pPr>
            <w:r>
              <w:rPr>
                <w:sz w:val="24"/>
                <w:szCs w:val="24"/>
              </w:rPr>
              <w:t>9</w:t>
            </w:r>
          </w:p>
        </w:tc>
        <w:tc>
          <w:tcPr>
            <w:tcW w:w="783" w:type="pct"/>
            <w:tcBorders>
              <w:top w:val="single" w:sz="4" w:space="0" w:color="000000"/>
              <w:left w:val="single" w:sz="4" w:space="0" w:color="000000"/>
              <w:bottom w:val="single" w:sz="4" w:space="0" w:color="000000"/>
              <w:right w:val="single" w:sz="4" w:space="0" w:color="000000"/>
            </w:tcBorders>
            <w:vAlign w:val="center"/>
          </w:tcPr>
          <w:p w14:paraId="4C92FEF7" w14:textId="65DD7BB6" w:rsidR="000C7F2E" w:rsidRPr="000C7F2E" w:rsidRDefault="000C7F2E" w:rsidP="00CB0855">
            <w:pPr>
              <w:jc w:val="center"/>
              <w:rPr>
                <w:color w:val="000000"/>
                <w:szCs w:val="26"/>
              </w:rPr>
            </w:pPr>
            <w:r w:rsidRPr="000C7F2E">
              <w:rPr>
                <w:color w:val="000000"/>
                <w:szCs w:val="26"/>
              </w:rPr>
              <w:t>urobilinogen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C1D5A" w14:textId="08F68439" w:rsidR="000C7F2E" w:rsidRPr="004B038C"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0ED473"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8EF96" w14:textId="06146C2D"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0BFCA0" w14:textId="77777777" w:rsidR="000C7F2E" w:rsidRPr="00AB7611" w:rsidRDefault="000C7F2E" w:rsidP="00CB0855">
            <w:pPr>
              <w:jc w:val="center"/>
              <w:rPr>
                <w:color w:val="000000"/>
                <w:szCs w:val="26"/>
              </w:rPr>
            </w:pPr>
          </w:p>
        </w:tc>
      </w:tr>
      <w:tr w:rsidR="000C7F2E" w:rsidRPr="00AB7611" w14:paraId="42A180DD"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803D43" w14:textId="3EDEDE83" w:rsidR="000C7F2E" w:rsidRDefault="000C7F2E" w:rsidP="00CB0855">
            <w:pPr>
              <w:jc w:val="center"/>
              <w:rPr>
                <w:sz w:val="24"/>
                <w:szCs w:val="24"/>
              </w:rPr>
            </w:pPr>
            <w:r>
              <w:rPr>
                <w:sz w:val="24"/>
                <w:szCs w:val="24"/>
              </w:rPr>
              <w:t>10</w:t>
            </w:r>
          </w:p>
        </w:tc>
        <w:tc>
          <w:tcPr>
            <w:tcW w:w="783" w:type="pct"/>
            <w:tcBorders>
              <w:top w:val="single" w:sz="4" w:space="0" w:color="000000"/>
              <w:left w:val="single" w:sz="4" w:space="0" w:color="000000"/>
              <w:bottom w:val="single" w:sz="4" w:space="0" w:color="000000"/>
              <w:right w:val="single" w:sz="4" w:space="0" w:color="000000"/>
            </w:tcBorders>
            <w:vAlign w:val="center"/>
          </w:tcPr>
          <w:p w14:paraId="49BB2E99" w14:textId="3934BBDF" w:rsidR="000C7F2E" w:rsidRPr="000C7F2E" w:rsidRDefault="000C7F2E" w:rsidP="00CB0855">
            <w:pPr>
              <w:jc w:val="center"/>
              <w:rPr>
                <w:color w:val="000000"/>
                <w:szCs w:val="26"/>
              </w:rPr>
            </w:pPr>
            <w:r w:rsidRPr="000C7F2E">
              <w:rPr>
                <w:color w:val="000000"/>
                <w:szCs w:val="26"/>
              </w:rPr>
              <w:t>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775B4" w14:textId="284C0C00" w:rsidR="000C7F2E" w:rsidRPr="004B038C"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6B573A"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E27EF" w14:textId="33ED50A8"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4EC9D3" w14:textId="77777777" w:rsidR="000C7F2E" w:rsidRPr="00AB7611" w:rsidRDefault="000C7F2E" w:rsidP="00CB0855">
            <w:pPr>
              <w:jc w:val="center"/>
              <w:rPr>
                <w:color w:val="000000"/>
                <w:szCs w:val="26"/>
              </w:rPr>
            </w:pPr>
          </w:p>
        </w:tc>
      </w:tr>
      <w:tr w:rsidR="000C7F2E" w:rsidRPr="00AB7611" w14:paraId="6DB76013" w14:textId="77777777" w:rsidTr="00C31D45">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F1113" w14:textId="21254003" w:rsidR="000C7F2E" w:rsidRDefault="000C7F2E" w:rsidP="00CB0855">
            <w:pPr>
              <w:jc w:val="center"/>
              <w:rPr>
                <w:sz w:val="24"/>
                <w:szCs w:val="24"/>
              </w:rPr>
            </w:pPr>
            <w:r>
              <w:rPr>
                <w:sz w:val="24"/>
                <w:szCs w:val="24"/>
              </w:rPr>
              <w:t>11</w:t>
            </w:r>
          </w:p>
        </w:tc>
        <w:tc>
          <w:tcPr>
            <w:tcW w:w="783" w:type="pct"/>
            <w:tcBorders>
              <w:top w:val="single" w:sz="4" w:space="0" w:color="000000"/>
              <w:left w:val="single" w:sz="4" w:space="0" w:color="000000"/>
              <w:bottom w:val="single" w:sz="4" w:space="0" w:color="000000"/>
              <w:right w:val="single" w:sz="4" w:space="0" w:color="000000"/>
            </w:tcBorders>
            <w:vAlign w:val="center"/>
          </w:tcPr>
          <w:p w14:paraId="3D8EDACC" w14:textId="5F006C65" w:rsidR="000C7F2E" w:rsidRPr="000C7F2E" w:rsidRDefault="000C7F2E" w:rsidP="00CB0855">
            <w:pPr>
              <w:jc w:val="center"/>
              <w:rPr>
                <w:color w:val="000000"/>
                <w:szCs w:val="26"/>
              </w:rPr>
            </w:pPr>
            <w:r w:rsidRPr="000C7F2E">
              <w:rPr>
                <w:color w:val="000000"/>
                <w:szCs w:val="26"/>
              </w:rPr>
              <w:t>bachcau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6C963B" w14:textId="2C3DEF33" w:rsidR="000C7F2E" w:rsidRPr="004B038C" w:rsidRDefault="000C7F2E" w:rsidP="00CB0855">
            <w:pPr>
              <w:jc w:val="center"/>
              <w:rPr>
                <w:color w:val="000000"/>
                <w:szCs w:val="26"/>
              </w:rPr>
            </w:pPr>
            <w:r w:rsidRPr="000C7F2E">
              <w:rPr>
                <w:color w:val="000000"/>
                <w:szCs w:val="26"/>
              </w:rPr>
              <w:t>BIT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C3245"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15CEE" w14:textId="3495A938" w:rsidR="000C7F2E" w:rsidRPr="00AB7611" w:rsidRDefault="000C7F2E" w:rsidP="00CB0855">
            <w:pPr>
              <w:jc w:val="center"/>
              <w:rPr>
                <w:color w:val="000000"/>
                <w:szCs w:val="26"/>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6E476" w14:textId="77777777" w:rsidR="000C7F2E" w:rsidRPr="00AB7611" w:rsidRDefault="000C7F2E" w:rsidP="00CB0855">
            <w:pPr>
              <w:jc w:val="center"/>
              <w:rPr>
                <w:color w:val="000000"/>
                <w:szCs w:val="26"/>
              </w:rPr>
            </w:pPr>
          </w:p>
        </w:tc>
      </w:tr>
    </w:tbl>
    <w:p w14:paraId="31256DC5" w14:textId="77777777" w:rsidR="00A2351E" w:rsidRDefault="00A2351E" w:rsidP="00CB0855">
      <w:pPr>
        <w:pStyle w:val="L11"/>
        <w:outlineLvl w:val="9"/>
        <w:rPr>
          <w:color w:val="auto"/>
        </w:rPr>
      </w:pPr>
    </w:p>
    <w:p w14:paraId="1DBFFB1A" w14:textId="77777777" w:rsidR="00EC1D11" w:rsidRDefault="00EC1D11" w:rsidP="00CB0855">
      <w:pPr>
        <w:pStyle w:val="L11"/>
        <w:outlineLvl w:val="9"/>
        <w:rPr>
          <w:color w:val="auto"/>
        </w:rPr>
      </w:pPr>
    </w:p>
    <w:p w14:paraId="46D4D7BF" w14:textId="77777777" w:rsidR="00EC1D11" w:rsidRDefault="00EC1D11" w:rsidP="00CB0855">
      <w:pPr>
        <w:pStyle w:val="L11"/>
        <w:outlineLvl w:val="9"/>
        <w:rPr>
          <w:color w:val="auto"/>
        </w:rPr>
      </w:pPr>
    </w:p>
    <w:p w14:paraId="0E2C656B" w14:textId="77777777" w:rsidR="00EC1D11" w:rsidRDefault="00EC1D11" w:rsidP="00CB0855">
      <w:pPr>
        <w:pStyle w:val="L11"/>
        <w:outlineLvl w:val="9"/>
        <w:rPr>
          <w:color w:val="auto"/>
        </w:rPr>
      </w:pPr>
    </w:p>
    <w:p w14:paraId="10422266" w14:textId="77777777" w:rsidR="00EC1D11" w:rsidRDefault="00EC1D11" w:rsidP="00CB0855">
      <w:pPr>
        <w:pStyle w:val="L11"/>
        <w:outlineLvl w:val="9"/>
        <w:rPr>
          <w:color w:val="auto"/>
        </w:rPr>
      </w:pPr>
    </w:p>
    <w:p w14:paraId="5822AB76" w14:textId="77777777" w:rsidR="00EC1D11" w:rsidRDefault="00EC1D11" w:rsidP="00CB0855">
      <w:pPr>
        <w:pStyle w:val="L11"/>
        <w:outlineLvl w:val="9"/>
        <w:rPr>
          <w:color w:val="auto"/>
        </w:rPr>
      </w:pPr>
    </w:p>
    <w:p w14:paraId="1808E7CC" w14:textId="77777777" w:rsidR="00EC1D11" w:rsidRDefault="00EC1D11" w:rsidP="00CB0855">
      <w:pPr>
        <w:pStyle w:val="L11"/>
        <w:outlineLvl w:val="9"/>
        <w:rPr>
          <w:color w:val="auto"/>
        </w:rPr>
      </w:pPr>
    </w:p>
    <w:p w14:paraId="47F6D001" w14:textId="77777777" w:rsidR="00EC1D11" w:rsidRDefault="00EC1D11" w:rsidP="00CB0855">
      <w:pPr>
        <w:pStyle w:val="L11"/>
        <w:outlineLvl w:val="9"/>
        <w:rPr>
          <w:color w:val="auto"/>
        </w:rPr>
      </w:pPr>
    </w:p>
    <w:p w14:paraId="5E4F108C" w14:textId="324FCC95" w:rsidR="00A2351E" w:rsidRPr="00CB0855" w:rsidRDefault="00A2351E" w:rsidP="00EC1D11">
      <w:pPr>
        <w:pStyle w:val="Heading4"/>
      </w:pPr>
      <w:bookmarkStart w:id="53" w:name="_Toc140180442"/>
      <w:r w:rsidRPr="00CB0855">
        <w:lastRenderedPageBreak/>
        <w:t xml:space="preserve">Bảng </w:t>
      </w:r>
      <w:r w:rsidR="000C7F2E" w:rsidRPr="00CB0855">
        <w:t>BloodTest</w:t>
      </w:r>
      <w:bookmarkEnd w:id="53"/>
    </w:p>
    <w:p w14:paraId="5984F067" w14:textId="4970D0AE"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0C7F2E" w:rsidRPr="000C7F2E">
        <w:rPr>
          <w:color w:val="auto"/>
        </w:rPr>
        <w:t>BloodTest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15"/>
        <w:gridCol w:w="2110"/>
        <w:gridCol w:w="1707"/>
        <w:gridCol w:w="2397"/>
        <w:gridCol w:w="1260"/>
        <w:gridCol w:w="1457"/>
      </w:tblGrid>
      <w:tr w:rsidR="000C7F2E" w:rsidRPr="00AB7611" w14:paraId="6FA04B68" w14:textId="77777777" w:rsidTr="000C7F2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14EA285" w14:textId="77777777" w:rsidR="000C7F2E" w:rsidRPr="00AB7611" w:rsidRDefault="000C7F2E" w:rsidP="00CB085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20BDB81D" w14:textId="77777777" w:rsidR="000C7F2E" w:rsidRPr="00AB7611" w:rsidRDefault="000C7F2E" w:rsidP="00CB085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94CE450" w14:textId="77777777" w:rsidR="000C7F2E" w:rsidRPr="00AB7611" w:rsidRDefault="000C7F2E" w:rsidP="00CB0855">
            <w:pPr>
              <w:jc w:val="center"/>
              <w:rPr>
                <w:sz w:val="24"/>
                <w:szCs w:val="24"/>
              </w:rPr>
            </w:pPr>
            <w:r w:rsidRPr="00AB7611">
              <w:rPr>
                <w:color w:val="000000"/>
                <w:szCs w:val="26"/>
              </w:rPr>
              <w:t>KIỂU</w:t>
            </w:r>
          </w:p>
          <w:p w14:paraId="05DF9840" w14:textId="77777777" w:rsidR="000C7F2E" w:rsidRPr="00AB7611" w:rsidRDefault="000C7F2E" w:rsidP="00CB085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DE071CA" w14:textId="77777777" w:rsidR="000C7F2E" w:rsidRPr="00AB7611" w:rsidRDefault="000C7F2E" w:rsidP="00CB085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67A4878" w14:textId="77777777" w:rsidR="000C7F2E" w:rsidRPr="00AB7611" w:rsidRDefault="000C7F2E" w:rsidP="00CB0855">
            <w:pPr>
              <w:jc w:val="center"/>
              <w:rPr>
                <w:sz w:val="24"/>
                <w:szCs w:val="24"/>
              </w:rPr>
            </w:pPr>
            <w:r w:rsidRPr="00AB7611">
              <w:rPr>
                <w:color w:val="000000"/>
                <w:szCs w:val="26"/>
              </w:rPr>
              <w:t>RỖNG</w:t>
            </w:r>
          </w:p>
        </w:tc>
        <w:tc>
          <w:tcPr>
            <w:tcW w:w="807"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C3B07A0" w14:textId="77777777" w:rsidR="000C7F2E" w:rsidRPr="00AB7611" w:rsidRDefault="000C7F2E" w:rsidP="00CB0855">
            <w:pPr>
              <w:jc w:val="center"/>
              <w:rPr>
                <w:sz w:val="24"/>
                <w:szCs w:val="24"/>
              </w:rPr>
            </w:pPr>
            <w:r w:rsidRPr="00AB7611">
              <w:rPr>
                <w:color w:val="000000"/>
                <w:szCs w:val="26"/>
              </w:rPr>
              <w:t>MÔ TẢ</w:t>
            </w:r>
          </w:p>
        </w:tc>
      </w:tr>
      <w:tr w:rsidR="000C7F2E" w:rsidRPr="00AB7611" w14:paraId="51F4DDE2"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79BD27" w14:textId="77777777" w:rsidR="000C7F2E" w:rsidRPr="00AB7611" w:rsidRDefault="000C7F2E" w:rsidP="00CB085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205A826C" w14:textId="37A7D088" w:rsidR="000C7F2E" w:rsidRPr="00AB7611" w:rsidRDefault="000C7F2E" w:rsidP="00CB0855">
            <w:pPr>
              <w:jc w:val="center"/>
              <w:rPr>
                <w:color w:val="000000"/>
                <w:szCs w:val="26"/>
              </w:rPr>
            </w:pPr>
            <w:r w:rsidRPr="000C7F2E">
              <w:rPr>
                <w:color w:val="000000"/>
                <w:szCs w:val="26"/>
              </w:rPr>
              <w:t>blood_test_id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A2973" w14:textId="77777777" w:rsidR="000C7F2E" w:rsidRPr="00AB7611" w:rsidRDefault="000C7F2E" w:rsidP="00CB0855">
            <w:pPr>
              <w:jc w:val="center"/>
              <w:rPr>
                <w:sz w:val="24"/>
                <w:szCs w:val="24"/>
              </w:rPr>
            </w:pPr>
            <w:r w:rsidRPr="000C7F2E">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24EDCD" w14:textId="77777777" w:rsidR="000C7F2E" w:rsidRPr="00AB7611" w:rsidRDefault="000C7F2E" w:rsidP="00CB085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C3C72F" w14:textId="77777777" w:rsidR="000C7F2E" w:rsidRPr="00AB7611" w:rsidRDefault="000C7F2E" w:rsidP="00CB0855">
            <w:pPr>
              <w:jc w:val="center"/>
              <w:rPr>
                <w:sz w:val="24"/>
                <w:szCs w:val="24"/>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BD3DB4" w14:textId="3FAB6AC6" w:rsidR="000C7F2E" w:rsidRPr="00AB7611" w:rsidRDefault="000C7F2E" w:rsidP="00CB0855">
            <w:pPr>
              <w:jc w:val="center"/>
              <w:rPr>
                <w:sz w:val="24"/>
                <w:szCs w:val="24"/>
              </w:rPr>
            </w:pPr>
          </w:p>
        </w:tc>
      </w:tr>
      <w:tr w:rsidR="000C7F2E" w:rsidRPr="00AB7611" w14:paraId="00DED199"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F1097C" w14:textId="77777777" w:rsidR="000C7F2E" w:rsidRPr="00AB7611" w:rsidRDefault="000C7F2E" w:rsidP="00CB085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6F05A07A" w14:textId="7C95E920" w:rsidR="000C7F2E" w:rsidRPr="00AB7611" w:rsidRDefault="000C7F2E" w:rsidP="00CB0855">
            <w:pPr>
              <w:jc w:val="center"/>
              <w:rPr>
                <w:color w:val="000000"/>
                <w:szCs w:val="26"/>
              </w:rPr>
            </w:pPr>
            <w:r w:rsidRPr="000C7F2E">
              <w:rPr>
                <w:color w:val="000000"/>
                <w:szCs w:val="26"/>
              </w:rPr>
              <w:t>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EA5EA2" w14:textId="77777777" w:rsidR="000C7F2E" w:rsidRPr="00AB7611" w:rsidRDefault="000C7F2E" w:rsidP="00CB0855">
            <w:pPr>
              <w:jc w:val="center"/>
              <w:rPr>
                <w:sz w:val="24"/>
                <w:szCs w:val="24"/>
              </w:rPr>
            </w:pPr>
            <w:r>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D3F7F"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B9D264" w14:textId="77777777" w:rsidR="000C7F2E" w:rsidRPr="00AB7611" w:rsidRDefault="000C7F2E" w:rsidP="00CB0855">
            <w:pPr>
              <w:jc w:val="center"/>
              <w:rPr>
                <w:sz w:val="24"/>
                <w:szCs w:val="24"/>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C90557" w14:textId="77777777" w:rsidR="000C7F2E" w:rsidRPr="00AB7611" w:rsidRDefault="000C7F2E" w:rsidP="00CB0855">
            <w:pPr>
              <w:jc w:val="center"/>
              <w:rPr>
                <w:sz w:val="24"/>
                <w:szCs w:val="24"/>
              </w:rPr>
            </w:pPr>
          </w:p>
        </w:tc>
      </w:tr>
      <w:tr w:rsidR="000C7F2E" w:rsidRPr="00AB7611" w14:paraId="09072E53"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1B78C6" w14:textId="77777777" w:rsidR="000C7F2E" w:rsidRDefault="000C7F2E" w:rsidP="00CB0855">
            <w:pPr>
              <w:jc w:val="center"/>
              <w:rPr>
                <w:sz w:val="24"/>
                <w:szCs w:val="24"/>
              </w:rPr>
            </w:pPr>
            <w:r>
              <w:rPr>
                <w:sz w:val="24"/>
                <w:szCs w:val="24"/>
              </w:rPr>
              <w:t>3</w:t>
            </w:r>
          </w:p>
        </w:tc>
        <w:tc>
          <w:tcPr>
            <w:tcW w:w="783" w:type="pct"/>
            <w:tcBorders>
              <w:top w:val="single" w:sz="4" w:space="0" w:color="000000"/>
              <w:left w:val="single" w:sz="4" w:space="0" w:color="000000"/>
              <w:bottom w:val="single" w:sz="4" w:space="0" w:color="000000"/>
              <w:right w:val="single" w:sz="4" w:space="0" w:color="000000"/>
            </w:tcBorders>
            <w:vAlign w:val="center"/>
          </w:tcPr>
          <w:p w14:paraId="5BF54BD9" w14:textId="01F5300A" w:rsidR="000C7F2E" w:rsidRPr="00B03A0A" w:rsidRDefault="000C7F2E" w:rsidP="00CB0855">
            <w:pPr>
              <w:jc w:val="center"/>
              <w:rPr>
                <w:color w:val="000000"/>
                <w:szCs w:val="26"/>
              </w:rPr>
            </w:pPr>
            <w:r w:rsidRPr="000C7F2E">
              <w:rPr>
                <w:color w:val="000000"/>
                <w:szCs w:val="26"/>
              </w:rPr>
              <w:t>HuyetSacto</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6BBC3D" w14:textId="77777777" w:rsidR="000C7F2E" w:rsidRPr="00A916F0" w:rsidRDefault="000C7F2E" w:rsidP="00CB0855">
            <w:pPr>
              <w:jc w:val="center"/>
              <w:rPr>
                <w:color w:val="000000"/>
                <w:szCs w:val="26"/>
              </w:rPr>
            </w:pPr>
            <w:r>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216C63"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481876"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DF4281" w14:textId="77777777" w:rsidR="000C7F2E" w:rsidRPr="00AB7611" w:rsidRDefault="000C7F2E" w:rsidP="00CB0855">
            <w:pPr>
              <w:jc w:val="center"/>
              <w:rPr>
                <w:color w:val="000000"/>
                <w:szCs w:val="26"/>
              </w:rPr>
            </w:pPr>
          </w:p>
        </w:tc>
      </w:tr>
      <w:tr w:rsidR="000C7F2E" w:rsidRPr="00AB7611" w14:paraId="78ADB967"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8E95C" w14:textId="77777777" w:rsidR="000C7F2E" w:rsidRDefault="000C7F2E" w:rsidP="00CB0855">
            <w:pPr>
              <w:jc w:val="center"/>
              <w:rPr>
                <w:sz w:val="24"/>
                <w:szCs w:val="24"/>
              </w:rPr>
            </w:pPr>
            <w:r>
              <w:rPr>
                <w:sz w:val="24"/>
                <w:szCs w:val="24"/>
              </w:rPr>
              <w:t>4</w:t>
            </w:r>
          </w:p>
        </w:tc>
        <w:tc>
          <w:tcPr>
            <w:tcW w:w="783" w:type="pct"/>
            <w:tcBorders>
              <w:top w:val="single" w:sz="4" w:space="0" w:color="000000"/>
              <w:left w:val="single" w:sz="4" w:space="0" w:color="000000"/>
              <w:bottom w:val="single" w:sz="4" w:space="0" w:color="000000"/>
              <w:right w:val="single" w:sz="4" w:space="0" w:color="000000"/>
            </w:tcBorders>
            <w:vAlign w:val="center"/>
          </w:tcPr>
          <w:p w14:paraId="666D6C00" w14:textId="57965517" w:rsidR="000C7F2E" w:rsidRPr="00B03A0A" w:rsidRDefault="000C7F2E" w:rsidP="00CB0855">
            <w:pPr>
              <w:jc w:val="center"/>
              <w:rPr>
                <w:color w:val="000000"/>
                <w:szCs w:val="26"/>
              </w:rPr>
            </w:pPr>
            <w:r w:rsidRPr="000C7F2E">
              <w:rPr>
                <w:color w:val="000000"/>
                <w:szCs w:val="26"/>
              </w:rPr>
              <w:t>doPhanBoHongCau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D52654" w14:textId="3163C2E5"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2C0E54"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2E6DA2"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308D69" w14:textId="77777777" w:rsidR="000C7F2E" w:rsidRPr="00AB7611" w:rsidRDefault="000C7F2E" w:rsidP="00CB0855">
            <w:pPr>
              <w:jc w:val="center"/>
              <w:rPr>
                <w:color w:val="000000"/>
                <w:szCs w:val="26"/>
              </w:rPr>
            </w:pPr>
          </w:p>
        </w:tc>
      </w:tr>
      <w:tr w:rsidR="000C7F2E" w:rsidRPr="00AB7611" w14:paraId="6677E168"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AE9078" w14:textId="77777777" w:rsidR="000C7F2E" w:rsidRDefault="000C7F2E" w:rsidP="00CB0855">
            <w:pPr>
              <w:jc w:val="center"/>
              <w:rPr>
                <w:sz w:val="24"/>
                <w:szCs w:val="24"/>
              </w:rPr>
            </w:pPr>
            <w:r>
              <w:rPr>
                <w:sz w:val="24"/>
                <w:szCs w:val="24"/>
              </w:rPr>
              <w:t>5</w:t>
            </w:r>
          </w:p>
        </w:tc>
        <w:tc>
          <w:tcPr>
            <w:tcW w:w="783" w:type="pct"/>
            <w:tcBorders>
              <w:top w:val="single" w:sz="4" w:space="0" w:color="000000"/>
              <w:left w:val="single" w:sz="4" w:space="0" w:color="000000"/>
              <w:bottom w:val="single" w:sz="4" w:space="0" w:color="000000"/>
              <w:right w:val="single" w:sz="4" w:space="0" w:color="000000"/>
            </w:tcBorders>
            <w:vAlign w:val="center"/>
          </w:tcPr>
          <w:p w14:paraId="32E9134D" w14:textId="47A499B0" w:rsidR="000C7F2E" w:rsidRPr="00B03A0A" w:rsidRDefault="000C7F2E" w:rsidP="00CB0855">
            <w:pPr>
              <w:jc w:val="center"/>
              <w:rPr>
                <w:color w:val="000000"/>
                <w:szCs w:val="26"/>
              </w:rPr>
            </w:pPr>
            <w:r w:rsidRPr="000C7F2E">
              <w:rPr>
                <w:color w:val="000000"/>
                <w:szCs w:val="26"/>
              </w:rPr>
              <w:t>MCV</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96444B" w14:textId="53DF36B0"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C6CA7C"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52DDB2"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FF007" w14:textId="77777777" w:rsidR="000C7F2E" w:rsidRPr="00AB7611" w:rsidRDefault="000C7F2E" w:rsidP="00CB0855">
            <w:pPr>
              <w:jc w:val="center"/>
              <w:rPr>
                <w:color w:val="000000"/>
                <w:szCs w:val="26"/>
              </w:rPr>
            </w:pPr>
          </w:p>
        </w:tc>
      </w:tr>
      <w:tr w:rsidR="000C7F2E" w:rsidRPr="00AB7611" w14:paraId="25DE6CFD"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0F3AB6" w14:textId="77777777" w:rsidR="000C7F2E" w:rsidRDefault="000C7F2E" w:rsidP="00CB0855">
            <w:pPr>
              <w:jc w:val="center"/>
              <w:rPr>
                <w:sz w:val="24"/>
                <w:szCs w:val="24"/>
              </w:rPr>
            </w:pPr>
            <w:r>
              <w:rPr>
                <w:sz w:val="24"/>
                <w:szCs w:val="24"/>
              </w:rPr>
              <w:t>6</w:t>
            </w:r>
          </w:p>
        </w:tc>
        <w:tc>
          <w:tcPr>
            <w:tcW w:w="783" w:type="pct"/>
            <w:tcBorders>
              <w:top w:val="single" w:sz="4" w:space="0" w:color="000000"/>
              <w:left w:val="single" w:sz="4" w:space="0" w:color="000000"/>
              <w:bottom w:val="single" w:sz="4" w:space="0" w:color="000000"/>
              <w:right w:val="single" w:sz="4" w:space="0" w:color="000000"/>
            </w:tcBorders>
            <w:vAlign w:val="center"/>
          </w:tcPr>
          <w:p w14:paraId="034C0920" w14:textId="70578E6F" w:rsidR="000C7F2E" w:rsidRPr="00B03A0A" w:rsidRDefault="000C7F2E" w:rsidP="00CB0855">
            <w:pPr>
              <w:jc w:val="center"/>
              <w:rPr>
                <w:color w:val="000000"/>
                <w:szCs w:val="26"/>
              </w:rPr>
            </w:pPr>
            <w:r w:rsidRPr="000C7F2E">
              <w:rPr>
                <w:color w:val="000000"/>
                <w:szCs w:val="26"/>
              </w:rPr>
              <w:t>MCN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6BC29" w14:textId="5B42D6CE"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6D38D3"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29F5E2"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CAA311" w14:textId="77777777" w:rsidR="000C7F2E" w:rsidRPr="00AB7611" w:rsidRDefault="000C7F2E" w:rsidP="00CB0855">
            <w:pPr>
              <w:jc w:val="center"/>
              <w:rPr>
                <w:color w:val="000000"/>
                <w:szCs w:val="26"/>
              </w:rPr>
            </w:pPr>
          </w:p>
        </w:tc>
      </w:tr>
      <w:tr w:rsidR="000C7F2E" w:rsidRPr="00AB7611" w14:paraId="5B674F06"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7E705" w14:textId="77777777" w:rsidR="000C7F2E" w:rsidRDefault="000C7F2E" w:rsidP="00CB0855">
            <w:pPr>
              <w:jc w:val="center"/>
              <w:rPr>
                <w:sz w:val="24"/>
                <w:szCs w:val="24"/>
              </w:rPr>
            </w:pPr>
            <w:r>
              <w:rPr>
                <w:sz w:val="24"/>
                <w:szCs w:val="24"/>
              </w:rPr>
              <w:t>7</w:t>
            </w:r>
          </w:p>
        </w:tc>
        <w:tc>
          <w:tcPr>
            <w:tcW w:w="783" w:type="pct"/>
            <w:tcBorders>
              <w:top w:val="single" w:sz="4" w:space="0" w:color="000000"/>
              <w:left w:val="single" w:sz="4" w:space="0" w:color="000000"/>
              <w:bottom w:val="single" w:sz="4" w:space="0" w:color="000000"/>
              <w:right w:val="single" w:sz="4" w:space="0" w:color="000000"/>
            </w:tcBorders>
            <w:vAlign w:val="center"/>
          </w:tcPr>
          <w:p w14:paraId="0736A51A" w14:textId="7045838E" w:rsidR="000C7F2E" w:rsidRPr="00B03A0A" w:rsidRDefault="000C7F2E" w:rsidP="00CB0855">
            <w:pPr>
              <w:jc w:val="center"/>
              <w:rPr>
                <w:color w:val="000000"/>
                <w:szCs w:val="26"/>
              </w:rPr>
            </w:pPr>
            <w:r w:rsidRPr="000C7F2E">
              <w:rPr>
                <w:color w:val="000000"/>
                <w:szCs w:val="26"/>
              </w:rPr>
              <w:t>MCNC</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689AB4" w14:textId="02E03A79"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03D771"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6CBAAE"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427AA1" w14:textId="77777777" w:rsidR="000C7F2E" w:rsidRPr="00AB7611" w:rsidRDefault="000C7F2E" w:rsidP="00CB0855">
            <w:pPr>
              <w:jc w:val="center"/>
              <w:rPr>
                <w:color w:val="000000"/>
                <w:szCs w:val="26"/>
              </w:rPr>
            </w:pPr>
          </w:p>
        </w:tc>
      </w:tr>
      <w:tr w:rsidR="000C7F2E" w:rsidRPr="00AB7611" w14:paraId="662BAD87"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F7F89" w14:textId="77777777" w:rsidR="000C7F2E" w:rsidRDefault="000C7F2E" w:rsidP="00CB0855">
            <w:pPr>
              <w:jc w:val="center"/>
              <w:rPr>
                <w:sz w:val="24"/>
                <w:szCs w:val="24"/>
              </w:rPr>
            </w:pPr>
            <w:r>
              <w:rPr>
                <w:sz w:val="24"/>
                <w:szCs w:val="24"/>
              </w:rPr>
              <w:t>8</w:t>
            </w:r>
          </w:p>
        </w:tc>
        <w:tc>
          <w:tcPr>
            <w:tcW w:w="783" w:type="pct"/>
            <w:tcBorders>
              <w:top w:val="single" w:sz="4" w:space="0" w:color="000000"/>
              <w:left w:val="single" w:sz="4" w:space="0" w:color="000000"/>
              <w:bottom w:val="single" w:sz="4" w:space="0" w:color="000000"/>
              <w:right w:val="single" w:sz="4" w:space="0" w:color="000000"/>
            </w:tcBorders>
            <w:vAlign w:val="center"/>
          </w:tcPr>
          <w:p w14:paraId="75DC62E3" w14:textId="7185AB23" w:rsidR="000C7F2E" w:rsidRPr="00B03A0A" w:rsidRDefault="000C7F2E" w:rsidP="00CB0855">
            <w:pPr>
              <w:jc w:val="center"/>
              <w:rPr>
                <w:color w:val="000000"/>
                <w:szCs w:val="26"/>
              </w:rPr>
            </w:pPr>
            <w:r w:rsidRPr="000C7F2E">
              <w:rPr>
                <w:color w:val="000000"/>
                <w:szCs w:val="26"/>
              </w:rPr>
              <w:t>SoTieuCau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CAA08B" w14:textId="0C64F1B3" w:rsidR="000C7F2E" w:rsidRPr="00A916F0"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DB48F"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84B767"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CC202" w14:textId="77777777" w:rsidR="000C7F2E" w:rsidRPr="00AB7611" w:rsidRDefault="000C7F2E" w:rsidP="00CB0855">
            <w:pPr>
              <w:jc w:val="center"/>
              <w:rPr>
                <w:color w:val="000000"/>
                <w:szCs w:val="26"/>
              </w:rPr>
            </w:pPr>
          </w:p>
        </w:tc>
      </w:tr>
      <w:tr w:rsidR="000C7F2E" w:rsidRPr="00AB7611" w14:paraId="6D28F3FF"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ACF5FA" w14:textId="77777777" w:rsidR="000C7F2E" w:rsidRDefault="000C7F2E" w:rsidP="00CB0855">
            <w:pPr>
              <w:jc w:val="center"/>
              <w:rPr>
                <w:sz w:val="24"/>
                <w:szCs w:val="24"/>
              </w:rPr>
            </w:pPr>
            <w:r>
              <w:rPr>
                <w:sz w:val="24"/>
                <w:szCs w:val="24"/>
              </w:rPr>
              <w:t>9</w:t>
            </w:r>
          </w:p>
        </w:tc>
        <w:tc>
          <w:tcPr>
            <w:tcW w:w="783" w:type="pct"/>
            <w:tcBorders>
              <w:top w:val="single" w:sz="4" w:space="0" w:color="000000"/>
              <w:left w:val="single" w:sz="4" w:space="0" w:color="000000"/>
              <w:bottom w:val="single" w:sz="4" w:space="0" w:color="000000"/>
              <w:right w:val="single" w:sz="4" w:space="0" w:color="000000"/>
            </w:tcBorders>
            <w:vAlign w:val="center"/>
          </w:tcPr>
          <w:p w14:paraId="6A653ACE" w14:textId="26483DB0" w:rsidR="000C7F2E" w:rsidRPr="000C7F2E" w:rsidRDefault="000C7F2E" w:rsidP="00CB0855">
            <w:pPr>
              <w:jc w:val="center"/>
              <w:rPr>
                <w:color w:val="000000"/>
                <w:szCs w:val="26"/>
              </w:rPr>
            </w:pPr>
            <w:r w:rsidRPr="000C7F2E">
              <w:rPr>
                <w:color w:val="000000"/>
                <w:szCs w:val="26"/>
              </w:rPr>
              <w:t>doPhanBoTieuCau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8DD983" w14:textId="0AA9602E" w:rsidR="000C7F2E" w:rsidRPr="004B038C"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E46EB"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534E0E"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66121" w14:textId="77777777" w:rsidR="000C7F2E" w:rsidRPr="00AB7611" w:rsidRDefault="000C7F2E" w:rsidP="00CB0855">
            <w:pPr>
              <w:jc w:val="center"/>
              <w:rPr>
                <w:color w:val="000000"/>
                <w:szCs w:val="26"/>
              </w:rPr>
            </w:pPr>
          </w:p>
        </w:tc>
      </w:tr>
      <w:tr w:rsidR="000C7F2E" w:rsidRPr="00AB7611" w14:paraId="53018A2C"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2562A4" w14:textId="77777777" w:rsidR="000C7F2E" w:rsidRDefault="000C7F2E" w:rsidP="00CB0855">
            <w:pPr>
              <w:jc w:val="center"/>
              <w:rPr>
                <w:sz w:val="24"/>
                <w:szCs w:val="24"/>
              </w:rPr>
            </w:pPr>
            <w:r>
              <w:rPr>
                <w:sz w:val="24"/>
                <w:szCs w:val="24"/>
              </w:rPr>
              <w:t>10</w:t>
            </w:r>
          </w:p>
        </w:tc>
        <w:tc>
          <w:tcPr>
            <w:tcW w:w="783" w:type="pct"/>
            <w:tcBorders>
              <w:top w:val="single" w:sz="4" w:space="0" w:color="000000"/>
              <w:left w:val="single" w:sz="4" w:space="0" w:color="000000"/>
              <w:bottom w:val="single" w:sz="4" w:space="0" w:color="000000"/>
              <w:right w:val="single" w:sz="4" w:space="0" w:color="000000"/>
            </w:tcBorders>
            <w:vAlign w:val="center"/>
          </w:tcPr>
          <w:p w14:paraId="504601B9" w14:textId="6DA4A83D" w:rsidR="000C7F2E" w:rsidRPr="000C7F2E" w:rsidRDefault="000C7F2E" w:rsidP="00CB0855">
            <w:pPr>
              <w:jc w:val="center"/>
              <w:rPr>
                <w:color w:val="000000"/>
                <w:szCs w:val="26"/>
              </w:rPr>
            </w:pPr>
            <w:r w:rsidRPr="000C7F2E">
              <w:rPr>
                <w:color w:val="000000"/>
                <w:szCs w:val="26"/>
              </w:rPr>
              <w:t>Bachcau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CEF60" w14:textId="33B0D661" w:rsidR="000C7F2E" w:rsidRPr="004B038C" w:rsidRDefault="000C7F2E" w:rsidP="00CB0855">
            <w:pPr>
              <w:jc w:val="center"/>
              <w:rPr>
                <w:color w:val="000000"/>
                <w:szCs w:val="26"/>
              </w:rPr>
            </w:pPr>
            <w:r w:rsidRPr="000C7F2E">
              <w:rPr>
                <w:color w:val="000000"/>
                <w:szCs w:val="26"/>
              </w:rPr>
              <w:t>FLOAT,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37EF31"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02948"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9C7A03" w14:textId="77777777" w:rsidR="000C7F2E" w:rsidRPr="00AB7611" w:rsidRDefault="000C7F2E" w:rsidP="00CB0855">
            <w:pPr>
              <w:jc w:val="center"/>
              <w:rPr>
                <w:color w:val="000000"/>
                <w:szCs w:val="26"/>
              </w:rPr>
            </w:pPr>
          </w:p>
        </w:tc>
      </w:tr>
      <w:tr w:rsidR="000C7F2E" w:rsidRPr="00AB7611" w14:paraId="06278D3C" w14:textId="77777777" w:rsidTr="000C7F2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EA5F4" w14:textId="77777777" w:rsidR="000C7F2E" w:rsidRDefault="000C7F2E" w:rsidP="00CB0855">
            <w:pPr>
              <w:jc w:val="center"/>
              <w:rPr>
                <w:sz w:val="24"/>
                <w:szCs w:val="24"/>
              </w:rPr>
            </w:pPr>
            <w:r>
              <w:rPr>
                <w:sz w:val="24"/>
                <w:szCs w:val="24"/>
              </w:rPr>
              <w:t>11</w:t>
            </w:r>
          </w:p>
        </w:tc>
        <w:tc>
          <w:tcPr>
            <w:tcW w:w="783" w:type="pct"/>
            <w:tcBorders>
              <w:top w:val="single" w:sz="4" w:space="0" w:color="000000"/>
              <w:left w:val="single" w:sz="4" w:space="0" w:color="000000"/>
              <w:bottom w:val="single" w:sz="4" w:space="0" w:color="000000"/>
              <w:right w:val="single" w:sz="4" w:space="0" w:color="000000"/>
            </w:tcBorders>
            <w:vAlign w:val="center"/>
          </w:tcPr>
          <w:p w14:paraId="1BD17808" w14:textId="637F10FB" w:rsidR="000C7F2E" w:rsidRPr="000C7F2E" w:rsidRDefault="000C7F2E" w:rsidP="00CB0855">
            <w:pPr>
              <w:jc w:val="center"/>
              <w:rPr>
                <w:color w:val="000000"/>
                <w:szCs w:val="26"/>
              </w:rPr>
            </w:pPr>
            <w:r w:rsidRPr="000C7F2E">
              <w:rPr>
                <w:color w:val="000000"/>
                <w:szCs w:val="26"/>
              </w:rPr>
              <w:t>NhomMau</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67E15" w14:textId="59D3F5A5" w:rsidR="000C7F2E" w:rsidRPr="004B038C" w:rsidRDefault="000C7F2E" w:rsidP="00CB0855">
            <w:pPr>
              <w:jc w:val="center"/>
              <w:rPr>
                <w:color w:val="000000"/>
                <w:szCs w:val="26"/>
              </w:rPr>
            </w:pPr>
            <w:r w:rsidRPr="000C7F2E">
              <w:rPr>
                <w:color w:val="000000"/>
                <w:szCs w:val="26"/>
              </w:rPr>
              <w:t>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4FC7CB" w14:textId="77777777" w:rsidR="000C7F2E" w:rsidRPr="00AB7611" w:rsidRDefault="000C7F2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B07A43" w14:textId="77777777" w:rsidR="000C7F2E" w:rsidRPr="00AB7611" w:rsidRDefault="000C7F2E" w:rsidP="00CB0855">
            <w:pPr>
              <w:jc w:val="center"/>
              <w:rPr>
                <w:color w:val="000000"/>
                <w:szCs w:val="26"/>
              </w:rPr>
            </w:pPr>
            <w:r w:rsidRPr="00AB7611">
              <w:rPr>
                <w:color w:val="000000"/>
                <w:szCs w:val="26"/>
              </w:rPr>
              <w:t>Không</w:t>
            </w:r>
          </w:p>
        </w:tc>
        <w:tc>
          <w:tcPr>
            <w:tcW w:w="80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4F02B5" w14:textId="77777777" w:rsidR="000C7F2E" w:rsidRPr="00AB7611" w:rsidRDefault="000C7F2E" w:rsidP="00CB0855">
            <w:pPr>
              <w:jc w:val="center"/>
              <w:rPr>
                <w:color w:val="000000"/>
                <w:szCs w:val="26"/>
              </w:rPr>
            </w:pPr>
          </w:p>
        </w:tc>
      </w:tr>
    </w:tbl>
    <w:p w14:paraId="07C9DAD4" w14:textId="3F3501F0" w:rsidR="008D67FA" w:rsidRDefault="008D67FA" w:rsidP="002F7CFA">
      <w:pPr>
        <w:pStyle w:val="L11"/>
        <w:outlineLvl w:val="9"/>
        <w:rPr>
          <w:i/>
          <w:color w:val="auto"/>
        </w:rPr>
      </w:pPr>
    </w:p>
    <w:p w14:paraId="6F9817EC" w14:textId="7EBCDF68" w:rsidR="008D67FA" w:rsidRDefault="008D67FA" w:rsidP="002F7CFA">
      <w:pPr>
        <w:pStyle w:val="L11"/>
        <w:outlineLvl w:val="9"/>
        <w:rPr>
          <w:i/>
          <w:color w:val="auto"/>
        </w:rPr>
      </w:pPr>
    </w:p>
    <w:p w14:paraId="2ED38EB8" w14:textId="09B58B2F" w:rsidR="008D67FA" w:rsidRDefault="008D67FA" w:rsidP="002F7CFA">
      <w:pPr>
        <w:pStyle w:val="L11"/>
        <w:outlineLvl w:val="9"/>
        <w:rPr>
          <w:i/>
          <w:color w:val="auto"/>
        </w:rPr>
      </w:pPr>
    </w:p>
    <w:p w14:paraId="14A945DF" w14:textId="6667688F" w:rsidR="008D67FA" w:rsidRDefault="008D67FA" w:rsidP="002F7CFA">
      <w:pPr>
        <w:pStyle w:val="L11"/>
        <w:outlineLvl w:val="9"/>
        <w:rPr>
          <w:i/>
          <w:color w:val="auto"/>
        </w:rPr>
      </w:pPr>
    </w:p>
    <w:p w14:paraId="282324FF" w14:textId="3DBEBC36" w:rsidR="008D67FA" w:rsidRDefault="008D67FA" w:rsidP="002F7CFA">
      <w:pPr>
        <w:pStyle w:val="L11"/>
        <w:outlineLvl w:val="9"/>
        <w:rPr>
          <w:i/>
          <w:color w:val="auto"/>
        </w:rPr>
      </w:pPr>
    </w:p>
    <w:p w14:paraId="59474762" w14:textId="47CF0876" w:rsidR="008D67FA" w:rsidRDefault="008D67FA" w:rsidP="002F7CFA">
      <w:pPr>
        <w:pStyle w:val="L11"/>
        <w:outlineLvl w:val="9"/>
        <w:rPr>
          <w:i/>
          <w:color w:val="auto"/>
        </w:rPr>
      </w:pPr>
    </w:p>
    <w:p w14:paraId="6C8481F0" w14:textId="77777777" w:rsidR="008D67FA" w:rsidRDefault="008D67FA" w:rsidP="002F7CFA">
      <w:pPr>
        <w:pStyle w:val="L11"/>
        <w:outlineLvl w:val="9"/>
        <w:rPr>
          <w:i/>
          <w:color w:val="auto"/>
        </w:rPr>
      </w:pPr>
    </w:p>
    <w:p w14:paraId="2A9B4B60" w14:textId="77777777" w:rsidR="00EC1D11" w:rsidRDefault="00EC1D11" w:rsidP="002F7CFA">
      <w:pPr>
        <w:pStyle w:val="L11"/>
        <w:outlineLvl w:val="9"/>
        <w:rPr>
          <w:i/>
          <w:color w:val="auto"/>
        </w:rPr>
      </w:pPr>
    </w:p>
    <w:p w14:paraId="70A10231" w14:textId="12B03EFD" w:rsidR="00A2351E" w:rsidRPr="00CB0855" w:rsidRDefault="00A2351E" w:rsidP="00EC1D11">
      <w:pPr>
        <w:pStyle w:val="Heading4"/>
      </w:pPr>
      <w:bookmarkStart w:id="54" w:name="_Toc140180443"/>
      <w:r w:rsidRPr="00CB0855">
        <w:lastRenderedPageBreak/>
        <w:t xml:space="preserve">Bảng </w:t>
      </w:r>
      <w:r w:rsidR="000C7F2E" w:rsidRPr="00CB0855">
        <w:t>BioTest</w:t>
      </w:r>
      <w:bookmarkEnd w:id="54"/>
    </w:p>
    <w:p w14:paraId="400C91A1" w14:textId="2A6239B6" w:rsidR="00A2351E" w:rsidRDefault="00A2351E" w:rsidP="008D67FA">
      <w:pPr>
        <w:pStyle w:val="L11"/>
        <w:spacing w:before="200" w:after="0" w:line="288" w:lineRule="auto"/>
        <w:ind w:left="14" w:hanging="14"/>
        <w:jc w:val="center"/>
        <w:outlineLvl w:val="9"/>
        <w:rPr>
          <w:color w:val="auto"/>
        </w:rPr>
      </w:pPr>
      <w:r>
        <w:rPr>
          <w:color w:val="auto"/>
        </w:rPr>
        <w:t xml:space="preserve">Bảng: Cơ sở dữ liệu bảng </w:t>
      </w:r>
      <w:r w:rsidR="000C7F2E" w:rsidRPr="000C7F2E">
        <w:rPr>
          <w:color w:val="auto"/>
        </w:rPr>
        <w:t>BioTest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04"/>
        <w:gridCol w:w="2161"/>
        <w:gridCol w:w="1698"/>
        <w:gridCol w:w="2388"/>
        <w:gridCol w:w="1249"/>
        <w:gridCol w:w="1446"/>
      </w:tblGrid>
      <w:tr w:rsidR="000C7F2E" w:rsidRPr="00AB7611" w14:paraId="1FBC21AD" w14:textId="77777777" w:rsidTr="0020701B">
        <w:tc>
          <w:tcPr>
            <w:tcW w:w="41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73CEB33" w14:textId="77777777" w:rsidR="000C7F2E" w:rsidRPr="00AB7611" w:rsidRDefault="000C7F2E" w:rsidP="00CB0855">
            <w:pPr>
              <w:jc w:val="center"/>
              <w:rPr>
                <w:sz w:val="24"/>
                <w:szCs w:val="24"/>
              </w:rPr>
            </w:pPr>
            <w:r>
              <w:rPr>
                <w:sz w:val="24"/>
                <w:szCs w:val="24"/>
              </w:rPr>
              <w:t>STT</w:t>
            </w:r>
          </w:p>
        </w:tc>
        <w:tc>
          <w:tcPr>
            <w:tcW w:w="1108"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1717C1F2" w14:textId="77777777" w:rsidR="000C7F2E" w:rsidRPr="00AB7611" w:rsidRDefault="000C7F2E" w:rsidP="00CB0855">
            <w:pPr>
              <w:jc w:val="center"/>
              <w:rPr>
                <w:color w:val="000000"/>
                <w:szCs w:val="26"/>
              </w:rPr>
            </w:pPr>
            <w:r>
              <w:rPr>
                <w:color w:val="000000"/>
                <w:szCs w:val="26"/>
              </w:rPr>
              <w:t>TÊN</w:t>
            </w:r>
          </w:p>
        </w:tc>
        <w:tc>
          <w:tcPr>
            <w:tcW w:w="87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5782028" w14:textId="77777777" w:rsidR="000C7F2E" w:rsidRPr="00AB7611" w:rsidRDefault="000C7F2E" w:rsidP="00CB0855">
            <w:pPr>
              <w:jc w:val="center"/>
              <w:rPr>
                <w:sz w:val="24"/>
                <w:szCs w:val="24"/>
              </w:rPr>
            </w:pPr>
            <w:r w:rsidRPr="00AB7611">
              <w:rPr>
                <w:color w:val="000000"/>
                <w:szCs w:val="26"/>
              </w:rPr>
              <w:t>KIỂU</w:t>
            </w:r>
          </w:p>
          <w:p w14:paraId="6C765DB2" w14:textId="77777777" w:rsidR="000C7F2E" w:rsidRPr="00AB7611" w:rsidRDefault="000C7F2E" w:rsidP="00CB0855">
            <w:pPr>
              <w:jc w:val="center"/>
              <w:rPr>
                <w:sz w:val="24"/>
                <w:szCs w:val="24"/>
              </w:rPr>
            </w:pPr>
            <w:r w:rsidRPr="00AB7611">
              <w:rPr>
                <w:color w:val="000000"/>
                <w:szCs w:val="26"/>
              </w:rPr>
              <w:t>DỮ LIỆU</w:t>
            </w:r>
          </w:p>
        </w:tc>
        <w:tc>
          <w:tcPr>
            <w:tcW w:w="1225"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3F5543A" w14:textId="77777777" w:rsidR="000C7F2E" w:rsidRPr="00AB7611" w:rsidRDefault="000C7F2E" w:rsidP="00CB0855">
            <w:pPr>
              <w:jc w:val="center"/>
              <w:rPr>
                <w:sz w:val="24"/>
                <w:szCs w:val="24"/>
              </w:rPr>
            </w:pPr>
            <w:r w:rsidRPr="00AB7611">
              <w:rPr>
                <w:color w:val="000000"/>
                <w:szCs w:val="26"/>
              </w:rPr>
              <w:t>RÀNG BUỘC</w:t>
            </w:r>
          </w:p>
        </w:tc>
        <w:tc>
          <w:tcPr>
            <w:tcW w:w="64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5ACF18A" w14:textId="77777777" w:rsidR="000C7F2E" w:rsidRPr="00AB7611" w:rsidRDefault="000C7F2E" w:rsidP="00CB0855">
            <w:pPr>
              <w:jc w:val="center"/>
              <w:rPr>
                <w:sz w:val="24"/>
                <w:szCs w:val="24"/>
              </w:rPr>
            </w:pPr>
            <w:r w:rsidRPr="00AB7611">
              <w:rPr>
                <w:color w:val="000000"/>
                <w:szCs w:val="26"/>
              </w:rPr>
              <w:t>RỖNG</w:t>
            </w:r>
          </w:p>
        </w:tc>
        <w:tc>
          <w:tcPr>
            <w:tcW w:w="74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16BB0504" w14:textId="77777777" w:rsidR="000C7F2E" w:rsidRPr="00AB7611" w:rsidRDefault="000C7F2E" w:rsidP="00CB0855">
            <w:pPr>
              <w:jc w:val="center"/>
              <w:rPr>
                <w:sz w:val="24"/>
                <w:szCs w:val="24"/>
              </w:rPr>
            </w:pPr>
            <w:r w:rsidRPr="00AB7611">
              <w:rPr>
                <w:color w:val="000000"/>
                <w:szCs w:val="26"/>
              </w:rPr>
              <w:t>MÔ TẢ</w:t>
            </w:r>
          </w:p>
        </w:tc>
      </w:tr>
      <w:tr w:rsidR="000C7F2E" w:rsidRPr="00AB7611" w14:paraId="3FAADA16"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64BEAB" w14:textId="77777777" w:rsidR="000C7F2E" w:rsidRPr="00AB7611" w:rsidRDefault="000C7F2E" w:rsidP="00CB0855">
            <w:pPr>
              <w:jc w:val="center"/>
              <w:rPr>
                <w:sz w:val="24"/>
                <w:szCs w:val="24"/>
              </w:rPr>
            </w:pPr>
            <w:r>
              <w:rPr>
                <w:sz w:val="24"/>
                <w:szCs w:val="24"/>
              </w:rPr>
              <w:t>1</w:t>
            </w:r>
          </w:p>
        </w:tc>
        <w:tc>
          <w:tcPr>
            <w:tcW w:w="1108" w:type="pct"/>
            <w:tcBorders>
              <w:top w:val="single" w:sz="4" w:space="0" w:color="000000"/>
              <w:left w:val="single" w:sz="4" w:space="0" w:color="000000"/>
              <w:bottom w:val="single" w:sz="4" w:space="0" w:color="000000"/>
              <w:right w:val="single" w:sz="4" w:space="0" w:color="000000"/>
            </w:tcBorders>
            <w:vAlign w:val="center"/>
          </w:tcPr>
          <w:p w14:paraId="26F37147" w14:textId="544DFD5E" w:rsidR="000C7F2E" w:rsidRPr="00AB7611" w:rsidRDefault="000C7F2E" w:rsidP="00CB0855">
            <w:pPr>
              <w:jc w:val="center"/>
              <w:rPr>
                <w:color w:val="000000"/>
                <w:szCs w:val="26"/>
              </w:rPr>
            </w:pPr>
            <w:r w:rsidRPr="000C7F2E">
              <w:rPr>
                <w:color w:val="000000"/>
                <w:szCs w:val="26"/>
              </w:rPr>
              <w:t>bio_test_id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D6B63" w14:textId="77777777" w:rsidR="000C7F2E" w:rsidRPr="00AB7611" w:rsidRDefault="000C7F2E" w:rsidP="00CB0855">
            <w:pPr>
              <w:jc w:val="center"/>
              <w:rPr>
                <w:sz w:val="24"/>
                <w:szCs w:val="24"/>
              </w:rPr>
            </w:pPr>
            <w:r w:rsidRPr="000C7F2E">
              <w:rPr>
                <w:color w:val="000000"/>
                <w:szCs w:val="26"/>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1D9075" w14:textId="77777777" w:rsidR="000C7F2E" w:rsidRPr="00AB7611" w:rsidRDefault="000C7F2E" w:rsidP="00CB0855">
            <w:pPr>
              <w:jc w:val="center"/>
              <w:rPr>
                <w:sz w:val="24"/>
                <w:szCs w:val="24"/>
              </w:rPr>
            </w:pPr>
            <w:r w:rsidRPr="00AB7611">
              <w:rPr>
                <w:color w:val="000000"/>
                <w:szCs w:val="26"/>
              </w:rPr>
              <w:t>Khoá chính</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B83A9" w14:textId="77777777" w:rsidR="000C7F2E" w:rsidRPr="00AB7611" w:rsidRDefault="000C7F2E" w:rsidP="00CB0855">
            <w:pPr>
              <w:jc w:val="center"/>
              <w:rPr>
                <w:sz w:val="24"/>
                <w:szCs w:val="24"/>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36DC36" w14:textId="77777777" w:rsidR="000C7F2E" w:rsidRPr="00AB7611" w:rsidRDefault="000C7F2E" w:rsidP="00CB0855">
            <w:pPr>
              <w:jc w:val="center"/>
              <w:rPr>
                <w:sz w:val="24"/>
                <w:szCs w:val="24"/>
              </w:rPr>
            </w:pPr>
          </w:p>
        </w:tc>
      </w:tr>
      <w:tr w:rsidR="000C7F2E" w:rsidRPr="00AB7611" w14:paraId="14C34994"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7D4900" w14:textId="77777777" w:rsidR="000C7F2E" w:rsidRPr="00AB7611" w:rsidRDefault="000C7F2E" w:rsidP="00CB0855">
            <w:pPr>
              <w:jc w:val="center"/>
              <w:rPr>
                <w:sz w:val="24"/>
                <w:szCs w:val="24"/>
              </w:rPr>
            </w:pPr>
            <w:r>
              <w:rPr>
                <w:sz w:val="24"/>
                <w:szCs w:val="24"/>
              </w:rPr>
              <w:t>2</w:t>
            </w:r>
          </w:p>
        </w:tc>
        <w:tc>
          <w:tcPr>
            <w:tcW w:w="1108" w:type="pct"/>
            <w:tcBorders>
              <w:top w:val="single" w:sz="4" w:space="0" w:color="000000"/>
              <w:left w:val="single" w:sz="4" w:space="0" w:color="000000"/>
              <w:bottom w:val="single" w:sz="4" w:space="0" w:color="000000"/>
              <w:right w:val="single" w:sz="4" w:space="0" w:color="000000"/>
            </w:tcBorders>
            <w:vAlign w:val="center"/>
          </w:tcPr>
          <w:p w14:paraId="196631A9" w14:textId="6EAA9217" w:rsidR="000C7F2E" w:rsidRPr="00AB7611" w:rsidRDefault="000C7F2E" w:rsidP="00CB0855">
            <w:pPr>
              <w:jc w:val="center"/>
              <w:rPr>
                <w:color w:val="000000"/>
                <w:szCs w:val="26"/>
              </w:rPr>
            </w:pPr>
            <w:r w:rsidRPr="000C7F2E">
              <w:rPr>
                <w:color w:val="000000"/>
                <w:szCs w:val="26"/>
              </w:rPr>
              <w:t>Urea</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8BDDC4" w14:textId="77777777" w:rsidR="000C7F2E" w:rsidRPr="00AB7611" w:rsidRDefault="000C7F2E" w:rsidP="00CB0855">
            <w:pPr>
              <w:jc w:val="center"/>
              <w:rPr>
                <w:sz w:val="24"/>
                <w:szCs w:val="24"/>
              </w:rPr>
            </w:pPr>
            <w:r>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C7529E"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B92388" w14:textId="77777777" w:rsidR="000C7F2E" w:rsidRPr="00AB7611" w:rsidRDefault="000C7F2E" w:rsidP="00CB0855">
            <w:pPr>
              <w:jc w:val="center"/>
              <w:rPr>
                <w:sz w:val="24"/>
                <w:szCs w:val="24"/>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4FD39" w14:textId="77777777" w:rsidR="000C7F2E" w:rsidRPr="00AB7611" w:rsidRDefault="000C7F2E" w:rsidP="00CB0855">
            <w:pPr>
              <w:jc w:val="center"/>
              <w:rPr>
                <w:sz w:val="24"/>
                <w:szCs w:val="24"/>
              </w:rPr>
            </w:pPr>
          </w:p>
        </w:tc>
      </w:tr>
      <w:tr w:rsidR="000C7F2E" w:rsidRPr="00AB7611" w14:paraId="7AA4F0F6"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A6C63" w14:textId="77777777" w:rsidR="000C7F2E" w:rsidRDefault="000C7F2E" w:rsidP="00CB0855">
            <w:pPr>
              <w:jc w:val="center"/>
              <w:rPr>
                <w:sz w:val="24"/>
                <w:szCs w:val="24"/>
              </w:rPr>
            </w:pPr>
            <w:r>
              <w:rPr>
                <w:sz w:val="24"/>
                <w:szCs w:val="24"/>
              </w:rPr>
              <w:t>3</w:t>
            </w:r>
          </w:p>
        </w:tc>
        <w:tc>
          <w:tcPr>
            <w:tcW w:w="1108" w:type="pct"/>
            <w:tcBorders>
              <w:top w:val="single" w:sz="4" w:space="0" w:color="000000"/>
              <w:left w:val="single" w:sz="4" w:space="0" w:color="000000"/>
              <w:bottom w:val="single" w:sz="4" w:space="0" w:color="000000"/>
              <w:right w:val="single" w:sz="4" w:space="0" w:color="000000"/>
            </w:tcBorders>
            <w:vAlign w:val="center"/>
          </w:tcPr>
          <w:p w14:paraId="164CDF98" w14:textId="61A501F0" w:rsidR="000C7F2E" w:rsidRPr="00B03A0A" w:rsidRDefault="000C7F2E" w:rsidP="00CB0855">
            <w:pPr>
              <w:jc w:val="center"/>
              <w:rPr>
                <w:color w:val="000000"/>
                <w:szCs w:val="26"/>
              </w:rPr>
            </w:pPr>
            <w:r w:rsidRPr="000C7F2E">
              <w:rPr>
                <w:color w:val="000000"/>
                <w:szCs w:val="26"/>
              </w:rPr>
              <w:t>Glucose</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2A8497" w14:textId="77777777" w:rsidR="000C7F2E" w:rsidRPr="00A916F0" w:rsidRDefault="000C7F2E" w:rsidP="00CB0855">
            <w:pPr>
              <w:jc w:val="center"/>
              <w:rPr>
                <w:color w:val="000000"/>
                <w:szCs w:val="26"/>
              </w:rPr>
            </w:pPr>
            <w:r>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2D5B70"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19B593"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5792BB" w14:textId="77777777" w:rsidR="000C7F2E" w:rsidRPr="00AB7611" w:rsidRDefault="000C7F2E" w:rsidP="00CB0855">
            <w:pPr>
              <w:jc w:val="center"/>
              <w:rPr>
                <w:color w:val="000000"/>
                <w:szCs w:val="26"/>
              </w:rPr>
            </w:pPr>
          </w:p>
        </w:tc>
      </w:tr>
      <w:tr w:rsidR="000C7F2E" w:rsidRPr="00AB7611" w14:paraId="1D48D315"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BD1630" w14:textId="77777777" w:rsidR="000C7F2E" w:rsidRDefault="000C7F2E" w:rsidP="00CB0855">
            <w:pPr>
              <w:jc w:val="center"/>
              <w:rPr>
                <w:sz w:val="24"/>
                <w:szCs w:val="24"/>
              </w:rPr>
            </w:pPr>
            <w:r>
              <w:rPr>
                <w:sz w:val="24"/>
                <w:szCs w:val="24"/>
              </w:rPr>
              <w:t>4</w:t>
            </w:r>
          </w:p>
        </w:tc>
        <w:tc>
          <w:tcPr>
            <w:tcW w:w="1108" w:type="pct"/>
            <w:tcBorders>
              <w:top w:val="single" w:sz="4" w:space="0" w:color="000000"/>
              <w:left w:val="single" w:sz="4" w:space="0" w:color="000000"/>
              <w:bottom w:val="single" w:sz="4" w:space="0" w:color="000000"/>
              <w:right w:val="single" w:sz="4" w:space="0" w:color="000000"/>
            </w:tcBorders>
            <w:vAlign w:val="center"/>
          </w:tcPr>
          <w:p w14:paraId="0508FCFE" w14:textId="1202CEEA" w:rsidR="000C7F2E" w:rsidRPr="00B03A0A" w:rsidRDefault="000C7F2E" w:rsidP="00CB0855">
            <w:pPr>
              <w:jc w:val="center"/>
              <w:rPr>
                <w:color w:val="000000"/>
                <w:szCs w:val="26"/>
              </w:rPr>
            </w:pPr>
            <w:r w:rsidRPr="000C7F2E">
              <w:rPr>
                <w:color w:val="000000"/>
                <w:szCs w:val="26"/>
              </w:rPr>
              <w:t>Creatinin</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DE4FAD"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36A8E"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B80BB"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C67A26" w14:textId="77777777" w:rsidR="000C7F2E" w:rsidRPr="00AB7611" w:rsidRDefault="000C7F2E" w:rsidP="00CB0855">
            <w:pPr>
              <w:jc w:val="center"/>
              <w:rPr>
                <w:color w:val="000000"/>
                <w:szCs w:val="26"/>
              </w:rPr>
            </w:pPr>
          </w:p>
        </w:tc>
      </w:tr>
      <w:tr w:rsidR="000C7F2E" w:rsidRPr="00AB7611" w14:paraId="16C0C2E1"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686DA" w14:textId="77777777" w:rsidR="000C7F2E" w:rsidRDefault="000C7F2E" w:rsidP="00CB0855">
            <w:pPr>
              <w:jc w:val="center"/>
              <w:rPr>
                <w:sz w:val="24"/>
                <w:szCs w:val="24"/>
              </w:rPr>
            </w:pPr>
            <w:r>
              <w:rPr>
                <w:sz w:val="24"/>
                <w:szCs w:val="24"/>
              </w:rPr>
              <w:t>5</w:t>
            </w:r>
          </w:p>
        </w:tc>
        <w:tc>
          <w:tcPr>
            <w:tcW w:w="1108" w:type="pct"/>
            <w:tcBorders>
              <w:top w:val="single" w:sz="4" w:space="0" w:color="000000"/>
              <w:left w:val="single" w:sz="4" w:space="0" w:color="000000"/>
              <w:bottom w:val="single" w:sz="4" w:space="0" w:color="000000"/>
              <w:right w:val="single" w:sz="4" w:space="0" w:color="000000"/>
            </w:tcBorders>
            <w:vAlign w:val="center"/>
          </w:tcPr>
          <w:p w14:paraId="7A0011D6" w14:textId="7FD6E94E" w:rsidR="000C7F2E" w:rsidRPr="00B03A0A" w:rsidRDefault="000C7F2E" w:rsidP="00CB0855">
            <w:pPr>
              <w:jc w:val="center"/>
              <w:rPr>
                <w:color w:val="000000"/>
                <w:szCs w:val="26"/>
              </w:rPr>
            </w:pPr>
            <w:r w:rsidRPr="000C7F2E">
              <w:rPr>
                <w:color w:val="000000"/>
                <w:szCs w:val="26"/>
              </w:rPr>
              <w:t>Acid_Uric</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B94B3B"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880674"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C58E6"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9B3159" w14:textId="77777777" w:rsidR="000C7F2E" w:rsidRPr="00AB7611" w:rsidRDefault="000C7F2E" w:rsidP="00CB0855">
            <w:pPr>
              <w:jc w:val="center"/>
              <w:rPr>
                <w:color w:val="000000"/>
                <w:szCs w:val="26"/>
              </w:rPr>
            </w:pPr>
          </w:p>
        </w:tc>
      </w:tr>
      <w:tr w:rsidR="000C7F2E" w:rsidRPr="00AB7611" w14:paraId="2A25EADC"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0F745" w14:textId="77777777" w:rsidR="000C7F2E" w:rsidRDefault="000C7F2E" w:rsidP="00CB0855">
            <w:pPr>
              <w:jc w:val="center"/>
              <w:rPr>
                <w:sz w:val="24"/>
                <w:szCs w:val="24"/>
              </w:rPr>
            </w:pPr>
            <w:r>
              <w:rPr>
                <w:sz w:val="24"/>
                <w:szCs w:val="24"/>
              </w:rPr>
              <w:t>6</w:t>
            </w:r>
          </w:p>
        </w:tc>
        <w:tc>
          <w:tcPr>
            <w:tcW w:w="1108" w:type="pct"/>
            <w:tcBorders>
              <w:top w:val="single" w:sz="4" w:space="0" w:color="000000"/>
              <w:left w:val="single" w:sz="4" w:space="0" w:color="000000"/>
              <w:bottom w:val="single" w:sz="4" w:space="0" w:color="000000"/>
              <w:right w:val="single" w:sz="4" w:space="0" w:color="000000"/>
            </w:tcBorders>
            <w:vAlign w:val="center"/>
          </w:tcPr>
          <w:p w14:paraId="4C1B187D" w14:textId="7E383B1E" w:rsidR="000C7F2E" w:rsidRPr="00B03A0A" w:rsidRDefault="000C7F2E" w:rsidP="00CB0855">
            <w:pPr>
              <w:jc w:val="center"/>
              <w:rPr>
                <w:color w:val="000000"/>
                <w:szCs w:val="26"/>
              </w:rPr>
            </w:pPr>
            <w:r w:rsidRPr="000C7F2E">
              <w:rPr>
                <w:color w:val="000000"/>
                <w:szCs w:val="26"/>
              </w:rPr>
              <w:t>Bilirubin_TP</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874827"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7EAB7"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24538F"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A67010" w14:textId="77777777" w:rsidR="000C7F2E" w:rsidRPr="00AB7611" w:rsidRDefault="000C7F2E" w:rsidP="00CB0855">
            <w:pPr>
              <w:jc w:val="center"/>
              <w:rPr>
                <w:color w:val="000000"/>
                <w:szCs w:val="26"/>
              </w:rPr>
            </w:pPr>
          </w:p>
        </w:tc>
      </w:tr>
      <w:tr w:rsidR="000C7F2E" w:rsidRPr="00AB7611" w14:paraId="5296241A"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AFB39F" w14:textId="77777777" w:rsidR="000C7F2E" w:rsidRDefault="000C7F2E" w:rsidP="00CB0855">
            <w:pPr>
              <w:jc w:val="center"/>
              <w:rPr>
                <w:sz w:val="24"/>
                <w:szCs w:val="24"/>
              </w:rPr>
            </w:pPr>
            <w:r>
              <w:rPr>
                <w:sz w:val="24"/>
                <w:szCs w:val="24"/>
              </w:rPr>
              <w:t>7</w:t>
            </w:r>
          </w:p>
        </w:tc>
        <w:tc>
          <w:tcPr>
            <w:tcW w:w="1108" w:type="pct"/>
            <w:tcBorders>
              <w:top w:val="single" w:sz="4" w:space="0" w:color="000000"/>
              <w:left w:val="single" w:sz="4" w:space="0" w:color="000000"/>
              <w:bottom w:val="single" w:sz="4" w:space="0" w:color="000000"/>
              <w:right w:val="single" w:sz="4" w:space="0" w:color="000000"/>
            </w:tcBorders>
            <w:vAlign w:val="center"/>
          </w:tcPr>
          <w:p w14:paraId="6E8A88FD" w14:textId="58DC7D1E" w:rsidR="000C7F2E" w:rsidRPr="00B03A0A" w:rsidRDefault="000C7F2E" w:rsidP="00CB0855">
            <w:pPr>
              <w:jc w:val="center"/>
              <w:rPr>
                <w:color w:val="000000"/>
                <w:szCs w:val="26"/>
              </w:rPr>
            </w:pPr>
            <w:r w:rsidRPr="000C7F2E">
              <w:rPr>
                <w:color w:val="000000"/>
                <w:szCs w:val="26"/>
              </w:rPr>
              <w:t>Bilirubin_TT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654E2"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34F6D"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6ABC98"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D215AB" w14:textId="77777777" w:rsidR="000C7F2E" w:rsidRPr="00AB7611" w:rsidRDefault="000C7F2E" w:rsidP="00CB0855">
            <w:pPr>
              <w:jc w:val="center"/>
              <w:rPr>
                <w:color w:val="000000"/>
                <w:szCs w:val="26"/>
              </w:rPr>
            </w:pPr>
          </w:p>
        </w:tc>
      </w:tr>
      <w:tr w:rsidR="000C7F2E" w:rsidRPr="00AB7611" w14:paraId="05B23075"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F3D156" w14:textId="77777777" w:rsidR="000C7F2E" w:rsidRDefault="000C7F2E" w:rsidP="00CB0855">
            <w:pPr>
              <w:jc w:val="center"/>
              <w:rPr>
                <w:sz w:val="24"/>
                <w:szCs w:val="24"/>
              </w:rPr>
            </w:pPr>
            <w:r>
              <w:rPr>
                <w:sz w:val="24"/>
                <w:szCs w:val="24"/>
              </w:rPr>
              <w:t>8</w:t>
            </w:r>
          </w:p>
        </w:tc>
        <w:tc>
          <w:tcPr>
            <w:tcW w:w="1108" w:type="pct"/>
            <w:tcBorders>
              <w:top w:val="single" w:sz="4" w:space="0" w:color="000000"/>
              <w:left w:val="single" w:sz="4" w:space="0" w:color="000000"/>
              <w:bottom w:val="single" w:sz="4" w:space="0" w:color="000000"/>
              <w:right w:val="single" w:sz="4" w:space="0" w:color="000000"/>
            </w:tcBorders>
            <w:vAlign w:val="center"/>
          </w:tcPr>
          <w:p w14:paraId="78B2AC8D" w14:textId="088179EE" w:rsidR="000C7F2E" w:rsidRPr="00B03A0A" w:rsidRDefault="000C7F2E" w:rsidP="00CB0855">
            <w:pPr>
              <w:jc w:val="center"/>
              <w:rPr>
                <w:color w:val="000000"/>
                <w:szCs w:val="26"/>
              </w:rPr>
            </w:pPr>
            <w:r w:rsidRPr="000C7F2E">
              <w:rPr>
                <w:color w:val="000000"/>
                <w:szCs w:val="26"/>
              </w:rPr>
              <w:t>AST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929508" w14:textId="77777777" w:rsidR="000C7F2E" w:rsidRPr="00A916F0"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C3ED5"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B32CA5"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4A9C8" w14:textId="77777777" w:rsidR="000C7F2E" w:rsidRPr="00AB7611" w:rsidRDefault="000C7F2E" w:rsidP="00CB0855">
            <w:pPr>
              <w:jc w:val="center"/>
              <w:rPr>
                <w:color w:val="000000"/>
                <w:szCs w:val="26"/>
              </w:rPr>
            </w:pPr>
          </w:p>
        </w:tc>
      </w:tr>
      <w:tr w:rsidR="000C7F2E" w:rsidRPr="00AB7611" w14:paraId="576D6D0D"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F9A0F8" w14:textId="77777777" w:rsidR="000C7F2E" w:rsidRDefault="000C7F2E" w:rsidP="00CB0855">
            <w:pPr>
              <w:jc w:val="center"/>
              <w:rPr>
                <w:sz w:val="24"/>
                <w:szCs w:val="24"/>
              </w:rPr>
            </w:pPr>
            <w:r>
              <w:rPr>
                <w:sz w:val="24"/>
                <w:szCs w:val="24"/>
              </w:rPr>
              <w:t>9</w:t>
            </w:r>
          </w:p>
        </w:tc>
        <w:tc>
          <w:tcPr>
            <w:tcW w:w="1108" w:type="pct"/>
            <w:tcBorders>
              <w:top w:val="single" w:sz="4" w:space="0" w:color="000000"/>
              <w:left w:val="single" w:sz="4" w:space="0" w:color="000000"/>
              <w:bottom w:val="single" w:sz="4" w:space="0" w:color="000000"/>
              <w:right w:val="single" w:sz="4" w:space="0" w:color="000000"/>
            </w:tcBorders>
            <w:vAlign w:val="center"/>
          </w:tcPr>
          <w:p w14:paraId="46A100DE" w14:textId="289B25FA" w:rsidR="000C7F2E" w:rsidRPr="000C7F2E" w:rsidRDefault="000C7F2E" w:rsidP="00CB0855">
            <w:pPr>
              <w:jc w:val="center"/>
              <w:rPr>
                <w:color w:val="000000"/>
                <w:szCs w:val="26"/>
              </w:rPr>
            </w:pPr>
            <w:r w:rsidRPr="000C7F2E">
              <w:rPr>
                <w:color w:val="000000"/>
                <w:szCs w:val="26"/>
              </w:rPr>
              <w:t>ALT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AB1606" w14:textId="77777777" w:rsidR="000C7F2E" w:rsidRPr="004B038C"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78A1B3"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E0085F"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AE1521" w14:textId="77777777" w:rsidR="000C7F2E" w:rsidRPr="00AB7611" w:rsidRDefault="000C7F2E" w:rsidP="00CB0855">
            <w:pPr>
              <w:jc w:val="center"/>
              <w:rPr>
                <w:color w:val="000000"/>
                <w:szCs w:val="26"/>
              </w:rPr>
            </w:pPr>
          </w:p>
        </w:tc>
      </w:tr>
      <w:tr w:rsidR="000C7F2E" w:rsidRPr="00AB7611" w14:paraId="09B16D71"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FD724D" w14:textId="77777777" w:rsidR="000C7F2E" w:rsidRDefault="000C7F2E" w:rsidP="00CB0855">
            <w:pPr>
              <w:jc w:val="center"/>
              <w:rPr>
                <w:sz w:val="24"/>
                <w:szCs w:val="24"/>
              </w:rPr>
            </w:pPr>
            <w:r>
              <w:rPr>
                <w:sz w:val="24"/>
                <w:szCs w:val="24"/>
              </w:rPr>
              <w:t>10</w:t>
            </w:r>
          </w:p>
        </w:tc>
        <w:tc>
          <w:tcPr>
            <w:tcW w:w="1108" w:type="pct"/>
            <w:tcBorders>
              <w:top w:val="single" w:sz="4" w:space="0" w:color="000000"/>
              <w:left w:val="single" w:sz="4" w:space="0" w:color="000000"/>
              <w:bottom w:val="single" w:sz="4" w:space="0" w:color="000000"/>
              <w:right w:val="single" w:sz="4" w:space="0" w:color="000000"/>
            </w:tcBorders>
            <w:vAlign w:val="center"/>
          </w:tcPr>
          <w:p w14:paraId="6516C0FF" w14:textId="085081BA" w:rsidR="000C7F2E" w:rsidRPr="000C7F2E" w:rsidRDefault="000C7F2E" w:rsidP="00CB0855">
            <w:pPr>
              <w:jc w:val="center"/>
              <w:rPr>
                <w:color w:val="000000"/>
                <w:szCs w:val="26"/>
              </w:rPr>
            </w:pPr>
            <w:r w:rsidRPr="000C7F2E">
              <w:rPr>
                <w:color w:val="000000"/>
                <w:szCs w:val="26"/>
              </w:rPr>
              <w:t>GGT</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F6EC5A" w14:textId="77777777" w:rsidR="000C7F2E" w:rsidRPr="004B038C" w:rsidRDefault="000C7F2E" w:rsidP="00CB0855">
            <w:pPr>
              <w:jc w:val="center"/>
              <w:rPr>
                <w:color w:val="000000"/>
                <w:szCs w:val="26"/>
              </w:rPr>
            </w:pPr>
            <w:r w:rsidRPr="000C7F2E">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D5F9E1"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02DFD"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51297E" w14:textId="77777777" w:rsidR="000C7F2E" w:rsidRPr="00AB7611" w:rsidRDefault="000C7F2E" w:rsidP="00CB0855">
            <w:pPr>
              <w:jc w:val="center"/>
              <w:rPr>
                <w:color w:val="000000"/>
                <w:szCs w:val="26"/>
              </w:rPr>
            </w:pPr>
          </w:p>
        </w:tc>
      </w:tr>
      <w:tr w:rsidR="000C7F2E" w:rsidRPr="00AB7611" w14:paraId="3405016A"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C03109" w14:textId="77777777" w:rsidR="000C7F2E" w:rsidRDefault="000C7F2E" w:rsidP="00CB0855">
            <w:pPr>
              <w:jc w:val="center"/>
              <w:rPr>
                <w:sz w:val="24"/>
                <w:szCs w:val="24"/>
              </w:rPr>
            </w:pPr>
            <w:r>
              <w:rPr>
                <w:sz w:val="24"/>
                <w:szCs w:val="24"/>
              </w:rPr>
              <w:t>11</w:t>
            </w:r>
          </w:p>
        </w:tc>
        <w:tc>
          <w:tcPr>
            <w:tcW w:w="1108" w:type="pct"/>
            <w:tcBorders>
              <w:top w:val="single" w:sz="4" w:space="0" w:color="000000"/>
              <w:left w:val="single" w:sz="4" w:space="0" w:color="000000"/>
              <w:bottom w:val="single" w:sz="4" w:space="0" w:color="000000"/>
              <w:right w:val="single" w:sz="4" w:space="0" w:color="000000"/>
            </w:tcBorders>
            <w:vAlign w:val="center"/>
          </w:tcPr>
          <w:p w14:paraId="46260DD2" w14:textId="698E3760" w:rsidR="000C7F2E" w:rsidRPr="000C7F2E" w:rsidRDefault="000C7F2E" w:rsidP="00CB0855">
            <w:pPr>
              <w:jc w:val="center"/>
              <w:rPr>
                <w:color w:val="000000"/>
                <w:szCs w:val="26"/>
              </w:rPr>
            </w:pPr>
            <w:r w:rsidRPr="000C7F2E">
              <w:rPr>
                <w:color w:val="000000"/>
                <w:szCs w:val="26"/>
              </w:rPr>
              <w:t>Cholesterol_HDL</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ED0C54" w14:textId="77777777" w:rsidR="000C7F2E" w:rsidRPr="004B038C" w:rsidRDefault="000C7F2E" w:rsidP="00CB0855">
            <w:pPr>
              <w:jc w:val="center"/>
              <w:rPr>
                <w:color w:val="000000"/>
                <w:szCs w:val="26"/>
              </w:rPr>
            </w:pPr>
            <w:r w:rsidRPr="000C7F2E">
              <w:rPr>
                <w:color w:val="000000"/>
                <w:szCs w:val="26"/>
              </w:rPr>
              <w:t>CHAR</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FEC097" w14:textId="77777777" w:rsidR="000C7F2E" w:rsidRPr="00AB7611" w:rsidRDefault="000C7F2E"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2F450A" w14:textId="77777777" w:rsidR="000C7F2E" w:rsidRPr="00AB7611" w:rsidRDefault="000C7F2E"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783E91" w14:textId="77777777" w:rsidR="000C7F2E" w:rsidRPr="00AB7611" w:rsidRDefault="000C7F2E" w:rsidP="00CB0855">
            <w:pPr>
              <w:jc w:val="center"/>
              <w:rPr>
                <w:color w:val="000000"/>
                <w:szCs w:val="26"/>
              </w:rPr>
            </w:pPr>
          </w:p>
        </w:tc>
      </w:tr>
      <w:tr w:rsidR="0020701B" w:rsidRPr="00AB7611" w14:paraId="55E42162"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3125EA" w14:textId="2B4B78CA" w:rsidR="0020701B" w:rsidRDefault="0020701B" w:rsidP="00CB0855">
            <w:pPr>
              <w:jc w:val="center"/>
              <w:rPr>
                <w:sz w:val="24"/>
                <w:szCs w:val="24"/>
              </w:rPr>
            </w:pPr>
            <w:r>
              <w:rPr>
                <w:sz w:val="24"/>
                <w:szCs w:val="24"/>
              </w:rPr>
              <w:t>13</w:t>
            </w:r>
          </w:p>
        </w:tc>
        <w:tc>
          <w:tcPr>
            <w:tcW w:w="1108" w:type="pct"/>
            <w:tcBorders>
              <w:top w:val="single" w:sz="4" w:space="0" w:color="000000"/>
              <w:left w:val="single" w:sz="4" w:space="0" w:color="000000"/>
              <w:bottom w:val="single" w:sz="4" w:space="0" w:color="000000"/>
              <w:right w:val="single" w:sz="4" w:space="0" w:color="000000"/>
            </w:tcBorders>
            <w:vAlign w:val="center"/>
          </w:tcPr>
          <w:p w14:paraId="648862AA" w14:textId="4386520E" w:rsidR="0020701B" w:rsidRPr="000C7F2E" w:rsidRDefault="0020701B" w:rsidP="00CB0855">
            <w:pPr>
              <w:jc w:val="center"/>
              <w:rPr>
                <w:color w:val="000000"/>
                <w:szCs w:val="26"/>
              </w:rPr>
            </w:pPr>
            <w:r w:rsidRPr="0020701B">
              <w:rPr>
                <w:color w:val="000000"/>
                <w:szCs w:val="26"/>
              </w:rPr>
              <w:t>Cholesterol_LDL</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3DF9BC" w14:textId="77777777" w:rsidR="0020701B" w:rsidRPr="000C7F2E" w:rsidRDefault="0020701B" w:rsidP="00CB0855">
            <w:pPr>
              <w:jc w:val="center"/>
              <w:rPr>
                <w:color w:val="000000"/>
                <w:szCs w:val="26"/>
              </w:rPr>
            </w:pP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A2834D" w14:textId="77777777" w:rsidR="0020701B" w:rsidRPr="00AB7611" w:rsidRDefault="0020701B"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94114A" w14:textId="7923DFF8" w:rsidR="0020701B" w:rsidRPr="00AB7611" w:rsidRDefault="0020701B"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82870" w14:textId="77777777" w:rsidR="0020701B" w:rsidRPr="00AB7611" w:rsidRDefault="0020701B" w:rsidP="00CB0855">
            <w:pPr>
              <w:jc w:val="center"/>
              <w:rPr>
                <w:color w:val="000000"/>
                <w:szCs w:val="26"/>
              </w:rPr>
            </w:pPr>
          </w:p>
        </w:tc>
      </w:tr>
      <w:tr w:rsidR="0020701B" w:rsidRPr="00AB7611" w14:paraId="23E7097C" w14:textId="77777777" w:rsidTr="0020701B">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127035" w14:textId="5B150CF0" w:rsidR="0020701B" w:rsidRDefault="0020701B" w:rsidP="00CB0855">
            <w:pPr>
              <w:jc w:val="center"/>
              <w:rPr>
                <w:sz w:val="24"/>
                <w:szCs w:val="24"/>
              </w:rPr>
            </w:pPr>
            <w:r>
              <w:rPr>
                <w:sz w:val="24"/>
                <w:szCs w:val="24"/>
              </w:rPr>
              <w:t>14</w:t>
            </w:r>
          </w:p>
        </w:tc>
        <w:tc>
          <w:tcPr>
            <w:tcW w:w="1108" w:type="pct"/>
            <w:tcBorders>
              <w:top w:val="single" w:sz="4" w:space="0" w:color="000000"/>
              <w:left w:val="single" w:sz="4" w:space="0" w:color="000000"/>
              <w:bottom w:val="single" w:sz="4" w:space="0" w:color="000000"/>
              <w:right w:val="single" w:sz="4" w:space="0" w:color="000000"/>
            </w:tcBorders>
            <w:vAlign w:val="center"/>
          </w:tcPr>
          <w:p w14:paraId="5767922B" w14:textId="48D60A2C" w:rsidR="0020701B" w:rsidRPr="000C7F2E" w:rsidRDefault="0020701B" w:rsidP="00CB0855">
            <w:pPr>
              <w:jc w:val="center"/>
              <w:rPr>
                <w:color w:val="000000"/>
                <w:szCs w:val="26"/>
              </w:rPr>
            </w:pPr>
            <w:r w:rsidRPr="0020701B">
              <w:rPr>
                <w:color w:val="000000"/>
                <w:szCs w:val="26"/>
              </w:rPr>
              <w:t>triglycerid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5F718F" w14:textId="77777777" w:rsidR="0020701B" w:rsidRPr="000C7F2E" w:rsidRDefault="0020701B" w:rsidP="00CB0855">
            <w:pPr>
              <w:jc w:val="center"/>
              <w:rPr>
                <w:color w:val="000000"/>
                <w:szCs w:val="26"/>
              </w:rPr>
            </w:pP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94510A" w14:textId="77777777" w:rsidR="0020701B" w:rsidRPr="00AB7611" w:rsidRDefault="0020701B" w:rsidP="00CB0855">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5E185" w14:textId="64E93512" w:rsidR="0020701B" w:rsidRPr="00AB7611" w:rsidRDefault="0020701B" w:rsidP="00CB0855">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D992F1" w14:textId="77777777" w:rsidR="0020701B" w:rsidRPr="00AB7611" w:rsidRDefault="0020701B" w:rsidP="00CB0855">
            <w:pPr>
              <w:jc w:val="center"/>
              <w:rPr>
                <w:color w:val="000000"/>
                <w:szCs w:val="26"/>
              </w:rPr>
            </w:pPr>
          </w:p>
        </w:tc>
      </w:tr>
    </w:tbl>
    <w:p w14:paraId="3AE60BB7" w14:textId="77777777" w:rsidR="00C31D45" w:rsidRDefault="00C31D45" w:rsidP="002F7CFA">
      <w:pPr>
        <w:pStyle w:val="L11"/>
        <w:outlineLvl w:val="9"/>
        <w:rPr>
          <w:i/>
          <w:color w:val="auto"/>
        </w:rPr>
      </w:pPr>
    </w:p>
    <w:p w14:paraId="5F01CBE7" w14:textId="77777777" w:rsidR="00EC1D11" w:rsidRDefault="00EC1D11" w:rsidP="002F7CFA">
      <w:pPr>
        <w:pStyle w:val="L11"/>
        <w:outlineLvl w:val="9"/>
        <w:rPr>
          <w:i/>
          <w:color w:val="auto"/>
        </w:rPr>
      </w:pPr>
    </w:p>
    <w:p w14:paraId="6AFCD83F" w14:textId="77777777" w:rsidR="00EC1D11" w:rsidRDefault="00EC1D11" w:rsidP="002F7CFA">
      <w:pPr>
        <w:pStyle w:val="L11"/>
        <w:outlineLvl w:val="9"/>
        <w:rPr>
          <w:i/>
          <w:color w:val="auto"/>
        </w:rPr>
      </w:pPr>
    </w:p>
    <w:p w14:paraId="4EEC41AF" w14:textId="77777777" w:rsidR="00EC1D11" w:rsidRDefault="00EC1D11" w:rsidP="002F7CFA">
      <w:pPr>
        <w:pStyle w:val="L11"/>
        <w:outlineLvl w:val="9"/>
        <w:rPr>
          <w:i/>
          <w:color w:val="auto"/>
        </w:rPr>
      </w:pPr>
    </w:p>
    <w:p w14:paraId="1F3BB9CA" w14:textId="77777777" w:rsidR="00EC1D11" w:rsidRDefault="00EC1D11" w:rsidP="002F7CFA">
      <w:pPr>
        <w:pStyle w:val="L11"/>
        <w:outlineLvl w:val="9"/>
        <w:rPr>
          <w:i/>
          <w:color w:val="auto"/>
        </w:rPr>
      </w:pPr>
    </w:p>
    <w:p w14:paraId="46EB4507" w14:textId="77777777" w:rsidR="00EC1D11" w:rsidRDefault="00EC1D11" w:rsidP="002F7CFA">
      <w:pPr>
        <w:pStyle w:val="L11"/>
        <w:outlineLvl w:val="9"/>
        <w:rPr>
          <w:i/>
          <w:color w:val="auto"/>
        </w:rPr>
      </w:pPr>
    </w:p>
    <w:p w14:paraId="42DDC173" w14:textId="766C9605" w:rsidR="000A0015" w:rsidRPr="00CB0855" w:rsidRDefault="000A0015" w:rsidP="00EC1D11">
      <w:pPr>
        <w:pStyle w:val="Heading4"/>
      </w:pPr>
      <w:bookmarkStart w:id="55" w:name="_Toc140180444"/>
      <w:r w:rsidRPr="00CB0855">
        <w:lastRenderedPageBreak/>
        <w:t>Bảng TestResult</w:t>
      </w:r>
      <w:bookmarkEnd w:id="55"/>
    </w:p>
    <w:p w14:paraId="50532ECB" w14:textId="77777777" w:rsidR="000A0015" w:rsidRDefault="000A0015" w:rsidP="000A0015">
      <w:pPr>
        <w:pStyle w:val="L11"/>
        <w:spacing w:before="120" w:after="120" w:line="240" w:lineRule="auto"/>
        <w:ind w:left="14" w:hanging="14"/>
        <w:jc w:val="center"/>
        <w:outlineLvl w:val="9"/>
        <w:rPr>
          <w:color w:val="auto"/>
        </w:rPr>
      </w:pPr>
      <w:r>
        <w:rPr>
          <w:color w:val="auto"/>
        </w:rPr>
        <w:t xml:space="preserve">Bảng: Cơ sở dữ liệu bảng </w:t>
      </w:r>
      <w:r w:rsidRPr="0020701B">
        <w:rPr>
          <w:color w:val="auto"/>
        </w:rPr>
        <w:t>TestResult</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803"/>
        <w:gridCol w:w="2162"/>
        <w:gridCol w:w="1698"/>
        <w:gridCol w:w="2388"/>
        <w:gridCol w:w="1249"/>
        <w:gridCol w:w="1446"/>
      </w:tblGrid>
      <w:tr w:rsidR="000A0015" w:rsidRPr="00AB7611" w14:paraId="0584E1D9" w14:textId="77777777" w:rsidTr="00141382">
        <w:tc>
          <w:tcPr>
            <w:tcW w:w="41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2370FAB" w14:textId="77777777" w:rsidR="000A0015" w:rsidRPr="00AB7611" w:rsidRDefault="000A0015" w:rsidP="00141382">
            <w:pPr>
              <w:jc w:val="center"/>
              <w:rPr>
                <w:sz w:val="24"/>
                <w:szCs w:val="24"/>
              </w:rPr>
            </w:pPr>
            <w:r>
              <w:rPr>
                <w:sz w:val="24"/>
                <w:szCs w:val="24"/>
              </w:rPr>
              <w:t>STT</w:t>
            </w:r>
          </w:p>
        </w:tc>
        <w:tc>
          <w:tcPr>
            <w:tcW w:w="1109"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3560D881" w14:textId="77777777" w:rsidR="000A0015" w:rsidRPr="00AB7611" w:rsidRDefault="000A0015" w:rsidP="00141382">
            <w:pPr>
              <w:jc w:val="center"/>
              <w:rPr>
                <w:color w:val="000000"/>
                <w:szCs w:val="26"/>
              </w:rPr>
            </w:pPr>
            <w:r>
              <w:rPr>
                <w:color w:val="000000"/>
                <w:szCs w:val="26"/>
              </w:rPr>
              <w:t>TÊN</w:t>
            </w:r>
          </w:p>
        </w:tc>
        <w:tc>
          <w:tcPr>
            <w:tcW w:w="87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5F5EAE58" w14:textId="77777777" w:rsidR="000A0015" w:rsidRPr="00AB7611" w:rsidRDefault="000A0015" w:rsidP="00141382">
            <w:pPr>
              <w:jc w:val="center"/>
              <w:rPr>
                <w:sz w:val="24"/>
                <w:szCs w:val="24"/>
              </w:rPr>
            </w:pPr>
            <w:r w:rsidRPr="00AB7611">
              <w:rPr>
                <w:color w:val="000000"/>
                <w:szCs w:val="26"/>
              </w:rPr>
              <w:t>KIỂU</w:t>
            </w:r>
          </w:p>
          <w:p w14:paraId="4E534BDF" w14:textId="77777777" w:rsidR="000A0015" w:rsidRPr="00AB7611" w:rsidRDefault="000A0015" w:rsidP="00141382">
            <w:pPr>
              <w:jc w:val="center"/>
              <w:rPr>
                <w:sz w:val="24"/>
                <w:szCs w:val="24"/>
              </w:rPr>
            </w:pPr>
            <w:r w:rsidRPr="00AB7611">
              <w:rPr>
                <w:color w:val="000000"/>
                <w:szCs w:val="26"/>
              </w:rPr>
              <w:t>DỮ LIỆU</w:t>
            </w:r>
          </w:p>
        </w:tc>
        <w:tc>
          <w:tcPr>
            <w:tcW w:w="1225"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92850C" w14:textId="77777777" w:rsidR="000A0015" w:rsidRPr="00AB7611" w:rsidRDefault="000A0015" w:rsidP="00141382">
            <w:pPr>
              <w:jc w:val="center"/>
              <w:rPr>
                <w:sz w:val="24"/>
                <w:szCs w:val="24"/>
              </w:rPr>
            </w:pPr>
            <w:r w:rsidRPr="00AB7611">
              <w:rPr>
                <w:color w:val="000000"/>
                <w:szCs w:val="26"/>
              </w:rPr>
              <w:t>RÀNG BUỘC</w:t>
            </w:r>
          </w:p>
        </w:tc>
        <w:tc>
          <w:tcPr>
            <w:tcW w:w="641"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C0711CC" w14:textId="77777777" w:rsidR="000A0015" w:rsidRPr="00AB7611" w:rsidRDefault="000A0015" w:rsidP="00141382">
            <w:pPr>
              <w:jc w:val="center"/>
              <w:rPr>
                <w:sz w:val="24"/>
                <w:szCs w:val="24"/>
              </w:rPr>
            </w:pPr>
            <w:r w:rsidRPr="00AB7611">
              <w:rPr>
                <w:color w:val="000000"/>
                <w:szCs w:val="26"/>
              </w:rPr>
              <w:t>RỖNG</w:t>
            </w:r>
          </w:p>
        </w:tc>
        <w:tc>
          <w:tcPr>
            <w:tcW w:w="742"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642A370" w14:textId="77777777" w:rsidR="000A0015" w:rsidRPr="00AB7611" w:rsidRDefault="000A0015" w:rsidP="00141382">
            <w:pPr>
              <w:jc w:val="center"/>
              <w:rPr>
                <w:sz w:val="24"/>
                <w:szCs w:val="24"/>
              </w:rPr>
            </w:pPr>
            <w:r w:rsidRPr="00AB7611">
              <w:rPr>
                <w:color w:val="000000"/>
                <w:szCs w:val="26"/>
              </w:rPr>
              <w:t>MÔ TẢ</w:t>
            </w:r>
          </w:p>
        </w:tc>
      </w:tr>
      <w:tr w:rsidR="000A0015" w:rsidRPr="00AB7611" w14:paraId="3E8EF926"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8F35C" w14:textId="77777777" w:rsidR="000A0015" w:rsidRPr="00AB7611" w:rsidRDefault="000A0015" w:rsidP="00141382">
            <w:pPr>
              <w:jc w:val="center"/>
              <w:rPr>
                <w:sz w:val="24"/>
                <w:szCs w:val="24"/>
              </w:rPr>
            </w:pPr>
            <w:r>
              <w:rPr>
                <w:sz w:val="24"/>
                <w:szCs w:val="24"/>
              </w:rPr>
              <w:t>1</w:t>
            </w:r>
          </w:p>
        </w:tc>
        <w:tc>
          <w:tcPr>
            <w:tcW w:w="1109" w:type="pct"/>
            <w:tcBorders>
              <w:top w:val="single" w:sz="4" w:space="0" w:color="000000"/>
              <w:left w:val="single" w:sz="4" w:space="0" w:color="000000"/>
              <w:bottom w:val="single" w:sz="4" w:space="0" w:color="000000"/>
              <w:right w:val="single" w:sz="4" w:space="0" w:color="000000"/>
            </w:tcBorders>
            <w:vAlign w:val="center"/>
          </w:tcPr>
          <w:p w14:paraId="7EFCECBB" w14:textId="77777777" w:rsidR="000A0015" w:rsidRPr="00AB7611" w:rsidRDefault="000A0015" w:rsidP="00141382">
            <w:pPr>
              <w:jc w:val="center"/>
              <w:rPr>
                <w:color w:val="000000"/>
                <w:szCs w:val="26"/>
              </w:rPr>
            </w:pPr>
            <w:r w:rsidRPr="0020701B">
              <w:rPr>
                <w:color w:val="000000"/>
                <w:szCs w:val="26"/>
              </w:rPr>
              <w:t>testResult_id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12B9BE" w14:textId="77777777" w:rsidR="000A0015" w:rsidRPr="00AB7611" w:rsidRDefault="000A0015" w:rsidP="00141382">
            <w:pPr>
              <w:jc w:val="center"/>
              <w:rPr>
                <w:sz w:val="24"/>
                <w:szCs w:val="24"/>
              </w:rPr>
            </w:pPr>
            <w:r w:rsidRPr="000C7F2E">
              <w:rPr>
                <w:color w:val="000000"/>
                <w:szCs w:val="26"/>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6C98F3" w14:textId="77777777" w:rsidR="000A0015" w:rsidRPr="00AB7611" w:rsidRDefault="000A0015" w:rsidP="00141382">
            <w:pPr>
              <w:jc w:val="center"/>
              <w:rPr>
                <w:sz w:val="24"/>
                <w:szCs w:val="24"/>
              </w:rPr>
            </w:pPr>
            <w:r w:rsidRPr="00AB7611">
              <w:rPr>
                <w:color w:val="000000"/>
                <w:szCs w:val="26"/>
              </w:rPr>
              <w:t>Khoá chính</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345D79" w14:textId="77777777" w:rsidR="000A0015" w:rsidRPr="00AB7611" w:rsidRDefault="000A0015" w:rsidP="00141382">
            <w:pPr>
              <w:jc w:val="center"/>
              <w:rPr>
                <w:sz w:val="24"/>
                <w:szCs w:val="24"/>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F2B178" w14:textId="77777777" w:rsidR="000A0015" w:rsidRPr="00AB7611" w:rsidRDefault="000A0015" w:rsidP="00141382">
            <w:pPr>
              <w:jc w:val="center"/>
              <w:rPr>
                <w:sz w:val="24"/>
                <w:szCs w:val="24"/>
              </w:rPr>
            </w:pPr>
          </w:p>
        </w:tc>
      </w:tr>
      <w:tr w:rsidR="000A0015" w:rsidRPr="00AB7611" w14:paraId="1713F0C1"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F8F542" w14:textId="77777777" w:rsidR="000A0015" w:rsidRPr="00AB7611" w:rsidRDefault="000A0015" w:rsidP="00141382">
            <w:pPr>
              <w:jc w:val="center"/>
              <w:rPr>
                <w:sz w:val="24"/>
                <w:szCs w:val="24"/>
              </w:rPr>
            </w:pPr>
            <w:r>
              <w:rPr>
                <w:sz w:val="24"/>
                <w:szCs w:val="24"/>
              </w:rPr>
              <w:t>2</w:t>
            </w:r>
          </w:p>
        </w:tc>
        <w:tc>
          <w:tcPr>
            <w:tcW w:w="1109" w:type="pct"/>
            <w:tcBorders>
              <w:top w:val="single" w:sz="4" w:space="0" w:color="000000"/>
              <w:left w:val="single" w:sz="4" w:space="0" w:color="000000"/>
              <w:bottom w:val="single" w:sz="4" w:space="0" w:color="000000"/>
              <w:right w:val="single" w:sz="4" w:space="0" w:color="000000"/>
            </w:tcBorders>
            <w:vAlign w:val="center"/>
          </w:tcPr>
          <w:p w14:paraId="22E59F46" w14:textId="77777777" w:rsidR="000A0015" w:rsidRPr="00AB7611" w:rsidRDefault="000A0015" w:rsidP="00141382">
            <w:pPr>
              <w:jc w:val="center"/>
              <w:rPr>
                <w:color w:val="000000"/>
                <w:szCs w:val="26"/>
              </w:rPr>
            </w:pPr>
            <w:r w:rsidRPr="0020701B">
              <w:rPr>
                <w:color w:val="000000"/>
                <w:szCs w:val="26"/>
              </w:rPr>
              <w:t>patient_id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C000B" w14:textId="77777777" w:rsidR="000A0015" w:rsidRPr="00AB7611" w:rsidRDefault="000A0015" w:rsidP="00141382">
            <w:pPr>
              <w:jc w:val="center"/>
              <w:rPr>
                <w:sz w:val="24"/>
                <w:szCs w:val="24"/>
              </w:rPr>
            </w:pPr>
            <w:r>
              <w:rPr>
                <w:color w:val="000000"/>
                <w:szCs w:val="26"/>
              </w:rPr>
              <w:t>FLOAT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3A8800"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805852" w14:textId="77777777" w:rsidR="000A0015" w:rsidRPr="00AB7611" w:rsidRDefault="000A0015" w:rsidP="00141382">
            <w:pPr>
              <w:jc w:val="center"/>
              <w:rPr>
                <w:sz w:val="24"/>
                <w:szCs w:val="24"/>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9000F" w14:textId="77777777" w:rsidR="000A0015" w:rsidRPr="00AB7611" w:rsidRDefault="000A0015" w:rsidP="00141382">
            <w:pPr>
              <w:jc w:val="center"/>
              <w:rPr>
                <w:sz w:val="24"/>
                <w:szCs w:val="24"/>
              </w:rPr>
            </w:pPr>
            <w:r>
              <w:rPr>
                <w:sz w:val="24"/>
                <w:szCs w:val="24"/>
              </w:rPr>
              <w:t>Mã bệnh nhân</w:t>
            </w:r>
          </w:p>
        </w:tc>
      </w:tr>
      <w:tr w:rsidR="000A0015" w:rsidRPr="00AB7611" w14:paraId="2A86BABA"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07E385" w14:textId="77777777" w:rsidR="000A0015" w:rsidRDefault="000A0015" w:rsidP="00141382">
            <w:pPr>
              <w:jc w:val="center"/>
              <w:rPr>
                <w:sz w:val="24"/>
                <w:szCs w:val="24"/>
              </w:rPr>
            </w:pPr>
            <w:r>
              <w:rPr>
                <w:sz w:val="24"/>
                <w:szCs w:val="24"/>
              </w:rPr>
              <w:t>3</w:t>
            </w:r>
          </w:p>
        </w:tc>
        <w:tc>
          <w:tcPr>
            <w:tcW w:w="1109" w:type="pct"/>
            <w:tcBorders>
              <w:top w:val="single" w:sz="4" w:space="0" w:color="000000"/>
              <w:left w:val="single" w:sz="4" w:space="0" w:color="000000"/>
              <w:bottom w:val="single" w:sz="4" w:space="0" w:color="000000"/>
              <w:right w:val="single" w:sz="4" w:space="0" w:color="000000"/>
            </w:tcBorders>
            <w:vAlign w:val="center"/>
          </w:tcPr>
          <w:p w14:paraId="10B05A22" w14:textId="77777777" w:rsidR="000A0015" w:rsidRPr="00B03A0A" w:rsidRDefault="000A0015" w:rsidP="00141382">
            <w:pPr>
              <w:jc w:val="center"/>
              <w:rPr>
                <w:color w:val="000000"/>
                <w:szCs w:val="26"/>
              </w:rPr>
            </w:pPr>
            <w:r w:rsidRPr="0020701B">
              <w:rPr>
                <w:color w:val="000000"/>
                <w:szCs w:val="26"/>
              </w:rPr>
              <w:t>doctor_id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E84B8" w14:textId="77777777" w:rsidR="000A0015" w:rsidRPr="00A916F0" w:rsidRDefault="000A0015" w:rsidP="00141382">
            <w:pPr>
              <w:jc w:val="center"/>
              <w:rPr>
                <w:color w:val="000000"/>
                <w:szCs w:val="26"/>
              </w:rPr>
            </w:pPr>
            <w:r w:rsidRPr="0020701B">
              <w:rPr>
                <w:color w:val="000000"/>
                <w:szCs w:val="26"/>
              </w:rPr>
              <w:t>INT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B673CB"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4EA44"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1C2365" w14:textId="77777777" w:rsidR="000A0015" w:rsidRPr="00AB7611" w:rsidRDefault="000A0015" w:rsidP="00141382">
            <w:pPr>
              <w:jc w:val="center"/>
              <w:rPr>
                <w:color w:val="000000"/>
                <w:szCs w:val="26"/>
              </w:rPr>
            </w:pPr>
            <w:r>
              <w:rPr>
                <w:color w:val="000000"/>
                <w:szCs w:val="26"/>
              </w:rPr>
              <w:t>Mã bác sĩ</w:t>
            </w:r>
          </w:p>
        </w:tc>
      </w:tr>
      <w:tr w:rsidR="000A0015" w:rsidRPr="00AB7611" w14:paraId="088E01F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B62DAB" w14:textId="77777777" w:rsidR="000A0015" w:rsidRDefault="000A0015" w:rsidP="00141382">
            <w:pPr>
              <w:jc w:val="center"/>
              <w:rPr>
                <w:sz w:val="24"/>
                <w:szCs w:val="24"/>
              </w:rPr>
            </w:pPr>
            <w:r>
              <w:rPr>
                <w:sz w:val="24"/>
                <w:szCs w:val="24"/>
              </w:rPr>
              <w:t>4</w:t>
            </w:r>
          </w:p>
        </w:tc>
        <w:tc>
          <w:tcPr>
            <w:tcW w:w="1109" w:type="pct"/>
            <w:tcBorders>
              <w:top w:val="single" w:sz="4" w:space="0" w:color="000000"/>
              <w:left w:val="single" w:sz="4" w:space="0" w:color="000000"/>
              <w:bottom w:val="single" w:sz="4" w:space="0" w:color="000000"/>
              <w:right w:val="single" w:sz="4" w:space="0" w:color="000000"/>
            </w:tcBorders>
            <w:vAlign w:val="center"/>
          </w:tcPr>
          <w:p w14:paraId="2102A029" w14:textId="77777777" w:rsidR="000A0015" w:rsidRPr="00B03A0A" w:rsidRDefault="000A0015" w:rsidP="00141382">
            <w:pPr>
              <w:jc w:val="center"/>
              <w:rPr>
                <w:color w:val="000000"/>
                <w:szCs w:val="26"/>
              </w:rPr>
            </w:pPr>
            <w:r w:rsidRPr="0020701B">
              <w:rPr>
                <w:color w:val="000000"/>
                <w:szCs w:val="26"/>
              </w:rPr>
              <w:t>nurse_id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710B8"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95C26"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B12101"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4BFF4E" w14:textId="77777777" w:rsidR="000A0015" w:rsidRPr="00AB7611" w:rsidRDefault="000A0015" w:rsidP="00141382">
            <w:pPr>
              <w:jc w:val="center"/>
              <w:rPr>
                <w:color w:val="000000"/>
                <w:szCs w:val="26"/>
              </w:rPr>
            </w:pPr>
            <w:r>
              <w:rPr>
                <w:color w:val="000000"/>
                <w:szCs w:val="26"/>
              </w:rPr>
              <w:t>Mã y tá</w:t>
            </w:r>
          </w:p>
        </w:tc>
      </w:tr>
      <w:tr w:rsidR="000A0015" w:rsidRPr="00AB7611" w14:paraId="6742D83F"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ED53A4" w14:textId="77777777" w:rsidR="000A0015" w:rsidRDefault="000A0015" w:rsidP="00141382">
            <w:pPr>
              <w:jc w:val="center"/>
              <w:rPr>
                <w:sz w:val="24"/>
                <w:szCs w:val="24"/>
              </w:rPr>
            </w:pPr>
            <w:r>
              <w:rPr>
                <w:sz w:val="24"/>
                <w:szCs w:val="24"/>
              </w:rPr>
              <w:t>5</w:t>
            </w:r>
          </w:p>
        </w:tc>
        <w:tc>
          <w:tcPr>
            <w:tcW w:w="1109" w:type="pct"/>
            <w:tcBorders>
              <w:top w:val="single" w:sz="4" w:space="0" w:color="000000"/>
              <w:left w:val="single" w:sz="4" w:space="0" w:color="000000"/>
              <w:bottom w:val="single" w:sz="4" w:space="0" w:color="000000"/>
              <w:right w:val="single" w:sz="4" w:space="0" w:color="000000"/>
            </w:tcBorders>
            <w:vAlign w:val="center"/>
          </w:tcPr>
          <w:p w14:paraId="0DAE934C" w14:textId="77777777" w:rsidR="000A0015" w:rsidRPr="00B03A0A" w:rsidRDefault="000A0015" w:rsidP="00141382">
            <w:pPr>
              <w:jc w:val="center"/>
              <w:rPr>
                <w:color w:val="000000"/>
                <w:szCs w:val="26"/>
              </w:rPr>
            </w:pPr>
            <w:r w:rsidRPr="0020701B">
              <w:rPr>
                <w:color w:val="000000"/>
                <w:szCs w:val="26"/>
              </w:rPr>
              <w:t>urine_test_id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55807B"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2EDF86"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4206CD"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BA842" w14:textId="77777777" w:rsidR="000A0015" w:rsidRPr="00AB7611" w:rsidRDefault="000A0015" w:rsidP="00141382">
            <w:pPr>
              <w:jc w:val="center"/>
              <w:rPr>
                <w:color w:val="000000"/>
                <w:szCs w:val="26"/>
              </w:rPr>
            </w:pPr>
          </w:p>
        </w:tc>
      </w:tr>
      <w:tr w:rsidR="000A0015" w:rsidRPr="00AB7611" w14:paraId="47A7A59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6ED4DD" w14:textId="77777777" w:rsidR="000A0015" w:rsidRDefault="000A0015" w:rsidP="00141382">
            <w:pPr>
              <w:jc w:val="center"/>
              <w:rPr>
                <w:sz w:val="24"/>
                <w:szCs w:val="24"/>
              </w:rPr>
            </w:pPr>
            <w:r>
              <w:rPr>
                <w:sz w:val="24"/>
                <w:szCs w:val="24"/>
              </w:rPr>
              <w:t>6</w:t>
            </w:r>
          </w:p>
        </w:tc>
        <w:tc>
          <w:tcPr>
            <w:tcW w:w="1109" w:type="pct"/>
            <w:tcBorders>
              <w:top w:val="single" w:sz="4" w:space="0" w:color="000000"/>
              <w:left w:val="single" w:sz="4" w:space="0" w:color="000000"/>
              <w:bottom w:val="single" w:sz="4" w:space="0" w:color="000000"/>
              <w:right w:val="single" w:sz="4" w:space="0" w:color="000000"/>
            </w:tcBorders>
            <w:vAlign w:val="center"/>
          </w:tcPr>
          <w:p w14:paraId="58E8CBF2" w14:textId="77777777" w:rsidR="000A0015" w:rsidRPr="00B03A0A" w:rsidRDefault="000A0015" w:rsidP="00141382">
            <w:pPr>
              <w:jc w:val="center"/>
              <w:rPr>
                <w:color w:val="000000"/>
                <w:szCs w:val="26"/>
              </w:rPr>
            </w:pPr>
            <w:r w:rsidRPr="0020701B">
              <w:rPr>
                <w:color w:val="000000"/>
                <w:szCs w:val="26"/>
              </w:rPr>
              <w:t xml:space="preserve">blood_Test_id </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E4DC73"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EA2A4D"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65B600"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3D24C" w14:textId="77777777" w:rsidR="000A0015" w:rsidRPr="00AB7611" w:rsidRDefault="000A0015" w:rsidP="00141382">
            <w:pPr>
              <w:jc w:val="center"/>
              <w:rPr>
                <w:color w:val="000000"/>
                <w:szCs w:val="26"/>
              </w:rPr>
            </w:pPr>
          </w:p>
        </w:tc>
      </w:tr>
      <w:tr w:rsidR="000A0015" w:rsidRPr="00AB7611" w14:paraId="709851ED"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87A477" w14:textId="77777777" w:rsidR="000A0015" w:rsidRDefault="000A0015" w:rsidP="00141382">
            <w:pPr>
              <w:jc w:val="center"/>
              <w:rPr>
                <w:sz w:val="24"/>
                <w:szCs w:val="24"/>
              </w:rPr>
            </w:pPr>
            <w:r>
              <w:rPr>
                <w:sz w:val="24"/>
                <w:szCs w:val="24"/>
              </w:rPr>
              <w:t>7</w:t>
            </w:r>
          </w:p>
        </w:tc>
        <w:tc>
          <w:tcPr>
            <w:tcW w:w="1109" w:type="pct"/>
            <w:tcBorders>
              <w:top w:val="single" w:sz="4" w:space="0" w:color="000000"/>
              <w:left w:val="single" w:sz="4" w:space="0" w:color="000000"/>
              <w:bottom w:val="single" w:sz="4" w:space="0" w:color="000000"/>
              <w:right w:val="single" w:sz="4" w:space="0" w:color="000000"/>
            </w:tcBorders>
            <w:vAlign w:val="center"/>
          </w:tcPr>
          <w:p w14:paraId="3FBD1537" w14:textId="77777777" w:rsidR="000A0015" w:rsidRPr="00B03A0A" w:rsidRDefault="000A0015" w:rsidP="00141382">
            <w:pPr>
              <w:jc w:val="center"/>
              <w:rPr>
                <w:color w:val="000000"/>
                <w:szCs w:val="26"/>
              </w:rPr>
            </w:pPr>
            <w:r w:rsidRPr="0020701B">
              <w:rPr>
                <w:color w:val="000000"/>
                <w:szCs w:val="26"/>
              </w:rPr>
              <w:t xml:space="preserve">bio_test_id </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3AA5C"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B5AEB"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BDEDC"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17092" w14:textId="77777777" w:rsidR="000A0015" w:rsidRPr="00AB7611" w:rsidRDefault="000A0015" w:rsidP="00141382">
            <w:pPr>
              <w:jc w:val="center"/>
              <w:rPr>
                <w:color w:val="000000"/>
                <w:szCs w:val="26"/>
              </w:rPr>
            </w:pPr>
          </w:p>
        </w:tc>
      </w:tr>
      <w:tr w:rsidR="000A0015" w:rsidRPr="00AB7611" w14:paraId="2C351E45"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8BD67A" w14:textId="77777777" w:rsidR="000A0015" w:rsidRDefault="000A0015" w:rsidP="00141382">
            <w:pPr>
              <w:jc w:val="center"/>
              <w:rPr>
                <w:sz w:val="24"/>
                <w:szCs w:val="24"/>
              </w:rPr>
            </w:pPr>
            <w:r>
              <w:rPr>
                <w:sz w:val="24"/>
                <w:szCs w:val="24"/>
              </w:rPr>
              <w:t>8</w:t>
            </w:r>
          </w:p>
        </w:tc>
        <w:tc>
          <w:tcPr>
            <w:tcW w:w="1109" w:type="pct"/>
            <w:tcBorders>
              <w:top w:val="single" w:sz="4" w:space="0" w:color="000000"/>
              <w:left w:val="single" w:sz="4" w:space="0" w:color="000000"/>
              <w:bottom w:val="single" w:sz="4" w:space="0" w:color="000000"/>
              <w:right w:val="single" w:sz="4" w:space="0" w:color="000000"/>
            </w:tcBorders>
            <w:vAlign w:val="center"/>
          </w:tcPr>
          <w:p w14:paraId="75AFD704" w14:textId="77777777" w:rsidR="000A0015" w:rsidRPr="00B03A0A" w:rsidRDefault="000A0015" w:rsidP="00141382">
            <w:pPr>
              <w:jc w:val="center"/>
              <w:rPr>
                <w:color w:val="000000"/>
                <w:szCs w:val="26"/>
              </w:rPr>
            </w:pPr>
            <w:r w:rsidRPr="0020701B">
              <w:rPr>
                <w:color w:val="000000"/>
                <w:szCs w:val="26"/>
              </w:rPr>
              <w:t>note_id</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D8A657" w14:textId="77777777" w:rsidR="000A0015" w:rsidRPr="00A916F0" w:rsidRDefault="000A0015" w:rsidP="00141382">
            <w:pPr>
              <w:jc w:val="center"/>
              <w:rPr>
                <w:color w:val="000000"/>
                <w:szCs w:val="26"/>
              </w:rPr>
            </w:pPr>
            <w:r w:rsidRPr="0020701B">
              <w:rPr>
                <w:color w:val="000000"/>
                <w:szCs w:val="26"/>
              </w:rPr>
              <w:t xml:space="preserve">INT </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725B68" w14:textId="77777777" w:rsidR="000A0015" w:rsidRPr="00AB7611" w:rsidRDefault="000A0015" w:rsidP="00141382">
            <w:pPr>
              <w:jc w:val="center"/>
              <w:rPr>
                <w:sz w:val="24"/>
                <w:szCs w:val="24"/>
              </w:rPr>
            </w:pPr>
            <w:r w:rsidRPr="00AB7611">
              <w:rPr>
                <w:color w:val="000000"/>
                <w:szCs w:val="26"/>
              </w:rPr>
              <w:t>Khoá</w:t>
            </w:r>
            <w:r>
              <w:rPr>
                <w:color w:val="000000"/>
                <w:szCs w:val="26"/>
              </w:rPr>
              <w:t xml:space="preserve"> ngoại</w:t>
            </w: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296BBE"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170C06" w14:textId="77777777" w:rsidR="000A0015" w:rsidRPr="00AB7611" w:rsidRDefault="000A0015" w:rsidP="00141382">
            <w:pPr>
              <w:jc w:val="center"/>
              <w:rPr>
                <w:color w:val="000000"/>
                <w:szCs w:val="26"/>
              </w:rPr>
            </w:pPr>
          </w:p>
        </w:tc>
      </w:tr>
      <w:tr w:rsidR="000A0015" w:rsidRPr="00AB7611" w14:paraId="79474882" w14:textId="77777777" w:rsidTr="00141382">
        <w:tc>
          <w:tcPr>
            <w:tcW w:w="41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D6F99D" w14:textId="77777777" w:rsidR="000A0015" w:rsidRDefault="000A0015" w:rsidP="00141382">
            <w:pPr>
              <w:jc w:val="center"/>
              <w:rPr>
                <w:sz w:val="24"/>
                <w:szCs w:val="24"/>
              </w:rPr>
            </w:pPr>
            <w:r>
              <w:rPr>
                <w:sz w:val="24"/>
                <w:szCs w:val="24"/>
              </w:rPr>
              <w:t>9</w:t>
            </w:r>
          </w:p>
        </w:tc>
        <w:tc>
          <w:tcPr>
            <w:tcW w:w="1109" w:type="pct"/>
            <w:tcBorders>
              <w:top w:val="single" w:sz="4" w:space="0" w:color="000000"/>
              <w:left w:val="single" w:sz="4" w:space="0" w:color="000000"/>
              <w:bottom w:val="single" w:sz="4" w:space="0" w:color="000000"/>
              <w:right w:val="single" w:sz="4" w:space="0" w:color="000000"/>
            </w:tcBorders>
            <w:vAlign w:val="center"/>
          </w:tcPr>
          <w:p w14:paraId="2E32A685" w14:textId="77777777" w:rsidR="000A0015" w:rsidRPr="000C7F2E" w:rsidRDefault="000A0015" w:rsidP="00141382">
            <w:pPr>
              <w:jc w:val="center"/>
              <w:rPr>
                <w:color w:val="000000"/>
                <w:szCs w:val="26"/>
              </w:rPr>
            </w:pPr>
            <w:r w:rsidRPr="0020701B">
              <w:rPr>
                <w:color w:val="000000"/>
                <w:szCs w:val="26"/>
              </w:rPr>
              <w:t>test_date</w:t>
            </w:r>
          </w:p>
        </w:tc>
        <w:tc>
          <w:tcPr>
            <w:tcW w:w="87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B15C7" w14:textId="77777777" w:rsidR="000A0015" w:rsidRPr="004B038C" w:rsidRDefault="000A0015" w:rsidP="00141382">
            <w:pPr>
              <w:jc w:val="center"/>
              <w:rPr>
                <w:color w:val="000000"/>
                <w:szCs w:val="26"/>
              </w:rPr>
            </w:pPr>
            <w:r w:rsidRPr="0020701B">
              <w:rPr>
                <w:color w:val="000000"/>
                <w:szCs w:val="26"/>
              </w:rPr>
              <w:t xml:space="preserve">DATE </w:t>
            </w:r>
            <w:r w:rsidRPr="000C7F2E">
              <w:rPr>
                <w:color w:val="000000"/>
                <w:szCs w:val="26"/>
              </w:rPr>
              <w:t>,</w:t>
            </w:r>
          </w:p>
        </w:tc>
        <w:tc>
          <w:tcPr>
            <w:tcW w:w="1225"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EF6ED9" w14:textId="77777777" w:rsidR="000A0015" w:rsidRPr="00AB7611" w:rsidRDefault="000A0015" w:rsidP="00141382">
            <w:pPr>
              <w:jc w:val="center"/>
              <w:rPr>
                <w:sz w:val="24"/>
                <w:szCs w:val="24"/>
              </w:rPr>
            </w:pPr>
          </w:p>
        </w:tc>
        <w:tc>
          <w:tcPr>
            <w:tcW w:w="64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7C68D4" w14:textId="77777777" w:rsidR="000A0015" w:rsidRPr="00AB7611" w:rsidRDefault="000A0015" w:rsidP="00141382">
            <w:pPr>
              <w:jc w:val="center"/>
              <w:rPr>
                <w:color w:val="000000"/>
                <w:szCs w:val="26"/>
              </w:rPr>
            </w:pPr>
            <w:r w:rsidRPr="00AB7611">
              <w:rPr>
                <w:color w:val="000000"/>
                <w:szCs w:val="26"/>
              </w:rPr>
              <w:t>Không</w:t>
            </w:r>
          </w:p>
        </w:tc>
        <w:tc>
          <w:tcPr>
            <w:tcW w:w="7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CE595F" w14:textId="77777777" w:rsidR="000A0015" w:rsidRPr="00AB7611" w:rsidRDefault="000A0015" w:rsidP="00141382">
            <w:pPr>
              <w:jc w:val="center"/>
              <w:rPr>
                <w:color w:val="000000"/>
                <w:szCs w:val="26"/>
              </w:rPr>
            </w:pPr>
            <w:r>
              <w:rPr>
                <w:color w:val="000000"/>
                <w:szCs w:val="26"/>
              </w:rPr>
              <w:t>Ngày kiểm tra</w:t>
            </w:r>
          </w:p>
        </w:tc>
      </w:tr>
    </w:tbl>
    <w:p w14:paraId="3EB58981" w14:textId="77777777" w:rsidR="000A0015" w:rsidRDefault="000A0015" w:rsidP="000A0015">
      <w:pPr>
        <w:spacing w:before="100" w:beforeAutospacing="1" w:after="100" w:afterAutospacing="1"/>
        <w:textAlignment w:val="baseline"/>
        <w:rPr>
          <w:color w:val="000000"/>
          <w:szCs w:val="26"/>
        </w:rPr>
      </w:pPr>
    </w:p>
    <w:p w14:paraId="4012459F" w14:textId="5FE3A2B6" w:rsidR="00A2351E" w:rsidRPr="00CB0855" w:rsidRDefault="00A2351E" w:rsidP="002F7CFA">
      <w:pPr>
        <w:pStyle w:val="L11"/>
        <w:spacing w:before="200" w:after="0" w:line="288" w:lineRule="auto"/>
        <w:ind w:left="14" w:hanging="14"/>
        <w:outlineLvl w:val="2"/>
        <w:rPr>
          <w:i/>
          <w:color w:val="auto"/>
        </w:rPr>
      </w:pPr>
      <w:bookmarkStart w:id="56" w:name="_Toc140180445"/>
      <w:r w:rsidRPr="00CB0855">
        <w:rPr>
          <w:i/>
          <w:color w:val="auto"/>
        </w:rPr>
        <w:t xml:space="preserve">3.3.1 Bảng </w:t>
      </w:r>
      <w:r w:rsidR="0020701B" w:rsidRPr="00CB0855">
        <w:rPr>
          <w:i/>
          <w:color w:val="auto"/>
        </w:rPr>
        <w:t>Note</w:t>
      </w:r>
      <w:bookmarkEnd w:id="56"/>
    </w:p>
    <w:p w14:paraId="2FA76908" w14:textId="5D460902" w:rsidR="00A2351E" w:rsidRDefault="00A2351E" w:rsidP="002F7CFA">
      <w:pPr>
        <w:pStyle w:val="L11"/>
        <w:spacing w:before="120" w:after="120" w:line="240" w:lineRule="auto"/>
        <w:ind w:left="14" w:hanging="14"/>
        <w:jc w:val="center"/>
        <w:outlineLvl w:val="9"/>
        <w:rPr>
          <w:color w:val="auto"/>
        </w:rPr>
      </w:pPr>
      <w:r>
        <w:rPr>
          <w:color w:val="auto"/>
        </w:rPr>
        <w:t xml:space="preserve">Bảng: Cơ sở dữ liệu bảng </w:t>
      </w:r>
      <w:r w:rsidR="0020701B" w:rsidRPr="0020701B">
        <w:rPr>
          <w:color w:val="auto"/>
        </w:rPr>
        <w:t>Note</w:t>
      </w:r>
    </w:p>
    <w:tbl>
      <w:tblPr>
        <w:tblpPr w:leftFromText="180" w:rightFromText="180" w:vertAnchor="text" w:horzAnchor="margin" w:tblpXSpec="center" w:tblpY="-6"/>
        <w:tblW w:w="5000" w:type="pct"/>
        <w:tblCellMar>
          <w:top w:w="15" w:type="dxa"/>
          <w:left w:w="15" w:type="dxa"/>
          <w:bottom w:w="15" w:type="dxa"/>
          <w:right w:w="15" w:type="dxa"/>
        </w:tblCellMar>
        <w:tblLook w:val="04A0" w:firstRow="1" w:lastRow="0" w:firstColumn="1" w:lastColumn="0" w:noHBand="0" w:noVBand="1"/>
      </w:tblPr>
      <w:tblGrid>
        <w:gridCol w:w="933"/>
        <w:gridCol w:w="1526"/>
        <w:gridCol w:w="1824"/>
        <w:gridCol w:w="2514"/>
        <w:gridCol w:w="1376"/>
        <w:gridCol w:w="1573"/>
      </w:tblGrid>
      <w:tr w:rsidR="00A2351E" w:rsidRPr="00AB7611" w14:paraId="0D61CF75" w14:textId="77777777" w:rsidTr="00A2351E">
        <w:tc>
          <w:tcPr>
            <w:tcW w:w="47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44752B9A" w14:textId="77777777" w:rsidR="00A2351E" w:rsidRPr="00AB7611" w:rsidRDefault="00A2351E" w:rsidP="00CB0855">
            <w:pPr>
              <w:jc w:val="center"/>
              <w:rPr>
                <w:sz w:val="24"/>
                <w:szCs w:val="24"/>
              </w:rPr>
            </w:pPr>
            <w:r>
              <w:rPr>
                <w:sz w:val="24"/>
                <w:szCs w:val="24"/>
              </w:rPr>
              <w:t>STT</w:t>
            </w:r>
          </w:p>
        </w:tc>
        <w:tc>
          <w:tcPr>
            <w:tcW w:w="783" w:type="pct"/>
            <w:tcBorders>
              <w:top w:val="single" w:sz="4" w:space="0" w:color="000000"/>
              <w:left w:val="single" w:sz="4" w:space="0" w:color="000000"/>
              <w:bottom w:val="single" w:sz="4" w:space="0" w:color="000000"/>
              <w:right w:val="single" w:sz="4" w:space="0" w:color="000000"/>
            </w:tcBorders>
            <w:shd w:val="clear" w:color="auto" w:fill="DEEBF6"/>
            <w:vAlign w:val="center"/>
          </w:tcPr>
          <w:p w14:paraId="5E1688A9" w14:textId="77777777" w:rsidR="00A2351E" w:rsidRPr="00AB7611" w:rsidRDefault="00A2351E" w:rsidP="00CB0855">
            <w:pPr>
              <w:jc w:val="center"/>
              <w:rPr>
                <w:color w:val="000000"/>
                <w:szCs w:val="26"/>
              </w:rPr>
            </w:pPr>
            <w:r>
              <w:rPr>
                <w:color w:val="000000"/>
                <w:szCs w:val="26"/>
              </w:rPr>
              <w:t>TÊN</w:t>
            </w:r>
          </w:p>
        </w:tc>
        <w:tc>
          <w:tcPr>
            <w:tcW w:w="93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2185B3CE" w14:textId="77777777" w:rsidR="00A2351E" w:rsidRPr="00AB7611" w:rsidRDefault="00A2351E" w:rsidP="00CB0855">
            <w:pPr>
              <w:jc w:val="center"/>
              <w:rPr>
                <w:sz w:val="24"/>
                <w:szCs w:val="24"/>
              </w:rPr>
            </w:pPr>
            <w:r w:rsidRPr="00AB7611">
              <w:rPr>
                <w:color w:val="000000"/>
                <w:szCs w:val="26"/>
              </w:rPr>
              <w:t>KIỂU</w:t>
            </w:r>
          </w:p>
          <w:p w14:paraId="214FBBB5" w14:textId="77777777" w:rsidR="00A2351E" w:rsidRPr="00AB7611" w:rsidRDefault="00A2351E" w:rsidP="00CB0855">
            <w:pPr>
              <w:jc w:val="center"/>
              <w:rPr>
                <w:sz w:val="24"/>
                <w:szCs w:val="24"/>
              </w:rPr>
            </w:pPr>
            <w:r w:rsidRPr="00AB7611">
              <w:rPr>
                <w:color w:val="000000"/>
                <w:szCs w:val="26"/>
              </w:rPr>
              <w:t>DỮ LIỆU</w:t>
            </w:r>
          </w:p>
        </w:tc>
        <w:tc>
          <w:tcPr>
            <w:tcW w:w="1290"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0AE0C861" w14:textId="77777777" w:rsidR="00A2351E" w:rsidRPr="00AB7611" w:rsidRDefault="00A2351E" w:rsidP="00CB0855">
            <w:pPr>
              <w:jc w:val="center"/>
              <w:rPr>
                <w:sz w:val="24"/>
                <w:szCs w:val="24"/>
              </w:rPr>
            </w:pPr>
            <w:r w:rsidRPr="00AB7611">
              <w:rPr>
                <w:color w:val="000000"/>
                <w:szCs w:val="26"/>
              </w:rPr>
              <w:t>RÀNG BUỘC</w:t>
            </w:r>
          </w:p>
        </w:tc>
        <w:tc>
          <w:tcPr>
            <w:tcW w:w="706"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6C73D880" w14:textId="77777777" w:rsidR="00A2351E" w:rsidRPr="00AB7611" w:rsidRDefault="00A2351E" w:rsidP="00CB0855">
            <w:pPr>
              <w:jc w:val="center"/>
              <w:rPr>
                <w:sz w:val="24"/>
                <w:szCs w:val="24"/>
              </w:rPr>
            </w:pPr>
            <w:r w:rsidRPr="00AB7611">
              <w:rPr>
                <w:color w:val="000000"/>
                <w:szCs w:val="26"/>
              </w:rPr>
              <w:t>RỖNG</w:t>
            </w:r>
          </w:p>
        </w:tc>
        <w:tc>
          <w:tcPr>
            <w:tcW w:w="808" w:type="pct"/>
            <w:tcBorders>
              <w:top w:val="single" w:sz="4" w:space="0" w:color="000000"/>
              <w:left w:val="single" w:sz="4" w:space="0" w:color="000000"/>
              <w:bottom w:val="single" w:sz="4" w:space="0" w:color="000000"/>
              <w:right w:val="single" w:sz="4" w:space="0" w:color="000000"/>
            </w:tcBorders>
            <w:shd w:val="clear" w:color="auto" w:fill="DEEBF6"/>
            <w:tcMar>
              <w:top w:w="0" w:type="dxa"/>
              <w:left w:w="108" w:type="dxa"/>
              <w:bottom w:w="0" w:type="dxa"/>
              <w:right w:w="108" w:type="dxa"/>
            </w:tcMar>
            <w:vAlign w:val="center"/>
            <w:hideMark/>
          </w:tcPr>
          <w:p w14:paraId="3345873C" w14:textId="77777777" w:rsidR="00A2351E" w:rsidRPr="00AB7611" w:rsidRDefault="00A2351E" w:rsidP="00CB0855">
            <w:pPr>
              <w:jc w:val="center"/>
              <w:rPr>
                <w:sz w:val="24"/>
                <w:szCs w:val="24"/>
              </w:rPr>
            </w:pPr>
            <w:r w:rsidRPr="00AB7611">
              <w:rPr>
                <w:color w:val="000000"/>
                <w:szCs w:val="26"/>
              </w:rPr>
              <w:t>MÔ TẢ</w:t>
            </w:r>
          </w:p>
        </w:tc>
      </w:tr>
      <w:tr w:rsidR="00A2351E" w:rsidRPr="00AB7611" w14:paraId="0B5BFCD6"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6079FE" w14:textId="77777777" w:rsidR="00A2351E" w:rsidRPr="00AB7611" w:rsidRDefault="00A2351E" w:rsidP="00CB0855">
            <w:pPr>
              <w:jc w:val="center"/>
              <w:rPr>
                <w:sz w:val="24"/>
                <w:szCs w:val="24"/>
              </w:rPr>
            </w:pPr>
            <w:r>
              <w:rPr>
                <w:sz w:val="24"/>
                <w:szCs w:val="24"/>
              </w:rPr>
              <w:t>1</w:t>
            </w:r>
          </w:p>
        </w:tc>
        <w:tc>
          <w:tcPr>
            <w:tcW w:w="783" w:type="pct"/>
            <w:tcBorders>
              <w:top w:val="single" w:sz="4" w:space="0" w:color="000000"/>
              <w:left w:val="single" w:sz="4" w:space="0" w:color="000000"/>
              <w:bottom w:val="single" w:sz="4" w:space="0" w:color="000000"/>
              <w:right w:val="single" w:sz="4" w:space="0" w:color="000000"/>
            </w:tcBorders>
            <w:vAlign w:val="center"/>
          </w:tcPr>
          <w:p w14:paraId="1C34F1D9" w14:textId="082F7DEF" w:rsidR="00A2351E" w:rsidRPr="00AB7611" w:rsidRDefault="0020701B" w:rsidP="00CB0855">
            <w:pPr>
              <w:jc w:val="center"/>
              <w:rPr>
                <w:color w:val="000000"/>
                <w:szCs w:val="26"/>
              </w:rPr>
            </w:pPr>
            <w:r w:rsidRPr="0020701B">
              <w:rPr>
                <w:color w:val="000000"/>
                <w:szCs w:val="26"/>
              </w:rPr>
              <w:t>note_id</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ECCF4" w14:textId="77777777" w:rsidR="00A2351E" w:rsidRPr="00AB7611" w:rsidRDefault="00A2351E" w:rsidP="00CB0855">
            <w:pPr>
              <w:jc w:val="center"/>
              <w:rPr>
                <w:sz w:val="24"/>
                <w:szCs w:val="24"/>
              </w:rPr>
            </w:pPr>
            <w:r w:rsidRPr="00A916F0">
              <w:rPr>
                <w:color w:val="000000"/>
                <w:szCs w:val="26"/>
              </w:rPr>
              <w:t>INT</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796C2E" w14:textId="77777777" w:rsidR="00A2351E" w:rsidRPr="00AB7611" w:rsidRDefault="00A2351E" w:rsidP="00CB0855">
            <w:pPr>
              <w:jc w:val="center"/>
              <w:rPr>
                <w:sz w:val="24"/>
                <w:szCs w:val="24"/>
              </w:rPr>
            </w:pPr>
            <w:r w:rsidRPr="00AB7611">
              <w:rPr>
                <w:color w:val="000000"/>
                <w:szCs w:val="26"/>
              </w:rPr>
              <w:t>Khoá chính</w:t>
            </w: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7FBC0" w14:textId="77777777" w:rsidR="00A2351E" w:rsidRPr="00AB7611" w:rsidRDefault="00A2351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C1C2D4" w14:textId="2F73058D" w:rsidR="00A2351E" w:rsidRPr="00AB7611" w:rsidRDefault="00A2351E" w:rsidP="00CB0855">
            <w:pPr>
              <w:jc w:val="center"/>
              <w:rPr>
                <w:sz w:val="24"/>
                <w:szCs w:val="24"/>
              </w:rPr>
            </w:pPr>
          </w:p>
        </w:tc>
      </w:tr>
      <w:tr w:rsidR="00A2351E" w:rsidRPr="00AB7611" w14:paraId="00A2356E" w14:textId="77777777" w:rsidTr="00A2351E">
        <w:tc>
          <w:tcPr>
            <w:tcW w:w="47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FF4B99" w14:textId="77777777" w:rsidR="00A2351E" w:rsidRPr="00AB7611" w:rsidRDefault="00A2351E" w:rsidP="00CB0855">
            <w:pPr>
              <w:jc w:val="center"/>
              <w:rPr>
                <w:sz w:val="24"/>
                <w:szCs w:val="24"/>
              </w:rPr>
            </w:pPr>
            <w:r>
              <w:rPr>
                <w:sz w:val="24"/>
                <w:szCs w:val="24"/>
              </w:rPr>
              <w:t>2</w:t>
            </w:r>
          </w:p>
        </w:tc>
        <w:tc>
          <w:tcPr>
            <w:tcW w:w="783" w:type="pct"/>
            <w:tcBorders>
              <w:top w:val="single" w:sz="4" w:space="0" w:color="000000"/>
              <w:left w:val="single" w:sz="4" w:space="0" w:color="000000"/>
              <w:bottom w:val="single" w:sz="4" w:space="0" w:color="000000"/>
              <w:right w:val="single" w:sz="4" w:space="0" w:color="000000"/>
            </w:tcBorders>
            <w:vAlign w:val="center"/>
          </w:tcPr>
          <w:p w14:paraId="77040CB6" w14:textId="34C84A76" w:rsidR="00A2351E" w:rsidRPr="00AB7611" w:rsidRDefault="0020701B" w:rsidP="00CB0855">
            <w:pPr>
              <w:jc w:val="center"/>
              <w:rPr>
                <w:color w:val="000000"/>
                <w:szCs w:val="26"/>
              </w:rPr>
            </w:pPr>
            <w:r>
              <w:rPr>
                <w:color w:val="000000"/>
                <w:szCs w:val="26"/>
              </w:rPr>
              <w:t>description</w:t>
            </w:r>
          </w:p>
        </w:tc>
        <w:tc>
          <w:tcPr>
            <w:tcW w:w="93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68A40A" w14:textId="363D435C" w:rsidR="00A2351E" w:rsidRPr="00AB7611" w:rsidRDefault="0020701B" w:rsidP="00CB0855">
            <w:pPr>
              <w:jc w:val="center"/>
              <w:rPr>
                <w:sz w:val="24"/>
                <w:szCs w:val="24"/>
              </w:rPr>
            </w:pPr>
            <w:r w:rsidRPr="0020701B">
              <w:rPr>
                <w:color w:val="000000"/>
                <w:szCs w:val="26"/>
              </w:rPr>
              <w:t>NVARCHAR</w:t>
            </w:r>
          </w:p>
        </w:tc>
        <w:tc>
          <w:tcPr>
            <w:tcW w:w="12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6A12A3" w14:textId="77777777" w:rsidR="00A2351E" w:rsidRPr="00AB7611" w:rsidRDefault="00A2351E" w:rsidP="00CB0855">
            <w:pPr>
              <w:jc w:val="center"/>
              <w:rPr>
                <w:sz w:val="24"/>
                <w:szCs w:val="24"/>
              </w:rPr>
            </w:pPr>
          </w:p>
        </w:tc>
        <w:tc>
          <w:tcPr>
            <w:tcW w:w="70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9CC8F" w14:textId="77777777" w:rsidR="00A2351E" w:rsidRPr="00AB7611" w:rsidRDefault="00A2351E" w:rsidP="00CB0855">
            <w:pPr>
              <w:jc w:val="center"/>
              <w:rPr>
                <w:sz w:val="24"/>
                <w:szCs w:val="24"/>
              </w:rPr>
            </w:pPr>
            <w:r w:rsidRPr="00AB7611">
              <w:rPr>
                <w:color w:val="000000"/>
                <w:szCs w:val="26"/>
              </w:rPr>
              <w:t>Không</w:t>
            </w:r>
          </w:p>
        </w:tc>
        <w:tc>
          <w:tcPr>
            <w:tcW w:w="808"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095F85" w14:textId="76E47BA9" w:rsidR="00A2351E" w:rsidRPr="00AB7611" w:rsidRDefault="00A2351E" w:rsidP="00CB0855">
            <w:pPr>
              <w:jc w:val="center"/>
              <w:rPr>
                <w:sz w:val="24"/>
                <w:szCs w:val="24"/>
              </w:rPr>
            </w:pPr>
          </w:p>
        </w:tc>
      </w:tr>
    </w:tbl>
    <w:p w14:paraId="5223AFDB" w14:textId="580681CA" w:rsidR="002F7CFA" w:rsidRDefault="002F7CFA" w:rsidP="00162661">
      <w:pPr>
        <w:pStyle w:val="L11"/>
        <w:ind w:left="0" w:firstLine="0"/>
        <w:outlineLvl w:val="9"/>
        <w:rPr>
          <w:i/>
          <w:color w:val="auto"/>
        </w:rPr>
      </w:pPr>
    </w:p>
    <w:p w14:paraId="55E1360B" w14:textId="5C0DCACA" w:rsidR="00A2351E" w:rsidRPr="00EC1D11" w:rsidRDefault="000A0015" w:rsidP="00EC1D11">
      <w:pPr>
        <w:pStyle w:val="Heading3"/>
      </w:pPr>
      <w:bookmarkStart w:id="57" w:name="_Toc140180446"/>
      <w:r w:rsidRPr="00EC1D11">
        <w:t>Các lưu đồ hoạt động</w:t>
      </w:r>
      <w:bookmarkEnd w:id="57"/>
    </w:p>
    <w:p w14:paraId="0B48C3D0" w14:textId="563E2F63" w:rsidR="00162661" w:rsidRDefault="000A0015" w:rsidP="00EC1D11">
      <w:pPr>
        <w:pStyle w:val="Heading4"/>
      </w:pPr>
      <w:bookmarkStart w:id="58" w:name="_Toc140180447"/>
      <w:r>
        <w:t xml:space="preserve">Lưu đồ </w:t>
      </w:r>
      <w:r w:rsidR="00162661">
        <w:t>Database Diagram</w:t>
      </w:r>
      <w:bookmarkEnd w:id="58"/>
    </w:p>
    <w:p w14:paraId="2C3AC718" w14:textId="6B05C73C" w:rsidR="00162661" w:rsidRPr="002F7CFA" w:rsidRDefault="00162661" w:rsidP="00162661">
      <w:pPr>
        <w:rPr>
          <w:color w:val="000000"/>
        </w:rPr>
      </w:pPr>
    </w:p>
    <w:p w14:paraId="0D479E00" w14:textId="7C4D89BE" w:rsidR="002D5632" w:rsidRDefault="00162661" w:rsidP="002F7CFA">
      <w:pPr>
        <w:pStyle w:val="L11"/>
        <w:ind w:left="0" w:firstLine="0"/>
        <w:outlineLvl w:val="9"/>
        <w:rPr>
          <w:color w:val="auto"/>
        </w:rPr>
      </w:pPr>
      <w:r w:rsidRPr="00162661">
        <w:rPr>
          <w:noProof/>
        </w:rPr>
        <w:drawing>
          <wp:anchor distT="0" distB="0" distL="114300" distR="114300" simplePos="0" relativeHeight="251726336" behindDoc="1" locked="0" layoutInCell="1" allowOverlap="1" wp14:anchorId="771DA582" wp14:editId="2F83C46C">
            <wp:simplePos x="0" y="0"/>
            <wp:positionH relativeFrom="margin">
              <wp:align>left</wp:align>
            </wp:positionH>
            <wp:positionV relativeFrom="paragraph">
              <wp:posOffset>24765</wp:posOffset>
            </wp:positionV>
            <wp:extent cx="6051550" cy="4837430"/>
            <wp:effectExtent l="0" t="0" r="635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051550" cy="4837430"/>
                    </a:xfrm>
                    <a:prstGeom prst="rect">
                      <a:avLst/>
                    </a:prstGeom>
                  </pic:spPr>
                </pic:pic>
              </a:graphicData>
            </a:graphic>
          </wp:anchor>
        </w:drawing>
      </w:r>
    </w:p>
    <w:p w14:paraId="3C1A4238" w14:textId="6869F9D0" w:rsidR="006A4646" w:rsidRDefault="006A4646" w:rsidP="002F7CFA">
      <w:pPr>
        <w:pStyle w:val="L11"/>
        <w:ind w:left="0" w:firstLine="0"/>
        <w:outlineLvl w:val="9"/>
        <w:rPr>
          <w:color w:val="auto"/>
        </w:rPr>
      </w:pPr>
    </w:p>
    <w:p w14:paraId="08F37090" w14:textId="3A14786A" w:rsidR="002D5632" w:rsidRDefault="002D5632" w:rsidP="002F7CFA">
      <w:pPr>
        <w:pStyle w:val="L11"/>
        <w:ind w:left="0" w:firstLine="0"/>
        <w:outlineLvl w:val="9"/>
        <w:rPr>
          <w:color w:val="auto"/>
        </w:rPr>
      </w:pPr>
    </w:p>
    <w:p w14:paraId="0BBDA6D1" w14:textId="283663CB" w:rsidR="002F7CFA" w:rsidRDefault="002F7CFA" w:rsidP="002F7CFA">
      <w:pPr>
        <w:pStyle w:val="L11"/>
        <w:ind w:left="0" w:firstLine="0"/>
        <w:outlineLvl w:val="9"/>
        <w:rPr>
          <w:color w:val="auto"/>
        </w:rPr>
      </w:pPr>
    </w:p>
    <w:p w14:paraId="499F2CA0" w14:textId="4814E9CA" w:rsidR="002F7CFA" w:rsidRDefault="002F7CFA" w:rsidP="002F7CFA">
      <w:pPr>
        <w:pStyle w:val="L11"/>
        <w:ind w:left="0" w:firstLine="0"/>
        <w:outlineLvl w:val="9"/>
        <w:rPr>
          <w:color w:val="auto"/>
        </w:rPr>
      </w:pPr>
    </w:p>
    <w:p w14:paraId="7F199D86" w14:textId="25156676" w:rsidR="002F7CFA" w:rsidRDefault="002F7CFA" w:rsidP="002F7CFA">
      <w:pPr>
        <w:pStyle w:val="L11"/>
        <w:ind w:left="0" w:firstLine="0"/>
        <w:outlineLvl w:val="9"/>
        <w:rPr>
          <w:color w:val="auto"/>
        </w:rPr>
      </w:pPr>
    </w:p>
    <w:p w14:paraId="72B45CCF" w14:textId="6C5C648A" w:rsidR="002F7CFA" w:rsidRDefault="002F7CFA" w:rsidP="002F7CFA">
      <w:pPr>
        <w:pStyle w:val="L11"/>
        <w:ind w:left="0" w:firstLine="0"/>
        <w:outlineLvl w:val="9"/>
        <w:rPr>
          <w:color w:val="auto"/>
        </w:rPr>
      </w:pPr>
    </w:p>
    <w:p w14:paraId="3EC242E7" w14:textId="3E9F5E96" w:rsidR="002F7CFA" w:rsidRDefault="002F7CFA" w:rsidP="002F7CFA">
      <w:pPr>
        <w:pStyle w:val="L11"/>
        <w:ind w:left="0" w:firstLine="0"/>
        <w:outlineLvl w:val="9"/>
        <w:rPr>
          <w:color w:val="auto"/>
        </w:rPr>
      </w:pPr>
    </w:p>
    <w:p w14:paraId="5ED2E9E9" w14:textId="540664B5" w:rsidR="002F7CFA" w:rsidRDefault="002F7CFA" w:rsidP="002F7CFA">
      <w:pPr>
        <w:pStyle w:val="L11"/>
        <w:ind w:left="0" w:firstLine="0"/>
        <w:outlineLvl w:val="9"/>
        <w:rPr>
          <w:color w:val="auto"/>
        </w:rPr>
      </w:pPr>
    </w:p>
    <w:p w14:paraId="356EFBA5" w14:textId="77777777" w:rsidR="002F7CFA" w:rsidRDefault="002F7CFA" w:rsidP="002F7CFA">
      <w:pPr>
        <w:pStyle w:val="L11"/>
        <w:ind w:left="0" w:firstLine="0"/>
        <w:outlineLvl w:val="9"/>
        <w:rPr>
          <w:color w:val="auto"/>
        </w:rPr>
      </w:pPr>
    </w:p>
    <w:p w14:paraId="308A53B0" w14:textId="273CBB43" w:rsidR="002D5632" w:rsidRDefault="002D5632" w:rsidP="00AB7611">
      <w:pPr>
        <w:pStyle w:val="L11"/>
        <w:outlineLvl w:val="9"/>
        <w:rPr>
          <w:color w:val="auto"/>
        </w:rPr>
      </w:pPr>
    </w:p>
    <w:p w14:paraId="6C95BFBB" w14:textId="4CA17229" w:rsidR="002D5632" w:rsidRDefault="002D5632" w:rsidP="00AB7611">
      <w:pPr>
        <w:pStyle w:val="L11"/>
        <w:outlineLvl w:val="9"/>
        <w:rPr>
          <w:color w:val="auto"/>
        </w:rPr>
      </w:pPr>
    </w:p>
    <w:p w14:paraId="039FB8FC" w14:textId="683413C2" w:rsidR="002D5632" w:rsidRDefault="002D5632" w:rsidP="00AB7611">
      <w:pPr>
        <w:pStyle w:val="L11"/>
        <w:outlineLvl w:val="9"/>
        <w:rPr>
          <w:color w:val="auto"/>
        </w:rPr>
      </w:pPr>
    </w:p>
    <w:p w14:paraId="51256AC0" w14:textId="765E5B5C" w:rsidR="002D5632" w:rsidRDefault="002D5632" w:rsidP="00AB7611">
      <w:pPr>
        <w:pStyle w:val="L11"/>
        <w:outlineLvl w:val="9"/>
        <w:rPr>
          <w:color w:val="auto"/>
        </w:rPr>
      </w:pPr>
    </w:p>
    <w:p w14:paraId="7622988C" w14:textId="29EC11EA" w:rsidR="002D5632" w:rsidRDefault="002D5632" w:rsidP="00AB7611">
      <w:pPr>
        <w:pStyle w:val="L11"/>
        <w:outlineLvl w:val="9"/>
        <w:rPr>
          <w:color w:val="auto"/>
        </w:rPr>
      </w:pPr>
    </w:p>
    <w:p w14:paraId="1AD33216" w14:textId="1214F33A" w:rsidR="00B768EB" w:rsidRDefault="002D5632" w:rsidP="0036619A">
      <w:pPr>
        <w:pStyle w:val="L11"/>
        <w:outlineLvl w:val="9"/>
        <w:rPr>
          <w:color w:val="auto"/>
        </w:rPr>
      </w:pPr>
      <w:r>
        <w:rPr>
          <w:color w:val="auto"/>
        </w:rPr>
        <w:t xml:space="preserve"> </w:t>
      </w:r>
    </w:p>
    <w:p w14:paraId="09FDCDE5" w14:textId="32461DDF" w:rsidR="00B768EB" w:rsidRDefault="003273CB" w:rsidP="00D63F8D">
      <w:pPr>
        <w:pStyle w:val="L11"/>
        <w:ind w:left="0" w:firstLine="0"/>
        <w:outlineLvl w:val="9"/>
        <w:rPr>
          <w:color w:val="auto"/>
        </w:rPr>
      </w:pPr>
      <w:r>
        <w:rPr>
          <w:color w:val="auto"/>
        </w:rPr>
        <w:tab/>
      </w:r>
    </w:p>
    <w:p w14:paraId="46F4BD5E" w14:textId="46387059" w:rsidR="006C5CFF" w:rsidRDefault="006C5CFF" w:rsidP="006C5CFF">
      <w:pPr>
        <w:pStyle w:val="L11"/>
        <w:spacing w:before="120" w:after="120" w:line="240" w:lineRule="auto"/>
        <w:ind w:left="14" w:hanging="14"/>
        <w:jc w:val="center"/>
        <w:outlineLvl w:val="9"/>
        <w:rPr>
          <w:color w:val="auto"/>
        </w:rPr>
      </w:pPr>
      <w:r>
        <w:rPr>
          <w:color w:val="auto"/>
        </w:rPr>
        <w:t xml:space="preserve">Hình: </w:t>
      </w:r>
    </w:p>
    <w:p w14:paraId="7E3AE962" w14:textId="6BAD9443" w:rsidR="006C5CFF" w:rsidRDefault="006C5CFF" w:rsidP="006C5CFF">
      <w:pPr>
        <w:pStyle w:val="L11"/>
        <w:spacing w:before="120" w:after="120" w:line="240" w:lineRule="auto"/>
        <w:ind w:left="14" w:hanging="14"/>
        <w:jc w:val="center"/>
        <w:outlineLvl w:val="9"/>
        <w:rPr>
          <w:color w:val="auto"/>
        </w:rPr>
      </w:pPr>
    </w:p>
    <w:p w14:paraId="7D1DC399" w14:textId="1CBFAE4B" w:rsidR="006C5CFF" w:rsidRDefault="006C5CFF" w:rsidP="006C5CFF">
      <w:pPr>
        <w:pStyle w:val="L11"/>
        <w:spacing w:before="120" w:after="120" w:line="240" w:lineRule="auto"/>
        <w:ind w:left="14" w:hanging="14"/>
        <w:jc w:val="center"/>
        <w:outlineLvl w:val="9"/>
        <w:rPr>
          <w:color w:val="auto"/>
        </w:rPr>
      </w:pPr>
    </w:p>
    <w:p w14:paraId="008E3EB4" w14:textId="6ED14933" w:rsidR="006C5CFF" w:rsidRDefault="006C5CFF" w:rsidP="006C5CFF">
      <w:pPr>
        <w:pStyle w:val="L11"/>
        <w:spacing w:before="120" w:after="120" w:line="240" w:lineRule="auto"/>
        <w:ind w:left="14" w:hanging="14"/>
        <w:jc w:val="center"/>
        <w:outlineLvl w:val="9"/>
        <w:rPr>
          <w:color w:val="auto"/>
        </w:rPr>
      </w:pPr>
    </w:p>
    <w:p w14:paraId="6DF22143" w14:textId="1DB42D91" w:rsidR="006C5CFF" w:rsidRDefault="006C5CFF" w:rsidP="006C5CFF">
      <w:pPr>
        <w:pStyle w:val="L11"/>
        <w:spacing w:before="120" w:after="120" w:line="240" w:lineRule="auto"/>
        <w:ind w:left="14" w:hanging="14"/>
        <w:jc w:val="center"/>
        <w:outlineLvl w:val="9"/>
        <w:rPr>
          <w:color w:val="auto"/>
        </w:rPr>
      </w:pPr>
    </w:p>
    <w:p w14:paraId="2444C4D5" w14:textId="6FCA4E7B" w:rsidR="006C5CFF" w:rsidRDefault="006C5CFF" w:rsidP="006C5CFF">
      <w:pPr>
        <w:pStyle w:val="L11"/>
        <w:spacing w:before="120" w:after="120" w:line="240" w:lineRule="auto"/>
        <w:ind w:left="14" w:hanging="14"/>
        <w:jc w:val="center"/>
        <w:outlineLvl w:val="9"/>
        <w:rPr>
          <w:color w:val="auto"/>
        </w:rPr>
      </w:pPr>
    </w:p>
    <w:p w14:paraId="3F31C4D0" w14:textId="20B18AC2" w:rsidR="006C5CFF" w:rsidRDefault="006C5CFF" w:rsidP="006C5CFF">
      <w:pPr>
        <w:pStyle w:val="L11"/>
        <w:spacing w:before="120" w:after="120" w:line="240" w:lineRule="auto"/>
        <w:ind w:left="14" w:hanging="14"/>
        <w:jc w:val="center"/>
        <w:outlineLvl w:val="9"/>
        <w:rPr>
          <w:color w:val="auto"/>
        </w:rPr>
      </w:pPr>
    </w:p>
    <w:p w14:paraId="562503E6" w14:textId="0A15B4D3" w:rsidR="006C5CFF" w:rsidRDefault="006C5CFF" w:rsidP="006C5CFF">
      <w:pPr>
        <w:pStyle w:val="L11"/>
        <w:spacing w:before="120" w:after="120" w:line="240" w:lineRule="auto"/>
        <w:ind w:left="14" w:hanging="14"/>
        <w:jc w:val="center"/>
        <w:outlineLvl w:val="9"/>
        <w:rPr>
          <w:color w:val="auto"/>
        </w:rPr>
      </w:pPr>
    </w:p>
    <w:p w14:paraId="7DC6ADE2" w14:textId="50F046E8" w:rsidR="006C5CFF" w:rsidRDefault="006C5CFF" w:rsidP="006C5CFF">
      <w:pPr>
        <w:pStyle w:val="L11"/>
        <w:spacing w:before="120" w:after="120" w:line="240" w:lineRule="auto"/>
        <w:ind w:left="14" w:hanging="14"/>
        <w:jc w:val="center"/>
        <w:outlineLvl w:val="9"/>
        <w:rPr>
          <w:color w:val="auto"/>
        </w:rPr>
      </w:pPr>
    </w:p>
    <w:p w14:paraId="2CDD1783" w14:textId="77777777" w:rsidR="006C5CFF" w:rsidRDefault="006C5CFF" w:rsidP="006C5CFF">
      <w:pPr>
        <w:pStyle w:val="L11"/>
        <w:spacing w:before="120" w:after="120" w:line="240" w:lineRule="auto"/>
        <w:ind w:left="14" w:hanging="14"/>
        <w:jc w:val="center"/>
        <w:outlineLvl w:val="9"/>
        <w:rPr>
          <w:color w:val="auto"/>
        </w:rPr>
      </w:pPr>
    </w:p>
    <w:p w14:paraId="79E3DB60" w14:textId="1C0AF020" w:rsidR="003273CB" w:rsidRPr="00EC1D11" w:rsidRDefault="003273CB" w:rsidP="00EC1D11">
      <w:pPr>
        <w:pStyle w:val="Heading4"/>
      </w:pPr>
      <w:bookmarkStart w:id="59" w:name="_Toc140180448"/>
      <w:r w:rsidRPr="00EC1D11">
        <w:t>Lưu đồ Class Diagram</w:t>
      </w:r>
      <w:bookmarkEnd w:id="59"/>
    </w:p>
    <w:p w14:paraId="32AEAD50" w14:textId="77777777" w:rsidR="006C5CFF" w:rsidRDefault="006C5CFF" w:rsidP="006C5CFF">
      <w:pPr>
        <w:rPr>
          <w:color w:val="000000"/>
        </w:rPr>
      </w:pPr>
    </w:p>
    <w:p w14:paraId="0AD9E006" w14:textId="4BD0B0CA" w:rsidR="006C5CFF" w:rsidRDefault="006C5CFF" w:rsidP="00D63F8D">
      <w:pPr>
        <w:pStyle w:val="L11"/>
        <w:ind w:left="0" w:firstLine="0"/>
        <w:outlineLvl w:val="9"/>
        <w:rPr>
          <w:color w:val="auto"/>
        </w:rPr>
      </w:pPr>
      <w:r w:rsidRPr="006C5CFF">
        <w:rPr>
          <w:noProof/>
        </w:rPr>
        <w:drawing>
          <wp:anchor distT="0" distB="0" distL="114300" distR="114300" simplePos="0" relativeHeight="251727360" behindDoc="1" locked="0" layoutInCell="1" allowOverlap="1" wp14:anchorId="118DE94E" wp14:editId="65204673">
            <wp:simplePos x="0" y="0"/>
            <wp:positionH relativeFrom="margin">
              <wp:align>right</wp:align>
            </wp:positionH>
            <wp:positionV relativeFrom="paragraph">
              <wp:posOffset>28323</wp:posOffset>
            </wp:positionV>
            <wp:extent cx="6051550" cy="3614420"/>
            <wp:effectExtent l="0" t="0" r="6350" b="5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051550" cy="3614420"/>
                    </a:xfrm>
                    <a:prstGeom prst="rect">
                      <a:avLst/>
                    </a:prstGeom>
                  </pic:spPr>
                </pic:pic>
              </a:graphicData>
            </a:graphic>
          </wp:anchor>
        </w:drawing>
      </w:r>
      <w:r w:rsidR="003273CB">
        <w:rPr>
          <w:color w:val="auto"/>
        </w:rPr>
        <w:tab/>
      </w:r>
    </w:p>
    <w:p w14:paraId="4AF2B297" w14:textId="2135B445" w:rsidR="006C5CFF" w:rsidRDefault="006C5CFF" w:rsidP="00D63F8D">
      <w:pPr>
        <w:pStyle w:val="L11"/>
        <w:ind w:left="0" w:firstLine="0"/>
        <w:outlineLvl w:val="9"/>
        <w:rPr>
          <w:color w:val="auto"/>
        </w:rPr>
      </w:pPr>
    </w:p>
    <w:p w14:paraId="542117AE" w14:textId="4C21E811" w:rsidR="006C5CFF" w:rsidRDefault="006C5CFF" w:rsidP="00D63F8D">
      <w:pPr>
        <w:pStyle w:val="L11"/>
        <w:ind w:left="0" w:firstLine="0"/>
        <w:outlineLvl w:val="9"/>
        <w:rPr>
          <w:color w:val="auto"/>
        </w:rPr>
      </w:pPr>
    </w:p>
    <w:p w14:paraId="38D1105B" w14:textId="0AFF9A0A" w:rsidR="006C5CFF" w:rsidRDefault="006C5CFF" w:rsidP="00D63F8D">
      <w:pPr>
        <w:pStyle w:val="L11"/>
        <w:ind w:left="0" w:firstLine="0"/>
        <w:outlineLvl w:val="9"/>
        <w:rPr>
          <w:color w:val="auto"/>
        </w:rPr>
      </w:pPr>
    </w:p>
    <w:p w14:paraId="0AC51873" w14:textId="6D00C5F3" w:rsidR="006C5CFF" w:rsidRDefault="006C5CFF" w:rsidP="00D63F8D">
      <w:pPr>
        <w:pStyle w:val="L11"/>
        <w:ind w:left="0" w:firstLine="0"/>
        <w:outlineLvl w:val="9"/>
        <w:rPr>
          <w:color w:val="auto"/>
        </w:rPr>
      </w:pPr>
    </w:p>
    <w:p w14:paraId="51B6F004" w14:textId="43542C3A" w:rsidR="006C5CFF" w:rsidRDefault="006C5CFF" w:rsidP="00D63F8D">
      <w:pPr>
        <w:pStyle w:val="L11"/>
        <w:ind w:left="0" w:firstLine="0"/>
        <w:outlineLvl w:val="9"/>
        <w:rPr>
          <w:color w:val="auto"/>
        </w:rPr>
      </w:pPr>
    </w:p>
    <w:p w14:paraId="0F31894F" w14:textId="53F73899" w:rsidR="006C5CFF" w:rsidRDefault="006C5CFF" w:rsidP="00D63F8D">
      <w:pPr>
        <w:pStyle w:val="L11"/>
        <w:ind w:left="0" w:firstLine="0"/>
        <w:outlineLvl w:val="9"/>
        <w:rPr>
          <w:color w:val="auto"/>
        </w:rPr>
      </w:pPr>
    </w:p>
    <w:p w14:paraId="4E432723" w14:textId="540BB312" w:rsidR="006C5CFF" w:rsidRDefault="006C5CFF" w:rsidP="00D63F8D">
      <w:pPr>
        <w:pStyle w:val="L11"/>
        <w:ind w:left="0" w:firstLine="0"/>
        <w:outlineLvl w:val="9"/>
        <w:rPr>
          <w:color w:val="auto"/>
        </w:rPr>
      </w:pPr>
    </w:p>
    <w:p w14:paraId="5FE18ECE" w14:textId="5ACD8F56" w:rsidR="006C5CFF" w:rsidRDefault="006C5CFF" w:rsidP="00D63F8D">
      <w:pPr>
        <w:pStyle w:val="L11"/>
        <w:ind w:left="0" w:firstLine="0"/>
        <w:outlineLvl w:val="9"/>
        <w:rPr>
          <w:color w:val="auto"/>
        </w:rPr>
      </w:pPr>
    </w:p>
    <w:p w14:paraId="1B00BD7F" w14:textId="77777777" w:rsidR="006C5CFF" w:rsidRDefault="006C5CFF" w:rsidP="00D63F8D">
      <w:pPr>
        <w:pStyle w:val="L11"/>
        <w:ind w:left="0" w:firstLine="0"/>
        <w:outlineLvl w:val="9"/>
        <w:rPr>
          <w:color w:val="auto"/>
        </w:rPr>
      </w:pPr>
    </w:p>
    <w:p w14:paraId="2C298EED" w14:textId="6DD6485F" w:rsidR="006C5CFF" w:rsidRDefault="006C5CFF" w:rsidP="00D63F8D">
      <w:pPr>
        <w:pStyle w:val="L11"/>
        <w:ind w:left="0" w:firstLine="0"/>
        <w:outlineLvl w:val="9"/>
        <w:rPr>
          <w:color w:val="auto"/>
        </w:rPr>
      </w:pPr>
    </w:p>
    <w:p w14:paraId="377E7045" w14:textId="4EA76F98" w:rsidR="006C5CFF" w:rsidRDefault="006C5CFF" w:rsidP="00D63F8D">
      <w:pPr>
        <w:pStyle w:val="L11"/>
        <w:ind w:left="0" w:firstLine="0"/>
        <w:outlineLvl w:val="9"/>
        <w:rPr>
          <w:color w:val="auto"/>
        </w:rPr>
      </w:pPr>
    </w:p>
    <w:p w14:paraId="7CD21092" w14:textId="738DDF3B" w:rsidR="006C5CFF" w:rsidRDefault="006C5CFF" w:rsidP="00D63F8D">
      <w:pPr>
        <w:pStyle w:val="L11"/>
        <w:ind w:left="0" w:firstLine="0"/>
        <w:outlineLvl w:val="9"/>
        <w:rPr>
          <w:color w:val="auto"/>
        </w:rPr>
      </w:pPr>
    </w:p>
    <w:p w14:paraId="50A7E158" w14:textId="14766C02" w:rsidR="003273CB" w:rsidRPr="00F649FE" w:rsidRDefault="006C5CFF" w:rsidP="00F649FE">
      <w:pPr>
        <w:pStyle w:val="L11"/>
        <w:spacing w:before="120" w:after="120" w:line="240" w:lineRule="auto"/>
        <w:ind w:left="14" w:hanging="14"/>
        <w:jc w:val="center"/>
        <w:outlineLvl w:val="9"/>
        <w:rPr>
          <w:color w:val="auto"/>
        </w:rPr>
      </w:pPr>
      <w:r>
        <w:rPr>
          <w:color w:val="auto"/>
        </w:rPr>
        <w:t xml:space="preserve">Hình: </w:t>
      </w:r>
      <w:r w:rsidR="003273CB" w:rsidRPr="00F649FE">
        <w:rPr>
          <w:i/>
          <w:color w:val="auto"/>
        </w:rPr>
        <w:tab/>
      </w:r>
    </w:p>
    <w:p w14:paraId="42525731" w14:textId="65E1F545" w:rsidR="00CE1E6C" w:rsidRDefault="00162661" w:rsidP="00F649FE">
      <w:pPr>
        <w:pStyle w:val="L11"/>
        <w:spacing w:beforeLines="200" w:before="480" w:after="0" w:line="288" w:lineRule="auto"/>
        <w:ind w:left="0" w:firstLine="0"/>
        <w:outlineLvl w:val="2"/>
        <w:rPr>
          <w:i/>
          <w:color w:val="auto"/>
        </w:rPr>
      </w:pPr>
      <w:bookmarkStart w:id="60" w:name="_Toc140180449"/>
      <w:r w:rsidRPr="00F649FE">
        <w:rPr>
          <w:i/>
          <w:color w:val="auto"/>
        </w:rPr>
        <w:t>3</w:t>
      </w:r>
      <w:r w:rsidR="006C5CFF" w:rsidRPr="00F649FE">
        <w:rPr>
          <w:i/>
          <w:color w:val="auto"/>
        </w:rPr>
        <w:t xml:space="preserve">.4.3 Lưu đồ chức năng </w:t>
      </w:r>
      <w:r w:rsidRPr="00F649FE">
        <w:rPr>
          <w:i/>
          <w:color w:val="auto"/>
        </w:rPr>
        <w:t>đăng nhập</w:t>
      </w:r>
      <w:bookmarkEnd w:id="60"/>
    </w:p>
    <w:p w14:paraId="7CF2B307" w14:textId="257F02C1" w:rsidR="00EC29E6" w:rsidRDefault="00EC29E6" w:rsidP="00EC29E6">
      <w:pPr>
        <w:pStyle w:val="L11"/>
        <w:spacing w:before="120" w:after="120" w:line="720" w:lineRule="auto"/>
        <w:ind w:left="0" w:firstLine="0"/>
        <w:outlineLvl w:val="9"/>
        <w:rPr>
          <w:b w:val="0"/>
          <w:color w:val="auto"/>
        </w:rPr>
      </w:pPr>
      <w:r w:rsidRPr="00EC29E6">
        <w:rPr>
          <w:b w:val="0"/>
          <w:color w:val="auto"/>
        </w:rPr>
        <w:t>Sơ đồ use – case:</w:t>
      </w:r>
    </w:p>
    <w:p w14:paraId="149962BC" w14:textId="77777777" w:rsidR="00EC29E6" w:rsidRPr="00EC29E6" w:rsidRDefault="00EC29E6" w:rsidP="00EC29E6">
      <w:pPr>
        <w:pStyle w:val="L11"/>
        <w:spacing w:before="120" w:after="120" w:line="720" w:lineRule="auto"/>
        <w:ind w:left="0" w:firstLine="0"/>
        <w:outlineLvl w:val="9"/>
        <w:rPr>
          <w:b w:val="0"/>
          <w:color w:val="auto"/>
        </w:rPr>
      </w:pPr>
    </w:p>
    <w:p w14:paraId="10EF94C7" w14:textId="13FA70AF" w:rsidR="006C5CFF" w:rsidRPr="00F649FE" w:rsidRDefault="006C5CFF" w:rsidP="00EC29E6">
      <w:pPr>
        <w:pStyle w:val="L11"/>
        <w:spacing w:before="200" w:after="0" w:line="288" w:lineRule="auto"/>
        <w:ind w:left="0" w:firstLine="0"/>
        <w:outlineLvl w:val="2"/>
        <w:rPr>
          <w:i/>
          <w:color w:val="auto"/>
        </w:rPr>
      </w:pPr>
      <w:bookmarkStart w:id="61" w:name="_Toc140180450"/>
      <w:r w:rsidRPr="00F649FE">
        <w:rPr>
          <w:i/>
          <w:color w:val="auto"/>
        </w:rPr>
        <w:t>3.4.4 Lưu đồ chức năng gì đó</w:t>
      </w:r>
      <w:bookmarkEnd w:id="61"/>
    </w:p>
    <w:p w14:paraId="4E8C61EF" w14:textId="77777777" w:rsidR="006C5CFF" w:rsidRPr="006C5CFF" w:rsidRDefault="006C5CFF" w:rsidP="006C5CFF">
      <w:pPr>
        <w:pStyle w:val="L11"/>
        <w:ind w:left="0" w:firstLine="0"/>
        <w:outlineLvl w:val="9"/>
        <w:rPr>
          <w:color w:val="auto"/>
        </w:rPr>
      </w:pPr>
    </w:p>
    <w:p w14:paraId="220CB436" w14:textId="2709ABAD" w:rsidR="004D16AA" w:rsidRPr="00993505" w:rsidRDefault="00CB0855" w:rsidP="00993505">
      <w:pPr>
        <w:pStyle w:val="Heading1"/>
      </w:pPr>
      <w:bookmarkStart w:id="62" w:name="_Toc131955666"/>
      <w:bookmarkStart w:id="63" w:name="_Toc140180451"/>
      <w:r w:rsidRPr="00993505">
        <w:t>THIẾT KẾ</w:t>
      </w:r>
      <w:r w:rsidR="002E1966" w:rsidRPr="00993505">
        <w:t xml:space="preserve"> VÀ TRIỂN KHAI</w:t>
      </w:r>
      <w:r w:rsidRPr="00993505">
        <w:t xml:space="preserve"> PHẦN MỀM</w:t>
      </w:r>
      <w:bookmarkEnd w:id="62"/>
      <w:bookmarkEnd w:id="63"/>
    </w:p>
    <w:p w14:paraId="6E82F834" w14:textId="5D6FC5E3" w:rsidR="0020701B" w:rsidRPr="002F7CFA" w:rsidRDefault="004F097A" w:rsidP="00EC29E6">
      <w:pPr>
        <w:pStyle w:val="BodyText"/>
        <w:spacing w:before="120" w:line="288" w:lineRule="auto"/>
        <w:ind w:firstLine="288"/>
      </w:pPr>
      <w:r w:rsidRPr="000C5E6A">
        <w:t xml:space="preserve">Sau khi tìm hiểu các cơ sở lý thuyết ở chương 1, </w:t>
      </w:r>
      <w:r w:rsidR="00EC29E6">
        <w:t>dựa trên các khảo sát và xác định yêu cầu chức năng phần mềm</w:t>
      </w:r>
      <w:r w:rsidR="00993505">
        <w:t xml:space="preserve"> và xây dựng cơ sở dữ liệu</w:t>
      </w:r>
      <w:r w:rsidRPr="000C5E6A">
        <w:t xml:space="preserve"> chương 2</w:t>
      </w:r>
      <w:r w:rsidR="00EC29E6">
        <w:t xml:space="preserve">, chương </w:t>
      </w:r>
      <w:r w:rsidR="00993505">
        <w:t xml:space="preserve">3 sẽ </w:t>
      </w:r>
      <w:r w:rsidR="00CB0855">
        <w:t xml:space="preserve">tiến hành xây dựng giao diện </w:t>
      </w:r>
      <w:r w:rsidR="00CA563D">
        <w:t>phần mềm</w:t>
      </w:r>
      <w:r w:rsidR="00993505">
        <w:t xml:space="preserve"> </w:t>
      </w:r>
      <w:r w:rsidRPr="000C5E6A">
        <w:t>và</w:t>
      </w:r>
      <w:r w:rsidRPr="000C5E6A">
        <w:rPr>
          <w:spacing w:val="-1"/>
        </w:rPr>
        <w:t xml:space="preserve"> </w:t>
      </w:r>
      <w:r w:rsidRPr="000C5E6A">
        <w:t>kiểm</w:t>
      </w:r>
      <w:r w:rsidRPr="000C5E6A">
        <w:rPr>
          <w:spacing w:val="-1"/>
        </w:rPr>
        <w:t xml:space="preserve"> </w:t>
      </w:r>
      <w:r w:rsidR="00993505">
        <w:t>thử.</w:t>
      </w:r>
    </w:p>
    <w:p w14:paraId="796E115B" w14:textId="6BD74FEE" w:rsidR="002F7CFA" w:rsidRPr="00CF770E" w:rsidRDefault="00CF770E" w:rsidP="00993505">
      <w:pPr>
        <w:pStyle w:val="Heading2"/>
        <w:rPr>
          <w:sz w:val="27"/>
        </w:rPr>
      </w:pPr>
      <w:bookmarkStart w:id="64" w:name="_Toc140180452"/>
      <w:r>
        <w:lastRenderedPageBreak/>
        <w:t>Giới thiệu Phần mềm</w:t>
      </w:r>
      <w:bookmarkEnd w:id="64"/>
    </w:p>
    <w:p w14:paraId="3E225F89" w14:textId="6624698B" w:rsidR="00CF770E" w:rsidRPr="00CF770E" w:rsidRDefault="00CF770E" w:rsidP="00993505">
      <w:pPr>
        <w:pStyle w:val="Heading3"/>
      </w:pPr>
      <w:r w:rsidRPr="00CF770E">
        <w:t>Giới thiệu chung</w:t>
      </w:r>
    </w:p>
    <w:p w14:paraId="357E53BB" w14:textId="53A06B31" w:rsidR="00CF770E" w:rsidRDefault="00CF770E" w:rsidP="00993505">
      <w:pPr>
        <w:pStyle w:val="Heading3"/>
      </w:pPr>
      <w:r w:rsidRPr="00CF770E">
        <w:t>Danh sách màn hình</w:t>
      </w:r>
    </w:p>
    <w:p w14:paraId="4C3D1D3A" w14:textId="389BD7C1" w:rsidR="00EC29E6" w:rsidRPr="00EC29E6" w:rsidRDefault="00EC29E6" w:rsidP="00EC29E6">
      <w:pPr>
        <w:spacing w:before="200"/>
        <w:rPr>
          <w:b/>
          <w:i/>
          <w:szCs w:val="26"/>
        </w:rPr>
      </w:pPr>
      <w:r>
        <w:rPr>
          <w:b/>
          <w:i/>
          <w:szCs w:val="26"/>
        </w:rPr>
        <w:t>(bảng danh sách)</w:t>
      </w:r>
    </w:p>
    <w:p w14:paraId="3089D08A" w14:textId="497353B5" w:rsidR="002F7CFA" w:rsidRPr="00993505" w:rsidRDefault="00993505" w:rsidP="00993505">
      <w:pPr>
        <w:pStyle w:val="Heading2"/>
      </w:pPr>
      <w:bookmarkStart w:id="65" w:name="_Toc140180453"/>
      <w:r>
        <w:t>Yêu cầu g</w:t>
      </w:r>
      <w:r w:rsidR="00CF770E" w:rsidRPr="00993505">
        <w:t>iao diện</w:t>
      </w:r>
      <w:bookmarkEnd w:id="65"/>
      <w:r>
        <w:t xml:space="preserve"> </w:t>
      </w:r>
    </w:p>
    <w:p w14:paraId="573F7040" w14:textId="0AC1C5A0" w:rsidR="002B119E" w:rsidRPr="002B119E" w:rsidRDefault="00993505" w:rsidP="002B119E">
      <w:pPr>
        <w:pStyle w:val="Heading3"/>
      </w:pPr>
      <w:r>
        <w:t>Màn hình Setting</w:t>
      </w:r>
      <w:r w:rsidR="00F92869">
        <w:t>Screen</w:t>
      </w:r>
    </w:p>
    <w:p w14:paraId="69278F6E" w14:textId="2B44FCF9" w:rsidR="00993505" w:rsidRDefault="00993505" w:rsidP="00D871E4">
      <w:r w:rsidRPr="00993505">
        <w:drawing>
          <wp:inline distT="0" distB="0" distL="0" distR="0" wp14:anchorId="4B64A4F5" wp14:editId="55109A32">
            <wp:extent cx="6051550" cy="3242945"/>
            <wp:effectExtent l="0" t="0" r="0" b="0"/>
            <wp:docPr id="256410333" name="Picture 1"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10333" name="Picture 1" descr="A white background with a black border&#10;&#10;Description automatically generated"/>
                    <pic:cNvPicPr/>
                  </pic:nvPicPr>
                  <pic:blipFill>
                    <a:blip r:embed="rId35"/>
                    <a:stretch>
                      <a:fillRect/>
                    </a:stretch>
                  </pic:blipFill>
                  <pic:spPr>
                    <a:xfrm>
                      <a:off x="0" y="0"/>
                      <a:ext cx="6051550" cy="3242945"/>
                    </a:xfrm>
                    <a:prstGeom prst="rect">
                      <a:avLst/>
                    </a:prstGeom>
                  </pic:spPr>
                </pic:pic>
              </a:graphicData>
            </a:graphic>
          </wp:inline>
        </w:drawing>
      </w:r>
    </w:p>
    <w:p w14:paraId="7878C597" w14:textId="7BFD4821" w:rsidR="00D61146" w:rsidRDefault="002B119E" w:rsidP="002B119E">
      <w:r w:rsidRPr="002B119E">
        <w:t xml:space="preserve">Màn hình Setting cho Admin là một giao diện quan trọng trong ứng </w:t>
      </w:r>
      <w:r>
        <w:t>dụng quản lý hệ thống</w:t>
      </w:r>
      <w:r w:rsidRPr="002B119E">
        <w:t xml:space="preserve">, được thiết kế dành riêng cho của Admin. Giao diện này cho phép Admin cấu hình các thông tin liên quan đến kết nối tới cơ sở dữ </w:t>
      </w:r>
      <w:r>
        <w:t>liệu.</w:t>
      </w:r>
    </w:p>
    <w:p w14:paraId="2BDDCC4A" w14:textId="3A073512" w:rsidR="002B119E" w:rsidRDefault="002B119E" w:rsidP="002B119E">
      <w:r>
        <w:t>Yêu cầu cụ thể cho các thành phần:</w:t>
      </w:r>
    </w:p>
    <w:tbl>
      <w:tblPr>
        <w:tblStyle w:val="TableGrid"/>
        <w:tblW w:w="4926" w:type="pct"/>
        <w:tblLook w:val="04A0" w:firstRow="1" w:lastRow="0" w:firstColumn="1" w:lastColumn="0" w:noHBand="0" w:noVBand="1"/>
      </w:tblPr>
      <w:tblGrid>
        <w:gridCol w:w="1668"/>
        <w:gridCol w:w="1842"/>
        <w:gridCol w:w="6092"/>
      </w:tblGrid>
      <w:tr w:rsidR="000C320D" w:rsidRPr="005F3A75" w14:paraId="63FC557F" w14:textId="77777777" w:rsidTr="000C320D">
        <w:tc>
          <w:tcPr>
            <w:tcW w:w="869" w:type="pct"/>
          </w:tcPr>
          <w:p w14:paraId="4F64706E" w14:textId="56393B4C" w:rsidR="002B119E" w:rsidRPr="005F3A75" w:rsidRDefault="002B119E" w:rsidP="00E44381">
            <w:pPr>
              <w:spacing w:before="0" w:after="200" w:line="276" w:lineRule="auto"/>
              <w:jc w:val="center"/>
              <w:rPr>
                <w:b/>
                <w:szCs w:val="26"/>
              </w:rPr>
            </w:pPr>
            <w:r>
              <w:rPr>
                <w:b/>
                <w:szCs w:val="26"/>
              </w:rPr>
              <w:t xml:space="preserve">Type </w:t>
            </w:r>
          </w:p>
        </w:tc>
        <w:tc>
          <w:tcPr>
            <w:tcW w:w="959" w:type="pct"/>
          </w:tcPr>
          <w:p w14:paraId="5B3A1D53" w14:textId="073B3CD5" w:rsidR="002B119E" w:rsidRPr="005F3A75" w:rsidRDefault="002B119E" w:rsidP="00E44381">
            <w:pPr>
              <w:spacing w:before="0" w:after="200" w:line="276" w:lineRule="auto"/>
              <w:jc w:val="center"/>
              <w:rPr>
                <w:b/>
                <w:szCs w:val="26"/>
              </w:rPr>
            </w:pPr>
            <w:r>
              <w:rPr>
                <w:b/>
                <w:szCs w:val="26"/>
              </w:rPr>
              <w:t>Tên</w:t>
            </w:r>
          </w:p>
        </w:tc>
        <w:tc>
          <w:tcPr>
            <w:tcW w:w="3172" w:type="pct"/>
          </w:tcPr>
          <w:p w14:paraId="5F83F289" w14:textId="6A66F2B5" w:rsidR="002B119E" w:rsidRPr="005F3A75" w:rsidRDefault="0018411A" w:rsidP="00E44381">
            <w:pPr>
              <w:spacing w:before="0" w:after="200" w:line="276" w:lineRule="auto"/>
              <w:jc w:val="center"/>
              <w:rPr>
                <w:b/>
                <w:szCs w:val="26"/>
              </w:rPr>
            </w:pPr>
            <w:r>
              <w:rPr>
                <w:b/>
                <w:szCs w:val="26"/>
              </w:rPr>
              <w:t xml:space="preserve">Mô tả </w:t>
            </w:r>
          </w:p>
        </w:tc>
      </w:tr>
      <w:tr w:rsidR="000C320D" w:rsidRPr="005F3A75" w14:paraId="1028D9C5" w14:textId="77777777" w:rsidTr="000C320D">
        <w:tc>
          <w:tcPr>
            <w:tcW w:w="869" w:type="pct"/>
          </w:tcPr>
          <w:p w14:paraId="6268E045" w14:textId="52E89C67" w:rsidR="002B119E" w:rsidRPr="005F3A75" w:rsidRDefault="000C320D" w:rsidP="00E44381">
            <w:pPr>
              <w:spacing w:before="0" w:after="200" w:line="276" w:lineRule="auto"/>
              <w:jc w:val="center"/>
              <w:rPr>
                <w:sz w:val="24"/>
                <w:szCs w:val="24"/>
              </w:rPr>
            </w:pPr>
            <w:r>
              <w:rPr>
                <w:sz w:val="24"/>
                <w:szCs w:val="24"/>
              </w:rPr>
              <w:t>TextBox</w:t>
            </w:r>
          </w:p>
        </w:tc>
        <w:tc>
          <w:tcPr>
            <w:tcW w:w="959" w:type="pct"/>
          </w:tcPr>
          <w:p w14:paraId="6C70AFEC" w14:textId="2D17D7F9" w:rsidR="002B119E" w:rsidRPr="005F3A75" w:rsidRDefault="002B119E" w:rsidP="0018411A">
            <w:pPr>
              <w:spacing w:before="0" w:after="200" w:line="276" w:lineRule="auto"/>
              <w:jc w:val="left"/>
              <w:rPr>
                <w:sz w:val="24"/>
                <w:szCs w:val="24"/>
              </w:rPr>
            </w:pPr>
            <w:r>
              <w:rPr>
                <w:sz w:val="24"/>
                <w:szCs w:val="24"/>
              </w:rPr>
              <w:t>DataSource</w:t>
            </w:r>
          </w:p>
        </w:tc>
        <w:tc>
          <w:tcPr>
            <w:tcW w:w="3172" w:type="pct"/>
          </w:tcPr>
          <w:p w14:paraId="3A19F06A" w14:textId="138D4ACC" w:rsidR="0018411A" w:rsidRPr="005F3A75" w:rsidRDefault="0018411A" w:rsidP="0018411A">
            <w:pPr>
              <w:spacing w:before="0" w:after="200" w:line="276" w:lineRule="auto"/>
              <w:jc w:val="center"/>
              <w:rPr>
                <w:sz w:val="24"/>
                <w:szCs w:val="24"/>
              </w:rPr>
            </w:pPr>
            <w:r>
              <w:rPr>
                <w:sz w:val="24"/>
                <w:szCs w:val="24"/>
              </w:rPr>
              <w:t xml:space="preserve">Nhập chuỗi IP và Port, cách nhau bởi dấu phẩy, để xác định vị trí của Server. Example: </w:t>
            </w:r>
            <w:r w:rsidRPr="0018411A">
              <w:rPr>
                <w:b/>
                <w:bCs/>
                <w:sz w:val="24"/>
                <w:szCs w:val="24"/>
              </w:rPr>
              <w:t>172.19.200.89</w:t>
            </w:r>
            <w:r w:rsidRPr="0018411A">
              <w:rPr>
                <w:b/>
                <w:bCs/>
                <w:sz w:val="24"/>
                <w:szCs w:val="24"/>
              </w:rPr>
              <w:t>,1433</w:t>
            </w:r>
          </w:p>
        </w:tc>
      </w:tr>
      <w:tr w:rsidR="000C320D" w:rsidRPr="005F3A75" w14:paraId="6CA46ED8" w14:textId="77777777" w:rsidTr="000C320D">
        <w:tc>
          <w:tcPr>
            <w:tcW w:w="869" w:type="pct"/>
          </w:tcPr>
          <w:p w14:paraId="0A370415" w14:textId="070E4AF0" w:rsidR="000C320D" w:rsidRPr="005F3A75" w:rsidRDefault="000C320D" w:rsidP="000C320D">
            <w:pPr>
              <w:spacing w:before="0" w:after="200" w:line="276" w:lineRule="auto"/>
              <w:jc w:val="center"/>
              <w:rPr>
                <w:sz w:val="24"/>
                <w:szCs w:val="24"/>
              </w:rPr>
            </w:pPr>
            <w:r>
              <w:rPr>
                <w:sz w:val="24"/>
                <w:szCs w:val="24"/>
              </w:rPr>
              <w:t>TextBox</w:t>
            </w:r>
          </w:p>
        </w:tc>
        <w:tc>
          <w:tcPr>
            <w:tcW w:w="959" w:type="pct"/>
          </w:tcPr>
          <w:p w14:paraId="7BA43EDD" w14:textId="36ABE9E3" w:rsidR="000C320D" w:rsidRPr="0018411A" w:rsidRDefault="000C320D" w:rsidP="000C320D">
            <w:pPr>
              <w:spacing w:before="0" w:after="200" w:line="276" w:lineRule="auto"/>
              <w:jc w:val="left"/>
              <w:rPr>
                <w:sz w:val="24"/>
                <w:szCs w:val="24"/>
              </w:rPr>
            </w:pPr>
            <w:r>
              <w:rPr>
                <w:sz w:val="24"/>
                <w:szCs w:val="24"/>
              </w:rPr>
              <w:t>Database</w:t>
            </w:r>
          </w:p>
        </w:tc>
        <w:tc>
          <w:tcPr>
            <w:tcW w:w="3172" w:type="pct"/>
          </w:tcPr>
          <w:p w14:paraId="670CAF0D" w14:textId="367804AA" w:rsidR="000C320D" w:rsidRPr="0018411A" w:rsidRDefault="000C320D" w:rsidP="000C320D">
            <w:pPr>
              <w:spacing w:before="0" w:after="200" w:line="276" w:lineRule="auto"/>
              <w:jc w:val="center"/>
              <w:rPr>
                <w:sz w:val="24"/>
                <w:szCs w:val="24"/>
              </w:rPr>
            </w:pPr>
            <w:r>
              <w:rPr>
                <w:sz w:val="24"/>
                <w:szCs w:val="24"/>
              </w:rPr>
              <w:t>Nhập tên của CSDL muốn sử dụng ở trên Server.</w:t>
            </w:r>
          </w:p>
        </w:tc>
      </w:tr>
      <w:tr w:rsidR="000C320D" w:rsidRPr="005F3A75" w14:paraId="53B49643" w14:textId="77777777" w:rsidTr="000C320D">
        <w:tc>
          <w:tcPr>
            <w:tcW w:w="869" w:type="pct"/>
          </w:tcPr>
          <w:p w14:paraId="7B3D4E99" w14:textId="5D793157" w:rsidR="000C320D" w:rsidRPr="005F3A75" w:rsidRDefault="000C320D" w:rsidP="000C320D">
            <w:pPr>
              <w:spacing w:before="0" w:after="200" w:line="276" w:lineRule="auto"/>
              <w:jc w:val="center"/>
              <w:rPr>
                <w:sz w:val="24"/>
                <w:szCs w:val="24"/>
              </w:rPr>
            </w:pPr>
            <w:r>
              <w:rPr>
                <w:sz w:val="24"/>
                <w:szCs w:val="24"/>
              </w:rPr>
              <w:t>TextBox</w:t>
            </w:r>
          </w:p>
        </w:tc>
        <w:tc>
          <w:tcPr>
            <w:tcW w:w="959" w:type="pct"/>
          </w:tcPr>
          <w:p w14:paraId="79FD46C7" w14:textId="3E586D50" w:rsidR="000C320D" w:rsidRPr="0018411A" w:rsidRDefault="000C320D" w:rsidP="000C320D">
            <w:pPr>
              <w:spacing w:before="0" w:after="200" w:line="276" w:lineRule="auto"/>
              <w:jc w:val="left"/>
              <w:rPr>
                <w:sz w:val="24"/>
                <w:szCs w:val="24"/>
              </w:rPr>
            </w:pPr>
            <w:r>
              <w:rPr>
                <w:sz w:val="24"/>
                <w:szCs w:val="24"/>
              </w:rPr>
              <w:t>User ID</w:t>
            </w:r>
          </w:p>
        </w:tc>
        <w:tc>
          <w:tcPr>
            <w:tcW w:w="3172" w:type="pct"/>
          </w:tcPr>
          <w:p w14:paraId="04914299" w14:textId="58A6CD1F" w:rsidR="000C320D" w:rsidRPr="0018411A" w:rsidRDefault="000C320D" w:rsidP="000C320D">
            <w:pPr>
              <w:spacing w:before="0" w:after="200" w:line="276" w:lineRule="auto"/>
              <w:jc w:val="center"/>
              <w:rPr>
                <w:sz w:val="24"/>
                <w:szCs w:val="24"/>
              </w:rPr>
            </w:pPr>
            <w:r>
              <w:rPr>
                <w:sz w:val="24"/>
                <w:szCs w:val="24"/>
              </w:rPr>
              <w:t>Nhập tài khoản có quyền mở kết nối vào máy chủ</w:t>
            </w:r>
          </w:p>
        </w:tc>
      </w:tr>
      <w:tr w:rsidR="000C320D" w:rsidRPr="005F3A75" w14:paraId="4A541754" w14:textId="77777777" w:rsidTr="000C320D">
        <w:tc>
          <w:tcPr>
            <w:tcW w:w="869" w:type="pct"/>
          </w:tcPr>
          <w:p w14:paraId="51F56866" w14:textId="64AF625E" w:rsidR="000C320D" w:rsidRPr="005F3A75" w:rsidRDefault="000C320D" w:rsidP="000C320D">
            <w:pPr>
              <w:spacing w:before="0" w:after="200" w:line="276" w:lineRule="auto"/>
              <w:jc w:val="center"/>
              <w:rPr>
                <w:sz w:val="24"/>
                <w:szCs w:val="24"/>
              </w:rPr>
            </w:pPr>
            <w:r>
              <w:rPr>
                <w:sz w:val="24"/>
                <w:szCs w:val="24"/>
              </w:rPr>
              <w:t>TextBox</w:t>
            </w:r>
          </w:p>
        </w:tc>
        <w:tc>
          <w:tcPr>
            <w:tcW w:w="959" w:type="pct"/>
          </w:tcPr>
          <w:p w14:paraId="4EB2E5A6" w14:textId="513A38A5" w:rsidR="000C320D" w:rsidRPr="0018411A" w:rsidRDefault="000C320D" w:rsidP="000C320D">
            <w:pPr>
              <w:spacing w:before="0" w:after="200" w:line="276" w:lineRule="auto"/>
              <w:jc w:val="left"/>
              <w:rPr>
                <w:sz w:val="24"/>
                <w:szCs w:val="24"/>
              </w:rPr>
            </w:pPr>
            <w:r>
              <w:rPr>
                <w:sz w:val="24"/>
                <w:szCs w:val="24"/>
              </w:rPr>
              <w:t>Password</w:t>
            </w:r>
          </w:p>
        </w:tc>
        <w:tc>
          <w:tcPr>
            <w:tcW w:w="3172" w:type="pct"/>
          </w:tcPr>
          <w:p w14:paraId="4020EDEB" w14:textId="327C125C" w:rsidR="000C320D" w:rsidRPr="005F3A75" w:rsidRDefault="000C320D" w:rsidP="000C320D">
            <w:pPr>
              <w:spacing w:before="0" w:after="200" w:line="276" w:lineRule="auto"/>
              <w:jc w:val="center"/>
              <w:rPr>
                <w:sz w:val="24"/>
                <w:szCs w:val="24"/>
              </w:rPr>
            </w:pPr>
            <w:r>
              <w:rPr>
                <w:sz w:val="24"/>
                <w:szCs w:val="24"/>
              </w:rPr>
              <w:t xml:space="preserve">Nhập </w:t>
            </w:r>
            <w:r>
              <w:rPr>
                <w:sz w:val="24"/>
                <w:szCs w:val="24"/>
              </w:rPr>
              <w:t>mật khẩu cho tài khoản</w:t>
            </w:r>
            <w:r>
              <w:rPr>
                <w:sz w:val="24"/>
                <w:szCs w:val="24"/>
              </w:rPr>
              <w:t xml:space="preserve"> có quyền mở kết nối vào máy chủ</w:t>
            </w:r>
          </w:p>
        </w:tc>
      </w:tr>
      <w:tr w:rsidR="000C320D" w:rsidRPr="005F3A75" w14:paraId="17727DCD" w14:textId="77777777" w:rsidTr="000C320D">
        <w:tc>
          <w:tcPr>
            <w:tcW w:w="869" w:type="pct"/>
          </w:tcPr>
          <w:p w14:paraId="170FCBE2" w14:textId="0343C91B" w:rsidR="000C320D" w:rsidRPr="005F3A75" w:rsidRDefault="000C320D" w:rsidP="000C320D">
            <w:pPr>
              <w:spacing w:before="0" w:after="200" w:line="276" w:lineRule="auto"/>
              <w:jc w:val="center"/>
              <w:rPr>
                <w:sz w:val="24"/>
                <w:szCs w:val="24"/>
              </w:rPr>
            </w:pPr>
            <w:r>
              <w:rPr>
                <w:sz w:val="24"/>
                <w:szCs w:val="24"/>
              </w:rPr>
              <w:t>CheckBox</w:t>
            </w:r>
          </w:p>
        </w:tc>
        <w:tc>
          <w:tcPr>
            <w:tcW w:w="959" w:type="pct"/>
          </w:tcPr>
          <w:p w14:paraId="5434A16D" w14:textId="77777777" w:rsidR="000C320D" w:rsidRDefault="000C320D" w:rsidP="000C320D">
            <w:pPr>
              <w:spacing w:before="0" w:after="200" w:line="276" w:lineRule="auto"/>
              <w:jc w:val="left"/>
            </w:pPr>
            <w:r>
              <w:rPr>
                <w:sz w:val="24"/>
                <w:szCs w:val="24"/>
              </w:rPr>
              <w:t>Interg</w:t>
            </w:r>
            <w:r>
              <w:t xml:space="preserve">rated </w:t>
            </w:r>
          </w:p>
          <w:p w14:paraId="540D52D3" w14:textId="3762611F" w:rsidR="000C320D" w:rsidRPr="0018411A" w:rsidRDefault="000C320D" w:rsidP="000C320D">
            <w:pPr>
              <w:spacing w:before="0" w:after="200" w:line="276" w:lineRule="auto"/>
              <w:jc w:val="left"/>
            </w:pPr>
            <w:r>
              <w:lastRenderedPageBreak/>
              <w:t>Security</w:t>
            </w:r>
          </w:p>
        </w:tc>
        <w:tc>
          <w:tcPr>
            <w:tcW w:w="3172" w:type="pct"/>
          </w:tcPr>
          <w:p w14:paraId="50B86E6D" w14:textId="77777777" w:rsidR="000C320D" w:rsidRDefault="000C320D" w:rsidP="000C320D">
            <w:pPr>
              <w:spacing w:before="0" w:after="200" w:line="276" w:lineRule="auto"/>
              <w:jc w:val="center"/>
              <w:rPr>
                <w:sz w:val="24"/>
                <w:szCs w:val="24"/>
              </w:rPr>
            </w:pPr>
            <w:r>
              <w:rPr>
                <w:sz w:val="24"/>
                <w:szCs w:val="24"/>
              </w:rPr>
              <w:lastRenderedPageBreak/>
              <w:t>Cung cấp 2 cách đăng nhập vào CSDL cho Admin:</w:t>
            </w:r>
          </w:p>
          <w:p w14:paraId="495952AB" w14:textId="77777777" w:rsidR="000C320D" w:rsidRDefault="0065349C" w:rsidP="0065349C">
            <w:pPr>
              <w:pStyle w:val="ListParagraph"/>
              <w:numPr>
                <w:ilvl w:val="0"/>
                <w:numId w:val="62"/>
              </w:numPr>
              <w:spacing w:before="0" w:after="200" w:line="276" w:lineRule="auto"/>
              <w:jc w:val="center"/>
              <w:rPr>
                <w:sz w:val="24"/>
                <w:szCs w:val="24"/>
              </w:rPr>
            </w:pPr>
            <w:r>
              <w:rPr>
                <w:sz w:val="24"/>
                <w:szCs w:val="24"/>
              </w:rPr>
              <w:lastRenderedPageBreak/>
              <w:t>Khi checkbox được chọn:</w:t>
            </w:r>
          </w:p>
          <w:p w14:paraId="493600E2" w14:textId="54279D50" w:rsidR="0065349C" w:rsidRDefault="0065349C" w:rsidP="0065349C">
            <w:pPr>
              <w:pStyle w:val="ListParagraph"/>
              <w:spacing w:before="0" w:after="200" w:line="276" w:lineRule="auto"/>
              <w:ind w:left="644" w:firstLine="0"/>
              <w:rPr>
                <w:sz w:val="24"/>
                <w:szCs w:val="24"/>
              </w:rPr>
            </w:pPr>
            <w:r>
              <w:rPr>
                <w:sz w:val="24"/>
                <w:szCs w:val="24"/>
              </w:rPr>
              <w:t>Trong trường hợp này thông tin tài khoản sẽ được lấy thông tin từ file mã hóa thông tin đã được đăng nhập lần trước đó.</w:t>
            </w:r>
          </w:p>
          <w:p w14:paraId="16C320B0" w14:textId="77777777" w:rsidR="0065349C" w:rsidRDefault="0065349C" w:rsidP="0065349C">
            <w:pPr>
              <w:pStyle w:val="ListParagraph"/>
              <w:numPr>
                <w:ilvl w:val="0"/>
                <w:numId w:val="62"/>
              </w:numPr>
              <w:spacing w:before="0" w:after="200" w:line="276" w:lineRule="auto"/>
              <w:jc w:val="center"/>
              <w:rPr>
                <w:sz w:val="24"/>
                <w:szCs w:val="24"/>
              </w:rPr>
            </w:pPr>
            <w:r>
              <w:rPr>
                <w:sz w:val="24"/>
                <w:szCs w:val="24"/>
              </w:rPr>
              <w:t>Khi check box không được chọn:</w:t>
            </w:r>
          </w:p>
          <w:p w14:paraId="1E2F4B8F" w14:textId="1BC15574" w:rsidR="0065349C" w:rsidRPr="0065349C" w:rsidRDefault="0065349C" w:rsidP="0065349C">
            <w:pPr>
              <w:pStyle w:val="ListParagraph"/>
              <w:spacing w:before="0" w:after="200" w:line="276" w:lineRule="auto"/>
              <w:ind w:left="644" w:firstLine="0"/>
              <w:rPr>
                <w:sz w:val="24"/>
                <w:szCs w:val="24"/>
              </w:rPr>
            </w:pPr>
            <w:r>
              <w:rPr>
                <w:sz w:val="24"/>
                <w:szCs w:val="24"/>
              </w:rPr>
              <w:t>Trong trường hợp này Admin vẫn đăng nhập với tất cả thông tin. Và thông tin này sẽ được mã hóa ra file để dùng cho lần tiếp theo.</w:t>
            </w:r>
          </w:p>
        </w:tc>
      </w:tr>
      <w:tr w:rsidR="000C320D" w:rsidRPr="005F3A75" w14:paraId="5207572A" w14:textId="77777777" w:rsidTr="000C320D">
        <w:tc>
          <w:tcPr>
            <w:tcW w:w="869" w:type="pct"/>
          </w:tcPr>
          <w:p w14:paraId="5FA4ED90" w14:textId="2FB73C8F" w:rsidR="000C320D" w:rsidRDefault="000C320D" w:rsidP="000C320D">
            <w:pPr>
              <w:spacing w:before="0" w:after="200" w:line="276" w:lineRule="auto"/>
              <w:jc w:val="center"/>
              <w:rPr>
                <w:sz w:val="24"/>
                <w:szCs w:val="24"/>
              </w:rPr>
            </w:pPr>
            <w:r>
              <w:rPr>
                <w:sz w:val="24"/>
                <w:szCs w:val="24"/>
              </w:rPr>
              <w:lastRenderedPageBreak/>
              <w:t>Button</w:t>
            </w:r>
          </w:p>
        </w:tc>
        <w:tc>
          <w:tcPr>
            <w:tcW w:w="959" w:type="pct"/>
          </w:tcPr>
          <w:p w14:paraId="553A9EAE" w14:textId="4F137B6D" w:rsidR="000C320D" w:rsidRDefault="000C320D" w:rsidP="000C320D">
            <w:pPr>
              <w:spacing w:before="0" w:after="200" w:line="276" w:lineRule="auto"/>
              <w:jc w:val="left"/>
              <w:rPr>
                <w:sz w:val="24"/>
                <w:szCs w:val="24"/>
              </w:rPr>
            </w:pPr>
            <w:r>
              <w:rPr>
                <w:sz w:val="24"/>
                <w:szCs w:val="24"/>
              </w:rPr>
              <w:t>Save</w:t>
            </w:r>
          </w:p>
        </w:tc>
        <w:tc>
          <w:tcPr>
            <w:tcW w:w="3172" w:type="pct"/>
          </w:tcPr>
          <w:p w14:paraId="5223FE73" w14:textId="77777777" w:rsidR="000C320D" w:rsidRDefault="000C320D" w:rsidP="000C320D">
            <w:pPr>
              <w:spacing w:before="0" w:after="200" w:line="276" w:lineRule="auto"/>
              <w:jc w:val="center"/>
              <w:rPr>
                <w:sz w:val="24"/>
                <w:szCs w:val="24"/>
              </w:rPr>
            </w:pPr>
            <w:r>
              <w:rPr>
                <w:sz w:val="24"/>
                <w:szCs w:val="24"/>
              </w:rPr>
              <w:t>Lưu lại những thông tin cấu hình vừa được nhập phía trên</w:t>
            </w:r>
          </w:p>
          <w:p w14:paraId="44E64C3B" w14:textId="2219C8D1" w:rsidR="000C320D" w:rsidRPr="000C320D" w:rsidRDefault="000C320D" w:rsidP="000C320D">
            <w:pPr>
              <w:pStyle w:val="ListParagraph"/>
              <w:spacing w:before="0" w:after="200" w:line="276" w:lineRule="auto"/>
              <w:ind w:left="360" w:firstLine="0"/>
              <w:rPr>
                <w:sz w:val="24"/>
                <w:szCs w:val="24"/>
              </w:rPr>
            </w:pPr>
            <w:r>
              <w:rPr>
                <w:sz w:val="24"/>
                <w:szCs w:val="24"/>
              </w:rPr>
              <w:t>Nếu có trường bỏ trống show MessageBox “Fields cannot Blank”.</w:t>
            </w:r>
          </w:p>
        </w:tc>
      </w:tr>
    </w:tbl>
    <w:p w14:paraId="4A2EF933" w14:textId="77777777" w:rsidR="00D871E4" w:rsidRDefault="00D871E4" w:rsidP="00D871E4">
      <w:pPr>
        <w:pStyle w:val="Heading3"/>
        <w:numPr>
          <w:ilvl w:val="0"/>
          <w:numId w:val="0"/>
        </w:numPr>
      </w:pPr>
    </w:p>
    <w:p w14:paraId="328C5114" w14:textId="77777777" w:rsidR="00D871E4" w:rsidRPr="00D871E4" w:rsidRDefault="00D871E4" w:rsidP="00D871E4"/>
    <w:p w14:paraId="7C7983B1" w14:textId="49269A3D" w:rsidR="0065349C" w:rsidRDefault="00D871E4" w:rsidP="00D871E4">
      <w:pPr>
        <w:pStyle w:val="Heading3"/>
      </w:pPr>
      <w:r>
        <w:t xml:space="preserve">Màn hình </w:t>
      </w:r>
      <w:r>
        <w:t>Login</w:t>
      </w:r>
      <w:r w:rsidR="00F92869">
        <w:t>Screen</w:t>
      </w:r>
    </w:p>
    <w:p w14:paraId="7363C717" w14:textId="77777777" w:rsidR="00D871E4" w:rsidRPr="00D871E4" w:rsidRDefault="00D871E4" w:rsidP="00D871E4"/>
    <w:p w14:paraId="030EC02B" w14:textId="4BB4F093" w:rsidR="0065349C" w:rsidRDefault="00D871E4" w:rsidP="002B119E">
      <w:r w:rsidRPr="00D871E4">
        <w:drawing>
          <wp:inline distT="0" distB="0" distL="0" distR="0" wp14:anchorId="777E1669" wp14:editId="0EBBCC27">
            <wp:extent cx="6051550" cy="3058795"/>
            <wp:effectExtent l="0" t="0" r="0" b="0"/>
            <wp:docPr id="154894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43394" name=""/>
                    <pic:cNvPicPr/>
                  </pic:nvPicPr>
                  <pic:blipFill>
                    <a:blip r:embed="rId36"/>
                    <a:stretch>
                      <a:fillRect/>
                    </a:stretch>
                  </pic:blipFill>
                  <pic:spPr>
                    <a:xfrm>
                      <a:off x="0" y="0"/>
                      <a:ext cx="6051550" cy="3058795"/>
                    </a:xfrm>
                    <a:prstGeom prst="rect">
                      <a:avLst/>
                    </a:prstGeom>
                  </pic:spPr>
                </pic:pic>
              </a:graphicData>
            </a:graphic>
          </wp:inline>
        </w:drawing>
      </w:r>
    </w:p>
    <w:p w14:paraId="05FBEDF6" w14:textId="79AD1A9E" w:rsidR="00691BCE" w:rsidRDefault="00691BCE" w:rsidP="002B119E">
      <w:r>
        <w:t>Giao diện đăng nhập này giúp người dùng xác thực bằng 2 trường Usename và Password để truy cập vào hệ thống. Với mỗi tài khoản khác nhau sẽ sử dụng được chức năng tương úng với Role  của họ.</w:t>
      </w:r>
    </w:p>
    <w:p w14:paraId="244BA82D" w14:textId="38745347" w:rsidR="00691BCE" w:rsidRDefault="00691BCE" w:rsidP="002B119E">
      <w:r>
        <w:t>Yêu cầu từng thành phần:</w:t>
      </w:r>
    </w:p>
    <w:tbl>
      <w:tblPr>
        <w:tblStyle w:val="TableGrid"/>
        <w:tblW w:w="4926" w:type="pct"/>
        <w:tblLook w:val="04A0" w:firstRow="1" w:lastRow="0" w:firstColumn="1" w:lastColumn="0" w:noHBand="0" w:noVBand="1"/>
      </w:tblPr>
      <w:tblGrid>
        <w:gridCol w:w="1668"/>
        <w:gridCol w:w="1842"/>
        <w:gridCol w:w="6092"/>
      </w:tblGrid>
      <w:tr w:rsidR="00691BCE" w:rsidRPr="005F3A75" w14:paraId="0977371C" w14:textId="77777777" w:rsidTr="00E44381">
        <w:tc>
          <w:tcPr>
            <w:tcW w:w="869" w:type="pct"/>
          </w:tcPr>
          <w:p w14:paraId="2982097E" w14:textId="77777777" w:rsidR="00691BCE" w:rsidRPr="005F3A75" w:rsidRDefault="00691BCE" w:rsidP="00E44381">
            <w:pPr>
              <w:spacing w:before="0" w:after="200" w:line="276" w:lineRule="auto"/>
              <w:jc w:val="center"/>
              <w:rPr>
                <w:b/>
                <w:szCs w:val="26"/>
              </w:rPr>
            </w:pPr>
            <w:r>
              <w:rPr>
                <w:b/>
                <w:szCs w:val="26"/>
              </w:rPr>
              <w:t xml:space="preserve">Type </w:t>
            </w:r>
          </w:p>
        </w:tc>
        <w:tc>
          <w:tcPr>
            <w:tcW w:w="959" w:type="pct"/>
          </w:tcPr>
          <w:p w14:paraId="7CB3021C" w14:textId="77777777" w:rsidR="00691BCE" w:rsidRPr="005F3A75" w:rsidRDefault="00691BCE" w:rsidP="00E44381">
            <w:pPr>
              <w:spacing w:before="0" w:after="200" w:line="276" w:lineRule="auto"/>
              <w:jc w:val="center"/>
              <w:rPr>
                <w:b/>
                <w:szCs w:val="26"/>
              </w:rPr>
            </w:pPr>
            <w:r>
              <w:rPr>
                <w:b/>
                <w:szCs w:val="26"/>
              </w:rPr>
              <w:t>Tên</w:t>
            </w:r>
          </w:p>
        </w:tc>
        <w:tc>
          <w:tcPr>
            <w:tcW w:w="3172" w:type="pct"/>
          </w:tcPr>
          <w:p w14:paraId="7A64D61E" w14:textId="77777777" w:rsidR="00691BCE" w:rsidRPr="005F3A75" w:rsidRDefault="00691BCE" w:rsidP="00E44381">
            <w:pPr>
              <w:spacing w:before="0" w:after="200" w:line="276" w:lineRule="auto"/>
              <w:jc w:val="center"/>
              <w:rPr>
                <w:b/>
                <w:szCs w:val="26"/>
              </w:rPr>
            </w:pPr>
            <w:r>
              <w:rPr>
                <w:b/>
                <w:szCs w:val="26"/>
              </w:rPr>
              <w:t xml:space="preserve">Mô tả </w:t>
            </w:r>
          </w:p>
        </w:tc>
      </w:tr>
      <w:tr w:rsidR="00691BCE" w:rsidRPr="005F3A75" w14:paraId="658BA9AE" w14:textId="77777777" w:rsidTr="00E44381">
        <w:tc>
          <w:tcPr>
            <w:tcW w:w="869" w:type="pct"/>
          </w:tcPr>
          <w:p w14:paraId="3D89EA8A" w14:textId="77777777" w:rsidR="00691BCE" w:rsidRPr="005F3A75" w:rsidRDefault="00691BCE" w:rsidP="00E44381">
            <w:pPr>
              <w:spacing w:before="0" w:after="200" w:line="276" w:lineRule="auto"/>
              <w:jc w:val="center"/>
              <w:rPr>
                <w:sz w:val="24"/>
                <w:szCs w:val="24"/>
              </w:rPr>
            </w:pPr>
            <w:r>
              <w:rPr>
                <w:sz w:val="24"/>
                <w:szCs w:val="24"/>
              </w:rPr>
              <w:t>TextBox</w:t>
            </w:r>
          </w:p>
        </w:tc>
        <w:tc>
          <w:tcPr>
            <w:tcW w:w="959" w:type="pct"/>
          </w:tcPr>
          <w:p w14:paraId="6EF780E7" w14:textId="136AC426" w:rsidR="00691BCE" w:rsidRPr="005F3A75" w:rsidRDefault="00AA279D" w:rsidP="00E44381">
            <w:pPr>
              <w:spacing w:before="0" w:after="200" w:line="276" w:lineRule="auto"/>
              <w:jc w:val="left"/>
              <w:rPr>
                <w:sz w:val="24"/>
                <w:szCs w:val="24"/>
              </w:rPr>
            </w:pPr>
            <w:r>
              <w:rPr>
                <w:sz w:val="24"/>
                <w:szCs w:val="24"/>
              </w:rPr>
              <w:t>User Name</w:t>
            </w:r>
          </w:p>
        </w:tc>
        <w:tc>
          <w:tcPr>
            <w:tcW w:w="3172" w:type="pct"/>
          </w:tcPr>
          <w:p w14:paraId="281916C7" w14:textId="21177D4C" w:rsidR="00691BCE" w:rsidRPr="005F3A75" w:rsidRDefault="00AA279D" w:rsidP="00E44381">
            <w:pPr>
              <w:spacing w:before="0" w:after="200" w:line="276" w:lineRule="auto"/>
              <w:jc w:val="center"/>
              <w:rPr>
                <w:sz w:val="24"/>
                <w:szCs w:val="24"/>
              </w:rPr>
            </w:pPr>
            <w:r>
              <w:rPr>
                <w:sz w:val="24"/>
                <w:szCs w:val="24"/>
              </w:rPr>
              <w:t>Nhập tên tài khoản được cấp của người dùng</w:t>
            </w:r>
            <w:r w:rsidR="00F92869">
              <w:rPr>
                <w:sz w:val="24"/>
                <w:szCs w:val="24"/>
              </w:rPr>
              <w:t>.</w:t>
            </w:r>
          </w:p>
        </w:tc>
      </w:tr>
      <w:tr w:rsidR="00691BCE" w:rsidRPr="005F3A75" w14:paraId="1648D63F" w14:textId="77777777" w:rsidTr="00E44381">
        <w:tc>
          <w:tcPr>
            <w:tcW w:w="869" w:type="pct"/>
          </w:tcPr>
          <w:p w14:paraId="39F96CCD" w14:textId="77777777" w:rsidR="00691BCE" w:rsidRPr="005F3A75" w:rsidRDefault="00691BCE" w:rsidP="00E44381">
            <w:pPr>
              <w:spacing w:before="0" w:after="200" w:line="276" w:lineRule="auto"/>
              <w:jc w:val="center"/>
              <w:rPr>
                <w:sz w:val="24"/>
                <w:szCs w:val="24"/>
              </w:rPr>
            </w:pPr>
            <w:r>
              <w:rPr>
                <w:sz w:val="24"/>
                <w:szCs w:val="24"/>
              </w:rPr>
              <w:lastRenderedPageBreak/>
              <w:t>TextBox</w:t>
            </w:r>
          </w:p>
        </w:tc>
        <w:tc>
          <w:tcPr>
            <w:tcW w:w="959" w:type="pct"/>
          </w:tcPr>
          <w:p w14:paraId="30CFC03A" w14:textId="14BB7737" w:rsidR="00691BCE" w:rsidRPr="0018411A" w:rsidRDefault="00AA279D" w:rsidP="00E44381">
            <w:pPr>
              <w:spacing w:before="0" w:after="200" w:line="276" w:lineRule="auto"/>
              <w:jc w:val="left"/>
              <w:rPr>
                <w:sz w:val="24"/>
                <w:szCs w:val="24"/>
              </w:rPr>
            </w:pPr>
            <w:r>
              <w:rPr>
                <w:sz w:val="24"/>
                <w:szCs w:val="24"/>
              </w:rPr>
              <w:t>Password</w:t>
            </w:r>
          </w:p>
        </w:tc>
        <w:tc>
          <w:tcPr>
            <w:tcW w:w="3172" w:type="pct"/>
          </w:tcPr>
          <w:p w14:paraId="2D0E3D0D" w14:textId="38FB707F" w:rsidR="00691BCE" w:rsidRPr="0018411A" w:rsidRDefault="00AA279D" w:rsidP="00E44381">
            <w:pPr>
              <w:spacing w:before="0" w:after="200" w:line="276" w:lineRule="auto"/>
              <w:jc w:val="center"/>
              <w:rPr>
                <w:sz w:val="24"/>
                <w:szCs w:val="24"/>
              </w:rPr>
            </w:pPr>
            <w:r>
              <w:rPr>
                <w:sz w:val="24"/>
                <w:szCs w:val="24"/>
              </w:rPr>
              <w:t xml:space="preserve">Nhập mật khẩu cho </w:t>
            </w:r>
            <w:r w:rsidR="00F92869">
              <w:rPr>
                <w:sz w:val="24"/>
                <w:szCs w:val="24"/>
              </w:rPr>
              <w:t>tài khoản</w:t>
            </w:r>
            <w:r>
              <w:rPr>
                <w:sz w:val="24"/>
                <w:szCs w:val="24"/>
              </w:rPr>
              <w:t xml:space="preserve"> được cấp</w:t>
            </w:r>
            <w:r w:rsidR="00F92869">
              <w:rPr>
                <w:sz w:val="24"/>
                <w:szCs w:val="24"/>
              </w:rPr>
              <w:t xml:space="preserve"> của người dùng.</w:t>
            </w:r>
          </w:p>
        </w:tc>
      </w:tr>
      <w:tr w:rsidR="00AA279D" w:rsidRPr="005F3A75" w14:paraId="3C70BBE4" w14:textId="77777777" w:rsidTr="00E44381">
        <w:tc>
          <w:tcPr>
            <w:tcW w:w="869" w:type="pct"/>
          </w:tcPr>
          <w:p w14:paraId="42F1F76F" w14:textId="2EBC229A" w:rsidR="00AA279D" w:rsidRDefault="00AA279D" w:rsidP="00E44381">
            <w:pPr>
              <w:spacing w:before="0" w:after="200" w:line="276" w:lineRule="auto"/>
              <w:jc w:val="center"/>
              <w:rPr>
                <w:sz w:val="24"/>
                <w:szCs w:val="24"/>
              </w:rPr>
            </w:pPr>
            <w:r>
              <w:rPr>
                <w:sz w:val="24"/>
                <w:szCs w:val="24"/>
              </w:rPr>
              <w:t>Button</w:t>
            </w:r>
          </w:p>
        </w:tc>
        <w:tc>
          <w:tcPr>
            <w:tcW w:w="959" w:type="pct"/>
          </w:tcPr>
          <w:p w14:paraId="57AE46E6" w14:textId="17A23FDD" w:rsidR="00AA279D" w:rsidRDefault="00AA279D" w:rsidP="00E44381">
            <w:pPr>
              <w:spacing w:before="0" w:after="200" w:line="276" w:lineRule="auto"/>
              <w:jc w:val="left"/>
              <w:rPr>
                <w:sz w:val="24"/>
                <w:szCs w:val="24"/>
              </w:rPr>
            </w:pPr>
            <w:r>
              <w:rPr>
                <w:sz w:val="24"/>
                <w:szCs w:val="24"/>
              </w:rPr>
              <w:t>Login</w:t>
            </w:r>
          </w:p>
        </w:tc>
        <w:tc>
          <w:tcPr>
            <w:tcW w:w="3172" w:type="pct"/>
          </w:tcPr>
          <w:p w14:paraId="610400F5" w14:textId="77777777" w:rsidR="00F92869" w:rsidRDefault="00F92869" w:rsidP="00F92869">
            <w:pPr>
              <w:spacing w:before="0" w:after="200" w:line="276" w:lineRule="auto"/>
              <w:rPr>
                <w:sz w:val="24"/>
                <w:szCs w:val="24"/>
              </w:rPr>
            </w:pPr>
            <w:r>
              <w:rPr>
                <w:sz w:val="24"/>
                <w:szCs w:val="24"/>
              </w:rPr>
              <w:t>Xác thực thông tin tài khoản vừa được nhập có tồn tại trong hệ thống thì chuyển vào màn hình chính.</w:t>
            </w:r>
          </w:p>
          <w:p w14:paraId="1FB79258" w14:textId="07EC818D" w:rsidR="00AA279D" w:rsidRPr="00F92869" w:rsidRDefault="00F92869" w:rsidP="00F92869">
            <w:pPr>
              <w:pStyle w:val="ListParagraph"/>
              <w:numPr>
                <w:ilvl w:val="0"/>
                <w:numId w:val="63"/>
              </w:numPr>
              <w:spacing w:before="0" w:after="200" w:line="276" w:lineRule="auto"/>
              <w:rPr>
                <w:sz w:val="24"/>
                <w:szCs w:val="24"/>
              </w:rPr>
            </w:pPr>
            <w:r w:rsidRPr="00F92869">
              <w:rPr>
                <w:sz w:val="24"/>
                <w:szCs w:val="24"/>
              </w:rPr>
              <w:t xml:space="preserve">Nếu có trường để trống, show MessageBox: “Fields cannot blank”. </w:t>
            </w:r>
          </w:p>
          <w:p w14:paraId="53E2BCC5" w14:textId="39128588" w:rsidR="00F92869" w:rsidRPr="00F92869" w:rsidRDefault="00F92869" w:rsidP="00F92869">
            <w:pPr>
              <w:pStyle w:val="ListParagraph"/>
              <w:numPr>
                <w:ilvl w:val="0"/>
                <w:numId w:val="63"/>
              </w:numPr>
              <w:spacing w:before="0" w:after="200" w:line="276" w:lineRule="auto"/>
              <w:rPr>
                <w:sz w:val="24"/>
                <w:szCs w:val="24"/>
              </w:rPr>
            </w:pPr>
            <w:r>
              <w:rPr>
                <w:sz w:val="24"/>
                <w:szCs w:val="24"/>
              </w:rPr>
              <w:t>Nếu thông tin tài khoản không hợp lệ thì cho phép nhập lại.</w:t>
            </w:r>
          </w:p>
        </w:tc>
      </w:tr>
    </w:tbl>
    <w:p w14:paraId="265220DA" w14:textId="11B732BB" w:rsidR="00F92869" w:rsidRDefault="00F92869" w:rsidP="00F92869">
      <w:pPr>
        <w:pStyle w:val="Heading3"/>
      </w:pPr>
      <w:r>
        <w:t xml:space="preserve">Màn hình </w:t>
      </w:r>
      <w:r>
        <w:t>HomeScreen</w:t>
      </w:r>
    </w:p>
    <w:p w14:paraId="67E12746" w14:textId="77777777" w:rsidR="00F92869" w:rsidRPr="00F92869" w:rsidRDefault="00F92869" w:rsidP="00F92869"/>
    <w:p w14:paraId="31B63910" w14:textId="0C7E41CB" w:rsidR="00F92869" w:rsidRDefault="00F92869" w:rsidP="00F92869">
      <w:pPr>
        <w:pStyle w:val="Heading3"/>
      </w:pPr>
      <w:r>
        <w:t xml:space="preserve">Màn hình </w:t>
      </w:r>
      <w:r>
        <w:t>MedicineScreen</w:t>
      </w:r>
    </w:p>
    <w:p w14:paraId="65D098DC" w14:textId="3D8EF870" w:rsidR="00F92869" w:rsidRDefault="004459B1" w:rsidP="00F92869">
      <w:r w:rsidRPr="004459B1">
        <w:drawing>
          <wp:inline distT="0" distB="0" distL="0" distR="0" wp14:anchorId="30DDAE64" wp14:editId="2DAE30F6">
            <wp:extent cx="6051550" cy="3244850"/>
            <wp:effectExtent l="0" t="0" r="0" b="0"/>
            <wp:docPr id="511382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82415" name="Picture 1" descr="A screenshot of a computer&#10;&#10;Description automatically generated"/>
                    <pic:cNvPicPr/>
                  </pic:nvPicPr>
                  <pic:blipFill>
                    <a:blip r:embed="rId37"/>
                    <a:stretch>
                      <a:fillRect/>
                    </a:stretch>
                  </pic:blipFill>
                  <pic:spPr>
                    <a:xfrm>
                      <a:off x="0" y="0"/>
                      <a:ext cx="6051550" cy="3244850"/>
                    </a:xfrm>
                    <a:prstGeom prst="rect">
                      <a:avLst/>
                    </a:prstGeom>
                  </pic:spPr>
                </pic:pic>
              </a:graphicData>
            </a:graphic>
          </wp:inline>
        </w:drawing>
      </w:r>
    </w:p>
    <w:p w14:paraId="0358EB36" w14:textId="35FCC7C8" w:rsidR="004723D4" w:rsidRDefault="004723D4" w:rsidP="00F92869">
      <w:r>
        <w:t>Màn hình MedicinScreen sẽ có các hoạt đông thêm sửa xóa thông tin về các loại thuốc dùng để điều trị cho bệnh nhân, bao gồm các thông tin như: tên thuốc, công ty cung cấp và loại thuốc ngoại hay nội.</w:t>
      </w:r>
    </w:p>
    <w:p w14:paraId="501DC43B" w14:textId="34BDA1ED" w:rsidR="004723D4" w:rsidRDefault="004723D4" w:rsidP="00F92869">
      <w:r>
        <w:t>Yêu cầu về từng thành phần:</w:t>
      </w:r>
    </w:p>
    <w:tbl>
      <w:tblPr>
        <w:tblStyle w:val="TableGrid"/>
        <w:tblW w:w="4926" w:type="pct"/>
        <w:tblLook w:val="04A0" w:firstRow="1" w:lastRow="0" w:firstColumn="1" w:lastColumn="0" w:noHBand="0" w:noVBand="1"/>
      </w:tblPr>
      <w:tblGrid>
        <w:gridCol w:w="1668"/>
        <w:gridCol w:w="1842"/>
        <w:gridCol w:w="6092"/>
      </w:tblGrid>
      <w:tr w:rsidR="004459B1" w:rsidRPr="005F3A75" w14:paraId="323BB0FF" w14:textId="77777777" w:rsidTr="00E44381">
        <w:tc>
          <w:tcPr>
            <w:tcW w:w="869" w:type="pct"/>
          </w:tcPr>
          <w:p w14:paraId="0A71C993" w14:textId="77777777" w:rsidR="004459B1" w:rsidRPr="005F3A75" w:rsidRDefault="004459B1" w:rsidP="00E44381">
            <w:pPr>
              <w:spacing w:before="0" w:after="200" w:line="276" w:lineRule="auto"/>
              <w:jc w:val="center"/>
              <w:rPr>
                <w:b/>
                <w:szCs w:val="26"/>
              </w:rPr>
            </w:pPr>
            <w:r>
              <w:rPr>
                <w:b/>
                <w:szCs w:val="26"/>
              </w:rPr>
              <w:t xml:space="preserve">Type </w:t>
            </w:r>
          </w:p>
        </w:tc>
        <w:tc>
          <w:tcPr>
            <w:tcW w:w="959" w:type="pct"/>
          </w:tcPr>
          <w:p w14:paraId="4A4EB28A" w14:textId="77777777" w:rsidR="004459B1" w:rsidRPr="005F3A75" w:rsidRDefault="004459B1" w:rsidP="00E44381">
            <w:pPr>
              <w:spacing w:before="0" w:after="200" w:line="276" w:lineRule="auto"/>
              <w:jc w:val="center"/>
              <w:rPr>
                <w:b/>
                <w:szCs w:val="26"/>
              </w:rPr>
            </w:pPr>
            <w:r>
              <w:rPr>
                <w:b/>
                <w:szCs w:val="26"/>
              </w:rPr>
              <w:t>Tên</w:t>
            </w:r>
          </w:p>
        </w:tc>
        <w:tc>
          <w:tcPr>
            <w:tcW w:w="3172" w:type="pct"/>
          </w:tcPr>
          <w:p w14:paraId="4824436E" w14:textId="77777777" w:rsidR="004459B1" w:rsidRPr="005F3A75" w:rsidRDefault="004459B1" w:rsidP="00E44381">
            <w:pPr>
              <w:spacing w:before="0" w:after="200" w:line="276" w:lineRule="auto"/>
              <w:jc w:val="center"/>
              <w:rPr>
                <w:b/>
                <w:szCs w:val="26"/>
              </w:rPr>
            </w:pPr>
            <w:r>
              <w:rPr>
                <w:b/>
                <w:szCs w:val="26"/>
              </w:rPr>
              <w:t xml:space="preserve">Mô tả </w:t>
            </w:r>
          </w:p>
        </w:tc>
      </w:tr>
      <w:tr w:rsidR="004459B1" w:rsidRPr="005F3A75" w14:paraId="50E1F9B9" w14:textId="77777777" w:rsidTr="00E44381">
        <w:tc>
          <w:tcPr>
            <w:tcW w:w="869" w:type="pct"/>
          </w:tcPr>
          <w:p w14:paraId="3701FEE7" w14:textId="77777777" w:rsidR="004459B1" w:rsidRPr="005F3A75" w:rsidRDefault="004459B1" w:rsidP="00E44381">
            <w:pPr>
              <w:spacing w:before="0" w:after="200" w:line="276" w:lineRule="auto"/>
              <w:jc w:val="center"/>
              <w:rPr>
                <w:sz w:val="24"/>
                <w:szCs w:val="24"/>
              </w:rPr>
            </w:pPr>
            <w:r>
              <w:rPr>
                <w:sz w:val="24"/>
                <w:szCs w:val="24"/>
              </w:rPr>
              <w:t>TextBox</w:t>
            </w:r>
          </w:p>
        </w:tc>
        <w:tc>
          <w:tcPr>
            <w:tcW w:w="959" w:type="pct"/>
          </w:tcPr>
          <w:p w14:paraId="629CBCB5" w14:textId="1EF0D542" w:rsidR="004459B1" w:rsidRPr="005F3A75" w:rsidRDefault="004723D4" w:rsidP="00E44381">
            <w:pPr>
              <w:spacing w:before="0" w:after="200" w:line="276" w:lineRule="auto"/>
              <w:jc w:val="left"/>
              <w:rPr>
                <w:sz w:val="24"/>
                <w:szCs w:val="24"/>
              </w:rPr>
            </w:pPr>
            <w:r>
              <w:rPr>
                <w:sz w:val="24"/>
                <w:szCs w:val="24"/>
              </w:rPr>
              <w:t>Medicine</w:t>
            </w:r>
          </w:p>
        </w:tc>
        <w:tc>
          <w:tcPr>
            <w:tcW w:w="3172" w:type="pct"/>
          </w:tcPr>
          <w:p w14:paraId="32004EF6" w14:textId="2BF85CA4" w:rsidR="004459B1" w:rsidRPr="005F3A75" w:rsidRDefault="004459B1" w:rsidP="00E44381">
            <w:pPr>
              <w:spacing w:before="0" w:after="200" w:line="276" w:lineRule="auto"/>
              <w:jc w:val="center"/>
              <w:rPr>
                <w:sz w:val="24"/>
                <w:szCs w:val="24"/>
              </w:rPr>
            </w:pPr>
            <w:r>
              <w:rPr>
                <w:sz w:val="24"/>
                <w:szCs w:val="24"/>
              </w:rPr>
              <w:t xml:space="preserve">Nhập tên </w:t>
            </w:r>
            <w:r w:rsidR="004723D4">
              <w:rPr>
                <w:sz w:val="24"/>
                <w:szCs w:val="24"/>
              </w:rPr>
              <w:t xml:space="preserve">loại thuốc </w:t>
            </w:r>
          </w:p>
        </w:tc>
      </w:tr>
      <w:tr w:rsidR="004459B1" w:rsidRPr="005F3A75" w14:paraId="19F6AE08" w14:textId="77777777" w:rsidTr="00E44381">
        <w:tc>
          <w:tcPr>
            <w:tcW w:w="869" w:type="pct"/>
          </w:tcPr>
          <w:p w14:paraId="08361D8E" w14:textId="77777777" w:rsidR="004459B1" w:rsidRPr="005F3A75" w:rsidRDefault="004459B1" w:rsidP="00E44381">
            <w:pPr>
              <w:spacing w:before="0" w:after="200" w:line="276" w:lineRule="auto"/>
              <w:jc w:val="center"/>
              <w:rPr>
                <w:sz w:val="24"/>
                <w:szCs w:val="24"/>
              </w:rPr>
            </w:pPr>
            <w:r>
              <w:rPr>
                <w:sz w:val="24"/>
                <w:szCs w:val="24"/>
              </w:rPr>
              <w:t>TextBox</w:t>
            </w:r>
          </w:p>
        </w:tc>
        <w:tc>
          <w:tcPr>
            <w:tcW w:w="959" w:type="pct"/>
          </w:tcPr>
          <w:p w14:paraId="1F1880EB" w14:textId="0ABFDB6A" w:rsidR="004459B1" w:rsidRPr="0018411A" w:rsidRDefault="004723D4" w:rsidP="00E44381">
            <w:pPr>
              <w:spacing w:before="0" w:after="200" w:line="276" w:lineRule="auto"/>
              <w:jc w:val="left"/>
              <w:rPr>
                <w:sz w:val="24"/>
                <w:szCs w:val="24"/>
              </w:rPr>
            </w:pPr>
            <w:r>
              <w:rPr>
                <w:sz w:val="24"/>
                <w:szCs w:val="24"/>
              </w:rPr>
              <w:t>Company</w:t>
            </w:r>
          </w:p>
        </w:tc>
        <w:tc>
          <w:tcPr>
            <w:tcW w:w="3172" w:type="pct"/>
          </w:tcPr>
          <w:p w14:paraId="0A1670EB" w14:textId="2378ADC1" w:rsidR="004459B1" w:rsidRPr="0018411A" w:rsidRDefault="004723D4" w:rsidP="00E44381">
            <w:pPr>
              <w:spacing w:before="0" w:after="200" w:line="276" w:lineRule="auto"/>
              <w:jc w:val="center"/>
              <w:rPr>
                <w:sz w:val="24"/>
                <w:szCs w:val="24"/>
              </w:rPr>
            </w:pPr>
            <w:r>
              <w:rPr>
                <w:sz w:val="24"/>
                <w:szCs w:val="24"/>
              </w:rPr>
              <w:t xml:space="preserve"> Nhập đơn vị cung cấp loại thuốc này</w:t>
            </w:r>
          </w:p>
        </w:tc>
      </w:tr>
      <w:tr w:rsidR="004459B1" w:rsidRPr="005F3A75" w14:paraId="06359EFB" w14:textId="77777777" w:rsidTr="00E44381">
        <w:tc>
          <w:tcPr>
            <w:tcW w:w="869" w:type="pct"/>
          </w:tcPr>
          <w:p w14:paraId="277F2766" w14:textId="5A78D1B6" w:rsidR="004459B1" w:rsidRDefault="004723D4" w:rsidP="00E44381">
            <w:pPr>
              <w:spacing w:before="0" w:after="200" w:line="276" w:lineRule="auto"/>
              <w:jc w:val="center"/>
              <w:rPr>
                <w:sz w:val="24"/>
                <w:szCs w:val="24"/>
              </w:rPr>
            </w:pPr>
            <w:r>
              <w:rPr>
                <w:sz w:val="24"/>
                <w:szCs w:val="24"/>
              </w:rPr>
              <w:t>ComboBox</w:t>
            </w:r>
          </w:p>
        </w:tc>
        <w:tc>
          <w:tcPr>
            <w:tcW w:w="959" w:type="pct"/>
          </w:tcPr>
          <w:p w14:paraId="54173A43" w14:textId="04BCD3C8" w:rsidR="004459B1" w:rsidRDefault="004723D4" w:rsidP="00E44381">
            <w:pPr>
              <w:spacing w:before="0" w:after="200" w:line="276" w:lineRule="auto"/>
              <w:jc w:val="left"/>
              <w:rPr>
                <w:sz w:val="24"/>
                <w:szCs w:val="24"/>
              </w:rPr>
            </w:pPr>
            <w:r>
              <w:rPr>
                <w:sz w:val="24"/>
                <w:szCs w:val="24"/>
              </w:rPr>
              <w:t>Type</w:t>
            </w:r>
          </w:p>
        </w:tc>
        <w:tc>
          <w:tcPr>
            <w:tcW w:w="3172" w:type="pct"/>
          </w:tcPr>
          <w:p w14:paraId="7AB5243B" w14:textId="77777777" w:rsidR="004459B1" w:rsidRDefault="004723D4" w:rsidP="004723D4">
            <w:pPr>
              <w:spacing w:before="0" w:after="200" w:line="276" w:lineRule="auto"/>
              <w:ind w:firstLine="0"/>
              <w:rPr>
                <w:sz w:val="24"/>
                <w:szCs w:val="24"/>
              </w:rPr>
            </w:pPr>
            <w:r>
              <w:rPr>
                <w:sz w:val="24"/>
                <w:szCs w:val="24"/>
              </w:rPr>
              <w:t>Lựa chon loại thuốc:</w:t>
            </w:r>
          </w:p>
          <w:p w14:paraId="00BBFFB6" w14:textId="77777777" w:rsidR="004723D4" w:rsidRDefault="004723D4" w:rsidP="004723D4">
            <w:pPr>
              <w:pStyle w:val="ListParagraph"/>
              <w:numPr>
                <w:ilvl w:val="0"/>
                <w:numId w:val="64"/>
              </w:numPr>
              <w:spacing w:before="0" w:after="200" w:line="276" w:lineRule="auto"/>
              <w:rPr>
                <w:sz w:val="24"/>
                <w:szCs w:val="24"/>
              </w:rPr>
            </w:pPr>
            <w:r>
              <w:rPr>
                <w:sz w:val="24"/>
                <w:szCs w:val="24"/>
              </w:rPr>
              <w:t>Internal: Thuốc sản xuất trong nước</w:t>
            </w:r>
          </w:p>
          <w:p w14:paraId="3F2193F3" w14:textId="01779844" w:rsidR="004723D4" w:rsidRPr="004723D4" w:rsidRDefault="004723D4" w:rsidP="004723D4">
            <w:pPr>
              <w:pStyle w:val="ListParagraph"/>
              <w:numPr>
                <w:ilvl w:val="0"/>
                <w:numId w:val="64"/>
              </w:numPr>
              <w:spacing w:before="0" w:after="200" w:line="276" w:lineRule="auto"/>
              <w:rPr>
                <w:sz w:val="24"/>
                <w:szCs w:val="24"/>
              </w:rPr>
            </w:pPr>
            <w:r>
              <w:rPr>
                <w:sz w:val="24"/>
                <w:szCs w:val="24"/>
              </w:rPr>
              <w:lastRenderedPageBreak/>
              <w:t>Thuốc nhập khẩu</w:t>
            </w:r>
          </w:p>
        </w:tc>
      </w:tr>
    </w:tbl>
    <w:p w14:paraId="189AEC8E" w14:textId="77777777" w:rsidR="004459B1" w:rsidRPr="00F92869" w:rsidRDefault="004459B1" w:rsidP="00F92869"/>
    <w:p w14:paraId="57BFABAD" w14:textId="382D4573" w:rsidR="00F92869" w:rsidRDefault="00F92869" w:rsidP="00F92869">
      <w:pPr>
        <w:pStyle w:val="Heading3"/>
      </w:pPr>
      <w:r>
        <w:t>Màn hình</w:t>
      </w:r>
      <w:r>
        <w:t xml:space="preserve"> </w:t>
      </w:r>
      <w:r w:rsidR="00AE3EF2">
        <w:t>SysptomScreen</w:t>
      </w:r>
    </w:p>
    <w:p w14:paraId="561BD455" w14:textId="123BC519" w:rsidR="003163C6" w:rsidRDefault="00765DE6" w:rsidP="003163C6">
      <w:r w:rsidRPr="00765DE6">
        <w:drawing>
          <wp:anchor distT="0" distB="0" distL="114300" distR="114300" simplePos="0" relativeHeight="251728384" behindDoc="0" locked="0" layoutInCell="1" allowOverlap="1" wp14:anchorId="1A051731" wp14:editId="051AD4EE">
            <wp:simplePos x="0" y="0"/>
            <wp:positionH relativeFrom="column">
              <wp:posOffset>184150</wp:posOffset>
            </wp:positionH>
            <wp:positionV relativeFrom="paragraph">
              <wp:posOffset>73025</wp:posOffset>
            </wp:positionV>
            <wp:extent cx="6051550" cy="3153410"/>
            <wp:effectExtent l="0" t="0" r="0" b="0"/>
            <wp:wrapTopAndBottom/>
            <wp:docPr id="61784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44634"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051550" cy="3153410"/>
                    </a:xfrm>
                    <a:prstGeom prst="rect">
                      <a:avLst/>
                    </a:prstGeom>
                  </pic:spPr>
                </pic:pic>
              </a:graphicData>
            </a:graphic>
          </wp:anchor>
        </w:drawing>
      </w:r>
    </w:p>
    <w:p w14:paraId="6C489C31" w14:textId="77777777" w:rsidR="008E063D" w:rsidRDefault="008E063D" w:rsidP="008E063D">
      <w:r w:rsidRPr="008E063D">
        <w:t>Màn hình Symptom</w:t>
      </w:r>
      <w:r>
        <w:t>Screen</w:t>
      </w:r>
      <w:r w:rsidRPr="008E063D">
        <w:t xml:space="preserve"> được sử dụng để quản lý thông tin về các triệu chứng trong </w:t>
      </w:r>
      <w:r>
        <w:t>việc đưa ra những kết luận cho bệnh nhân điều trị thân nhân tạo</w:t>
      </w:r>
      <w:r w:rsidRPr="008E063D">
        <w:t xml:space="preserve">. Giao diện này cho phép </w:t>
      </w:r>
      <w:r>
        <w:t>thêm</w:t>
      </w:r>
      <w:r w:rsidRPr="008E063D">
        <w:t xml:space="preserve"> thông tin về một triệu chứng </w:t>
      </w:r>
      <w:r>
        <w:t>thường gặp</w:t>
      </w:r>
      <w:r w:rsidRPr="008E063D">
        <w:t xml:space="preserve"> và lựa chọn bệnh tương ứng thông qua </w:t>
      </w:r>
      <w:r>
        <w:t>C</w:t>
      </w:r>
      <w:r w:rsidRPr="008E063D">
        <w:t>ombo</w:t>
      </w:r>
      <w:r>
        <w:t>B</w:t>
      </w:r>
      <w:r w:rsidRPr="008E063D">
        <w:t xml:space="preserve">ox Disease. </w:t>
      </w:r>
    </w:p>
    <w:p w14:paraId="301DEEA4" w14:textId="77777777" w:rsidR="008E063D" w:rsidRDefault="008E063D" w:rsidP="008E063D">
      <w:r>
        <w:t>Yêu cầu về từng thành phần:</w:t>
      </w:r>
    </w:p>
    <w:tbl>
      <w:tblPr>
        <w:tblStyle w:val="TableGrid"/>
        <w:tblW w:w="4926" w:type="pct"/>
        <w:tblLook w:val="04A0" w:firstRow="1" w:lastRow="0" w:firstColumn="1" w:lastColumn="0" w:noHBand="0" w:noVBand="1"/>
      </w:tblPr>
      <w:tblGrid>
        <w:gridCol w:w="1668"/>
        <w:gridCol w:w="1842"/>
        <w:gridCol w:w="6092"/>
      </w:tblGrid>
      <w:tr w:rsidR="008E063D" w:rsidRPr="005F3A75" w14:paraId="2B96AF6C" w14:textId="77777777" w:rsidTr="00E44381">
        <w:tc>
          <w:tcPr>
            <w:tcW w:w="869" w:type="pct"/>
          </w:tcPr>
          <w:p w14:paraId="4C9FDE28" w14:textId="77777777" w:rsidR="008E063D" w:rsidRPr="005F3A75" w:rsidRDefault="008E063D" w:rsidP="00E44381">
            <w:pPr>
              <w:spacing w:before="0" w:after="200" w:line="276" w:lineRule="auto"/>
              <w:jc w:val="center"/>
              <w:rPr>
                <w:b/>
                <w:szCs w:val="26"/>
              </w:rPr>
            </w:pPr>
            <w:r>
              <w:rPr>
                <w:b/>
                <w:szCs w:val="26"/>
              </w:rPr>
              <w:t xml:space="preserve">Type </w:t>
            </w:r>
          </w:p>
        </w:tc>
        <w:tc>
          <w:tcPr>
            <w:tcW w:w="959" w:type="pct"/>
          </w:tcPr>
          <w:p w14:paraId="2C1A85F1" w14:textId="77777777" w:rsidR="008E063D" w:rsidRPr="005F3A75" w:rsidRDefault="008E063D" w:rsidP="00E44381">
            <w:pPr>
              <w:spacing w:before="0" w:after="200" w:line="276" w:lineRule="auto"/>
              <w:jc w:val="center"/>
              <w:rPr>
                <w:b/>
                <w:szCs w:val="26"/>
              </w:rPr>
            </w:pPr>
            <w:r>
              <w:rPr>
                <w:b/>
                <w:szCs w:val="26"/>
              </w:rPr>
              <w:t>Tên</w:t>
            </w:r>
          </w:p>
        </w:tc>
        <w:tc>
          <w:tcPr>
            <w:tcW w:w="3172" w:type="pct"/>
          </w:tcPr>
          <w:p w14:paraId="10912720" w14:textId="77777777" w:rsidR="008E063D" w:rsidRPr="005F3A75" w:rsidRDefault="008E063D" w:rsidP="00E44381">
            <w:pPr>
              <w:spacing w:before="0" w:after="200" w:line="276" w:lineRule="auto"/>
              <w:jc w:val="center"/>
              <w:rPr>
                <w:b/>
                <w:szCs w:val="26"/>
              </w:rPr>
            </w:pPr>
            <w:r>
              <w:rPr>
                <w:b/>
                <w:szCs w:val="26"/>
              </w:rPr>
              <w:t xml:space="preserve">Mô tả </w:t>
            </w:r>
          </w:p>
        </w:tc>
      </w:tr>
      <w:tr w:rsidR="008E063D" w:rsidRPr="005F3A75" w14:paraId="6BA15F1F" w14:textId="77777777" w:rsidTr="00E44381">
        <w:tc>
          <w:tcPr>
            <w:tcW w:w="869" w:type="pct"/>
          </w:tcPr>
          <w:p w14:paraId="4ED48FEF" w14:textId="77777777" w:rsidR="008E063D" w:rsidRPr="005F3A75" w:rsidRDefault="008E063D" w:rsidP="00E44381">
            <w:pPr>
              <w:spacing w:before="0" w:after="200" w:line="276" w:lineRule="auto"/>
              <w:jc w:val="center"/>
              <w:rPr>
                <w:sz w:val="24"/>
                <w:szCs w:val="24"/>
              </w:rPr>
            </w:pPr>
            <w:r>
              <w:rPr>
                <w:sz w:val="24"/>
                <w:szCs w:val="24"/>
              </w:rPr>
              <w:t>TextBox</w:t>
            </w:r>
          </w:p>
        </w:tc>
        <w:tc>
          <w:tcPr>
            <w:tcW w:w="959" w:type="pct"/>
          </w:tcPr>
          <w:p w14:paraId="4BA2AB86" w14:textId="40301B6C" w:rsidR="008E063D" w:rsidRPr="005F3A75" w:rsidRDefault="008E063D" w:rsidP="00E44381">
            <w:pPr>
              <w:spacing w:before="0" w:after="200" w:line="276" w:lineRule="auto"/>
              <w:jc w:val="left"/>
              <w:rPr>
                <w:sz w:val="24"/>
                <w:szCs w:val="24"/>
              </w:rPr>
            </w:pPr>
            <w:r>
              <w:rPr>
                <w:sz w:val="24"/>
                <w:szCs w:val="24"/>
              </w:rPr>
              <w:t>Symptom</w:t>
            </w:r>
          </w:p>
        </w:tc>
        <w:tc>
          <w:tcPr>
            <w:tcW w:w="3172" w:type="pct"/>
          </w:tcPr>
          <w:p w14:paraId="3A9B1C81" w14:textId="1906CA45" w:rsidR="008E063D" w:rsidRPr="005F3A75" w:rsidRDefault="008E063D" w:rsidP="008E063D">
            <w:pPr>
              <w:spacing w:before="0" w:after="200" w:line="276" w:lineRule="auto"/>
              <w:jc w:val="left"/>
              <w:rPr>
                <w:sz w:val="24"/>
                <w:szCs w:val="24"/>
              </w:rPr>
            </w:pPr>
            <w:r>
              <w:rPr>
                <w:sz w:val="24"/>
                <w:szCs w:val="24"/>
              </w:rPr>
              <w:t>Nhập triệu chứng thường gặp</w:t>
            </w:r>
            <w:r>
              <w:rPr>
                <w:sz w:val="24"/>
                <w:szCs w:val="24"/>
              </w:rPr>
              <w:t xml:space="preserve"> </w:t>
            </w:r>
          </w:p>
        </w:tc>
      </w:tr>
      <w:tr w:rsidR="008E063D" w:rsidRPr="005F3A75" w14:paraId="2203DE1A" w14:textId="77777777" w:rsidTr="00E44381">
        <w:tc>
          <w:tcPr>
            <w:tcW w:w="869" w:type="pct"/>
          </w:tcPr>
          <w:p w14:paraId="0D8ED968" w14:textId="77777777" w:rsidR="008E063D" w:rsidRDefault="008E063D" w:rsidP="00E44381">
            <w:pPr>
              <w:spacing w:before="0" w:after="200" w:line="276" w:lineRule="auto"/>
              <w:jc w:val="center"/>
              <w:rPr>
                <w:sz w:val="24"/>
                <w:szCs w:val="24"/>
              </w:rPr>
            </w:pPr>
            <w:r>
              <w:rPr>
                <w:sz w:val="24"/>
                <w:szCs w:val="24"/>
              </w:rPr>
              <w:t>ComboBox</w:t>
            </w:r>
          </w:p>
        </w:tc>
        <w:tc>
          <w:tcPr>
            <w:tcW w:w="959" w:type="pct"/>
          </w:tcPr>
          <w:p w14:paraId="3C372440" w14:textId="5AEAAEE3" w:rsidR="008E063D" w:rsidRDefault="008E063D" w:rsidP="00E44381">
            <w:pPr>
              <w:spacing w:before="0" w:after="200" w:line="276" w:lineRule="auto"/>
              <w:jc w:val="left"/>
              <w:rPr>
                <w:sz w:val="24"/>
                <w:szCs w:val="24"/>
              </w:rPr>
            </w:pPr>
            <w:r>
              <w:rPr>
                <w:sz w:val="24"/>
                <w:szCs w:val="24"/>
              </w:rPr>
              <w:t>Disease</w:t>
            </w:r>
          </w:p>
        </w:tc>
        <w:tc>
          <w:tcPr>
            <w:tcW w:w="3172" w:type="pct"/>
          </w:tcPr>
          <w:p w14:paraId="2323731D" w14:textId="3C94F5F7" w:rsidR="008E063D" w:rsidRPr="008E063D" w:rsidRDefault="008E063D" w:rsidP="008E063D">
            <w:pPr>
              <w:spacing w:before="0" w:after="200" w:line="276" w:lineRule="auto"/>
              <w:ind w:firstLine="0"/>
              <w:rPr>
                <w:sz w:val="24"/>
                <w:szCs w:val="24"/>
              </w:rPr>
            </w:pPr>
            <w:r>
              <w:rPr>
                <w:sz w:val="24"/>
                <w:szCs w:val="24"/>
              </w:rPr>
              <w:t>Lựa ch</w:t>
            </w:r>
            <w:r>
              <w:rPr>
                <w:sz w:val="24"/>
                <w:szCs w:val="24"/>
              </w:rPr>
              <w:t>ọn bệnh mà bệnh nhân đang gặp phải</w:t>
            </w:r>
          </w:p>
        </w:tc>
      </w:tr>
    </w:tbl>
    <w:p w14:paraId="63FC7121" w14:textId="77777777" w:rsidR="008E063D" w:rsidRDefault="008E063D" w:rsidP="008E063D">
      <w:pPr>
        <w:ind w:firstLine="0"/>
      </w:pPr>
    </w:p>
    <w:p w14:paraId="166D79DF" w14:textId="3752530B" w:rsidR="00AE3EF2" w:rsidRDefault="00AE3EF2" w:rsidP="008E063D">
      <w:pPr>
        <w:pStyle w:val="Heading3"/>
      </w:pPr>
      <w:r>
        <w:lastRenderedPageBreak/>
        <w:t xml:space="preserve">Màn hình </w:t>
      </w:r>
      <w:r w:rsidR="003163C6">
        <w:t>BioTestScreen</w:t>
      </w:r>
    </w:p>
    <w:p w14:paraId="1320D600" w14:textId="4D467AC5" w:rsidR="003163C6" w:rsidRDefault="007C3732" w:rsidP="003163C6">
      <w:r w:rsidRPr="007C3732">
        <w:drawing>
          <wp:inline distT="0" distB="0" distL="0" distR="0" wp14:anchorId="23E0A485" wp14:editId="5CEA0844">
            <wp:extent cx="6051550" cy="3150235"/>
            <wp:effectExtent l="0" t="0" r="0" b="0"/>
            <wp:docPr id="1905878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78227" name="Picture 1" descr="A screenshot of a computer&#10;&#10;Description automatically generated"/>
                    <pic:cNvPicPr/>
                  </pic:nvPicPr>
                  <pic:blipFill>
                    <a:blip r:embed="rId39"/>
                    <a:stretch>
                      <a:fillRect/>
                    </a:stretch>
                  </pic:blipFill>
                  <pic:spPr>
                    <a:xfrm>
                      <a:off x="0" y="0"/>
                      <a:ext cx="6051550" cy="3150235"/>
                    </a:xfrm>
                    <a:prstGeom prst="rect">
                      <a:avLst/>
                    </a:prstGeom>
                  </pic:spPr>
                </pic:pic>
              </a:graphicData>
            </a:graphic>
          </wp:inline>
        </w:drawing>
      </w:r>
    </w:p>
    <w:p w14:paraId="5D0771D0" w14:textId="5C835D86" w:rsidR="007C3732" w:rsidRDefault="007C3732" w:rsidP="007C3732">
      <w:r>
        <w:t>Màn hình BioTestScreen sẽ được các Y tá , Bác sĩ tại phòng xét nghiệm hóa sinh sử dụng để thực hiện chức năng thêm, sửa và xóa với các thông tin xét nghiệm hóa sinh của bệnh nhân.</w:t>
      </w:r>
    </w:p>
    <w:p w14:paraId="69989F2A" w14:textId="138023F5" w:rsidR="007509FD" w:rsidRDefault="007509FD" w:rsidP="007C3732">
      <w:r>
        <w:t>Luồng chạy chính của màn hình BioTestScreen:</w:t>
      </w:r>
    </w:p>
    <w:p w14:paraId="7A83206E" w14:textId="77777777" w:rsidR="007509FD" w:rsidRDefault="007509FD" w:rsidP="007C3732"/>
    <w:tbl>
      <w:tblPr>
        <w:tblStyle w:val="TableGrid"/>
        <w:tblW w:w="4926" w:type="pct"/>
        <w:tblLook w:val="04A0" w:firstRow="1" w:lastRow="0" w:firstColumn="1" w:lastColumn="0" w:noHBand="0" w:noVBand="1"/>
      </w:tblPr>
      <w:tblGrid>
        <w:gridCol w:w="2156"/>
        <w:gridCol w:w="2489"/>
        <w:gridCol w:w="4957"/>
      </w:tblGrid>
      <w:tr w:rsidR="007509FD" w:rsidRPr="005F3A75" w14:paraId="11DA55E0" w14:textId="77777777" w:rsidTr="003F5E40">
        <w:tc>
          <w:tcPr>
            <w:tcW w:w="1123" w:type="pct"/>
          </w:tcPr>
          <w:p w14:paraId="18A8B617" w14:textId="77777777" w:rsidR="007509FD" w:rsidRPr="005F3A75" w:rsidRDefault="007509FD" w:rsidP="00E44381">
            <w:pPr>
              <w:spacing w:before="0" w:after="200" w:line="276" w:lineRule="auto"/>
              <w:jc w:val="center"/>
              <w:rPr>
                <w:b/>
                <w:szCs w:val="26"/>
              </w:rPr>
            </w:pPr>
            <w:r>
              <w:rPr>
                <w:b/>
                <w:szCs w:val="26"/>
              </w:rPr>
              <w:t xml:space="preserve">Type </w:t>
            </w:r>
          </w:p>
        </w:tc>
        <w:tc>
          <w:tcPr>
            <w:tcW w:w="1296" w:type="pct"/>
          </w:tcPr>
          <w:p w14:paraId="1B5E55D1" w14:textId="77777777" w:rsidR="007509FD" w:rsidRPr="005F3A75" w:rsidRDefault="007509FD" w:rsidP="00E44381">
            <w:pPr>
              <w:spacing w:before="0" w:after="200" w:line="276" w:lineRule="auto"/>
              <w:jc w:val="center"/>
              <w:rPr>
                <w:b/>
                <w:szCs w:val="26"/>
              </w:rPr>
            </w:pPr>
            <w:r>
              <w:rPr>
                <w:b/>
                <w:szCs w:val="26"/>
              </w:rPr>
              <w:t>Tên</w:t>
            </w:r>
          </w:p>
        </w:tc>
        <w:tc>
          <w:tcPr>
            <w:tcW w:w="2581" w:type="pct"/>
          </w:tcPr>
          <w:p w14:paraId="0D0EF504" w14:textId="77777777" w:rsidR="007509FD" w:rsidRPr="005F3A75" w:rsidRDefault="007509FD" w:rsidP="00E44381">
            <w:pPr>
              <w:spacing w:before="0" w:after="200" w:line="276" w:lineRule="auto"/>
              <w:jc w:val="center"/>
              <w:rPr>
                <w:b/>
                <w:szCs w:val="26"/>
              </w:rPr>
            </w:pPr>
            <w:r>
              <w:rPr>
                <w:b/>
                <w:szCs w:val="26"/>
              </w:rPr>
              <w:t xml:space="preserve">Mô tả </w:t>
            </w:r>
          </w:p>
        </w:tc>
      </w:tr>
      <w:tr w:rsidR="007509FD" w:rsidRPr="005F3A75" w14:paraId="4C41EB80" w14:textId="77777777" w:rsidTr="003F5E40">
        <w:tc>
          <w:tcPr>
            <w:tcW w:w="1123" w:type="pct"/>
          </w:tcPr>
          <w:p w14:paraId="001D276E" w14:textId="760E4CAD" w:rsidR="007509FD" w:rsidRPr="005F3A75" w:rsidRDefault="007509FD" w:rsidP="00E44381">
            <w:pPr>
              <w:spacing w:before="0" w:after="200" w:line="276" w:lineRule="auto"/>
              <w:jc w:val="center"/>
              <w:rPr>
                <w:sz w:val="24"/>
                <w:szCs w:val="24"/>
              </w:rPr>
            </w:pPr>
            <w:r>
              <w:rPr>
                <w:sz w:val="24"/>
                <w:szCs w:val="24"/>
              </w:rPr>
              <w:t>DateTimePicker</w:t>
            </w:r>
          </w:p>
        </w:tc>
        <w:tc>
          <w:tcPr>
            <w:tcW w:w="1296" w:type="pct"/>
          </w:tcPr>
          <w:p w14:paraId="797E4B26" w14:textId="23CE306A" w:rsidR="007509FD" w:rsidRPr="005F3A75" w:rsidRDefault="007509FD" w:rsidP="00E44381">
            <w:pPr>
              <w:spacing w:before="0" w:after="200" w:line="276" w:lineRule="auto"/>
              <w:jc w:val="left"/>
              <w:rPr>
                <w:sz w:val="24"/>
                <w:szCs w:val="24"/>
              </w:rPr>
            </w:pPr>
            <w:r>
              <w:rPr>
                <w:sz w:val="24"/>
                <w:szCs w:val="24"/>
              </w:rPr>
              <w:t>Date</w:t>
            </w:r>
          </w:p>
        </w:tc>
        <w:tc>
          <w:tcPr>
            <w:tcW w:w="2581" w:type="pct"/>
          </w:tcPr>
          <w:p w14:paraId="7D15E6BD" w14:textId="7379F6FD" w:rsidR="007509FD" w:rsidRPr="005F3A75" w:rsidRDefault="007509FD" w:rsidP="00E44381">
            <w:pPr>
              <w:spacing w:before="0" w:after="200" w:line="276" w:lineRule="auto"/>
              <w:jc w:val="center"/>
              <w:rPr>
                <w:sz w:val="24"/>
                <w:szCs w:val="24"/>
              </w:rPr>
            </w:pPr>
            <w:r>
              <w:rPr>
                <w:sz w:val="24"/>
                <w:szCs w:val="24"/>
              </w:rPr>
              <w:t>Nhập ngày làm để làm xét nghiệm hóa sinh cho các bệnh nhân.</w:t>
            </w:r>
          </w:p>
        </w:tc>
      </w:tr>
      <w:tr w:rsidR="007509FD" w:rsidRPr="005F3A75" w14:paraId="563994B9" w14:textId="77777777" w:rsidTr="003F5E40">
        <w:tc>
          <w:tcPr>
            <w:tcW w:w="1123" w:type="pct"/>
          </w:tcPr>
          <w:p w14:paraId="17F47DAC" w14:textId="49191E3C" w:rsidR="007509FD" w:rsidRPr="005F3A75" w:rsidRDefault="007509FD" w:rsidP="00E44381">
            <w:pPr>
              <w:spacing w:before="0" w:after="200" w:line="276" w:lineRule="auto"/>
              <w:jc w:val="center"/>
              <w:rPr>
                <w:sz w:val="24"/>
                <w:szCs w:val="24"/>
              </w:rPr>
            </w:pPr>
            <w:r>
              <w:rPr>
                <w:sz w:val="24"/>
                <w:szCs w:val="24"/>
              </w:rPr>
              <w:t>ComboBox</w:t>
            </w:r>
          </w:p>
        </w:tc>
        <w:tc>
          <w:tcPr>
            <w:tcW w:w="1296" w:type="pct"/>
          </w:tcPr>
          <w:p w14:paraId="1985DFBE" w14:textId="6CAB33C0" w:rsidR="007509FD" w:rsidRPr="0018411A" w:rsidRDefault="007509FD" w:rsidP="00E44381">
            <w:pPr>
              <w:spacing w:before="0" w:after="200" w:line="276" w:lineRule="auto"/>
              <w:jc w:val="left"/>
              <w:rPr>
                <w:sz w:val="24"/>
                <w:szCs w:val="24"/>
              </w:rPr>
            </w:pPr>
            <w:r>
              <w:rPr>
                <w:sz w:val="24"/>
                <w:szCs w:val="24"/>
              </w:rPr>
              <w:t>Select Patient</w:t>
            </w:r>
          </w:p>
        </w:tc>
        <w:tc>
          <w:tcPr>
            <w:tcW w:w="2581" w:type="pct"/>
          </w:tcPr>
          <w:p w14:paraId="3FE52E9A" w14:textId="4D779934" w:rsidR="007509FD" w:rsidRPr="0018411A" w:rsidRDefault="007509FD" w:rsidP="00E44381">
            <w:pPr>
              <w:spacing w:before="0" w:after="200" w:line="276" w:lineRule="auto"/>
              <w:jc w:val="center"/>
              <w:rPr>
                <w:sz w:val="24"/>
                <w:szCs w:val="24"/>
              </w:rPr>
            </w:pPr>
            <w:r>
              <w:rPr>
                <w:sz w:val="24"/>
                <w:szCs w:val="24"/>
              </w:rPr>
              <w:t>Hiển thi danh sách bệnh nhân đăng kí làm xét nghiệm hóa sinh vào ngày được chọn ở TextBox Date</w:t>
            </w:r>
          </w:p>
        </w:tc>
      </w:tr>
      <w:tr w:rsidR="007509FD" w:rsidRPr="005F3A75" w14:paraId="0CA977D5" w14:textId="77777777" w:rsidTr="003F5E40">
        <w:tc>
          <w:tcPr>
            <w:tcW w:w="1123" w:type="pct"/>
          </w:tcPr>
          <w:p w14:paraId="7A0B61AF" w14:textId="6854CD8A" w:rsidR="007509FD" w:rsidRDefault="007509FD" w:rsidP="00E44381">
            <w:pPr>
              <w:spacing w:before="0" w:after="200" w:line="276" w:lineRule="auto"/>
              <w:jc w:val="center"/>
              <w:rPr>
                <w:sz w:val="24"/>
                <w:szCs w:val="24"/>
              </w:rPr>
            </w:pPr>
            <w:r>
              <w:rPr>
                <w:sz w:val="24"/>
                <w:szCs w:val="24"/>
              </w:rPr>
              <w:t>Button</w:t>
            </w:r>
          </w:p>
        </w:tc>
        <w:tc>
          <w:tcPr>
            <w:tcW w:w="1296" w:type="pct"/>
          </w:tcPr>
          <w:p w14:paraId="21AF66AB" w14:textId="63703D94" w:rsidR="007509FD" w:rsidRDefault="007509FD" w:rsidP="00E44381">
            <w:pPr>
              <w:spacing w:before="0" w:after="200" w:line="276" w:lineRule="auto"/>
              <w:jc w:val="left"/>
              <w:rPr>
                <w:sz w:val="24"/>
                <w:szCs w:val="24"/>
              </w:rPr>
            </w:pPr>
            <w:r>
              <w:rPr>
                <w:sz w:val="24"/>
                <w:szCs w:val="24"/>
              </w:rPr>
              <w:t>Call Patient</w:t>
            </w:r>
          </w:p>
        </w:tc>
        <w:tc>
          <w:tcPr>
            <w:tcW w:w="2581" w:type="pct"/>
          </w:tcPr>
          <w:p w14:paraId="0853A9E5" w14:textId="37B6D636" w:rsidR="007509FD" w:rsidRPr="004723D4" w:rsidRDefault="007509FD" w:rsidP="007509FD">
            <w:pPr>
              <w:pStyle w:val="ListParagraph"/>
              <w:spacing w:before="0" w:after="200" w:line="276" w:lineRule="auto"/>
              <w:ind w:firstLine="0"/>
              <w:rPr>
                <w:sz w:val="24"/>
                <w:szCs w:val="24"/>
              </w:rPr>
            </w:pPr>
            <w:r>
              <w:rPr>
                <w:sz w:val="24"/>
                <w:szCs w:val="24"/>
              </w:rPr>
              <w:t>Bấm để tải danh sách các bệnh nhân cho nút Select Patient.</w:t>
            </w:r>
          </w:p>
        </w:tc>
      </w:tr>
      <w:tr w:rsidR="007509FD" w:rsidRPr="005F3A75" w14:paraId="23AC74ED" w14:textId="77777777" w:rsidTr="003F5E40">
        <w:tc>
          <w:tcPr>
            <w:tcW w:w="1123" w:type="pct"/>
          </w:tcPr>
          <w:p w14:paraId="52A1D61E" w14:textId="46B59B42" w:rsidR="007509FD" w:rsidRDefault="007509FD" w:rsidP="00E44381">
            <w:pPr>
              <w:spacing w:before="0" w:after="200" w:line="276" w:lineRule="auto"/>
              <w:jc w:val="center"/>
              <w:rPr>
                <w:sz w:val="24"/>
                <w:szCs w:val="24"/>
              </w:rPr>
            </w:pPr>
            <w:r>
              <w:rPr>
                <w:sz w:val="24"/>
                <w:szCs w:val="24"/>
              </w:rPr>
              <w:t>TextBox</w:t>
            </w:r>
          </w:p>
        </w:tc>
        <w:tc>
          <w:tcPr>
            <w:tcW w:w="1296" w:type="pct"/>
          </w:tcPr>
          <w:p w14:paraId="25A0164A" w14:textId="38385060" w:rsidR="007509FD" w:rsidRDefault="007509FD" w:rsidP="00E44381">
            <w:pPr>
              <w:spacing w:before="0" w:after="200" w:line="276" w:lineRule="auto"/>
              <w:jc w:val="left"/>
              <w:rPr>
                <w:sz w:val="24"/>
                <w:szCs w:val="24"/>
              </w:rPr>
            </w:pPr>
            <w:r>
              <w:rPr>
                <w:sz w:val="24"/>
                <w:szCs w:val="24"/>
              </w:rPr>
              <w:t>Phone</w:t>
            </w:r>
          </w:p>
        </w:tc>
        <w:tc>
          <w:tcPr>
            <w:tcW w:w="2581" w:type="pct"/>
          </w:tcPr>
          <w:p w14:paraId="6DA4A103" w14:textId="77777777" w:rsidR="007509FD" w:rsidRDefault="007447AE" w:rsidP="007509FD">
            <w:pPr>
              <w:spacing w:before="0" w:after="200" w:line="276" w:lineRule="auto"/>
              <w:ind w:firstLine="0"/>
              <w:rPr>
                <w:sz w:val="24"/>
                <w:szCs w:val="24"/>
              </w:rPr>
            </w:pPr>
            <w:r>
              <w:rPr>
                <w:sz w:val="24"/>
                <w:szCs w:val="24"/>
              </w:rPr>
              <w:t>Hiển thị số điện thoại đăng kí của bệnh nhân</w:t>
            </w:r>
          </w:p>
          <w:p w14:paraId="0983E31D" w14:textId="06F34FF7" w:rsidR="007447AE" w:rsidRPr="007509FD" w:rsidRDefault="007447AE" w:rsidP="007509FD">
            <w:pPr>
              <w:spacing w:before="0" w:after="200" w:line="276" w:lineRule="auto"/>
              <w:ind w:firstLine="0"/>
              <w:rPr>
                <w:sz w:val="24"/>
                <w:szCs w:val="24"/>
              </w:rPr>
            </w:pPr>
            <w:r>
              <w:rPr>
                <w:sz w:val="24"/>
                <w:szCs w:val="24"/>
              </w:rPr>
              <w:t>Luôn luôn bị Disable ở màn hình này.</w:t>
            </w:r>
          </w:p>
        </w:tc>
      </w:tr>
      <w:tr w:rsidR="007509FD" w:rsidRPr="005F3A75" w14:paraId="76ABCC41" w14:textId="77777777" w:rsidTr="003F5E40">
        <w:tc>
          <w:tcPr>
            <w:tcW w:w="1123" w:type="pct"/>
          </w:tcPr>
          <w:p w14:paraId="144374D6" w14:textId="43C542EA" w:rsidR="007509FD" w:rsidRDefault="007509FD" w:rsidP="00E44381">
            <w:pPr>
              <w:spacing w:before="0" w:after="200" w:line="276" w:lineRule="auto"/>
              <w:jc w:val="center"/>
              <w:rPr>
                <w:sz w:val="24"/>
                <w:szCs w:val="24"/>
              </w:rPr>
            </w:pPr>
            <w:r>
              <w:rPr>
                <w:sz w:val="24"/>
                <w:szCs w:val="24"/>
              </w:rPr>
              <w:t>TextBox</w:t>
            </w:r>
          </w:p>
        </w:tc>
        <w:tc>
          <w:tcPr>
            <w:tcW w:w="1296" w:type="pct"/>
          </w:tcPr>
          <w:p w14:paraId="7AE5FABF" w14:textId="2BDE493B" w:rsidR="007509FD" w:rsidRDefault="007509FD" w:rsidP="00E44381">
            <w:pPr>
              <w:spacing w:before="0" w:after="200" w:line="276" w:lineRule="auto"/>
              <w:jc w:val="left"/>
              <w:rPr>
                <w:sz w:val="24"/>
                <w:szCs w:val="24"/>
              </w:rPr>
            </w:pPr>
            <w:r>
              <w:rPr>
                <w:sz w:val="24"/>
                <w:szCs w:val="24"/>
              </w:rPr>
              <w:t>Age</w:t>
            </w:r>
          </w:p>
        </w:tc>
        <w:tc>
          <w:tcPr>
            <w:tcW w:w="2581" w:type="pct"/>
          </w:tcPr>
          <w:p w14:paraId="64E3FB72" w14:textId="408A3829" w:rsidR="007447AE" w:rsidRDefault="007447AE" w:rsidP="007447AE">
            <w:pPr>
              <w:spacing w:before="0" w:after="200" w:line="276" w:lineRule="auto"/>
              <w:ind w:firstLine="0"/>
              <w:rPr>
                <w:sz w:val="24"/>
                <w:szCs w:val="24"/>
              </w:rPr>
            </w:pPr>
            <w:r>
              <w:rPr>
                <w:sz w:val="24"/>
                <w:szCs w:val="24"/>
              </w:rPr>
              <w:t xml:space="preserve">Hiển thị </w:t>
            </w:r>
            <w:r>
              <w:rPr>
                <w:sz w:val="24"/>
                <w:szCs w:val="24"/>
              </w:rPr>
              <w:t xml:space="preserve">tuổi </w:t>
            </w:r>
            <w:r>
              <w:rPr>
                <w:sz w:val="24"/>
                <w:szCs w:val="24"/>
              </w:rPr>
              <w:t>của bệnh nhân</w:t>
            </w:r>
          </w:p>
          <w:p w14:paraId="63D17CC0" w14:textId="19322560" w:rsidR="007509FD" w:rsidRPr="007509FD" w:rsidRDefault="007447AE" w:rsidP="007447AE">
            <w:pPr>
              <w:spacing w:before="0" w:after="200" w:line="276" w:lineRule="auto"/>
              <w:ind w:firstLine="0"/>
              <w:rPr>
                <w:sz w:val="24"/>
                <w:szCs w:val="24"/>
              </w:rPr>
            </w:pPr>
            <w:r>
              <w:rPr>
                <w:sz w:val="24"/>
                <w:szCs w:val="24"/>
              </w:rPr>
              <w:t>Luôn luôn bị Disable ở màn hình này.</w:t>
            </w:r>
          </w:p>
        </w:tc>
      </w:tr>
      <w:tr w:rsidR="007447AE" w:rsidRPr="005F3A75" w14:paraId="1A2E8BD2" w14:textId="77777777" w:rsidTr="003F5E40">
        <w:tc>
          <w:tcPr>
            <w:tcW w:w="1123" w:type="pct"/>
          </w:tcPr>
          <w:p w14:paraId="047D5B55" w14:textId="664EA399" w:rsidR="007447AE" w:rsidRDefault="003F5E40" w:rsidP="00E44381">
            <w:pPr>
              <w:spacing w:before="0" w:after="200" w:line="276" w:lineRule="auto"/>
              <w:jc w:val="center"/>
              <w:rPr>
                <w:sz w:val="24"/>
                <w:szCs w:val="24"/>
              </w:rPr>
            </w:pPr>
            <w:r>
              <w:rPr>
                <w:sz w:val="24"/>
                <w:szCs w:val="24"/>
              </w:rPr>
              <w:t>TextBox</w:t>
            </w:r>
          </w:p>
        </w:tc>
        <w:tc>
          <w:tcPr>
            <w:tcW w:w="1296" w:type="pct"/>
          </w:tcPr>
          <w:p w14:paraId="5825735D" w14:textId="00454F6C" w:rsidR="007447AE" w:rsidRDefault="007447AE" w:rsidP="00E44381">
            <w:pPr>
              <w:spacing w:before="0" w:after="200" w:line="276" w:lineRule="auto"/>
              <w:jc w:val="left"/>
              <w:rPr>
                <w:sz w:val="24"/>
                <w:szCs w:val="24"/>
              </w:rPr>
            </w:pPr>
            <w:r>
              <w:rPr>
                <w:sz w:val="24"/>
                <w:szCs w:val="24"/>
              </w:rPr>
              <w:t>Urea</w:t>
            </w:r>
          </w:p>
        </w:tc>
        <w:tc>
          <w:tcPr>
            <w:tcW w:w="2581" w:type="pct"/>
          </w:tcPr>
          <w:p w14:paraId="2FC7AC6D" w14:textId="5EC6F107" w:rsidR="007447AE" w:rsidRPr="007509FD" w:rsidRDefault="003F5E40" w:rsidP="007509FD">
            <w:pPr>
              <w:spacing w:before="0" w:after="200" w:line="276" w:lineRule="auto"/>
              <w:ind w:firstLine="0"/>
              <w:rPr>
                <w:sz w:val="24"/>
                <w:szCs w:val="24"/>
              </w:rPr>
            </w:pPr>
            <w:r>
              <w:rPr>
                <w:sz w:val="24"/>
                <w:szCs w:val="24"/>
              </w:rPr>
              <w:t xml:space="preserve">Check kiểu dữ liệu input là float. Nếu không phải show Warning Message “Input type not </w:t>
            </w:r>
            <w:r>
              <w:rPr>
                <w:sz w:val="24"/>
                <w:szCs w:val="24"/>
              </w:rPr>
              <w:lastRenderedPageBreak/>
              <w:t>correct”</w:t>
            </w:r>
          </w:p>
        </w:tc>
      </w:tr>
      <w:tr w:rsidR="007509FD" w:rsidRPr="005F3A75" w14:paraId="71F7E213" w14:textId="77777777" w:rsidTr="003F5E40">
        <w:tc>
          <w:tcPr>
            <w:tcW w:w="1123" w:type="pct"/>
          </w:tcPr>
          <w:p w14:paraId="2160C6A4" w14:textId="6915EF0A" w:rsidR="007509FD" w:rsidRDefault="003F5E40" w:rsidP="00E44381">
            <w:pPr>
              <w:spacing w:before="0" w:after="200" w:line="276" w:lineRule="auto"/>
              <w:jc w:val="center"/>
              <w:rPr>
                <w:sz w:val="24"/>
                <w:szCs w:val="24"/>
              </w:rPr>
            </w:pPr>
            <w:r>
              <w:rPr>
                <w:sz w:val="24"/>
                <w:szCs w:val="24"/>
              </w:rPr>
              <w:lastRenderedPageBreak/>
              <w:t>TextBox</w:t>
            </w:r>
          </w:p>
        </w:tc>
        <w:tc>
          <w:tcPr>
            <w:tcW w:w="1296" w:type="pct"/>
          </w:tcPr>
          <w:p w14:paraId="18B1476A" w14:textId="346EA540" w:rsidR="007509FD" w:rsidRDefault="007447AE" w:rsidP="00E44381">
            <w:pPr>
              <w:spacing w:before="0" w:after="200" w:line="276" w:lineRule="auto"/>
              <w:jc w:val="left"/>
              <w:rPr>
                <w:sz w:val="24"/>
                <w:szCs w:val="24"/>
              </w:rPr>
            </w:pPr>
            <w:r>
              <w:rPr>
                <w:sz w:val="24"/>
                <w:szCs w:val="24"/>
              </w:rPr>
              <w:t>Glucose</w:t>
            </w:r>
          </w:p>
        </w:tc>
        <w:tc>
          <w:tcPr>
            <w:tcW w:w="2581" w:type="pct"/>
          </w:tcPr>
          <w:p w14:paraId="640D6C12" w14:textId="07238C33" w:rsidR="007509FD" w:rsidRPr="007509FD" w:rsidRDefault="003F5E40" w:rsidP="007509FD">
            <w:pPr>
              <w:spacing w:before="0" w:after="200" w:line="276" w:lineRule="auto"/>
              <w:ind w:firstLine="0"/>
              <w:rPr>
                <w:sz w:val="24"/>
                <w:szCs w:val="24"/>
              </w:rPr>
            </w:pPr>
            <w:r>
              <w:rPr>
                <w:sz w:val="24"/>
                <w:szCs w:val="24"/>
              </w:rPr>
              <w:t>Như trên</w:t>
            </w:r>
          </w:p>
        </w:tc>
      </w:tr>
      <w:tr w:rsidR="003F5E40" w:rsidRPr="005F3A75" w14:paraId="55F8D35F" w14:textId="77777777" w:rsidTr="003F5E40">
        <w:tc>
          <w:tcPr>
            <w:tcW w:w="1123" w:type="pct"/>
          </w:tcPr>
          <w:p w14:paraId="5D7CCF25" w14:textId="1C09966B" w:rsidR="003F5E40" w:rsidRDefault="003F5E40" w:rsidP="003F5E40">
            <w:pPr>
              <w:spacing w:before="0" w:after="200" w:line="276" w:lineRule="auto"/>
              <w:jc w:val="center"/>
              <w:rPr>
                <w:sz w:val="24"/>
                <w:szCs w:val="24"/>
              </w:rPr>
            </w:pPr>
            <w:r>
              <w:rPr>
                <w:sz w:val="24"/>
                <w:szCs w:val="24"/>
              </w:rPr>
              <w:t>TextBox</w:t>
            </w:r>
          </w:p>
        </w:tc>
        <w:tc>
          <w:tcPr>
            <w:tcW w:w="1296" w:type="pct"/>
          </w:tcPr>
          <w:p w14:paraId="182396EF" w14:textId="559818A5" w:rsidR="003F5E40" w:rsidRDefault="003F5E40" w:rsidP="003F5E40">
            <w:pPr>
              <w:spacing w:before="0" w:after="200" w:line="276" w:lineRule="auto"/>
              <w:jc w:val="left"/>
              <w:rPr>
                <w:sz w:val="24"/>
                <w:szCs w:val="24"/>
              </w:rPr>
            </w:pPr>
            <w:r>
              <w:rPr>
                <w:sz w:val="24"/>
                <w:szCs w:val="24"/>
              </w:rPr>
              <w:t>Acid Uric</w:t>
            </w:r>
          </w:p>
        </w:tc>
        <w:tc>
          <w:tcPr>
            <w:tcW w:w="2581" w:type="pct"/>
          </w:tcPr>
          <w:p w14:paraId="28621628" w14:textId="61A4E95D"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3C643777" w14:textId="77777777" w:rsidTr="003F5E40">
        <w:tc>
          <w:tcPr>
            <w:tcW w:w="1123" w:type="pct"/>
          </w:tcPr>
          <w:p w14:paraId="2DECD642" w14:textId="3D75FC93" w:rsidR="003F5E40" w:rsidRDefault="003F5E40" w:rsidP="003F5E40">
            <w:pPr>
              <w:spacing w:before="0" w:after="200" w:line="276" w:lineRule="auto"/>
              <w:jc w:val="center"/>
              <w:rPr>
                <w:sz w:val="24"/>
                <w:szCs w:val="24"/>
              </w:rPr>
            </w:pPr>
            <w:r>
              <w:rPr>
                <w:sz w:val="24"/>
                <w:szCs w:val="24"/>
              </w:rPr>
              <w:t>TextBox</w:t>
            </w:r>
          </w:p>
        </w:tc>
        <w:tc>
          <w:tcPr>
            <w:tcW w:w="1296" w:type="pct"/>
          </w:tcPr>
          <w:p w14:paraId="71E4760B" w14:textId="2A4B902C" w:rsidR="003F5E40" w:rsidRDefault="003F5E40" w:rsidP="003F5E40">
            <w:pPr>
              <w:spacing w:before="0" w:after="200" w:line="276" w:lineRule="auto"/>
              <w:jc w:val="left"/>
              <w:rPr>
                <w:sz w:val="24"/>
                <w:szCs w:val="24"/>
              </w:rPr>
            </w:pPr>
            <w:r>
              <w:rPr>
                <w:sz w:val="24"/>
                <w:szCs w:val="24"/>
              </w:rPr>
              <w:t>Creatinin</w:t>
            </w:r>
          </w:p>
        </w:tc>
        <w:tc>
          <w:tcPr>
            <w:tcW w:w="2581" w:type="pct"/>
          </w:tcPr>
          <w:p w14:paraId="64917C8E" w14:textId="0E9983C2"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69B40E27" w14:textId="77777777" w:rsidTr="003F5E40">
        <w:tc>
          <w:tcPr>
            <w:tcW w:w="1123" w:type="pct"/>
          </w:tcPr>
          <w:p w14:paraId="7CEBB128" w14:textId="20ABA6E8" w:rsidR="003F5E40" w:rsidRDefault="003F5E40" w:rsidP="003F5E40">
            <w:pPr>
              <w:spacing w:before="0" w:after="200" w:line="276" w:lineRule="auto"/>
              <w:jc w:val="center"/>
              <w:rPr>
                <w:sz w:val="24"/>
                <w:szCs w:val="24"/>
              </w:rPr>
            </w:pPr>
            <w:r>
              <w:rPr>
                <w:sz w:val="24"/>
                <w:szCs w:val="24"/>
              </w:rPr>
              <w:t>TextBox</w:t>
            </w:r>
          </w:p>
        </w:tc>
        <w:tc>
          <w:tcPr>
            <w:tcW w:w="1296" w:type="pct"/>
          </w:tcPr>
          <w:p w14:paraId="78F845A9" w14:textId="613D666F" w:rsidR="003F5E40" w:rsidRDefault="003F5E40" w:rsidP="003F5E40">
            <w:pPr>
              <w:spacing w:before="0" w:after="200" w:line="276" w:lineRule="auto"/>
              <w:jc w:val="left"/>
              <w:rPr>
                <w:sz w:val="24"/>
                <w:szCs w:val="24"/>
              </w:rPr>
            </w:pPr>
            <w:r>
              <w:rPr>
                <w:sz w:val="24"/>
                <w:szCs w:val="24"/>
              </w:rPr>
              <w:t>Bilirubin_TP</w:t>
            </w:r>
          </w:p>
        </w:tc>
        <w:tc>
          <w:tcPr>
            <w:tcW w:w="2581" w:type="pct"/>
          </w:tcPr>
          <w:p w14:paraId="67956798" w14:textId="32605D54"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39A4B57C" w14:textId="77777777" w:rsidTr="003F5E40">
        <w:tc>
          <w:tcPr>
            <w:tcW w:w="1123" w:type="pct"/>
          </w:tcPr>
          <w:p w14:paraId="0823BE48" w14:textId="7568A898" w:rsidR="003F5E40" w:rsidRDefault="003F5E40" w:rsidP="003F5E40">
            <w:pPr>
              <w:spacing w:before="0" w:after="200" w:line="276" w:lineRule="auto"/>
              <w:jc w:val="center"/>
              <w:rPr>
                <w:sz w:val="24"/>
                <w:szCs w:val="24"/>
              </w:rPr>
            </w:pPr>
            <w:r>
              <w:rPr>
                <w:sz w:val="24"/>
                <w:szCs w:val="24"/>
              </w:rPr>
              <w:t>TextBox</w:t>
            </w:r>
          </w:p>
        </w:tc>
        <w:tc>
          <w:tcPr>
            <w:tcW w:w="1296" w:type="pct"/>
          </w:tcPr>
          <w:p w14:paraId="5E477445" w14:textId="56B851D1" w:rsidR="003F5E40" w:rsidRDefault="003F5E40" w:rsidP="003F5E40">
            <w:pPr>
              <w:spacing w:before="0" w:after="200" w:line="276" w:lineRule="auto"/>
              <w:jc w:val="left"/>
              <w:rPr>
                <w:sz w:val="24"/>
                <w:szCs w:val="24"/>
              </w:rPr>
            </w:pPr>
            <w:r>
              <w:rPr>
                <w:sz w:val="24"/>
                <w:szCs w:val="24"/>
              </w:rPr>
              <w:t>Bilirubin_TT</w:t>
            </w:r>
          </w:p>
        </w:tc>
        <w:tc>
          <w:tcPr>
            <w:tcW w:w="2581" w:type="pct"/>
          </w:tcPr>
          <w:p w14:paraId="76446A08" w14:textId="35E92DAB"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76E6BC0E" w14:textId="77777777" w:rsidTr="003F5E40">
        <w:tc>
          <w:tcPr>
            <w:tcW w:w="1123" w:type="pct"/>
          </w:tcPr>
          <w:p w14:paraId="67546324" w14:textId="15B15E1C" w:rsidR="003F5E40" w:rsidRDefault="003F5E40" w:rsidP="003F5E40">
            <w:pPr>
              <w:spacing w:before="0" w:after="200" w:line="276" w:lineRule="auto"/>
              <w:jc w:val="center"/>
              <w:rPr>
                <w:sz w:val="24"/>
                <w:szCs w:val="24"/>
              </w:rPr>
            </w:pPr>
            <w:r>
              <w:rPr>
                <w:sz w:val="24"/>
                <w:szCs w:val="24"/>
              </w:rPr>
              <w:t>TextBox</w:t>
            </w:r>
          </w:p>
        </w:tc>
        <w:tc>
          <w:tcPr>
            <w:tcW w:w="1296" w:type="pct"/>
          </w:tcPr>
          <w:p w14:paraId="2B6C523E" w14:textId="7214169F" w:rsidR="003F5E40" w:rsidRDefault="003F5E40" w:rsidP="003F5E40">
            <w:pPr>
              <w:spacing w:before="0" w:after="200" w:line="276" w:lineRule="auto"/>
              <w:jc w:val="left"/>
              <w:rPr>
                <w:sz w:val="24"/>
                <w:szCs w:val="24"/>
              </w:rPr>
            </w:pPr>
            <w:r>
              <w:rPr>
                <w:sz w:val="24"/>
                <w:szCs w:val="24"/>
              </w:rPr>
              <w:t>AST</w:t>
            </w:r>
          </w:p>
        </w:tc>
        <w:tc>
          <w:tcPr>
            <w:tcW w:w="2581" w:type="pct"/>
          </w:tcPr>
          <w:p w14:paraId="759BD928" w14:textId="4D89BDE8"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6C581F30" w14:textId="77777777" w:rsidTr="003F5E40">
        <w:tc>
          <w:tcPr>
            <w:tcW w:w="1123" w:type="pct"/>
          </w:tcPr>
          <w:p w14:paraId="4A80B0AC" w14:textId="498E9EEF" w:rsidR="003F5E40" w:rsidRDefault="003F5E40" w:rsidP="003F5E40">
            <w:pPr>
              <w:spacing w:before="0" w:after="200" w:line="276" w:lineRule="auto"/>
              <w:jc w:val="center"/>
              <w:rPr>
                <w:sz w:val="24"/>
                <w:szCs w:val="24"/>
              </w:rPr>
            </w:pPr>
            <w:r>
              <w:rPr>
                <w:sz w:val="24"/>
                <w:szCs w:val="24"/>
              </w:rPr>
              <w:t>TextBox</w:t>
            </w:r>
          </w:p>
        </w:tc>
        <w:tc>
          <w:tcPr>
            <w:tcW w:w="1296" w:type="pct"/>
          </w:tcPr>
          <w:p w14:paraId="46069B30" w14:textId="2BEA0058" w:rsidR="003F5E40" w:rsidRDefault="003F5E40" w:rsidP="003F5E40">
            <w:pPr>
              <w:spacing w:before="0" w:after="200" w:line="276" w:lineRule="auto"/>
              <w:jc w:val="left"/>
              <w:rPr>
                <w:sz w:val="24"/>
                <w:szCs w:val="24"/>
              </w:rPr>
            </w:pPr>
            <w:r>
              <w:rPr>
                <w:sz w:val="24"/>
                <w:szCs w:val="24"/>
              </w:rPr>
              <w:t>ALT</w:t>
            </w:r>
          </w:p>
        </w:tc>
        <w:tc>
          <w:tcPr>
            <w:tcW w:w="2581" w:type="pct"/>
          </w:tcPr>
          <w:p w14:paraId="067C5F13" w14:textId="38473D61"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49BA290B" w14:textId="77777777" w:rsidTr="003F5E40">
        <w:tc>
          <w:tcPr>
            <w:tcW w:w="1123" w:type="pct"/>
          </w:tcPr>
          <w:p w14:paraId="1BE0D0A4" w14:textId="15E6D0F9" w:rsidR="003F5E40" w:rsidRDefault="003F5E40" w:rsidP="003F5E40">
            <w:pPr>
              <w:spacing w:before="0" w:after="200" w:line="276" w:lineRule="auto"/>
              <w:jc w:val="center"/>
              <w:rPr>
                <w:sz w:val="24"/>
                <w:szCs w:val="24"/>
              </w:rPr>
            </w:pPr>
            <w:r>
              <w:rPr>
                <w:sz w:val="24"/>
                <w:szCs w:val="24"/>
              </w:rPr>
              <w:t>TextBox</w:t>
            </w:r>
          </w:p>
        </w:tc>
        <w:tc>
          <w:tcPr>
            <w:tcW w:w="1296" w:type="pct"/>
          </w:tcPr>
          <w:p w14:paraId="1AB0E345" w14:textId="7FC47BA6" w:rsidR="003F5E40" w:rsidRDefault="003F5E40" w:rsidP="003F5E40">
            <w:pPr>
              <w:spacing w:before="0" w:after="200" w:line="276" w:lineRule="auto"/>
              <w:jc w:val="left"/>
              <w:rPr>
                <w:sz w:val="24"/>
                <w:szCs w:val="24"/>
              </w:rPr>
            </w:pPr>
            <w:r>
              <w:rPr>
                <w:sz w:val="24"/>
                <w:szCs w:val="24"/>
              </w:rPr>
              <w:t>GGT</w:t>
            </w:r>
          </w:p>
        </w:tc>
        <w:tc>
          <w:tcPr>
            <w:tcW w:w="2581" w:type="pct"/>
          </w:tcPr>
          <w:p w14:paraId="0F0B90AE" w14:textId="200A92C0"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6FA5D46F" w14:textId="77777777" w:rsidTr="003F5E40">
        <w:tc>
          <w:tcPr>
            <w:tcW w:w="1123" w:type="pct"/>
          </w:tcPr>
          <w:p w14:paraId="364FC1CB" w14:textId="5BD7C6E6" w:rsidR="003F5E40" w:rsidRDefault="003F5E40" w:rsidP="003F5E40">
            <w:pPr>
              <w:spacing w:before="0" w:after="200" w:line="276" w:lineRule="auto"/>
              <w:jc w:val="center"/>
              <w:rPr>
                <w:sz w:val="24"/>
                <w:szCs w:val="24"/>
              </w:rPr>
            </w:pPr>
            <w:r>
              <w:rPr>
                <w:sz w:val="24"/>
                <w:szCs w:val="24"/>
              </w:rPr>
              <w:t>TextBox</w:t>
            </w:r>
          </w:p>
        </w:tc>
        <w:tc>
          <w:tcPr>
            <w:tcW w:w="1296" w:type="pct"/>
          </w:tcPr>
          <w:p w14:paraId="2CCA5506" w14:textId="15A13D36" w:rsidR="003F5E40" w:rsidRDefault="003F5E40" w:rsidP="003F5E40">
            <w:pPr>
              <w:spacing w:before="0" w:after="200" w:line="276" w:lineRule="auto"/>
              <w:jc w:val="left"/>
              <w:rPr>
                <w:sz w:val="24"/>
                <w:szCs w:val="24"/>
              </w:rPr>
            </w:pPr>
            <w:r>
              <w:rPr>
                <w:sz w:val="24"/>
                <w:szCs w:val="24"/>
              </w:rPr>
              <w:t>Cholesterol_HDL</w:t>
            </w:r>
          </w:p>
        </w:tc>
        <w:tc>
          <w:tcPr>
            <w:tcW w:w="2581" w:type="pct"/>
          </w:tcPr>
          <w:p w14:paraId="692C9D92" w14:textId="50AC816D"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386A38C7" w14:textId="77777777" w:rsidTr="003F5E40">
        <w:tc>
          <w:tcPr>
            <w:tcW w:w="1123" w:type="pct"/>
          </w:tcPr>
          <w:p w14:paraId="243916D4" w14:textId="0FCE9E70" w:rsidR="003F5E40" w:rsidRDefault="003F5E40" w:rsidP="003F5E40">
            <w:pPr>
              <w:spacing w:before="0" w:after="200" w:line="276" w:lineRule="auto"/>
              <w:jc w:val="center"/>
              <w:rPr>
                <w:sz w:val="24"/>
                <w:szCs w:val="24"/>
              </w:rPr>
            </w:pPr>
            <w:r>
              <w:rPr>
                <w:sz w:val="24"/>
                <w:szCs w:val="24"/>
              </w:rPr>
              <w:t>TextBox</w:t>
            </w:r>
          </w:p>
        </w:tc>
        <w:tc>
          <w:tcPr>
            <w:tcW w:w="1296" w:type="pct"/>
          </w:tcPr>
          <w:p w14:paraId="3D2D9AD5" w14:textId="73B87ACA" w:rsidR="003F5E40" w:rsidRDefault="003F5E40" w:rsidP="003F5E40">
            <w:pPr>
              <w:spacing w:before="0" w:after="200" w:line="276" w:lineRule="auto"/>
              <w:jc w:val="left"/>
              <w:rPr>
                <w:sz w:val="24"/>
                <w:szCs w:val="24"/>
              </w:rPr>
            </w:pPr>
            <w:r>
              <w:rPr>
                <w:sz w:val="24"/>
                <w:szCs w:val="24"/>
              </w:rPr>
              <w:t>Cholesterol_LDL</w:t>
            </w:r>
          </w:p>
        </w:tc>
        <w:tc>
          <w:tcPr>
            <w:tcW w:w="2581" w:type="pct"/>
          </w:tcPr>
          <w:p w14:paraId="1999B2BA" w14:textId="04EE1CDA" w:rsidR="003F5E40" w:rsidRPr="007509FD" w:rsidRDefault="003F5E40" w:rsidP="003F5E40">
            <w:pPr>
              <w:spacing w:before="0" w:after="200" w:line="276" w:lineRule="auto"/>
              <w:ind w:firstLine="0"/>
              <w:rPr>
                <w:sz w:val="24"/>
                <w:szCs w:val="24"/>
              </w:rPr>
            </w:pPr>
            <w:r w:rsidRPr="00A90203">
              <w:rPr>
                <w:sz w:val="24"/>
                <w:szCs w:val="24"/>
              </w:rPr>
              <w:t>Như trên</w:t>
            </w:r>
          </w:p>
        </w:tc>
      </w:tr>
      <w:tr w:rsidR="003F5E40" w:rsidRPr="005F3A75" w14:paraId="7F0062C5" w14:textId="77777777" w:rsidTr="003F5E40">
        <w:tc>
          <w:tcPr>
            <w:tcW w:w="1123" w:type="pct"/>
          </w:tcPr>
          <w:p w14:paraId="3B500576" w14:textId="7EF0137F" w:rsidR="003F5E40" w:rsidRDefault="003F5E40" w:rsidP="003F5E40">
            <w:pPr>
              <w:spacing w:before="0" w:after="200" w:line="276" w:lineRule="auto"/>
              <w:jc w:val="center"/>
              <w:rPr>
                <w:sz w:val="24"/>
                <w:szCs w:val="24"/>
              </w:rPr>
            </w:pPr>
            <w:r>
              <w:rPr>
                <w:sz w:val="24"/>
                <w:szCs w:val="24"/>
              </w:rPr>
              <w:t>TextBox</w:t>
            </w:r>
          </w:p>
        </w:tc>
        <w:tc>
          <w:tcPr>
            <w:tcW w:w="1296" w:type="pct"/>
          </w:tcPr>
          <w:p w14:paraId="07EE6373" w14:textId="3FFBE66F" w:rsidR="003F5E40" w:rsidRDefault="003F5E40" w:rsidP="003F5E40">
            <w:pPr>
              <w:spacing w:before="0" w:after="200" w:line="276" w:lineRule="auto"/>
              <w:jc w:val="left"/>
              <w:rPr>
                <w:sz w:val="24"/>
                <w:szCs w:val="24"/>
              </w:rPr>
            </w:pPr>
            <w:r>
              <w:rPr>
                <w:sz w:val="24"/>
                <w:szCs w:val="24"/>
              </w:rPr>
              <w:t>Triglycerid</w:t>
            </w:r>
          </w:p>
        </w:tc>
        <w:tc>
          <w:tcPr>
            <w:tcW w:w="2581" w:type="pct"/>
          </w:tcPr>
          <w:p w14:paraId="5F69F59D" w14:textId="3DD57A0A" w:rsidR="003F5E40" w:rsidRPr="007509FD" w:rsidRDefault="003F5E40" w:rsidP="003F5E40">
            <w:pPr>
              <w:spacing w:before="0" w:after="200" w:line="276" w:lineRule="auto"/>
              <w:ind w:firstLine="0"/>
              <w:rPr>
                <w:sz w:val="24"/>
                <w:szCs w:val="24"/>
              </w:rPr>
            </w:pPr>
            <w:r w:rsidRPr="00A90203">
              <w:rPr>
                <w:sz w:val="24"/>
                <w:szCs w:val="24"/>
              </w:rPr>
              <w:t>Như trên</w:t>
            </w:r>
          </w:p>
        </w:tc>
      </w:tr>
    </w:tbl>
    <w:p w14:paraId="55C2EF95" w14:textId="77777777" w:rsidR="007509FD" w:rsidRPr="003163C6" w:rsidRDefault="007509FD" w:rsidP="007C3732"/>
    <w:p w14:paraId="255CFA7E" w14:textId="375477E5" w:rsidR="007C3732" w:rsidRPr="003163C6" w:rsidRDefault="007C3732" w:rsidP="003163C6"/>
    <w:p w14:paraId="652398A3" w14:textId="70D860EF" w:rsidR="00AE3EF2" w:rsidRDefault="00AE3EF2" w:rsidP="00AE3EF2">
      <w:pPr>
        <w:pStyle w:val="Heading3"/>
      </w:pPr>
      <w:r>
        <w:t xml:space="preserve">Màn hình </w:t>
      </w:r>
      <w:r w:rsidR="003163C6">
        <w:t>UrineTestScreen</w:t>
      </w:r>
    </w:p>
    <w:p w14:paraId="3B239632" w14:textId="306AFF60" w:rsidR="003F5E40" w:rsidRDefault="00945381" w:rsidP="003F5E40">
      <w:r>
        <w:t>Màn hình UrineTestScreeen được dùng cho các Y tá, Bác sĩ tại phòng xét nghiệm nước tiểu, dùng để thực hiện các hoạt động thêm sửa xóa các thông số xét nghiệm nước tiểu của bệnh nhân điều trị thận.</w:t>
      </w:r>
    </w:p>
    <w:p w14:paraId="48DD02BE" w14:textId="77777777" w:rsidR="00945381" w:rsidRDefault="00945381" w:rsidP="003F5E40"/>
    <w:tbl>
      <w:tblPr>
        <w:tblStyle w:val="TableGrid"/>
        <w:tblW w:w="4926" w:type="pct"/>
        <w:tblLook w:val="04A0" w:firstRow="1" w:lastRow="0" w:firstColumn="1" w:lastColumn="0" w:noHBand="0" w:noVBand="1"/>
      </w:tblPr>
      <w:tblGrid>
        <w:gridCol w:w="2156"/>
        <w:gridCol w:w="2489"/>
        <w:gridCol w:w="4957"/>
      </w:tblGrid>
      <w:tr w:rsidR="00945381" w:rsidRPr="005F3A75" w14:paraId="1BFD28E5" w14:textId="77777777" w:rsidTr="00E44381">
        <w:tc>
          <w:tcPr>
            <w:tcW w:w="1123" w:type="pct"/>
          </w:tcPr>
          <w:p w14:paraId="701B18E2" w14:textId="77777777" w:rsidR="00945381" w:rsidRPr="005F3A75" w:rsidRDefault="00945381" w:rsidP="00E44381">
            <w:pPr>
              <w:spacing w:before="0" w:after="200" w:line="276" w:lineRule="auto"/>
              <w:jc w:val="center"/>
              <w:rPr>
                <w:b/>
                <w:szCs w:val="26"/>
              </w:rPr>
            </w:pPr>
            <w:r>
              <w:rPr>
                <w:b/>
                <w:szCs w:val="26"/>
              </w:rPr>
              <w:t xml:space="preserve">Type </w:t>
            </w:r>
          </w:p>
        </w:tc>
        <w:tc>
          <w:tcPr>
            <w:tcW w:w="1296" w:type="pct"/>
          </w:tcPr>
          <w:p w14:paraId="5A96970D" w14:textId="77777777" w:rsidR="00945381" w:rsidRPr="005F3A75" w:rsidRDefault="00945381" w:rsidP="00E44381">
            <w:pPr>
              <w:spacing w:before="0" w:after="200" w:line="276" w:lineRule="auto"/>
              <w:jc w:val="center"/>
              <w:rPr>
                <w:b/>
                <w:szCs w:val="26"/>
              </w:rPr>
            </w:pPr>
            <w:r>
              <w:rPr>
                <w:b/>
                <w:szCs w:val="26"/>
              </w:rPr>
              <w:t>Tên</w:t>
            </w:r>
          </w:p>
        </w:tc>
        <w:tc>
          <w:tcPr>
            <w:tcW w:w="2581" w:type="pct"/>
          </w:tcPr>
          <w:p w14:paraId="5E2DBECA" w14:textId="77777777" w:rsidR="00945381" w:rsidRPr="005F3A75" w:rsidRDefault="00945381" w:rsidP="00E44381">
            <w:pPr>
              <w:spacing w:before="0" w:after="200" w:line="276" w:lineRule="auto"/>
              <w:jc w:val="center"/>
              <w:rPr>
                <w:b/>
                <w:szCs w:val="26"/>
              </w:rPr>
            </w:pPr>
            <w:r>
              <w:rPr>
                <w:b/>
                <w:szCs w:val="26"/>
              </w:rPr>
              <w:t xml:space="preserve">Mô tả </w:t>
            </w:r>
          </w:p>
        </w:tc>
      </w:tr>
      <w:tr w:rsidR="00945381" w:rsidRPr="005F3A75" w14:paraId="3462DA51" w14:textId="77777777" w:rsidTr="00E44381">
        <w:tc>
          <w:tcPr>
            <w:tcW w:w="1123" w:type="pct"/>
          </w:tcPr>
          <w:p w14:paraId="5A16A70A" w14:textId="77777777" w:rsidR="00945381" w:rsidRPr="005F3A75" w:rsidRDefault="00945381" w:rsidP="00E44381">
            <w:pPr>
              <w:spacing w:before="0" w:after="200" w:line="276" w:lineRule="auto"/>
              <w:jc w:val="center"/>
              <w:rPr>
                <w:sz w:val="24"/>
                <w:szCs w:val="24"/>
              </w:rPr>
            </w:pPr>
            <w:r>
              <w:rPr>
                <w:sz w:val="24"/>
                <w:szCs w:val="24"/>
              </w:rPr>
              <w:t>DateTimePicker</w:t>
            </w:r>
          </w:p>
        </w:tc>
        <w:tc>
          <w:tcPr>
            <w:tcW w:w="1296" w:type="pct"/>
          </w:tcPr>
          <w:p w14:paraId="32132045" w14:textId="77777777" w:rsidR="00945381" w:rsidRPr="005F3A75" w:rsidRDefault="00945381" w:rsidP="00E44381">
            <w:pPr>
              <w:spacing w:before="0" w:after="200" w:line="276" w:lineRule="auto"/>
              <w:jc w:val="left"/>
              <w:rPr>
                <w:sz w:val="24"/>
                <w:szCs w:val="24"/>
              </w:rPr>
            </w:pPr>
            <w:r>
              <w:rPr>
                <w:sz w:val="24"/>
                <w:szCs w:val="24"/>
              </w:rPr>
              <w:t>Date</w:t>
            </w:r>
          </w:p>
        </w:tc>
        <w:tc>
          <w:tcPr>
            <w:tcW w:w="2581" w:type="pct"/>
          </w:tcPr>
          <w:p w14:paraId="22C9D7A7" w14:textId="08E9C194" w:rsidR="00945381" w:rsidRPr="005F3A75" w:rsidRDefault="00945381" w:rsidP="00E44381">
            <w:pPr>
              <w:spacing w:before="0" w:after="200" w:line="276" w:lineRule="auto"/>
              <w:jc w:val="center"/>
              <w:rPr>
                <w:sz w:val="24"/>
                <w:szCs w:val="24"/>
              </w:rPr>
            </w:pPr>
            <w:r>
              <w:rPr>
                <w:sz w:val="24"/>
                <w:szCs w:val="24"/>
              </w:rPr>
              <w:t xml:space="preserve">Nhập ngày làm để làm xét nghiệm </w:t>
            </w:r>
            <w:r>
              <w:rPr>
                <w:sz w:val="24"/>
                <w:szCs w:val="24"/>
              </w:rPr>
              <w:t>nước tiểu</w:t>
            </w:r>
            <w:r>
              <w:rPr>
                <w:sz w:val="24"/>
                <w:szCs w:val="24"/>
              </w:rPr>
              <w:t xml:space="preserve"> cho các bệnh nhân.</w:t>
            </w:r>
          </w:p>
        </w:tc>
      </w:tr>
      <w:tr w:rsidR="00945381" w:rsidRPr="005F3A75" w14:paraId="2140415E" w14:textId="77777777" w:rsidTr="00E44381">
        <w:tc>
          <w:tcPr>
            <w:tcW w:w="1123" w:type="pct"/>
          </w:tcPr>
          <w:p w14:paraId="4F5E1530" w14:textId="77777777" w:rsidR="00945381" w:rsidRPr="005F3A75" w:rsidRDefault="00945381" w:rsidP="00E44381">
            <w:pPr>
              <w:spacing w:before="0" w:after="200" w:line="276" w:lineRule="auto"/>
              <w:jc w:val="center"/>
              <w:rPr>
                <w:sz w:val="24"/>
                <w:szCs w:val="24"/>
              </w:rPr>
            </w:pPr>
            <w:r>
              <w:rPr>
                <w:sz w:val="24"/>
                <w:szCs w:val="24"/>
              </w:rPr>
              <w:t>ComboBox</w:t>
            </w:r>
          </w:p>
        </w:tc>
        <w:tc>
          <w:tcPr>
            <w:tcW w:w="1296" w:type="pct"/>
          </w:tcPr>
          <w:p w14:paraId="675FC261" w14:textId="77777777" w:rsidR="00945381" w:rsidRPr="0018411A" w:rsidRDefault="00945381" w:rsidP="00E44381">
            <w:pPr>
              <w:spacing w:before="0" w:after="200" w:line="276" w:lineRule="auto"/>
              <w:jc w:val="left"/>
              <w:rPr>
                <w:sz w:val="24"/>
                <w:szCs w:val="24"/>
              </w:rPr>
            </w:pPr>
            <w:r>
              <w:rPr>
                <w:sz w:val="24"/>
                <w:szCs w:val="24"/>
              </w:rPr>
              <w:t>Select Patient</w:t>
            </w:r>
          </w:p>
        </w:tc>
        <w:tc>
          <w:tcPr>
            <w:tcW w:w="2581" w:type="pct"/>
          </w:tcPr>
          <w:p w14:paraId="5FB0EB50" w14:textId="5DD4819B" w:rsidR="00945381" w:rsidRPr="0018411A" w:rsidRDefault="00945381" w:rsidP="00E44381">
            <w:pPr>
              <w:spacing w:before="0" w:after="200" w:line="276" w:lineRule="auto"/>
              <w:jc w:val="center"/>
              <w:rPr>
                <w:sz w:val="24"/>
                <w:szCs w:val="24"/>
              </w:rPr>
            </w:pPr>
            <w:r>
              <w:rPr>
                <w:sz w:val="24"/>
                <w:szCs w:val="24"/>
              </w:rPr>
              <w:t>Hiển thi danh sách bệnh nhân đăng kí làm xét nghiệm</w:t>
            </w:r>
            <w:r>
              <w:rPr>
                <w:sz w:val="24"/>
                <w:szCs w:val="24"/>
              </w:rPr>
              <w:t xml:space="preserve"> nước tiểu </w:t>
            </w:r>
            <w:r>
              <w:rPr>
                <w:sz w:val="24"/>
                <w:szCs w:val="24"/>
              </w:rPr>
              <w:t>vào ngày được chọn ở TextBox Date</w:t>
            </w:r>
          </w:p>
        </w:tc>
      </w:tr>
      <w:tr w:rsidR="00945381" w:rsidRPr="005F3A75" w14:paraId="69F0F8D1" w14:textId="77777777" w:rsidTr="00E44381">
        <w:tc>
          <w:tcPr>
            <w:tcW w:w="1123" w:type="pct"/>
          </w:tcPr>
          <w:p w14:paraId="39187CCE" w14:textId="77777777" w:rsidR="00945381" w:rsidRDefault="00945381" w:rsidP="00E44381">
            <w:pPr>
              <w:spacing w:before="0" w:after="200" w:line="276" w:lineRule="auto"/>
              <w:jc w:val="center"/>
              <w:rPr>
                <w:sz w:val="24"/>
                <w:szCs w:val="24"/>
              </w:rPr>
            </w:pPr>
            <w:r>
              <w:rPr>
                <w:sz w:val="24"/>
                <w:szCs w:val="24"/>
              </w:rPr>
              <w:t>Button</w:t>
            </w:r>
          </w:p>
        </w:tc>
        <w:tc>
          <w:tcPr>
            <w:tcW w:w="1296" w:type="pct"/>
          </w:tcPr>
          <w:p w14:paraId="7B78B383" w14:textId="77777777" w:rsidR="00945381" w:rsidRDefault="00945381" w:rsidP="00E44381">
            <w:pPr>
              <w:spacing w:before="0" w:after="200" w:line="276" w:lineRule="auto"/>
              <w:jc w:val="left"/>
              <w:rPr>
                <w:sz w:val="24"/>
                <w:szCs w:val="24"/>
              </w:rPr>
            </w:pPr>
            <w:r>
              <w:rPr>
                <w:sz w:val="24"/>
                <w:szCs w:val="24"/>
              </w:rPr>
              <w:t>Call Patient</w:t>
            </w:r>
          </w:p>
        </w:tc>
        <w:tc>
          <w:tcPr>
            <w:tcW w:w="2581" w:type="pct"/>
          </w:tcPr>
          <w:p w14:paraId="608BB022" w14:textId="25EF5495" w:rsidR="00945381" w:rsidRPr="004723D4" w:rsidRDefault="00945381" w:rsidP="00E44381">
            <w:pPr>
              <w:pStyle w:val="ListParagraph"/>
              <w:spacing w:before="0" w:after="200" w:line="276" w:lineRule="auto"/>
              <w:ind w:firstLine="0"/>
              <w:rPr>
                <w:sz w:val="24"/>
                <w:szCs w:val="24"/>
              </w:rPr>
            </w:pPr>
            <w:r>
              <w:rPr>
                <w:sz w:val="24"/>
                <w:szCs w:val="24"/>
              </w:rPr>
              <w:t>Bấm để tải danh sách các bệnh nhân</w:t>
            </w:r>
            <w:r>
              <w:rPr>
                <w:sz w:val="24"/>
                <w:szCs w:val="24"/>
              </w:rPr>
              <w:t xml:space="preserve"> cần làm xét nghiệm vào</w:t>
            </w:r>
            <w:r>
              <w:rPr>
                <w:sz w:val="24"/>
                <w:szCs w:val="24"/>
              </w:rPr>
              <w:t xml:space="preserve"> cho </w:t>
            </w:r>
            <w:r>
              <w:rPr>
                <w:sz w:val="24"/>
                <w:szCs w:val="24"/>
              </w:rPr>
              <w:t>Combobox</w:t>
            </w:r>
            <w:r>
              <w:rPr>
                <w:sz w:val="24"/>
                <w:szCs w:val="24"/>
              </w:rPr>
              <w:t xml:space="preserve"> Select Patient.</w:t>
            </w:r>
          </w:p>
        </w:tc>
      </w:tr>
      <w:tr w:rsidR="00945381" w:rsidRPr="005F3A75" w14:paraId="6E6A461C" w14:textId="77777777" w:rsidTr="00E44381">
        <w:tc>
          <w:tcPr>
            <w:tcW w:w="1123" w:type="pct"/>
          </w:tcPr>
          <w:p w14:paraId="5C865C6A"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29943D54" w14:textId="77777777" w:rsidR="00945381" w:rsidRDefault="00945381" w:rsidP="00E44381">
            <w:pPr>
              <w:spacing w:before="0" w:after="200" w:line="276" w:lineRule="auto"/>
              <w:jc w:val="left"/>
              <w:rPr>
                <w:sz w:val="24"/>
                <w:szCs w:val="24"/>
              </w:rPr>
            </w:pPr>
            <w:r>
              <w:rPr>
                <w:sz w:val="24"/>
                <w:szCs w:val="24"/>
              </w:rPr>
              <w:t>Phone</w:t>
            </w:r>
          </w:p>
        </w:tc>
        <w:tc>
          <w:tcPr>
            <w:tcW w:w="2581" w:type="pct"/>
          </w:tcPr>
          <w:p w14:paraId="37018BCB" w14:textId="77777777" w:rsidR="00945381" w:rsidRDefault="00945381" w:rsidP="00E44381">
            <w:pPr>
              <w:spacing w:before="0" w:after="200" w:line="276" w:lineRule="auto"/>
              <w:ind w:firstLine="0"/>
              <w:rPr>
                <w:sz w:val="24"/>
                <w:szCs w:val="24"/>
              </w:rPr>
            </w:pPr>
            <w:r>
              <w:rPr>
                <w:sz w:val="24"/>
                <w:szCs w:val="24"/>
              </w:rPr>
              <w:t>Hiển thị số điện thoại đăng kí của bệnh nhân</w:t>
            </w:r>
          </w:p>
          <w:p w14:paraId="515CC123" w14:textId="77777777" w:rsidR="00945381" w:rsidRPr="007509FD" w:rsidRDefault="00945381" w:rsidP="00E44381">
            <w:pPr>
              <w:spacing w:before="0" w:after="200" w:line="276" w:lineRule="auto"/>
              <w:ind w:firstLine="0"/>
              <w:rPr>
                <w:sz w:val="24"/>
                <w:szCs w:val="24"/>
              </w:rPr>
            </w:pPr>
            <w:r>
              <w:rPr>
                <w:sz w:val="24"/>
                <w:szCs w:val="24"/>
              </w:rPr>
              <w:lastRenderedPageBreak/>
              <w:t>Luôn luôn bị Disable ở màn hình này.</w:t>
            </w:r>
          </w:p>
        </w:tc>
      </w:tr>
      <w:tr w:rsidR="00945381" w:rsidRPr="005F3A75" w14:paraId="7B624DE1" w14:textId="77777777" w:rsidTr="00E44381">
        <w:tc>
          <w:tcPr>
            <w:tcW w:w="1123" w:type="pct"/>
          </w:tcPr>
          <w:p w14:paraId="7E109DAC" w14:textId="77777777" w:rsidR="00945381" w:rsidRDefault="00945381" w:rsidP="00E44381">
            <w:pPr>
              <w:spacing w:before="0" w:after="200" w:line="276" w:lineRule="auto"/>
              <w:jc w:val="center"/>
              <w:rPr>
                <w:sz w:val="24"/>
                <w:szCs w:val="24"/>
              </w:rPr>
            </w:pPr>
            <w:r>
              <w:rPr>
                <w:sz w:val="24"/>
                <w:szCs w:val="24"/>
              </w:rPr>
              <w:lastRenderedPageBreak/>
              <w:t>TextBox</w:t>
            </w:r>
          </w:p>
        </w:tc>
        <w:tc>
          <w:tcPr>
            <w:tcW w:w="1296" w:type="pct"/>
          </w:tcPr>
          <w:p w14:paraId="5E7DD947" w14:textId="77777777" w:rsidR="00945381" w:rsidRDefault="00945381" w:rsidP="00E44381">
            <w:pPr>
              <w:spacing w:before="0" w:after="200" w:line="276" w:lineRule="auto"/>
              <w:jc w:val="left"/>
              <w:rPr>
                <w:sz w:val="24"/>
                <w:szCs w:val="24"/>
              </w:rPr>
            </w:pPr>
            <w:r>
              <w:rPr>
                <w:sz w:val="24"/>
                <w:szCs w:val="24"/>
              </w:rPr>
              <w:t>Age</w:t>
            </w:r>
          </w:p>
        </w:tc>
        <w:tc>
          <w:tcPr>
            <w:tcW w:w="2581" w:type="pct"/>
          </w:tcPr>
          <w:p w14:paraId="1D055422" w14:textId="77777777" w:rsidR="00945381" w:rsidRDefault="00945381" w:rsidP="00E44381">
            <w:pPr>
              <w:spacing w:before="0" w:after="200" w:line="276" w:lineRule="auto"/>
              <w:ind w:firstLine="0"/>
              <w:rPr>
                <w:sz w:val="24"/>
                <w:szCs w:val="24"/>
              </w:rPr>
            </w:pPr>
            <w:r>
              <w:rPr>
                <w:sz w:val="24"/>
                <w:szCs w:val="24"/>
              </w:rPr>
              <w:t>Hiển thị tuổi của bệnh nhân</w:t>
            </w:r>
          </w:p>
          <w:p w14:paraId="70795FEF" w14:textId="77777777" w:rsidR="00945381" w:rsidRPr="007509FD" w:rsidRDefault="00945381" w:rsidP="00E44381">
            <w:pPr>
              <w:spacing w:before="0" w:after="200" w:line="276" w:lineRule="auto"/>
              <w:ind w:firstLine="0"/>
              <w:rPr>
                <w:sz w:val="24"/>
                <w:szCs w:val="24"/>
              </w:rPr>
            </w:pPr>
            <w:r>
              <w:rPr>
                <w:sz w:val="24"/>
                <w:szCs w:val="24"/>
              </w:rPr>
              <w:t>Luôn luôn bị Disable ở màn hình này.</w:t>
            </w:r>
          </w:p>
        </w:tc>
      </w:tr>
      <w:tr w:rsidR="00945381" w:rsidRPr="005F3A75" w14:paraId="69D7773F" w14:textId="77777777" w:rsidTr="00E44381">
        <w:tc>
          <w:tcPr>
            <w:tcW w:w="1123" w:type="pct"/>
          </w:tcPr>
          <w:p w14:paraId="0552ACE6"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4FBFA648" w14:textId="6AF2113D" w:rsidR="00945381" w:rsidRDefault="00945381" w:rsidP="00E44381">
            <w:pPr>
              <w:spacing w:before="0" w:after="200" w:line="276" w:lineRule="auto"/>
              <w:jc w:val="left"/>
              <w:rPr>
                <w:sz w:val="24"/>
                <w:szCs w:val="24"/>
              </w:rPr>
            </w:pPr>
            <w:r>
              <w:rPr>
                <w:sz w:val="24"/>
                <w:szCs w:val="24"/>
              </w:rPr>
              <w:t>Hồng Cầu</w:t>
            </w:r>
          </w:p>
        </w:tc>
        <w:tc>
          <w:tcPr>
            <w:tcW w:w="2581" w:type="pct"/>
          </w:tcPr>
          <w:p w14:paraId="065AF0E0" w14:textId="77777777" w:rsidR="00945381" w:rsidRPr="007509FD" w:rsidRDefault="00945381" w:rsidP="00E44381">
            <w:pPr>
              <w:spacing w:before="0" w:after="200" w:line="276" w:lineRule="auto"/>
              <w:ind w:firstLine="0"/>
              <w:rPr>
                <w:sz w:val="24"/>
                <w:szCs w:val="24"/>
              </w:rPr>
            </w:pPr>
            <w:r>
              <w:rPr>
                <w:sz w:val="24"/>
                <w:szCs w:val="24"/>
              </w:rPr>
              <w:t>Check kiểu dữ liệu input là float. Nếu không phải show Warning Message “Input type not correct”</w:t>
            </w:r>
          </w:p>
        </w:tc>
      </w:tr>
      <w:tr w:rsidR="00945381" w:rsidRPr="005F3A75" w14:paraId="0599567C" w14:textId="77777777" w:rsidTr="00E44381">
        <w:tc>
          <w:tcPr>
            <w:tcW w:w="1123" w:type="pct"/>
          </w:tcPr>
          <w:p w14:paraId="0A069CBB"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3AB77A8A" w14:textId="14F301DF" w:rsidR="00945381" w:rsidRDefault="00945381" w:rsidP="00E44381">
            <w:pPr>
              <w:spacing w:before="0" w:after="200" w:line="276" w:lineRule="auto"/>
              <w:jc w:val="left"/>
              <w:rPr>
                <w:sz w:val="24"/>
                <w:szCs w:val="24"/>
              </w:rPr>
            </w:pPr>
            <w:r>
              <w:rPr>
                <w:sz w:val="24"/>
                <w:szCs w:val="24"/>
              </w:rPr>
              <w:t>Độ phân bố hồng cầu</w:t>
            </w:r>
          </w:p>
        </w:tc>
        <w:tc>
          <w:tcPr>
            <w:tcW w:w="2581" w:type="pct"/>
          </w:tcPr>
          <w:p w14:paraId="2BE4DA59" w14:textId="77777777" w:rsidR="00945381" w:rsidRPr="007509FD" w:rsidRDefault="00945381" w:rsidP="00E44381">
            <w:pPr>
              <w:spacing w:before="0" w:after="200" w:line="276" w:lineRule="auto"/>
              <w:ind w:firstLine="0"/>
              <w:rPr>
                <w:sz w:val="24"/>
                <w:szCs w:val="24"/>
              </w:rPr>
            </w:pPr>
            <w:r>
              <w:rPr>
                <w:sz w:val="24"/>
                <w:szCs w:val="24"/>
              </w:rPr>
              <w:t>Như trên</w:t>
            </w:r>
          </w:p>
        </w:tc>
      </w:tr>
      <w:tr w:rsidR="00945381" w:rsidRPr="005F3A75" w14:paraId="5A89EB0E" w14:textId="77777777" w:rsidTr="00E44381">
        <w:tc>
          <w:tcPr>
            <w:tcW w:w="1123" w:type="pct"/>
          </w:tcPr>
          <w:p w14:paraId="669797D4"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60A8967A" w14:textId="77777777" w:rsidR="00945381" w:rsidRDefault="00945381" w:rsidP="00E44381">
            <w:pPr>
              <w:spacing w:before="0" w:after="200" w:line="276" w:lineRule="auto"/>
              <w:jc w:val="left"/>
              <w:rPr>
                <w:sz w:val="24"/>
                <w:szCs w:val="24"/>
              </w:rPr>
            </w:pPr>
            <w:r>
              <w:rPr>
                <w:sz w:val="24"/>
                <w:szCs w:val="24"/>
              </w:rPr>
              <w:t>Acid Uric</w:t>
            </w:r>
          </w:p>
        </w:tc>
        <w:tc>
          <w:tcPr>
            <w:tcW w:w="2581" w:type="pct"/>
          </w:tcPr>
          <w:p w14:paraId="3EA1A6D4"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7B097981" w14:textId="77777777" w:rsidTr="00E44381">
        <w:tc>
          <w:tcPr>
            <w:tcW w:w="1123" w:type="pct"/>
          </w:tcPr>
          <w:p w14:paraId="780B6255"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67C84672" w14:textId="77777777" w:rsidR="00945381" w:rsidRDefault="00945381" w:rsidP="00E44381">
            <w:pPr>
              <w:spacing w:before="0" w:after="200" w:line="276" w:lineRule="auto"/>
              <w:jc w:val="left"/>
              <w:rPr>
                <w:sz w:val="24"/>
                <w:szCs w:val="24"/>
              </w:rPr>
            </w:pPr>
            <w:r>
              <w:rPr>
                <w:sz w:val="24"/>
                <w:szCs w:val="24"/>
              </w:rPr>
              <w:t>Creatinin</w:t>
            </w:r>
          </w:p>
        </w:tc>
        <w:tc>
          <w:tcPr>
            <w:tcW w:w="2581" w:type="pct"/>
          </w:tcPr>
          <w:p w14:paraId="09436F17"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09BBA3CF" w14:textId="77777777" w:rsidTr="00E44381">
        <w:tc>
          <w:tcPr>
            <w:tcW w:w="1123" w:type="pct"/>
          </w:tcPr>
          <w:p w14:paraId="358733E3"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1EDE6635" w14:textId="77777777" w:rsidR="00945381" w:rsidRDefault="00945381" w:rsidP="00E44381">
            <w:pPr>
              <w:spacing w:before="0" w:after="200" w:line="276" w:lineRule="auto"/>
              <w:jc w:val="left"/>
              <w:rPr>
                <w:sz w:val="24"/>
                <w:szCs w:val="24"/>
              </w:rPr>
            </w:pPr>
            <w:r>
              <w:rPr>
                <w:sz w:val="24"/>
                <w:szCs w:val="24"/>
              </w:rPr>
              <w:t>Bilirubin_TP</w:t>
            </w:r>
          </w:p>
        </w:tc>
        <w:tc>
          <w:tcPr>
            <w:tcW w:w="2581" w:type="pct"/>
          </w:tcPr>
          <w:p w14:paraId="5503B174"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705C2E96" w14:textId="77777777" w:rsidTr="00E44381">
        <w:tc>
          <w:tcPr>
            <w:tcW w:w="1123" w:type="pct"/>
          </w:tcPr>
          <w:p w14:paraId="7E87E88E"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3EF17DCE" w14:textId="77777777" w:rsidR="00945381" w:rsidRDefault="00945381" w:rsidP="00E44381">
            <w:pPr>
              <w:spacing w:before="0" w:after="200" w:line="276" w:lineRule="auto"/>
              <w:jc w:val="left"/>
              <w:rPr>
                <w:sz w:val="24"/>
                <w:szCs w:val="24"/>
              </w:rPr>
            </w:pPr>
            <w:r>
              <w:rPr>
                <w:sz w:val="24"/>
                <w:szCs w:val="24"/>
              </w:rPr>
              <w:t>Bilirubin_TT</w:t>
            </w:r>
          </w:p>
        </w:tc>
        <w:tc>
          <w:tcPr>
            <w:tcW w:w="2581" w:type="pct"/>
          </w:tcPr>
          <w:p w14:paraId="5174292B"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1568BAB4" w14:textId="77777777" w:rsidTr="00E44381">
        <w:tc>
          <w:tcPr>
            <w:tcW w:w="1123" w:type="pct"/>
          </w:tcPr>
          <w:p w14:paraId="1B7413C6"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4F276054" w14:textId="77777777" w:rsidR="00945381" w:rsidRDefault="00945381" w:rsidP="00E44381">
            <w:pPr>
              <w:spacing w:before="0" w:after="200" w:line="276" w:lineRule="auto"/>
              <w:jc w:val="left"/>
              <w:rPr>
                <w:sz w:val="24"/>
                <w:szCs w:val="24"/>
              </w:rPr>
            </w:pPr>
            <w:r>
              <w:rPr>
                <w:sz w:val="24"/>
                <w:szCs w:val="24"/>
              </w:rPr>
              <w:t>AST</w:t>
            </w:r>
          </w:p>
        </w:tc>
        <w:tc>
          <w:tcPr>
            <w:tcW w:w="2581" w:type="pct"/>
          </w:tcPr>
          <w:p w14:paraId="34A768B5"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1DF3FDB8" w14:textId="77777777" w:rsidTr="00E44381">
        <w:tc>
          <w:tcPr>
            <w:tcW w:w="1123" w:type="pct"/>
          </w:tcPr>
          <w:p w14:paraId="6DCF41C9"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431BB747" w14:textId="77777777" w:rsidR="00945381" w:rsidRDefault="00945381" w:rsidP="00E44381">
            <w:pPr>
              <w:spacing w:before="0" w:after="200" w:line="276" w:lineRule="auto"/>
              <w:jc w:val="left"/>
              <w:rPr>
                <w:sz w:val="24"/>
                <w:szCs w:val="24"/>
              </w:rPr>
            </w:pPr>
            <w:r>
              <w:rPr>
                <w:sz w:val="24"/>
                <w:szCs w:val="24"/>
              </w:rPr>
              <w:t>ALT</w:t>
            </w:r>
          </w:p>
        </w:tc>
        <w:tc>
          <w:tcPr>
            <w:tcW w:w="2581" w:type="pct"/>
          </w:tcPr>
          <w:p w14:paraId="1952F0FE"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05207287" w14:textId="77777777" w:rsidTr="00E44381">
        <w:tc>
          <w:tcPr>
            <w:tcW w:w="1123" w:type="pct"/>
          </w:tcPr>
          <w:p w14:paraId="34592D39"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5C28B215" w14:textId="77777777" w:rsidR="00945381" w:rsidRDefault="00945381" w:rsidP="00E44381">
            <w:pPr>
              <w:spacing w:before="0" w:after="200" w:line="276" w:lineRule="auto"/>
              <w:jc w:val="left"/>
              <w:rPr>
                <w:sz w:val="24"/>
                <w:szCs w:val="24"/>
              </w:rPr>
            </w:pPr>
            <w:r>
              <w:rPr>
                <w:sz w:val="24"/>
                <w:szCs w:val="24"/>
              </w:rPr>
              <w:t>GGT</w:t>
            </w:r>
          </w:p>
        </w:tc>
        <w:tc>
          <w:tcPr>
            <w:tcW w:w="2581" w:type="pct"/>
          </w:tcPr>
          <w:p w14:paraId="2044A952"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40247349" w14:textId="77777777" w:rsidTr="00E44381">
        <w:tc>
          <w:tcPr>
            <w:tcW w:w="1123" w:type="pct"/>
          </w:tcPr>
          <w:p w14:paraId="48D66050"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6339AA89" w14:textId="77777777" w:rsidR="00945381" w:rsidRDefault="00945381" w:rsidP="00E44381">
            <w:pPr>
              <w:spacing w:before="0" w:after="200" w:line="276" w:lineRule="auto"/>
              <w:jc w:val="left"/>
              <w:rPr>
                <w:sz w:val="24"/>
                <w:szCs w:val="24"/>
              </w:rPr>
            </w:pPr>
            <w:r>
              <w:rPr>
                <w:sz w:val="24"/>
                <w:szCs w:val="24"/>
              </w:rPr>
              <w:t>Cholesterol_HDL</w:t>
            </w:r>
          </w:p>
        </w:tc>
        <w:tc>
          <w:tcPr>
            <w:tcW w:w="2581" w:type="pct"/>
          </w:tcPr>
          <w:p w14:paraId="365042EE"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06B4BB53" w14:textId="77777777" w:rsidTr="00E44381">
        <w:tc>
          <w:tcPr>
            <w:tcW w:w="1123" w:type="pct"/>
          </w:tcPr>
          <w:p w14:paraId="516794A8"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0DBEC268" w14:textId="77777777" w:rsidR="00945381" w:rsidRDefault="00945381" w:rsidP="00E44381">
            <w:pPr>
              <w:spacing w:before="0" w:after="200" w:line="276" w:lineRule="auto"/>
              <w:jc w:val="left"/>
              <w:rPr>
                <w:sz w:val="24"/>
                <w:szCs w:val="24"/>
              </w:rPr>
            </w:pPr>
            <w:r>
              <w:rPr>
                <w:sz w:val="24"/>
                <w:szCs w:val="24"/>
              </w:rPr>
              <w:t>Cholesterol_LDL</w:t>
            </w:r>
          </w:p>
        </w:tc>
        <w:tc>
          <w:tcPr>
            <w:tcW w:w="2581" w:type="pct"/>
          </w:tcPr>
          <w:p w14:paraId="6A34CD4C"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945381" w:rsidRPr="005F3A75" w14:paraId="4DFC3692" w14:textId="77777777" w:rsidTr="00E44381">
        <w:tc>
          <w:tcPr>
            <w:tcW w:w="1123" w:type="pct"/>
          </w:tcPr>
          <w:p w14:paraId="5E83030B" w14:textId="77777777" w:rsidR="00945381" w:rsidRDefault="00945381" w:rsidP="00E44381">
            <w:pPr>
              <w:spacing w:before="0" w:after="200" w:line="276" w:lineRule="auto"/>
              <w:jc w:val="center"/>
              <w:rPr>
                <w:sz w:val="24"/>
                <w:szCs w:val="24"/>
              </w:rPr>
            </w:pPr>
            <w:r>
              <w:rPr>
                <w:sz w:val="24"/>
                <w:szCs w:val="24"/>
              </w:rPr>
              <w:t>TextBox</w:t>
            </w:r>
          </w:p>
        </w:tc>
        <w:tc>
          <w:tcPr>
            <w:tcW w:w="1296" w:type="pct"/>
          </w:tcPr>
          <w:p w14:paraId="6318970F" w14:textId="77777777" w:rsidR="00945381" w:rsidRDefault="00945381" w:rsidP="00E44381">
            <w:pPr>
              <w:spacing w:before="0" w:after="200" w:line="276" w:lineRule="auto"/>
              <w:jc w:val="left"/>
              <w:rPr>
                <w:sz w:val="24"/>
                <w:szCs w:val="24"/>
              </w:rPr>
            </w:pPr>
            <w:r>
              <w:rPr>
                <w:sz w:val="24"/>
                <w:szCs w:val="24"/>
              </w:rPr>
              <w:t>Triglycerid</w:t>
            </w:r>
          </w:p>
        </w:tc>
        <w:tc>
          <w:tcPr>
            <w:tcW w:w="2581" w:type="pct"/>
          </w:tcPr>
          <w:p w14:paraId="41680107"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bl>
    <w:p w14:paraId="415CEB1C" w14:textId="77777777" w:rsidR="00945381" w:rsidRDefault="00945381" w:rsidP="003F5E40"/>
    <w:p w14:paraId="5B6BDDC6" w14:textId="77777777" w:rsidR="00945381" w:rsidRPr="003F5E40" w:rsidRDefault="00945381" w:rsidP="003F5E40"/>
    <w:p w14:paraId="7D8483B9" w14:textId="00702CD0" w:rsidR="003163C6" w:rsidRDefault="003163C6" w:rsidP="003163C6">
      <w:pPr>
        <w:pStyle w:val="Heading3"/>
      </w:pPr>
      <w:r>
        <w:t xml:space="preserve">Màn hình </w:t>
      </w:r>
      <w:r>
        <w:t>BloodTest</w:t>
      </w:r>
      <w:r>
        <w:t>Screen</w:t>
      </w:r>
    </w:p>
    <w:p w14:paraId="17542720" w14:textId="699A36B2" w:rsidR="00945381" w:rsidRDefault="00945381" w:rsidP="00945381">
      <w:r>
        <w:t xml:space="preserve">Màn hình </w:t>
      </w:r>
      <w:r>
        <w:t>Blood</w:t>
      </w:r>
      <w:r>
        <w:t xml:space="preserve">TestScreeen được dùng cho các Y tá, Bác sĩ tại phòng xét </w:t>
      </w:r>
      <w:r>
        <w:t>máu</w:t>
      </w:r>
      <w:r>
        <w:t xml:space="preserve">, dùng để thực hiện các hoạt động thêm sửa xóa các thông số xét nghiệm </w:t>
      </w:r>
      <w:r>
        <w:t>máu</w:t>
      </w:r>
      <w:r>
        <w:t xml:space="preserve"> của bệnh nhân điều trị thận.</w:t>
      </w:r>
    </w:p>
    <w:p w14:paraId="126DBA5D" w14:textId="77777777" w:rsidR="00945381" w:rsidRDefault="00945381" w:rsidP="00945381"/>
    <w:tbl>
      <w:tblPr>
        <w:tblStyle w:val="TableGrid"/>
        <w:tblW w:w="4926" w:type="pct"/>
        <w:tblLook w:val="04A0" w:firstRow="1" w:lastRow="0" w:firstColumn="1" w:lastColumn="0" w:noHBand="0" w:noVBand="1"/>
      </w:tblPr>
      <w:tblGrid>
        <w:gridCol w:w="2157"/>
        <w:gridCol w:w="2771"/>
        <w:gridCol w:w="4674"/>
      </w:tblGrid>
      <w:tr w:rsidR="00945381" w:rsidRPr="005F3A75" w14:paraId="29E33300" w14:textId="77777777" w:rsidTr="000C1AA7">
        <w:tc>
          <w:tcPr>
            <w:tcW w:w="1123" w:type="pct"/>
          </w:tcPr>
          <w:p w14:paraId="16933D0E" w14:textId="77777777" w:rsidR="00945381" w:rsidRPr="005F3A75" w:rsidRDefault="00945381" w:rsidP="00E44381">
            <w:pPr>
              <w:spacing w:before="0" w:after="200" w:line="276" w:lineRule="auto"/>
              <w:jc w:val="center"/>
              <w:rPr>
                <w:b/>
                <w:szCs w:val="26"/>
              </w:rPr>
            </w:pPr>
            <w:r>
              <w:rPr>
                <w:b/>
                <w:szCs w:val="26"/>
              </w:rPr>
              <w:t xml:space="preserve">Type </w:t>
            </w:r>
          </w:p>
        </w:tc>
        <w:tc>
          <w:tcPr>
            <w:tcW w:w="1443" w:type="pct"/>
          </w:tcPr>
          <w:p w14:paraId="299A0F90" w14:textId="77777777" w:rsidR="00945381" w:rsidRPr="005F3A75" w:rsidRDefault="00945381" w:rsidP="00E44381">
            <w:pPr>
              <w:spacing w:before="0" w:after="200" w:line="276" w:lineRule="auto"/>
              <w:jc w:val="center"/>
              <w:rPr>
                <w:b/>
                <w:szCs w:val="26"/>
              </w:rPr>
            </w:pPr>
            <w:r>
              <w:rPr>
                <w:b/>
                <w:szCs w:val="26"/>
              </w:rPr>
              <w:t>Tên</w:t>
            </w:r>
          </w:p>
        </w:tc>
        <w:tc>
          <w:tcPr>
            <w:tcW w:w="2434" w:type="pct"/>
          </w:tcPr>
          <w:p w14:paraId="1653DA1C" w14:textId="77777777" w:rsidR="00945381" w:rsidRPr="005F3A75" w:rsidRDefault="00945381" w:rsidP="00E44381">
            <w:pPr>
              <w:spacing w:before="0" w:after="200" w:line="276" w:lineRule="auto"/>
              <w:jc w:val="center"/>
              <w:rPr>
                <w:b/>
                <w:szCs w:val="26"/>
              </w:rPr>
            </w:pPr>
            <w:r>
              <w:rPr>
                <w:b/>
                <w:szCs w:val="26"/>
              </w:rPr>
              <w:t xml:space="preserve">Mô tả </w:t>
            </w:r>
          </w:p>
        </w:tc>
      </w:tr>
      <w:tr w:rsidR="00945381" w:rsidRPr="005F3A75" w14:paraId="7C5178FA" w14:textId="77777777" w:rsidTr="000C1AA7">
        <w:tc>
          <w:tcPr>
            <w:tcW w:w="1123" w:type="pct"/>
          </w:tcPr>
          <w:p w14:paraId="0C283DC7" w14:textId="77777777" w:rsidR="00945381" w:rsidRPr="005F3A75" w:rsidRDefault="00945381" w:rsidP="00E44381">
            <w:pPr>
              <w:spacing w:before="0" w:after="200" w:line="276" w:lineRule="auto"/>
              <w:jc w:val="center"/>
              <w:rPr>
                <w:sz w:val="24"/>
                <w:szCs w:val="24"/>
              </w:rPr>
            </w:pPr>
            <w:r>
              <w:rPr>
                <w:sz w:val="24"/>
                <w:szCs w:val="24"/>
              </w:rPr>
              <w:t>DateTimePicker</w:t>
            </w:r>
          </w:p>
        </w:tc>
        <w:tc>
          <w:tcPr>
            <w:tcW w:w="1443" w:type="pct"/>
          </w:tcPr>
          <w:p w14:paraId="7ED6A64C" w14:textId="77777777" w:rsidR="00945381" w:rsidRPr="005F3A75" w:rsidRDefault="00945381" w:rsidP="00E44381">
            <w:pPr>
              <w:spacing w:before="0" w:after="200" w:line="276" w:lineRule="auto"/>
              <w:jc w:val="left"/>
              <w:rPr>
                <w:sz w:val="24"/>
                <w:szCs w:val="24"/>
              </w:rPr>
            </w:pPr>
            <w:r>
              <w:rPr>
                <w:sz w:val="24"/>
                <w:szCs w:val="24"/>
              </w:rPr>
              <w:t>Date</w:t>
            </w:r>
          </w:p>
        </w:tc>
        <w:tc>
          <w:tcPr>
            <w:tcW w:w="2434" w:type="pct"/>
          </w:tcPr>
          <w:p w14:paraId="0BB6BBDB" w14:textId="77777777" w:rsidR="00945381" w:rsidRPr="005F3A75" w:rsidRDefault="00945381" w:rsidP="00E44381">
            <w:pPr>
              <w:spacing w:before="0" w:after="200" w:line="276" w:lineRule="auto"/>
              <w:jc w:val="center"/>
              <w:rPr>
                <w:sz w:val="24"/>
                <w:szCs w:val="24"/>
              </w:rPr>
            </w:pPr>
            <w:r>
              <w:rPr>
                <w:sz w:val="24"/>
                <w:szCs w:val="24"/>
              </w:rPr>
              <w:t>Nhập ngày làm để làm xét nghiệm nước tiểu cho các bệnh nhân.</w:t>
            </w:r>
          </w:p>
        </w:tc>
      </w:tr>
      <w:tr w:rsidR="00945381" w:rsidRPr="005F3A75" w14:paraId="779B2F65" w14:textId="77777777" w:rsidTr="000C1AA7">
        <w:tc>
          <w:tcPr>
            <w:tcW w:w="1123" w:type="pct"/>
          </w:tcPr>
          <w:p w14:paraId="5C9B0668" w14:textId="77777777" w:rsidR="00945381" w:rsidRPr="005F3A75" w:rsidRDefault="00945381" w:rsidP="00E44381">
            <w:pPr>
              <w:spacing w:before="0" w:after="200" w:line="276" w:lineRule="auto"/>
              <w:jc w:val="center"/>
              <w:rPr>
                <w:sz w:val="24"/>
                <w:szCs w:val="24"/>
              </w:rPr>
            </w:pPr>
            <w:r>
              <w:rPr>
                <w:sz w:val="24"/>
                <w:szCs w:val="24"/>
              </w:rPr>
              <w:t>ComboBox</w:t>
            </w:r>
          </w:p>
        </w:tc>
        <w:tc>
          <w:tcPr>
            <w:tcW w:w="1443" w:type="pct"/>
          </w:tcPr>
          <w:p w14:paraId="425199B9" w14:textId="77777777" w:rsidR="00945381" w:rsidRPr="0018411A" w:rsidRDefault="00945381" w:rsidP="00E44381">
            <w:pPr>
              <w:spacing w:before="0" w:after="200" w:line="276" w:lineRule="auto"/>
              <w:jc w:val="left"/>
              <w:rPr>
                <w:sz w:val="24"/>
                <w:szCs w:val="24"/>
              </w:rPr>
            </w:pPr>
            <w:r>
              <w:rPr>
                <w:sz w:val="24"/>
                <w:szCs w:val="24"/>
              </w:rPr>
              <w:t>Select Patient</w:t>
            </w:r>
          </w:p>
        </w:tc>
        <w:tc>
          <w:tcPr>
            <w:tcW w:w="2434" w:type="pct"/>
          </w:tcPr>
          <w:p w14:paraId="4F833528" w14:textId="77777777" w:rsidR="00945381" w:rsidRPr="0018411A" w:rsidRDefault="00945381" w:rsidP="00E44381">
            <w:pPr>
              <w:spacing w:before="0" w:after="200" w:line="276" w:lineRule="auto"/>
              <w:jc w:val="center"/>
              <w:rPr>
                <w:sz w:val="24"/>
                <w:szCs w:val="24"/>
              </w:rPr>
            </w:pPr>
            <w:r>
              <w:rPr>
                <w:sz w:val="24"/>
                <w:szCs w:val="24"/>
              </w:rPr>
              <w:t xml:space="preserve">Hiển thi danh sách bệnh nhân đăng kí làm xét nghiệm nước tiểu vào ngày được chọn ở </w:t>
            </w:r>
            <w:r>
              <w:rPr>
                <w:sz w:val="24"/>
                <w:szCs w:val="24"/>
              </w:rPr>
              <w:lastRenderedPageBreak/>
              <w:t>TextBox Date</w:t>
            </w:r>
          </w:p>
        </w:tc>
      </w:tr>
      <w:tr w:rsidR="00945381" w:rsidRPr="005F3A75" w14:paraId="0D4094BF" w14:textId="77777777" w:rsidTr="000C1AA7">
        <w:tc>
          <w:tcPr>
            <w:tcW w:w="1123" w:type="pct"/>
          </w:tcPr>
          <w:p w14:paraId="17763D2A" w14:textId="77777777" w:rsidR="00945381" w:rsidRDefault="00945381" w:rsidP="00E44381">
            <w:pPr>
              <w:spacing w:before="0" w:after="200" w:line="276" w:lineRule="auto"/>
              <w:jc w:val="center"/>
              <w:rPr>
                <w:sz w:val="24"/>
                <w:szCs w:val="24"/>
              </w:rPr>
            </w:pPr>
            <w:r>
              <w:rPr>
                <w:sz w:val="24"/>
                <w:szCs w:val="24"/>
              </w:rPr>
              <w:lastRenderedPageBreak/>
              <w:t>Button</w:t>
            </w:r>
          </w:p>
        </w:tc>
        <w:tc>
          <w:tcPr>
            <w:tcW w:w="1443" w:type="pct"/>
          </w:tcPr>
          <w:p w14:paraId="2E153752" w14:textId="77777777" w:rsidR="00945381" w:rsidRDefault="00945381" w:rsidP="00E44381">
            <w:pPr>
              <w:spacing w:before="0" w:after="200" w:line="276" w:lineRule="auto"/>
              <w:jc w:val="left"/>
              <w:rPr>
                <w:sz w:val="24"/>
                <w:szCs w:val="24"/>
              </w:rPr>
            </w:pPr>
            <w:r>
              <w:rPr>
                <w:sz w:val="24"/>
                <w:szCs w:val="24"/>
              </w:rPr>
              <w:t>Call Patient</w:t>
            </w:r>
          </w:p>
        </w:tc>
        <w:tc>
          <w:tcPr>
            <w:tcW w:w="2434" w:type="pct"/>
          </w:tcPr>
          <w:p w14:paraId="7EF80E11" w14:textId="77777777" w:rsidR="00945381" w:rsidRPr="004723D4" w:rsidRDefault="00945381" w:rsidP="00E44381">
            <w:pPr>
              <w:pStyle w:val="ListParagraph"/>
              <w:spacing w:before="0" w:after="200" w:line="276" w:lineRule="auto"/>
              <w:ind w:firstLine="0"/>
              <w:rPr>
                <w:sz w:val="24"/>
                <w:szCs w:val="24"/>
              </w:rPr>
            </w:pPr>
            <w:r>
              <w:rPr>
                <w:sz w:val="24"/>
                <w:szCs w:val="24"/>
              </w:rPr>
              <w:t>Bấm để tải danh sách các bệnh nhân cần làm xét nghiệm vào cho Combobox Select Patient.</w:t>
            </w:r>
          </w:p>
        </w:tc>
      </w:tr>
      <w:tr w:rsidR="00945381" w:rsidRPr="005F3A75" w14:paraId="2806075A" w14:textId="77777777" w:rsidTr="000C1AA7">
        <w:tc>
          <w:tcPr>
            <w:tcW w:w="1123" w:type="pct"/>
          </w:tcPr>
          <w:p w14:paraId="01970C87"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1AC83FCE" w14:textId="77777777" w:rsidR="00945381" w:rsidRDefault="00945381" w:rsidP="00E44381">
            <w:pPr>
              <w:spacing w:before="0" w:after="200" w:line="276" w:lineRule="auto"/>
              <w:jc w:val="left"/>
              <w:rPr>
                <w:sz w:val="24"/>
                <w:szCs w:val="24"/>
              </w:rPr>
            </w:pPr>
            <w:r>
              <w:rPr>
                <w:sz w:val="24"/>
                <w:szCs w:val="24"/>
              </w:rPr>
              <w:t>Phone</w:t>
            </w:r>
          </w:p>
        </w:tc>
        <w:tc>
          <w:tcPr>
            <w:tcW w:w="2434" w:type="pct"/>
          </w:tcPr>
          <w:p w14:paraId="0F44947C" w14:textId="77777777" w:rsidR="00945381" w:rsidRDefault="00945381" w:rsidP="00E44381">
            <w:pPr>
              <w:spacing w:before="0" w:after="200" w:line="276" w:lineRule="auto"/>
              <w:ind w:firstLine="0"/>
              <w:rPr>
                <w:sz w:val="24"/>
                <w:szCs w:val="24"/>
              </w:rPr>
            </w:pPr>
            <w:r>
              <w:rPr>
                <w:sz w:val="24"/>
                <w:szCs w:val="24"/>
              </w:rPr>
              <w:t>Hiển thị số điện thoại đăng kí của bệnh nhân</w:t>
            </w:r>
          </w:p>
          <w:p w14:paraId="5501256F" w14:textId="77777777" w:rsidR="00945381" w:rsidRPr="007509FD" w:rsidRDefault="00945381" w:rsidP="00E44381">
            <w:pPr>
              <w:spacing w:before="0" w:after="200" w:line="276" w:lineRule="auto"/>
              <w:ind w:firstLine="0"/>
              <w:rPr>
                <w:sz w:val="24"/>
                <w:szCs w:val="24"/>
              </w:rPr>
            </w:pPr>
            <w:r>
              <w:rPr>
                <w:sz w:val="24"/>
                <w:szCs w:val="24"/>
              </w:rPr>
              <w:t>Luôn luôn bị Disable ở màn hình này.</w:t>
            </w:r>
          </w:p>
        </w:tc>
      </w:tr>
      <w:tr w:rsidR="00945381" w:rsidRPr="005F3A75" w14:paraId="7C7C205F" w14:textId="77777777" w:rsidTr="000C1AA7">
        <w:tc>
          <w:tcPr>
            <w:tcW w:w="1123" w:type="pct"/>
          </w:tcPr>
          <w:p w14:paraId="0A54D8C5"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740CC592" w14:textId="77777777" w:rsidR="00945381" w:rsidRDefault="00945381" w:rsidP="00E44381">
            <w:pPr>
              <w:spacing w:before="0" w:after="200" w:line="276" w:lineRule="auto"/>
              <w:jc w:val="left"/>
              <w:rPr>
                <w:sz w:val="24"/>
                <w:szCs w:val="24"/>
              </w:rPr>
            </w:pPr>
            <w:r>
              <w:rPr>
                <w:sz w:val="24"/>
                <w:szCs w:val="24"/>
              </w:rPr>
              <w:t>Age</w:t>
            </w:r>
          </w:p>
        </w:tc>
        <w:tc>
          <w:tcPr>
            <w:tcW w:w="2434" w:type="pct"/>
          </w:tcPr>
          <w:p w14:paraId="2904613C" w14:textId="77777777" w:rsidR="00945381" w:rsidRDefault="00945381" w:rsidP="00E44381">
            <w:pPr>
              <w:spacing w:before="0" w:after="200" w:line="276" w:lineRule="auto"/>
              <w:ind w:firstLine="0"/>
              <w:rPr>
                <w:sz w:val="24"/>
                <w:szCs w:val="24"/>
              </w:rPr>
            </w:pPr>
            <w:r>
              <w:rPr>
                <w:sz w:val="24"/>
                <w:szCs w:val="24"/>
              </w:rPr>
              <w:t>Hiển thị tuổi của bệnh nhân</w:t>
            </w:r>
          </w:p>
          <w:p w14:paraId="2813038E" w14:textId="77777777" w:rsidR="00945381" w:rsidRPr="007509FD" w:rsidRDefault="00945381" w:rsidP="00E44381">
            <w:pPr>
              <w:spacing w:before="0" w:after="200" w:line="276" w:lineRule="auto"/>
              <w:ind w:firstLine="0"/>
              <w:rPr>
                <w:sz w:val="24"/>
                <w:szCs w:val="24"/>
              </w:rPr>
            </w:pPr>
            <w:r>
              <w:rPr>
                <w:sz w:val="24"/>
                <w:szCs w:val="24"/>
              </w:rPr>
              <w:t>Luôn luôn bị Disable ở màn hình này.</w:t>
            </w:r>
          </w:p>
        </w:tc>
      </w:tr>
      <w:tr w:rsidR="00945381" w:rsidRPr="005F3A75" w14:paraId="572A9721" w14:textId="77777777" w:rsidTr="000C1AA7">
        <w:tc>
          <w:tcPr>
            <w:tcW w:w="1123" w:type="pct"/>
          </w:tcPr>
          <w:p w14:paraId="40F2C8C9"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3D0D8CA1" w14:textId="77777777" w:rsidR="00945381" w:rsidRDefault="00945381" w:rsidP="00E44381">
            <w:pPr>
              <w:spacing w:before="0" w:after="200" w:line="276" w:lineRule="auto"/>
              <w:jc w:val="left"/>
              <w:rPr>
                <w:sz w:val="24"/>
                <w:szCs w:val="24"/>
              </w:rPr>
            </w:pPr>
            <w:r>
              <w:rPr>
                <w:sz w:val="24"/>
                <w:szCs w:val="24"/>
              </w:rPr>
              <w:t>Hồng Cầu</w:t>
            </w:r>
          </w:p>
        </w:tc>
        <w:tc>
          <w:tcPr>
            <w:tcW w:w="2434" w:type="pct"/>
          </w:tcPr>
          <w:p w14:paraId="4BD8CC83" w14:textId="77777777" w:rsidR="00945381" w:rsidRPr="007509FD" w:rsidRDefault="00945381" w:rsidP="00E44381">
            <w:pPr>
              <w:spacing w:before="0" w:after="200" w:line="276" w:lineRule="auto"/>
              <w:ind w:firstLine="0"/>
              <w:rPr>
                <w:sz w:val="24"/>
                <w:szCs w:val="24"/>
              </w:rPr>
            </w:pPr>
            <w:r>
              <w:rPr>
                <w:sz w:val="24"/>
                <w:szCs w:val="24"/>
              </w:rPr>
              <w:t>Check kiểu dữ liệu input là float. Nếu không phải show Warning Message “Input type not correct”</w:t>
            </w:r>
          </w:p>
        </w:tc>
      </w:tr>
      <w:tr w:rsidR="00945381" w:rsidRPr="005F3A75" w14:paraId="4743D407" w14:textId="77777777" w:rsidTr="000C1AA7">
        <w:tc>
          <w:tcPr>
            <w:tcW w:w="1123" w:type="pct"/>
          </w:tcPr>
          <w:p w14:paraId="17F4A927"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200A00AE" w14:textId="77777777" w:rsidR="00945381" w:rsidRDefault="00945381" w:rsidP="00E44381">
            <w:pPr>
              <w:spacing w:before="0" w:after="200" w:line="276" w:lineRule="auto"/>
              <w:jc w:val="left"/>
              <w:rPr>
                <w:sz w:val="24"/>
                <w:szCs w:val="24"/>
              </w:rPr>
            </w:pPr>
            <w:r>
              <w:rPr>
                <w:sz w:val="24"/>
                <w:szCs w:val="24"/>
              </w:rPr>
              <w:t>Độ phân bố hồng cầu</w:t>
            </w:r>
          </w:p>
        </w:tc>
        <w:tc>
          <w:tcPr>
            <w:tcW w:w="2434" w:type="pct"/>
          </w:tcPr>
          <w:p w14:paraId="3AC8DFF0" w14:textId="77777777" w:rsidR="00945381" w:rsidRPr="007509FD" w:rsidRDefault="00945381" w:rsidP="00E44381">
            <w:pPr>
              <w:spacing w:before="0" w:after="200" w:line="276" w:lineRule="auto"/>
              <w:ind w:firstLine="0"/>
              <w:rPr>
                <w:sz w:val="24"/>
                <w:szCs w:val="24"/>
              </w:rPr>
            </w:pPr>
            <w:r>
              <w:rPr>
                <w:sz w:val="24"/>
                <w:szCs w:val="24"/>
              </w:rPr>
              <w:t>Như trên</w:t>
            </w:r>
          </w:p>
        </w:tc>
      </w:tr>
      <w:tr w:rsidR="000C1AA7" w:rsidRPr="005F3A75" w14:paraId="4563396A" w14:textId="77777777" w:rsidTr="000C1AA7">
        <w:tc>
          <w:tcPr>
            <w:tcW w:w="1123" w:type="pct"/>
          </w:tcPr>
          <w:p w14:paraId="1029E238"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31D8315F" w14:textId="22672711" w:rsidR="00945381" w:rsidRDefault="00945381" w:rsidP="00E44381">
            <w:pPr>
              <w:spacing w:before="0" w:after="200" w:line="276" w:lineRule="auto"/>
              <w:jc w:val="left"/>
              <w:rPr>
                <w:sz w:val="24"/>
                <w:szCs w:val="24"/>
              </w:rPr>
            </w:pPr>
            <w:r>
              <w:rPr>
                <w:sz w:val="24"/>
                <w:szCs w:val="24"/>
              </w:rPr>
              <w:t xml:space="preserve">Tiểu cầu </w:t>
            </w:r>
          </w:p>
        </w:tc>
        <w:tc>
          <w:tcPr>
            <w:tcW w:w="2434" w:type="pct"/>
          </w:tcPr>
          <w:p w14:paraId="4DEAD7BD"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0C1AA7" w:rsidRPr="005F3A75" w14:paraId="0A0804D5" w14:textId="77777777" w:rsidTr="000C1AA7">
        <w:tc>
          <w:tcPr>
            <w:tcW w:w="1123" w:type="pct"/>
          </w:tcPr>
          <w:p w14:paraId="0A9E637D"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795B6CED" w14:textId="6454F9F1" w:rsidR="00945381" w:rsidRDefault="00945381" w:rsidP="00E44381">
            <w:pPr>
              <w:spacing w:before="0" w:after="200" w:line="276" w:lineRule="auto"/>
              <w:jc w:val="left"/>
              <w:rPr>
                <w:sz w:val="24"/>
                <w:szCs w:val="24"/>
              </w:rPr>
            </w:pPr>
            <w:r>
              <w:rPr>
                <w:sz w:val="24"/>
                <w:szCs w:val="24"/>
              </w:rPr>
              <w:t>Độ phân bố tiểu cầu</w:t>
            </w:r>
          </w:p>
        </w:tc>
        <w:tc>
          <w:tcPr>
            <w:tcW w:w="2434" w:type="pct"/>
          </w:tcPr>
          <w:p w14:paraId="436EBAFB"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0C1AA7" w:rsidRPr="005F3A75" w14:paraId="4D18D9CD" w14:textId="77777777" w:rsidTr="000C1AA7">
        <w:tc>
          <w:tcPr>
            <w:tcW w:w="1123" w:type="pct"/>
          </w:tcPr>
          <w:p w14:paraId="70AE0417"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5EDFE6B5" w14:textId="4E136006" w:rsidR="00945381" w:rsidRDefault="00945381" w:rsidP="00E44381">
            <w:pPr>
              <w:spacing w:before="0" w:after="200" w:line="276" w:lineRule="auto"/>
              <w:jc w:val="left"/>
              <w:rPr>
                <w:sz w:val="24"/>
                <w:szCs w:val="24"/>
              </w:rPr>
            </w:pPr>
            <w:r>
              <w:rPr>
                <w:sz w:val="24"/>
                <w:szCs w:val="24"/>
              </w:rPr>
              <w:t>Bạch cầu</w:t>
            </w:r>
          </w:p>
        </w:tc>
        <w:tc>
          <w:tcPr>
            <w:tcW w:w="2434" w:type="pct"/>
          </w:tcPr>
          <w:p w14:paraId="4EA28D70"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0C1AA7" w:rsidRPr="005F3A75" w14:paraId="55DF7F6D" w14:textId="77777777" w:rsidTr="000C1AA7">
        <w:tc>
          <w:tcPr>
            <w:tcW w:w="1123" w:type="pct"/>
          </w:tcPr>
          <w:p w14:paraId="4D687EB0"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3CD11163" w14:textId="0C418601" w:rsidR="00945381" w:rsidRDefault="00945381" w:rsidP="00945381">
            <w:pPr>
              <w:spacing w:before="0" w:after="200" w:line="276" w:lineRule="auto"/>
              <w:ind w:firstLine="0"/>
              <w:jc w:val="left"/>
              <w:rPr>
                <w:sz w:val="24"/>
                <w:szCs w:val="24"/>
              </w:rPr>
            </w:pPr>
            <w:r>
              <w:rPr>
                <w:sz w:val="24"/>
                <w:szCs w:val="24"/>
              </w:rPr>
              <w:t xml:space="preserve"> </w:t>
            </w:r>
            <w:r w:rsidR="000C1AA7">
              <w:rPr>
                <w:sz w:val="24"/>
                <w:szCs w:val="24"/>
              </w:rPr>
              <w:t xml:space="preserve">    Nhóm máu</w:t>
            </w:r>
          </w:p>
        </w:tc>
        <w:tc>
          <w:tcPr>
            <w:tcW w:w="2434" w:type="pct"/>
          </w:tcPr>
          <w:p w14:paraId="3B94C893"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0C1AA7" w:rsidRPr="005F3A75" w14:paraId="5E82D6CB" w14:textId="77777777" w:rsidTr="000C1AA7">
        <w:tc>
          <w:tcPr>
            <w:tcW w:w="1123" w:type="pct"/>
          </w:tcPr>
          <w:p w14:paraId="7A285222"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77E3E4E0" w14:textId="0A8A09DB" w:rsidR="00945381" w:rsidRDefault="000C1AA7" w:rsidP="00E44381">
            <w:pPr>
              <w:spacing w:before="0" w:after="200" w:line="276" w:lineRule="auto"/>
              <w:jc w:val="left"/>
              <w:rPr>
                <w:sz w:val="24"/>
                <w:szCs w:val="24"/>
              </w:rPr>
            </w:pPr>
            <w:r>
              <w:rPr>
                <w:sz w:val="24"/>
                <w:szCs w:val="24"/>
              </w:rPr>
              <w:t>Huyết sắc tố</w:t>
            </w:r>
          </w:p>
        </w:tc>
        <w:tc>
          <w:tcPr>
            <w:tcW w:w="2434" w:type="pct"/>
          </w:tcPr>
          <w:p w14:paraId="7CD04F65"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0C1AA7" w:rsidRPr="005F3A75" w14:paraId="672A7A49" w14:textId="77777777" w:rsidTr="000C1AA7">
        <w:tc>
          <w:tcPr>
            <w:tcW w:w="1123" w:type="pct"/>
          </w:tcPr>
          <w:p w14:paraId="5C770263"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5CA3653B" w14:textId="0186692E" w:rsidR="00945381" w:rsidRDefault="000C1AA7" w:rsidP="000C1AA7">
            <w:pPr>
              <w:spacing w:before="0" w:after="200" w:line="276" w:lineRule="auto"/>
              <w:ind w:firstLine="0"/>
              <w:jc w:val="left"/>
              <w:rPr>
                <w:sz w:val="24"/>
                <w:szCs w:val="24"/>
              </w:rPr>
            </w:pPr>
            <w:r>
              <w:rPr>
                <w:sz w:val="24"/>
                <w:szCs w:val="24"/>
              </w:rPr>
              <w:t xml:space="preserve">     MCV</w:t>
            </w:r>
          </w:p>
        </w:tc>
        <w:tc>
          <w:tcPr>
            <w:tcW w:w="2434" w:type="pct"/>
          </w:tcPr>
          <w:p w14:paraId="036F7D67"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0C1AA7" w:rsidRPr="005F3A75" w14:paraId="49D3F3F1" w14:textId="77777777" w:rsidTr="000C1AA7">
        <w:tc>
          <w:tcPr>
            <w:tcW w:w="1123" w:type="pct"/>
          </w:tcPr>
          <w:p w14:paraId="63A22041"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5DBC405E" w14:textId="75A68926" w:rsidR="00945381" w:rsidRDefault="000C1AA7" w:rsidP="00E44381">
            <w:pPr>
              <w:spacing w:before="0" w:after="200" w:line="276" w:lineRule="auto"/>
              <w:jc w:val="left"/>
              <w:rPr>
                <w:sz w:val="24"/>
                <w:szCs w:val="24"/>
              </w:rPr>
            </w:pPr>
            <w:r>
              <w:rPr>
                <w:sz w:val="24"/>
                <w:szCs w:val="24"/>
              </w:rPr>
              <w:t>MCN</w:t>
            </w:r>
          </w:p>
        </w:tc>
        <w:tc>
          <w:tcPr>
            <w:tcW w:w="2434" w:type="pct"/>
          </w:tcPr>
          <w:p w14:paraId="19FE3F6D"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r w:rsidR="000C1AA7" w:rsidRPr="005F3A75" w14:paraId="362C0508" w14:textId="77777777" w:rsidTr="000C1AA7">
        <w:tc>
          <w:tcPr>
            <w:tcW w:w="1123" w:type="pct"/>
          </w:tcPr>
          <w:p w14:paraId="634238FE" w14:textId="77777777" w:rsidR="00945381" w:rsidRDefault="00945381" w:rsidP="00E44381">
            <w:pPr>
              <w:spacing w:before="0" w:after="200" w:line="276" w:lineRule="auto"/>
              <w:jc w:val="center"/>
              <w:rPr>
                <w:sz w:val="24"/>
                <w:szCs w:val="24"/>
              </w:rPr>
            </w:pPr>
            <w:r>
              <w:rPr>
                <w:sz w:val="24"/>
                <w:szCs w:val="24"/>
              </w:rPr>
              <w:t>TextBox</w:t>
            </w:r>
          </w:p>
        </w:tc>
        <w:tc>
          <w:tcPr>
            <w:tcW w:w="1443" w:type="pct"/>
          </w:tcPr>
          <w:p w14:paraId="7E915D4F" w14:textId="552B7473" w:rsidR="00945381" w:rsidRDefault="000C1AA7" w:rsidP="00E44381">
            <w:pPr>
              <w:spacing w:before="0" w:after="200" w:line="276" w:lineRule="auto"/>
              <w:jc w:val="left"/>
              <w:rPr>
                <w:sz w:val="24"/>
                <w:szCs w:val="24"/>
              </w:rPr>
            </w:pPr>
            <w:r>
              <w:rPr>
                <w:sz w:val="24"/>
                <w:szCs w:val="24"/>
              </w:rPr>
              <w:t>MCNC</w:t>
            </w:r>
          </w:p>
        </w:tc>
        <w:tc>
          <w:tcPr>
            <w:tcW w:w="2434" w:type="pct"/>
          </w:tcPr>
          <w:p w14:paraId="29B59543" w14:textId="77777777" w:rsidR="00945381" w:rsidRPr="007509FD" w:rsidRDefault="00945381" w:rsidP="00E44381">
            <w:pPr>
              <w:spacing w:before="0" w:after="200" w:line="276" w:lineRule="auto"/>
              <w:ind w:firstLine="0"/>
              <w:rPr>
                <w:sz w:val="24"/>
                <w:szCs w:val="24"/>
              </w:rPr>
            </w:pPr>
            <w:r w:rsidRPr="00A90203">
              <w:rPr>
                <w:sz w:val="24"/>
                <w:szCs w:val="24"/>
              </w:rPr>
              <w:t>Như trên</w:t>
            </w:r>
          </w:p>
        </w:tc>
      </w:tr>
    </w:tbl>
    <w:p w14:paraId="44B8FD14" w14:textId="77777777" w:rsidR="00945381" w:rsidRDefault="00945381" w:rsidP="00945381"/>
    <w:p w14:paraId="325C5CFA" w14:textId="77777777" w:rsidR="003163C6" w:rsidRPr="003163C6" w:rsidRDefault="003163C6" w:rsidP="003163C6"/>
    <w:p w14:paraId="1391F1CE" w14:textId="6850D9C6" w:rsidR="003163C6" w:rsidRDefault="003163C6" w:rsidP="003163C6">
      <w:pPr>
        <w:pStyle w:val="Heading3"/>
      </w:pPr>
      <w:r>
        <w:t xml:space="preserve">Màn hình </w:t>
      </w:r>
      <w:r>
        <w:t>HealthCheck</w:t>
      </w:r>
      <w:r>
        <w:t>Screen</w:t>
      </w:r>
    </w:p>
    <w:p w14:paraId="4F2B5A31" w14:textId="77777777" w:rsidR="003163C6" w:rsidRPr="003163C6" w:rsidRDefault="003163C6" w:rsidP="003163C6"/>
    <w:p w14:paraId="4B122652" w14:textId="3A3E8F7B" w:rsidR="003163C6" w:rsidRDefault="003163C6" w:rsidP="004A2489">
      <w:pPr>
        <w:pStyle w:val="Heading3"/>
      </w:pPr>
      <w:r>
        <w:t xml:space="preserve">Màn hình </w:t>
      </w:r>
      <w:r>
        <w:t>ChartResultScreen</w:t>
      </w:r>
    </w:p>
    <w:p w14:paraId="1BEA7679" w14:textId="77777777" w:rsidR="00F92869" w:rsidRPr="00993505" w:rsidRDefault="00F92869" w:rsidP="00F92869">
      <w:pPr>
        <w:ind w:firstLine="0"/>
      </w:pPr>
    </w:p>
    <w:p w14:paraId="3007D87C" w14:textId="4CABBB0F" w:rsidR="002F7CFA" w:rsidRPr="00230613" w:rsidRDefault="002F7CFA" w:rsidP="00230613">
      <w:pPr>
        <w:pStyle w:val="Heading2"/>
      </w:pPr>
      <w:bookmarkStart w:id="66" w:name="_Toc140180456"/>
      <w:r w:rsidRPr="00230613">
        <w:t>Đánh giá kết quả</w:t>
      </w:r>
      <w:bookmarkEnd w:id="66"/>
    </w:p>
    <w:p w14:paraId="0200F851" w14:textId="453A53BA" w:rsidR="00230613" w:rsidRPr="00230613" w:rsidRDefault="00230613" w:rsidP="00230613">
      <w:pPr>
        <w:widowControl w:val="0"/>
        <w:autoSpaceDE w:val="0"/>
        <w:autoSpaceDN w:val="0"/>
        <w:spacing w:before="0" w:after="0" w:line="240" w:lineRule="auto"/>
        <w:ind w:firstLine="0"/>
        <w:jc w:val="left"/>
      </w:pPr>
      <w:r>
        <w:br w:type="page"/>
      </w:r>
    </w:p>
    <w:p w14:paraId="36BCB207" w14:textId="6A8DFC8B" w:rsidR="00B041C9" w:rsidRDefault="00B041C9" w:rsidP="00230613">
      <w:pPr>
        <w:pStyle w:val="Heading1"/>
      </w:pPr>
      <w:bookmarkStart w:id="67" w:name="_Toc131955679"/>
      <w:bookmarkStart w:id="68" w:name="_Toc140180457"/>
      <w:r w:rsidRPr="00A41D61">
        <w:lastRenderedPageBreak/>
        <w:t>TỔNG KẾT VÀ PHÁT TRIỀN</w:t>
      </w:r>
      <w:bookmarkEnd w:id="67"/>
      <w:bookmarkEnd w:id="68"/>
    </w:p>
    <w:p w14:paraId="73D92583" w14:textId="23C9728A" w:rsidR="00B041C9" w:rsidRPr="000C5E6A" w:rsidRDefault="00B041C9" w:rsidP="00230613">
      <w:pPr>
        <w:pStyle w:val="Heading2"/>
        <w:rPr>
          <w:lang w:val="fr-FR"/>
        </w:rPr>
      </w:pPr>
      <w:bookmarkStart w:id="69" w:name="_Toc131955680"/>
      <w:bookmarkStart w:id="70" w:name="_Toc140180458"/>
      <w:r w:rsidRPr="000C5E6A">
        <w:rPr>
          <w:lang w:val="fr-FR"/>
        </w:rPr>
        <w:t xml:space="preserve"> Kết quả đạt được</w:t>
      </w:r>
      <w:bookmarkEnd w:id="69"/>
      <w:bookmarkEnd w:id="70"/>
    </w:p>
    <w:p w14:paraId="77DC38DF" w14:textId="023BE636" w:rsidR="00B041C9" w:rsidRPr="000C5E6A" w:rsidRDefault="00B041C9" w:rsidP="00230613">
      <w:pPr>
        <w:pStyle w:val="Heading2"/>
        <w:rPr>
          <w:lang w:val="fr-FR"/>
        </w:rPr>
      </w:pPr>
      <w:bookmarkStart w:id="71" w:name="_Toc45482917"/>
      <w:bookmarkStart w:id="72" w:name="_Toc45988659"/>
      <w:bookmarkStart w:id="73" w:name="_Toc131955681"/>
      <w:bookmarkStart w:id="74" w:name="_Toc140180459"/>
      <w:r w:rsidRPr="000C5E6A">
        <w:rPr>
          <w:lang w:val="fr-FR"/>
        </w:rPr>
        <w:t xml:space="preserve"> Phần hạn chế của đề tài</w:t>
      </w:r>
      <w:bookmarkEnd w:id="71"/>
      <w:bookmarkEnd w:id="72"/>
      <w:bookmarkEnd w:id="73"/>
      <w:bookmarkEnd w:id="74"/>
    </w:p>
    <w:p w14:paraId="02A968F8" w14:textId="4CD164A2" w:rsidR="004D16AA" w:rsidRDefault="00B041C9" w:rsidP="00230613">
      <w:pPr>
        <w:pStyle w:val="Heading2"/>
        <w:rPr>
          <w:lang w:val="fr-FR"/>
        </w:rPr>
      </w:pPr>
      <w:bookmarkStart w:id="75" w:name="_Toc45482918"/>
      <w:bookmarkStart w:id="76" w:name="_Toc45988660"/>
      <w:bookmarkStart w:id="77" w:name="_Toc131955682"/>
      <w:bookmarkStart w:id="78" w:name="_Toc140180460"/>
      <w:r w:rsidRPr="000C5E6A">
        <w:rPr>
          <w:lang w:val="fr-FR"/>
        </w:rPr>
        <w:t xml:space="preserve"> Hướng phát triển</w:t>
      </w:r>
      <w:bookmarkEnd w:id="75"/>
      <w:bookmarkEnd w:id="76"/>
      <w:bookmarkEnd w:id="77"/>
      <w:bookmarkEnd w:id="78"/>
    </w:p>
    <w:p w14:paraId="6DE93775" w14:textId="6DB1B818" w:rsidR="00230613" w:rsidRPr="00230613" w:rsidRDefault="00230613" w:rsidP="00230613">
      <w:pPr>
        <w:widowControl w:val="0"/>
        <w:autoSpaceDE w:val="0"/>
        <w:autoSpaceDN w:val="0"/>
        <w:spacing w:before="0" w:after="0" w:line="240" w:lineRule="auto"/>
        <w:ind w:firstLine="0"/>
        <w:jc w:val="left"/>
        <w:rPr>
          <w:lang w:val="fr-FR"/>
        </w:rPr>
      </w:pPr>
      <w:r>
        <w:rPr>
          <w:lang w:val="fr-FR"/>
        </w:rPr>
        <w:br w:type="page"/>
      </w:r>
    </w:p>
    <w:p w14:paraId="382CA3B2" w14:textId="336F4F90" w:rsidR="004D16AA" w:rsidRPr="000C5E6A" w:rsidRDefault="00D63F8D" w:rsidP="00230613">
      <w:pPr>
        <w:pStyle w:val="Heading1"/>
        <w:numPr>
          <w:ilvl w:val="0"/>
          <w:numId w:val="0"/>
        </w:numPr>
      </w:pPr>
      <w:bookmarkStart w:id="79" w:name="_Toc140180461"/>
      <w:r>
        <w:lastRenderedPageBreak/>
        <w:t xml:space="preserve"> </w:t>
      </w:r>
      <w:r w:rsidR="004F097A" w:rsidRPr="000C5E6A">
        <w:t>Kết</w:t>
      </w:r>
      <w:r w:rsidR="004F097A" w:rsidRPr="000C5E6A">
        <w:rPr>
          <w:spacing w:val="-1"/>
        </w:rPr>
        <w:t xml:space="preserve"> </w:t>
      </w:r>
      <w:r w:rsidR="004F097A" w:rsidRPr="000C5E6A">
        <w:t>luận</w:t>
      </w:r>
      <w:r w:rsidR="004F097A" w:rsidRPr="000C5E6A">
        <w:rPr>
          <w:spacing w:val="-1"/>
        </w:rPr>
        <w:t xml:space="preserve"> </w:t>
      </w:r>
      <w:r w:rsidR="004F097A" w:rsidRPr="000C5E6A">
        <w:t>chung</w:t>
      </w:r>
      <w:bookmarkEnd w:id="79"/>
    </w:p>
    <w:p w14:paraId="2390C6F3" w14:textId="3391253A" w:rsidR="004D16AA" w:rsidRPr="000C5E6A" w:rsidRDefault="004F097A">
      <w:pPr>
        <w:pStyle w:val="BodyText"/>
        <w:spacing w:before="241" w:line="345" w:lineRule="auto"/>
        <w:ind w:left="219" w:right="235"/>
      </w:pPr>
      <w:r w:rsidRPr="000C5E6A">
        <w:t>Sau quá trình tìm hiểu, phân tích, thiết</w:t>
      </w:r>
      <w:r w:rsidRPr="000C5E6A">
        <w:rPr>
          <w:spacing w:val="1"/>
        </w:rPr>
        <w:t xml:space="preserve"> </w:t>
      </w:r>
      <w:r w:rsidRPr="000C5E6A">
        <w:t>kế</w:t>
      </w:r>
      <w:r w:rsidRPr="000C5E6A">
        <w:rPr>
          <w:spacing w:val="1"/>
        </w:rPr>
        <w:t xml:space="preserve"> </w:t>
      </w:r>
      <w:r w:rsidRPr="000C5E6A">
        <w:t>và</w:t>
      </w:r>
      <w:r w:rsidRPr="000C5E6A">
        <w:rPr>
          <w:spacing w:val="1"/>
        </w:rPr>
        <w:t xml:space="preserve"> </w:t>
      </w:r>
      <w:r w:rsidRPr="000C5E6A">
        <w:t>triển khai</w:t>
      </w:r>
      <w:r w:rsidRPr="000C5E6A">
        <w:rPr>
          <w:spacing w:val="1"/>
        </w:rPr>
        <w:t xml:space="preserve"> </w:t>
      </w:r>
      <w:r w:rsidRPr="000C5E6A">
        <w:t>xậy dựng,</w:t>
      </w:r>
      <w:r w:rsidRPr="000C5E6A">
        <w:rPr>
          <w:spacing w:val="1"/>
        </w:rPr>
        <w:t xml:space="preserve"> </w:t>
      </w:r>
      <w:r w:rsidRPr="000C5E6A">
        <w:t>hệ thống</w:t>
      </w:r>
      <w:r w:rsidRPr="000C5E6A">
        <w:rPr>
          <w:spacing w:val="65"/>
        </w:rPr>
        <w:t xml:space="preserve"> </w:t>
      </w:r>
      <w:r w:rsidRPr="000C5E6A">
        <w:t>quản lý</w:t>
      </w:r>
      <w:r w:rsidRPr="000C5E6A">
        <w:rPr>
          <w:spacing w:val="1"/>
        </w:rPr>
        <w:t xml:space="preserve"> </w:t>
      </w:r>
      <w:r w:rsidRPr="000C5E6A">
        <w:t>thiết bị y tế hoạt động trên Window đã cơ bản được hoàn thành</w:t>
      </w:r>
      <w:r w:rsidRPr="000C5E6A">
        <w:rPr>
          <w:spacing w:val="-62"/>
        </w:rPr>
        <w:t xml:space="preserve"> </w:t>
      </w:r>
      <w:r w:rsidRPr="000C5E6A">
        <w:t>được</w:t>
      </w:r>
      <w:r w:rsidRPr="000C5E6A">
        <w:rPr>
          <w:spacing w:val="24"/>
        </w:rPr>
        <w:t xml:space="preserve"> </w:t>
      </w:r>
      <w:r w:rsidRPr="000C5E6A">
        <w:t>xử</w:t>
      </w:r>
      <w:r w:rsidRPr="000C5E6A">
        <w:rPr>
          <w:spacing w:val="26"/>
        </w:rPr>
        <w:t xml:space="preserve"> </w:t>
      </w:r>
      <w:r w:rsidRPr="000C5E6A">
        <w:t>lý</w:t>
      </w:r>
      <w:r w:rsidRPr="000C5E6A">
        <w:rPr>
          <w:spacing w:val="24"/>
        </w:rPr>
        <w:t xml:space="preserve"> </w:t>
      </w:r>
      <w:r w:rsidRPr="000C5E6A">
        <w:t>và</w:t>
      </w:r>
      <w:r w:rsidRPr="000C5E6A">
        <w:rPr>
          <w:spacing w:val="24"/>
        </w:rPr>
        <w:t xml:space="preserve"> </w:t>
      </w:r>
      <w:r w:rsidRPr="000C5E6A">
        <w:t>lưu</w:t>
      </w:r>
      <w:r w:rsidRPr="000C5E6A">
        <w:rPr>
          <w:spacing w:val="24"/>
        </w:rPr>
        <w:t xml:space="preserve"> </w:t>
      </w:r>
      <w:r w:rsidRPr="000C5E6A">
        <w:t>trữ</w:t>
      </w:r>
      <w:r w:rsidRPr="000C5E6A">
        <w:rPr>
          <w:spacing w:val="25"/>
        </w:rPr>
        <w:t xml:space="preserve"> </w:t>
      </w:r>
      <w:r w:rsidRPr="000C5E6A">
        <w:t>thông</w:t>
      </w:r>
      <w:r w:rsidRPr="000C5E6A">
        <w:rPr>
          <w:spacing w:val="24"/>
        </w:rPr>
        <w:t xml:space="preserve"> </w:t>
      </w:r>
      <w:r w:rsidRPr="000C5E6A">
        <w:t>tin.</w:t>
      </w:r>
      <w:r w:rsidRPr="000C5E6A">
        <w:rPr>
          <w:spacing w:val="24"/>
        </w:rPr>
        <w:t xml:space="preserve"> </w:t>
      </w:r>
      <w:r w:rsidRPr="000C5E6A">
        <w:t>Hệ</w:t>
      </w:r>
      <w:r w:rsidRPr="000C5E6A">
        <w:rPr>
          <w:spacing w:val="25"/>
        </w:rPr>
        <w:t xml:space="preserve"> </w:t>
      </w:r>
      <w:r w:rsidRPr="000C5E6A">
        <w:t>thống</w:t>
      </w:r>
      <w:r w:rsidRPr="000C5E6A">
        <w:rPr>
          <w:spacing w:val="23"/>
        </w:rPr>
        <w:t xml:space="preserve"> </w:t>
      </w:r>
      <w:r w:rsidRPr="000C5E6A">
        <w:t>mang</w:t>
      </w:r>
      <w:r w:rsidRPr="000C5E6A">
        <w:rPr>
          <w:spacing w:val="27"/>
        </w:rPr>
        <w:t xml:space="preserve"> </w:t>
      </w:r>
      <w:r w:rsidRPr="000C5E6A">
        <w:t>lại</w:t>
      </w:r>
      <w:r w:rsidRPr="000C5E6A">
        <w:rPr>
          <w:spacing w:val="25"/>
        </w:rPr>
        <w:t xml:space="preserve"> </w:t>
      </w:r>
      <w:r w:rsidRPr="000C5E6A">
        <w:t>hiệu</w:t>
      </w:r>
      <w:r w:rsidRPr="000C5E6A">
        <w:rPr>
          <w:spacing w:val="23"/>
        </w:rPr>
        <w:t xml:space="preserve"> </w:t>
      </w:r>
      <w:r w:rsidRPr="000C5E6A">
        <w:t>quả</w:t>
      </w:r>
      <w:r w:rsidRPr="000C5E6A">
        <w:rPr>
          <w:spacing w:val="25"/>
        </w:rPr>
        <w:t xml:space="preserve"> </w:t>
      </w:r>
      <w:r w:rsidRPr="000C5E6A">
        <w:t>nhất</w:t>
      </w:r>
      <w:r w:rsidRPr="000C5E6A">
        <w:rPr>
          <w:spacing w:val="-63"/>
        </w:rPr>
        <w:t xml:space="preserve"> </w:t>
      </w:r>
      <w:r w:rsidRPr="000C5E6A">
        <w:t>định</w:t>
      </w:r>
      <w:r w:rsidRPr="000C5E6A">
        <w:rPr>
          <w:spacing w:val="-2"/>
        </w:rPr>
        <w:t xml:space="preserve"> </w:t>
      </w:r>
      <w:r w:rsidRPr="000C5E6A">
        <w:t>trong</w:t>
      </w:r>
      <w:r w:rsidRPr="000C5E6A">
        <w:rPr>
          <w:spacing w:val="1"/>
        </w:rPr>
        <w:t xml:space="preserve"> </w:t>
      </w:r>
      <w:r w:rsidRPr="000C5E6A">
        <w:t>việc</w:t>
      </w:r>
      <w:r w:rsidRPr="000C5E6A">
        <w:rPr>
          <w:spacing w:val="-1"/>
        </w:rPr>
        <w:t xml:space="preserve"> </w:t>
      </w:r>
      <w:r w:rsidRPr="000C5E6A">
        <w:t>quản</w:t>
      </w:r>
      <w:r w:rsidRPr="000C5E6A">
        <w:rPr>
          <w:spacing w:val="-1"/>
        </w:rPr>
        <w:t xml:space="preserve"> </w:t>
      </w:r>
      <w:r w:rsidRPr="000C5E6A">
        <w:t>lý các</w:t>
      </w:r>
      <w:r w:rsidRPr="000C5E6A">
        <w:rPr>
          <w:spacing w:val="-1"/>
        </w:rPr>
        <w:t xml:space="preserve"> </w:t>
      </w:r>
      <w:r w:rsidRPr="000C5E6A">
        <w:t>thiết</w:t>
      </w:r>
      <w:r w:rsidRPr="000C5E6A">
        <w:rPr>
          <w:spacing w:val="-1"/>
        </w:rPr>
        <w:t xml:space="preserve"> </w:t>
      </w:r>
      <w:r w:rsidRPr="000C5E6A">
        <w:t>bị</w:t>
      </w:r>
      <w:r w:rsidRPr="000C5E6A">
        <w:rPr>
          <w:spacing w:val="1"/>
        </w:rPr>
        <w:t xml:space="preserve"> </w:t>
      </w:r>
      <w:r w:rsidRPr="000C5E6A">
        <w:t>y</w:t>
      </w:r>
      <w:r w:rsidRPr="000C5E6A">
        <w:rPr>
          <w:spacing w:val="-1"/>
        </w:rPr>
        <w:t xml:space="preserve"> </w:t>
      </w:r>
      <w:r w:rsidRPr="000C5E6A">
        <w:t>tế</w:t>
      </w:r>
      <w:r w:rsidRPr="000C5E6A">
        <w:rPr>
          <w:spacing w:val="-2"/>
        </w:rPr>
        <w:t xml:space="preserve"> </w:t>
      </w:r>
      <w:r w:rsidRPr="000C5E6A">
        <w:t>trong</w:t>
      </w:r>
      <w:r w:rsidRPr="000C5E6A">
        <w:rPr>
          <w:spacing w:val="1"/>
        </w:rPr>
        <w:t xml:space="preserve"> </w:t>
      </w:r>
      <w:r w:rsidRPr="000C5E6A">
        <w:t>bệnh</w:t>
      </w:r>
      <w:r w:rsidRPr="000C5E6A">
        <w:rPr>
          <w:spacing w:val="-2"/>
        </w:rPr>
        <w:t xml:space="preserve"> </w:t>
      </w:r>
      <w:r w:rsidRPr="000C5E6A">
        <w:t>viện</w:t>
      </w:r>
      <w:r w:rsidRPr="000C5E6A">
        <w:rPr>
          <w:spacing w:val="-1"/>
        </w:rPr>
        <w:t xml:space="preserve"> </w:t>
      </w:r>
      <w:r w:rsidRPr="000C5E6A">
        <w:t>hay</w:t>
      </w:r>
      <w:r w:rsidRPr="000C5E6A">
        <w:rPr>
          <w:spacing w:val="-1"/>
        </w:rPr>
        <w:t xml:space="preserve"> </w:t>
      </w:r>
      <w:r w:rsidRPr="000C5E6A">
        <w:t>các</w:t>
      </w:r>
      <w:r w:rsidRPr="000C5E6A">
        <w:rPr>
          <w:spacing w:val="-2"/>
        </w:rPr>
        <w:t xml:space="preserve"> </w:t>
      </w:r>
      <w:r w:rsidRPr="000C5E6A">
        <w:t>phòng</w:t>
      </w:r>
      <w:r w:rsidRPr="000C5E6A">
        <w:rPr>
          <w:spacing w:val="-1"/>
        </w:rPr>
        <w:t xml:space="preserve"> </w:t>
      </w:r>
      <w:r w:rsidRPr="000C5E6A">
        <w:t>khám.</w:t>
      </w:r>
    </w:p>
    <w:p w14:paraId="042D163F" w14:textId="5C3D1568" w:rsidR="004D16AA" w:rsidRPr="000C5E6A" w:rsidRDefault="004F097A">
      <w:pPr>
        <w:pStyle w:val="BodyText"/>
        <w:spacing w:before="127" w:line="345" w:lineRule="auto"/>
        <w:ind w:left="219" w:right="233"/>
      </w:pPr>
      <w:r w:rsidRPr="000C5E6A">
        <w:t>WindowApp có giao diện thân thiện với người dùng, dễ thực hiện các thao tác quản lý</w:t>
      </w:r>
      <w:r w:rsidRPr="000C5E6A">
        <w:rPr>
          <w:spacing w:val="1"/>
        </w:rPr>
        <w:t xml:space="preserve"> </w:t>
      </w:r>
      <w:r w:rsidRPr="000C5E6A">
        <w:t>thiết</w:t>
      </w:r>
      <w:r w:rsidRPr="000C5E6A">
        <w:rPr>
          <w:spacing w:val="-2"/>
        </w:rPr>
        <w:t xml:space="preserve"> </w:t>
      </w:r>
      <w:r w:rsidRPr="000C5E6A">
        <w:t>bị.</w:t>
      </w:r>
      <w:r w:rsidRPr="000C5E6A">
        <w:rPr>
          <w:spacing w:val="-2"/>
        </w:rPr>
        <w:t xml:space="preserve"> </w:t>
      </w:r>
      <w:r w:rsidRPr="000C5E6A">
        <w:t>Server</w:t>
      </w:r>
      <w:r w:rsidRPr="000C5E6A">
        <w:rPr>
          <w:spacing w:val="-1"/>
        </w:rPr>
        <w:t xml:space="preserve"> </w:t>
      </w:r>
      <w:r w:rsidRPr="000C5E6A">
        <w:t>chạy</w:t>
      </w:r>
      <w:r w:rsidRPr="000C5E6A">
        <w:rPr>
          <w:spacing w:val="1"/>
        </w:rPr>
        <w:t xml:space="preserve"> </w:t>
      </w:r>
      <w:r w:rsidRPr="000C5E6A">
        <w:t>ổn</w:t>
      </w:r>
      <w:r w:rsidRPr="000C5E6A">
        <w:rPr>
          <w:spacing w:val="1"/>
        </w:rPr>
        <w:t xml:space="preserve"> </w:t>
      </w:r>
      <w:r w:rsidRPr="000C5E6A">
        <w:t>định.</w:t>
      </w:r>
      <w:r w:rsidRPr="000C5E6A">
        <w:rPr>
          <w:spacing w:val="-2"/>
        </w:rPr>
        <w:t xml:space="preserve"> </w:t>
      </w:r>
    </w:p>
    <w:p w14:paraId="50BB2AAE" w14:textId="77777777" w:rsidR="004D16AA" w:rsidRPr="000C5E6A" w:rsidRDefault="004F097A">
      <w:pPr>
        <w:pStyle w:val="BodyText"/>
        <w:spacing w:before="122" w:line="345" w:lineRule="auto"/>
        <w:ind w:left="219" w:right="234"/>
      </w:pPr>
      <w:r w:rsidRPr="000C5E6A">
        <w:t>Trong thời gian tới, các thành phần của hệ thống được hoàn thiện về chức năng và</w:t>
      </w:r>
      <w:r w:rsidRPr="000C5E6A">
        <w:rPr>
          <w:spacing w:val="1"/>
        </w:rPr>
        <w:t xml:space="preserve"> </w:t>
      </w:r>
      <w:r w:rsidRPr="000C5E6A">
        <w:t>được</w:t>
      </w:r>
      <w:r w:rsidRPr="000C5E6A">
        <w:rPr>
          <w:spacing w:val="-1"/>
        </w:rPr>
        <w:t xml:space="preserve"> </w:t>
      </w:r>
      <w:r w:rsidRPr="000C5E6A">
        <w:t>tối</w:t>
      </w:r>
      <w:r w:rsidRPr="000C5E6A">
        <w:rPr>
          <w:spacing w:val="-1"/>
        </w:rPr>
        <w:t xml:space="preserve"> </w:t>
      </w:r>
      <w:r w:rsidRPr="000C5E6A">
        <w:t>ưu</w:t>
      </w:r>
      <w:r w:rsidRPr="000C5E6A">
        <w:rPr>
          <w:spacing w:val="-1"/>
        </w:rPr>
        <w:t xml:space="preserve"> </w:t>
      </w:r>
      <w:r w:rsidRPr="000C5E6A">
        <w:t>để</w:t>
      </w:r>
      <w:r w:rsidRPr="000C5E6A">
        <w:rPr>
          <w:spacing w:val="-1"/>
        </w:rPr>
        <w:t xml:space="preserve"> </w:t>
      </w:r>
      <w:r w:rsidRPr="000C5E6A">
        <w:t>đáp ứng</w:t>
      </w:r>
      <w:r w:rsidRPr="000C5E6A">
        <w:rPr>
          <w:spacing w:val="1"/>
        </w:rPr>
        <w:t xml:space="preserve"> </w:t>
      </w:r>
      <w:r w:rsidRPr="000C5E6A">
        <w:t>với</w:t>
      </w:r>
      <w:r w:rsidRPr="000C5E6A">
        <w:rPr>
          <w:spacing w:val="-2"/>
        </w:rPr>
        <w:t xml:space="preserve"> </w:t>
      </w:r>
      <w:r w:rsidRPr="000C5E6A">
        <w:t>nhu</w:t>
      </w:r>
      <w:r w:rsidRPr="000C5E6A">
        <w:rPr>
          <w:spacing w:val="-1"/>
        </w:rPr>
        <w:t xml:space="preserve"> </w:t>
      </w:r>
      <w:r w:rsidRPr="000C5E6A">
        <w:t>cầu</w:t>
      </w:r>
      <w:r w:rsidRPr="000C5E6A">
        <w:rPr>
          <w:spacing w:val="-1"/>
        </w:rPr>
        <w:t xml:space="preserve"> </w:t>
      </w:r>
      <w:r w:rsidRPr="000C5E6A">
        <w:t>thực tế.</w:t>
      </w:r>
    </w:p>
    <w:p w14:paraId="71B98788" w14:textId="618473BF" w:rsidR="002F7CFA" w:rsidRPr="002F7CFA" w:rsidRDefault="002F7CFA" w:rsidP="00CB0855">
      <w:pPr>
        <w:spacing w:line="345" w:lineRule="auto"/>
        <w:sectPr w:rsidR="002F7CFA" w:rsidRPr="002F7CFA" w:rsidSect="009C19A0">
          <w:footerReference w:type="default" r:id="rId40"/>
          <w:pgSz w:w="11910" w:h="16840"/>
          <w:pgMar w:top="1100" w:right="900" w:bottom="1120" w:left="1480" w:header="0" w:footer="936" w:gutter="0"/>
          <w:pgNumType w:start="1"/>
          <w:cols w:space="720"/>
        </w:sectPr>
      </w:pPr>
    </w:p>
    <w:p w14:paraId="260C1AC2" w14:textId="77777777" w:rsidR="004D16AA" w:rsidRPr="000C5E6A" w:rsidRDefault="004F097A" w:rsidP="002F7CFA">
      <w:pPr>
        <w:pStyle w:val="Heading1"/>
      </w:pPr>
      <w:bookmarkStart w:id="80" w:name="_Toc140180462"/>
      <w:r w:rsidRPr="000C5E6A">
        <w:lastRenderedPageBreak/>
        <w:t>TÀI</w:t>
      </w:r>
      <w:r w:rsidRPr="000C5E6A">
        <w:rPr>
          <w:spacing w:val="-2"/>
        </w:rPr>
        <w:t xml:space="preserve"> </w:t>
      </w:r>
      <w:r w:rsidRPr="000C5E6A">
        <w:t>LIỆU</w:t>
      </w:r>
      <w:r w:rsidRPr="000C5E6A">
        <w:rPr>
          <w:spacing w:val="-8"/>
        </w:rPr>
        <w:t xml:space="preserve"> </w:t>
      </w:r>
      <w:r w:rsidRPr="000C5E6A">
        <w:t>THAM</w:t>
      </w:r>
      <w:r w:rsidRPr="000C5E6A">
        <w:rPr>
          <w:spacing w:val="-1"/>
        </w:rPr>
        <w:t xml:space="preserve"> </w:t>
      </w:r>
      <w:r w:rsidRPr="000C5E6A">
        <w:t>KHẢO</w:t>
      </w:r>
      <w:bookmarkEnd w:id="80"/>
    </w:p>
    <w:p w14:paraId="396B55ED" w14:textId="77777777" w:rsidR="004D16AA" w:rsidRPr="000C5E6A" w:rsidRDefault="004D16AA" w:rsidP="00CB0855">
      <w:pPr>
        <w:pStyle w:val="BodyText"/>
        <w:rPr>
          <w:b/>
          <w:sz w:val="34"/>
        </w:rPr>
      </w:pPr>
    </w:p>
    <w:p w14:paraId="65CC2995" w14:textId="77777777" w:rsidR="004D16AA" w:rsidRPr="000C5E6A" w:rsidRDefault="004D16AA" w:rsidP="00CB0855">
      <w:pPr>
        <w:pStyle w:val="BodyText"/>
        <w:spacing w:before="3"/>
        <w:rPr>
          <w:b/>
          <w:sz w:val="39"/>
        </w:rPr>
      </w:pPr>
    </w:p>
    <w:p w14:paraId="646413B7" w14:textId="77777777" w:rsidR="004D16AA" w:rsidRPr="000C5E6A" w:rsidRDefault="004F097A" w:rsidP="002F7CFA">
      <w:pPr>
        <w:pStyle w:val="ListParagraph"/>
        <w:numPr>
          <w:ilvl w:val="0"/>
          <w:numId w:val="1"/>
        </w:numPr>
        <w:tabs>
          <w:tab w:val="left" w:pos="1005"/>
        </w:tabs>
        <w:ind w:left="0" w:hanging="426"/>
        <w:jc w:val="left"/>
      </w:pPr>
      <w:r w:rsidRPr="000C5E6A">
        <w:rPr>
          <w:i/>
        </w:rPr>
        <w:t>Cơ</w:t>
      </w:r>
      <w:r w:rsidRPr="000C5E6A">
        <w:rPr>
          <w:i/>
          <w:spacing w:val="-5"/>
        </w:rPr>
        <w:t xml:space="preserve"> </w:t>
      </w:r>
      <w:r w:rsidRPr="000C5E6A">
        <w:rPr>
          <w:i/>
        </w:rPr>
        <w:t>sở</w:t>
      </w:r>
      <w:r w:rsidRPr="000C5E6A">
        <w:rPr>
          <w:i/>
          <w:spacing w:val="-3"/>
        </w:rPr>
        <w:t xml:space="preserve"> </w:t>
      </w:r>
      <w:r w:rsidRPr="000C5E6A">
        <w:rPr>
          <w:i/>
        </w:rPr>
        <w:t>dữ</w:t>
      </w:r>
      <w:r w:rsidRPr="000C5E6A">
        <w:rPr>
          <w:i/>
          <w:spacing w:val="-3"/>
        </w:rPr>
        <w:t xml:space="preserve"> </w:t>
      </w:r>
      <w:r w:rsidRPr="000C5E6A">
        <w:rPr>
          <w:i/>
        </w:rPr>
        <w:t>liệu</w:t>
      </w:r>
      <w:r w:rsidRPr="000C5E6A">
        <w:rPr>
          <w:i/>
          <w:spacing w:val="-5"/>
        </w:rPr>
        <w:t xml:space="preserve"> </w:t>
      </w:r>
      <w:r w:rsidRPr="000C5E6A">
        <w:rPr>
          <w:i/>
        </w:rPr>
        <w:t>phân</w:t>
      </w:r>
      <w:r w:rsidRPr="000C5E6A">
        <w:rPr>
          <w:i/>
          <w:spacing w:val="-4"/>
        </w:rPr>
        <w:t xml:space="preserve"> </w:t>
      </w:r>
      <w:r w:rsidRPr="000C5E6A">
        <w:rPr>
          <w:i/>
        </w:rPr>
        <w:t>tán</w:t>
      </w:r>
      <w:r w:rsidRPr="000C5E6A">
        <w:rPr>
          <w:i/>
          <w:spacing w:val="-1"/>
        </w:rPr>
        <w:t xml:space="preserve"> </w:t>
      </w:r>
      <w:r w:rsidRPr="000C5E6A">
        <w:t>–</w:t>
      </w:r>
      <w:r w:rsidRPr="000C5E6A">
        <w:rPr>
          <w:spacing w:val="-4"/>
        </w:rPr>
        <w:t xml:space="preserve"> </w:t>
      </w:r>
      <w:r w:rsidRPr="000C5E6A">
        <w:t>Học</w:t>
      </w:r>
      <w:r w:rsidRPr="000C5E6A">
        <w:rPr>
          <w:spacing w:val="-6"/>
        </w:rPr>
        <w:t xml:space="preserve"> </w:t>
      </w:r>
      <w:r w:rsidRPr="000C5E6A">
        <w:t>Viện</w:t>
      </w:r>
      <w:r w:rsidRPr="000C5E6A">
        <w:rPr>
          <w:spacing w:val="-5"/>
        </w:rPr>
        <w:t xml:space="preserve"> </w:t>
      </w:r>
      <w:r w:rsidRPr="000C5E6A">
        <w:t>Bưu</w:t>
      </w:r>
      <w:r w:rsidRPr="000C5E6A">
        <w:rPr>
          <w:spacing w:val="-2"/>
        </w:rPr>
        <w:t xml:space="preserve"> </w:t>
      </w:r>
      <w:r w:rsidRPr="000C5E6A">
        <w:t>Chính</w:t>
      </w:r>
      <w:r w:rsidRPr="000C5E6A">
        <w:rPr>
          <w:spacing w:val="-7"/>
        </w:rPr>
        <w:t xml:space="preserve"> </w:t>
      </w:r>
      <w:r w:rsidRPr="000C5E6A">
        <w:t>Viễn</w:t>
      </w:r>
      <w:r w:rsidRPr="000C5E6A">
        <w:rPr>
          <w:spacing w:val="-4"/>
        </w:rPr>
        <w:t xml:space="preserve"> </w:t>
      </w:r>
      <w:r w:rsidRPr="000C5E6A">
        <w:t>thông,</w:t>
      </w:r>
      <w:r w:rsidRPr="000C5E6A">
        <w:rPr>
          <w:spacing w:val="-5"/>
        </w:rPr>
        <w:t xml:space="preserve"> </w:t>
      </w:r>
      <w:r w:rsidRPr="000C5E6A">
        <w:t>2009.</w:t>
      </w:r>
    </w:p>
    <w:p w14:paraId="6E554478" w14:textId="77777777" w:rsidR="004D16AA" w:rsidRPr="000C5E6A" w:rsidRDefault="00141382" w:rsidP="002F7CFA">
      <w:pPr>
        <w:pStyle w:val="ListParagraph"/>
        <w:numPr>
          <w:ilvl w:val="0"/>
          <w:numId w:val="1"/>
        </w:numPr>
        <w:tabs>
          <w:tab w:val="left" w:pos="933"/>
        </w:tabs>
        <w:ind w:left="0" w:hanging="356"/>
        <w:jc w:val="left"/>
      </w:pPr>
      <w:hyperlink r:id="rId41">
        <w:r w:rsidR="004F097A" w:rsidRPr="000C5E6A">
          <w:rPr>
            <w:u w:val="single" w:color="0462C1"/>
          </w:rPr>
          <w:t>https://www.c-sharpcorner.com/article/creating-web-api-and-consuming-in-</w:t>
        </w:r>
      </w:hyperlink>
      <w:r w:rsidR="004F097A" w:rsidRPr="000C5E6A">
        <w:rPr>
          <w:spacing w:val="1"/>
        </w:rPr>
        <w:t xml:space="preserve"> </w:t>
      </w:r>
      <w:hyperlink r:id="rId42">
        <w:r w:rsidR="004F097A" w:rsidRPr="000C5E6A">
          <w:rPr>
            <w:u w:val="single" w:color="0462C1"/>
          </w:rPr>
          <w:t>console-application-using-web-client-in-an-asy/</w:t>
        </w:r>
      </w:hyperlink>
      <w:r w:rsidR="004F097A" w:rsidRPr="000C5E6A">
        <w:t>,</w:t>
      </w:r>
      <w:r w:rsidR="004F097A" w:rsidRPr="000C5E6A">
        <w:rPr>
          <w:spacing w:val="-4"/>
        </w:rPr>
        <w:t xml:space="preserve"> </w:t>
      </w:r>
      <w:r w:rsidR="004F097A" w:rsidRPr="000C5E6A">
        <w:t>truy</w:t>
      </w:r>
      <w:r w:rsidR="004F097A" w:rsidRPr="000C5E6A">
        <w:rPr>
          <w:spacing w:val="-4"/>
        </w:rPr>
        <w:t xml:space="preserve"> </w:t>
      </w:r>
      <w:r w:rsidR="004F097A" w:rsidRPr="000C5E6A">
        <w:t>cập</w:t>
      </w:r>
      <w:r w:rsidR="004F097A" w:rsidRPr="000C5E6A">
        <w:rPr>
          <w:spacing w:val="-2"/>
        </w:rPr>
        <w:t xml:space="preserve"> </w:t>
      </w:r>
      <w:r w:rsidR="004F097A" w:rsidRPr="000C5E6A">
        <w:t>cuối</w:t>
      </w:r>
      <w:r w:rsidR="004F097A" w:rsidRPr="000C5E6A">
        <w:rPr>
          <w:spacing w:val="-4"/>
        </w:rPr>
        <w:t xml:space="preserve"> </w:t>
      </w:r>
      <w:r w:rsidR="004F097A" w:rsidRPr="000C5E6A">
        <w:t>cùng</w:t>
      </w:r>
      <w:r w:rsidR="004F097A" w:rsidRPr="000C5E6A">
        <w:rPr>
          <w:spacing w:val="-3"/>
        </w:rPr>
        <w:t xml:space="preserve"> </w:t>
      </w:r>
      <w:r w:rsidR="004F097A" w:rsidRPr="000C5E6A">
        <w:t>27/2/2023.</w:t>
      </w:r>
    </w:p>
    <w:p w14:paraId="5830AC80" w14:textId="77777777" w:rsidR="004D16AA" w:rsidRPr="000C5E6A" w:rsidRDefault="00141382" w:rsidP="002F7CFA">
      <w:pPr>
        <w:pStyle w:val="ListParagraph"/>
        <w:numPr>
          <w:ilvl w:val="0"/>
          <w:numId w:val="1"/>
        </w:numPr>
        <w:tabs>
          <w:tab w:val="left" w:pos="940"/>
        </w:tabs>
        <w:ind w:left="0" w:hanging="361"/>
        <w:jc w:val="left"/>
      </w:pPr>
      <w:hyperlink r:id="rId43">
        <w:r w:rsidR="004F097A" w:rsidRPr="000C5E6A">
          <w:rPr>
            <w:u w:val="single" w:color="0462C1"/>
          </w:rPr>
          <w:t>https://dotnettutorials.net/course/asp-net-web-api/</w:t>
        </w:r>
      </w:hyperlink>
      <w:r w:rsidR="004F097A" w:rsidRPr="000C5E6A">
        <w:t>,truycập</w:t>
      </w:r>
      <w:r w:rsidR="004F097A" w:rsidRPr="000C5E6A">
        <w:rPr>
          <w:spacing w:val="-2"/>
        </w:rPr>
        <w:t xml:space="preserve"> </w:t>
      </w:r>
      <w:r w:rsidR="004F097A" w:rsidRPr="000C5E6A">
        <w:t>cuối</w:t>
      </w:r>
      <w:r w:rsidR="004F097A" w:rsidRPr="000C5E6A">
        <w:rPr>
          <w:spacing w:val="-4"/>
        </w:rPr>
        <w:t xml:space="preserve"> </w:t>
      </w:r>
      <w:r w:rsidR="004F097A" w:rsidRPr="000C5E6A">
        <w:t>cùng 27/2/2023.</w:t>
      </w:r>
    </w:p>
    <w:p w14:paraId="5E567C8C" w14:textId="77777777" w:rsidR="004D16AA" w:rsidRPr="000C5E6A" w:rsidRDefault="00141382" w:rsidP="002F7CFA">
      <w:pPr>
        <w:pStyle w:val="ListParagraph"/>
        <w:numPr>
          <w:ilvl w:val="0"/>
          <w:numId w:val="1"/>
        </w:numPr>
        <w:tabs>
          <w:tab w:val="left" w:pos="940"/>
        </w:tabs>
        <w:ind w:left="0" w:hanging="360"/>
        <w:jc w:val="left"/>
      </w:pPr>
      <w:hyperlink r:id="rId44">
        <w:r w:rsidR="004F097A" w:rsidRPr="000C5E6A">
          <w:rPr>
            <w:w w:val="95"/>
            <w:u w:val="single" w:color="0462C1"/>
          </w:rPr>
          <w:t>https://intellipaat.com/tutorial/kafka-tutorials/application-programming-</w:t>
        </w:r>
      </w:hyperlink>
      <w:r w:rsidR="004F097A" w:rsidRPr="000C5E6A">
        <w:rPr>
          <w:spacing w:val="1"/>
          <w:w w:val="95"/>
        </w:rPr>
        <w:t xml:space="preserve"> </w:t>
      </w:r>
      <w:hyperlink r:id="rId45">
        <w:r w:rsidR="004F097A" w:rsidRPr="000C5E6A">
          <w:rPr>
            <w:u w:val="single" w:color="0462C1"/>
          </w:rPr>
          <w:t>interface/</w:t>
        </w:r>
      </w:hyperlink>
      <w:r w:rsidR="004F097A" w:rsidRPr="000C5E6A">
        <w:t>,</w:t>
      </w:r>
      <w:r w:rsidR="004F097A" w:rsidRPr="000C5E6A">
        <w:rPr>
          <w:spacing w:val="-2"/>
        </w:rPr>
        <w:t xml:space="preserve"> </w:t>
      </w:r>
      <w:r w:rsidR="004F097A" w:rsidRPr="000C5E6A">
        <w:t>truy</w:t>
      </w:r>
      <w:r w:rsidR="004F097A" w:rsidRPr="000C5E6A">
        <w:rPr>
          <w:spacing w:val="-1"/>
        </w:rPr>
        <w:t xml:space="preserve"> </w:t>
      </w:r>
      <w:r w:rsidR="004F097A" w:rsidRPr="000C5E6A">
        <w:t>cập</w:t>
      </w:r>
      <w:r w:rsidR="004F097A" w:rsidRPr="000C5E6A">
        <w:rPr>
          <w:spacing w:val="-2"/>
        </w:rPr>
        <w:t xml:space="preserve"> </w:t>
      </w:r>
      <w:r w:rsidR="004F097A" w:rsidRPr="000C5E6A">
        <w:t>cuối</w:t>
      </w:r>
      <w:r w:rsidR="004F097A" w:rsidRPr="000C5E6A">
        <w:rPr>
          <w:spacing w:val="-1"/>
        </w:rPr>
        <w:t xml:space="preserve"> </w:t>
      </w:r>
      <w:r w:rsidR="004F097A" w:rsidRPr="000C5E6A">
        <w:t>cùng</w:t>
      </w:r>
      <w:r w:rsidR="004F097A" w:rsidRPr="000C5E6A">
        <w:rPr>
          <w:spacing w:val="-1"/>
        </w:rPr>
        <w:t xml:space="preserve"> </w:t>
      </w:r>
      <w:r w:rsidR="004F097A" w:rsidRPr="000C5E6A">
        <w:t>ngày</w:t>
      </w:r>
      <w:r w:rsidR="004F097A" w:rsidRPr="000C5E6A">
        <w:rPr>
          <w:spacing w:val="1"/>
        </w:rPr>
        <w:t xml:space="preserve"> </w:t>
      </w:r>
      <w:r w:rsidR="004F097A" w:rsidRPr="000C5E6A">
        <w:t>27/2/2023.</w:t>
      </w:r>
    </w:p>
    <w:p w14:paraId="36F4DCBA" w14:textId="77777777" w:rsidR="004D16AA" w:rsidRPr="000C5E6A" w:rsidRDefault="00141382" w:rsidP="002F7CFA">
      <w:pPr>
        <w:pStyle w:val="ListParagraph"/>
        <w:numPr>
          <w:ilvl w:val="0"/>
          <w:numId w:val="1"/>
        </w:numPr>
        <w:tabs>
          <w:tab w:val="left" w:pos="940"/>
        </w:tabs>
        <w:ind w:left="0" w:hanging="360"/>
        <w:jc w:val="left"/>
      </w:pPr>
      <w:hyperlink r:id="rId46">
        <w:r w:rsidR="004F097A" w:rsidRPr="000C5E6A">
          <w:rPr>
            <w:u w:val="single" w:color="0462C1"/>
          </w:rPr>
          <w:t>https://www.tutorialsteacher.com/webapi/web-api-tutorials</w:t>
        </w:r>
      </w:hyperlink>
      <w:r w:rsidR="004F097A" w:rsidRPr="000C5E6A">
        <w:t>,</w:t>
      </w:r>
      <w:r w:rsidR="004F097A" w:rsidRPr="000C5E6A">
        <w:rPr>
          <w:spacing w:val="34"/>
        </w:rPr>
        <w:t xml:space="preserve"> </w:t>
      </w:r>
      <w:r w:rsidR="004F097A" w:rsidRPr="000C5E6A">
        <w:t>truy</w:t>
      </w:r>
      <w:r w:rsidR="004F097A" w:rsidRPr="000C5E6A">
        <w:rPr>
          <w:spacing w:val="35"/>
        </w:rPr>
        <w:t xml:space="preserve"> </w:t>
      </w:r>
      <w:r w:rsidR="004F097A" w:rsidRPr="000C5E6A">
        <w:t>cập</w:t>
      </w:r>
      <w:r w:rsidR="004F097A" w:rsidRPr="000C5E6A">
        <w:rPr>
          <w:spacing w:val="37"/>
        </w:rPr>
        <w:t xml:space="preserve"> </w:t>
      </w:r>
      <w:r w:rsidR="004F097A" w:rsidRPr="000C5E6A">
        <w:t>cuối</w:t>
      </w:r>
      <w:r w:rsidR="004F097A" w:rsidRPr="000C5E6A">
        <w:rPr>
          <w:spacing w:val="35"/>
        </w:rPr>
        <w:t xml:space="preserve"> </w:t>
      </w:r>
      <w:r w:rsidR="004F097A" w:rsidRPr="000C5E6A">
        <w:t>cùng</w:t>
      </w:r>
      <w:r w:rsidR="004F097A" w:rsidRPr="000C5E6A">
        <w:rPr>
          <w:spacing w:val="-62"/>
        </w:rPr>
        <w:t xml:space="preserve"> </w:t>
      </w:r>
      <w:r w:rsidR="004F097A" w:rsidRPr="000C5E6A">
        <w:t>ngày</w:t>
      </w:r>
      <w:r w:rsidR="004F097A" w:rsidRPr="000C5E6A">
        <w:rPr>
          <w:spacing w:val="-2"/>
        </w:rPr>
        <w:t xml:space="preserve"> </w:t>
      </w:r>
      <w:r w:rsidR="004F097A" w:rsidRPr="000C5E6A">
        <w:t>27/2/2023.</w:t>
      </w:r>
    </w:p>
    <w:p w14:paraId="6AC4AB8D" w14:textId="77777777" w:rsidR="004D16AA" w:rsidRPr="000C5E6A" w:rsidRDefault="00141382" w:rsidP="002F7CFA">
      <w:pPr>
        <w:pStyle w:val="ListParagraph"/>
        <w:numPr>
          <w:ilvl w:val="0"/>
          <w:numId w:val="1"/>
        </w:numPr>
        <w:tabs>
          <w:tab w:val="left" w:pos="940"/>
        </w:tabs>
        <w:ind w:left="0" w:hanging="360"/>
        <w:jc w:val="left"/>
      </w:pPr>
      <w:hyperlink r:id="rId47">
        <w:r w:rsidR="004F097A" w:rsidRPr="000C5E6A">
          <w:rPr>
            <w:spacing w:val="-1"/>
            <w:u w:val="single" w:color="0462C1"/>
          </w:rPr>
          <w:t>https://viblo.asia/p/phan-tich-thiet-ke-he-thong-thong-tin-su-dung-bieu-do-uml-</w:t>
        </w:r>
      </w:hyperlink>
      <w:r w:rsidR="004F097A" w:rsidRPr="000C5E6A">
        <w:t xml:space="preserve"> </w:t>
      </w:r>
      <w:hyperlink r:id="rId48">
        <w:r w:rsidR="004F097A" w:rsidRPr="000C5E6A">
          <w:rPr>
            <w:u w:val="single" w:color="0462C1"/>
          </w:rPr>
          <w:t>phan-1-PjxMe6yNG4YL</w:t>
        </w:r>
      </w:hyperlink>
      <w:r w:rsidR="004F097A" w:rsidRPr="000C5E6A">
        <w:t>,</w:t>
      </w:r>
      <w:r w:rsidR="004F097A" w:rsidRPr="000C5E6A">
        <w:rPr>
          <w:spacing w:val="-2"/>
        </w:rPr>
        <w:t xml:space="preserve"> </w:t>
      </w:r>
      <w:r w:rsidR="004F097A" w:rsidRPr="000C5E6A">
        <w:t>truy</w:t>
      </w:r>
      <w:r w:rsidR="004F097A" w:rsidRPr="000C5E6A">
        <w:rPr>
          <w:spacing w:val="-1"/>
        </w:rPr>
        <w:t xml:space="preserve"> </w:t>
      </w:r>
      <w:r w:rsidR="004F097A" w:rsidRPr="000C5E6A">
        <w:t>cập</w:t>
      </w:r>
      <w:r w:rsidR="004F097A" w:rsidRPr="000C5E6A">
        <w:rPr>
          <w:spacing w:val="-1"/>
        </w:rPr>
        <w:t xml:space="preserve"> </w:t>
      </w:r>
      <w:r w:rsidR="004F097A" w:rsidRPr="000C5E6A">
        <w:t>cuối</w:t>
      </w:r>
      <w:r w:rsidR="004F097A" w:rsidRPr="000C5E6A">
        <w:rPr>
          <w:spacing w:val="-1"/>
        </w:rPr>
        <w:t xml:space="preserve"> </w:t>
      </w:r>
      <w:r w:rsidR="004F097A" w:rsidRPr="000C5E6A">
        <w:t>cùng</w:t>
      </w:r>
      <w:r w:rsidR="004F097A" w:rsidRPr="000C5E6A">
        <w:rPr>
          <w:spacing w:val="-1"/>
        </w:rPr>
        <w:t xml:space="preserve"> </w:t>
      </w:r>
      <w:r w:rsidR="004F097A" w:rsidRPr="000C5E6A">
        <w:t>ngày 27/2/2023.</w:t>
      </w:r>
    </w:p>
    <w:p w14:paraId="15F63437" w14:textId="77777777" w:rsidR="004D16AA" w:rsidRPr="000C5E6A" w:rsidRDefault="00141382" w:rsidP="002F7CFA">
      <w:pPr>
        <w:pStyle w:val="ListParagraph"/>
        <w:numPr>
          <w:ilvl w:val="0"/>
          <w:numId w:val="1"/>
        </w:numPr>
        <w:tabs>
          <w:tab w:val="left" w:pos="940"/>
        </w:tabs>
        <w:ind w:left="0" w:hanging="360"/>
        <w:jc w:val="left"/>
      </w:pPr>
      <w:hyperlink r:id="rId49">
        <w:r w:rsidR="004F097A" w:rsidRPr="000C5E6A">
          <w:rPr>
            <w:u w:val="single" w:color="0462C1"/>
          </w:rPr>
          <w:t>Tutorials</w:t>
        </w:r>
        <w:r w:rsidR="004F097A" w:rsidRPr="000C5E6A">
          <w:rPr>
            <w:spacing w:val="28"/>
            <w:u w:val="single" w:color="0462C1"/>
          </w:rPr>
          <w:t xml:space="preserve"> </w:t>
        </w:r>
        <w:r w:rsidR="004F097A" w:rsidRPr="000C5E6A">
          <w:rPr>
            <w:u w:val="single" w:color="0462C1"/>
          </w:rPr>
          <w:t>for</w:t>
        </w:r>
        <w:r w:rsidR="004F097A" w:rsidRPr="000C5E6A">
          <w:rPr>
            <w:spacing w:val="29"/>
            <w:u w:val="single" w:color="0462C1"/>
          </w:rPr>
          <w:t xml:space="preserve"> </w:t>
        </w:r>
        <w:r w:rsidR="004F097A" w:rsidRPr="000C5E6A">
          <w:rPr>
            <w:u w:val="single" w:color="0462C1"/>
          </w:rPr>
          <w:t>SQL</w:t>
        </w:r>
        <w:r w:rsidR="004F097A" w:rsidRPr="000C5E6A">
          <w:rPr>
            <w:spacing w:val="20"/>
            <w:u w:val="single" w:color="0462C1"/>
          </w:rPr>
          <w:t xml:space="preserve"> </w:t>
        </w:r>
        <w:r w:rsidR="004F097A" w:rsidRPr="000C5E6A">
          <w:rPr>
            <w:u w:val="single" w:color="0462C1"/>
          </w:rPr>
          <w:t>Server</w:t>
        </w:r>
        <w:r w:rsidR="004F097A" w:rsidRPr="000C5E6A">
          <w:rPr>
            <w:spacing w:val="28"/>
            <w:u w:val="single" w:color="0462C1"/>
          </w:rPr>
          <w:t xml:space="preserve"> </w:t>
        </w:r>
        <w:r w:rsidR="004F097A" w:rsidRPr="000C5E6A">
          <w:rPr>
            <w:u w:val="single" w:color="0462C1"/>
          </w:rPr>
          <w:t>-</w:t>
        </w:r>
        <w:r w:rsidR="004F097A" w:rsidRPr="000C5E6A">
          <w:rPr>
            <w:spacing w:val="27"/>
            <w:u w:val="single" w:color="0462C1"/>
          </w:rPr>
          <w:t xml:space="preserve"> </w:t>
        </w:r>
        <w:r w:rsidR="004F097A" w:rsidRPr="000C5E6A">
          <w:rPr>
            <w:u w:val="single" w:color="0462C1"/>
          </w:rPr>
          <w:t>SQL</w:t>
        </w:r>
        <w:r w:rsidR="004F097A" w:rsidRPr="000C5E6A">
          <w:rPr>
            <w:spacing w:val="17"/>
            <w:u w:val="single" w:color="0462C1"/>
          </w:rPr>
          <w:t xml:space="preserve"> </w:t>
        </w:r>
        <w:r w:rsidR="004F097A" w:rsidRPr="000C5E6A">
          <w:rPr>
            <w:u w:val="single" w:color="0462C1"/>
          </w:rPr>
          <w:t>Server</w:t>
        </w:r>
        <w:r w:rsidR="004F097A" w:rsidRPr="000C5E6A">
          <w:rPr>
            <w:spacing w:val="27"/>
            <w:u w:val="single" w:color="0462C1"/>
          </w:rPr>
          <w:t xml:space="preserve"> </w:t>
        </w:r>
        <w:r w:rsidR="004F097A" w:rsidRPr="000C5E6A">
          <w:rPr>
            <w:u w:val="single" w:color="0462C1"/>
          </w:rPr>
          <w:t>|</w:t>
        </w:r>
        <w:r w:rsidR="004F097A" w:rsidRPr="000C5E6A">
          <w:rPr>
            <w:spacing w:val="30"/>
            <w:u w:val="single" w:color="0462C1"/>
          </w:rPr>
          <w:t xml:space="preserve"> </w:t>
        </w:r>
        <w:r w:rsidR="004F097A" w:rsidRPr="000C5E6A">
          <w:rPr>
            <w:u w:val="single" w:color="0462C1"/>
          </w:rPr>
          <w:t>Microsoft</w:t>
        </w:r>
        <w:r w:rsidR="004F097A" w:rsidRPr="000C5E6A">
          <w:rPr>
            <w:spacing w:val="27"/>
            <w:u w:val="single" w:color="0462C1"/>
          </w:rPr>
          <w:t xml:space="preserve"> </w:t>
        </w:r>
        <w:r w:rsidR="004F097A" w:rsidRPr="000C5E6A">
          <w:rPr>
            <w:u w:val="single" w:color="0462C1"/>
          </w:rPr>
          <w:t>Learn</w:t>
        </w:r>
      </w:hyperlink>
      <w:r w:rsidR="004F097A" w:rsidRPr="000C5E6A">
        <w:t>,</w:t>
      </w:r>
      <w:r w:rsidR="004F097A" w:rsidRPr="000C5E6A">
        <w:rPr>
          <w:spacing w:val="27"/>
        </w:rPr>
        <w:t xml:space="preserve"> </w:t>
      </w:r>
      <w:r w:rsidR="004F097A" w:rsidRPr="000C5E6A">
        <w:t>truy</w:t>
      </w:r>
      <w:r w:rsidR="004F097A" w:rsidRPr="000C5E6A">
        <w:rPr>
          <w:spacing w:val="26"/>
        </w:rPr>
        <w:t xml:space="preserve"> </w:t>
      </w:r>
      <w:r w:rsidR="004F097A" w:rsidRPr="000C5E6A">
        <w:t>cập</w:t>
      </w:r>
      <w:r w:rsidR="004F097A" w:rsidRPr="000C5E6A">
        <w:rPr>
          <w:spacing w:val="27"/>
        </w:rPr>
        <w:t xml:space="preserve"> </w:t>
      </w:r>
      <w:r w:rsidR="004F097A" w:rsidRPr="000C5E6A">
        <w:t>cuối</w:t>
      </w:r>
      <w:r w:rsidR="004F097A" w:rsidRPr="000C5E6A">
        <w:rPr>
          <w:spacing w:val="29"/>
        </w:rPr>
        <w:t xml:space="preserve"> </w:t>
      </w:r>
      <w:r w:rsidR="004F097A" w:rsidRPr="000C5E6A">
        <w:t>cùng</w:t>
      </w:r>
      <w:r w:rsidR="004F097A" w:rsidRPr="000C5E6A">
        <w:rPr>
          <w:spacing w:val="-62"/>
        </w:rPr>
        <w:t xml:space="preserve"> </w:t>
      </w:r>
      <w:r w:rsidR="004F097A" w:rsidRPr="000C5E6A">
        <w:t>ngày</w:t>
      </w:r>
      <w:r w:rsidR="004F097A" w:rsidRPr="000C5E6A">
        <w:rPr>
          <w:spacing w:val="-2"/>
        </w:rPr>
        <w:t xml:space="preserve"> </w:t>
      </w:r>
      <w:r w:rsidR="004F097A" w:rsidRPr="000C5E6A">
        <w:t>27/2/2023.</w:t>
      </w:r>
    </w:p>
    <w:p w14:paraId="213DDC5A" w14:textId="77777777" w:rsidR="004D16AA" w:rsidRPr="000C5E6A" w:rsidRDefault="004F097A" w:rsidP="002F7CFA">
      <w:pPr>
        <w:pStyle w:val="ListParagraph"/>
        <w:numPr>
          <w:ilvl w:val="0"/>
          <w:numId w:val="1"/>
        </w:numPr>
        <w:tabs>
          <w:tab w:val="left" w:pos="940"/>
        </w:tabs>
        <w:ind w:left="0" w:hanging="361"/>
        <w:jc w:val="left"/>
      </w:pPr>
      <w:r w:rsidRPr="000C5E6A">
        <w:t>Dương</w:t>
      </w:r>
      <w:r w:rsidRPr="000C5E6A">
        <w:rPr>
          <w:spacing w:val="-2"/>
        </w:rPr>
        <w:t xml:space="preserve"> </w:t>
      </w:r>
      <w:r w:rsidRPr="000C5E6A">
        <w:t>Quang</w:t>
      </w:r>
      <w:r w:rsidRPr="000C5E6A">
        <w:rPr>
          <w:spacing w:val="-7"/>
        </w:rPr>
        <w:t xml:space="preserve"> </w:t>
      </w:r>
      <w:r w:rsidRPr="000C5E6A">
        <w:t>Thiện</w:t>
      </w:r>
      <w:r w:rsidRPr="000C5E6A">
        <w:rPr>
          <w:i/>
        </w:rPr>
        <w:t>, tập</w:t>
      </w:r>
      <w:r w:rsidRPr="000C5E6A">
        <w:rPr>
          <w:i/>
          <w:spacing w:val="-2"/>
        </w:rPr>
        <w:t xml:space="preserve"> </w:t>
      </w:r>
      <w:r w:rsidRPr="000C5E6A">
        <w:rPr>
          <w:i/>
        </w:rPr>
        <w:t>1</w:t>
      </w:r>
      <w:r w:rsidRPr="000C5E6A">
        <w:rPr>
          <w:i/>
          <w:spacing w:val="-2"/>
        </w:rPr>
        <w:t xml:space="preserve"> </w:t>
      </w:r>
      <w:r w:rsidRPr="000C5E6A">
        <w:rPr>
          <w:i/>
        </w:rPr>
        <w:t>–</w:t>
      </w:r>
      <w:r w:rsidRPr="000C5E6A">
        <w:rPr>
          <w:i/>
          <w:spacing w:val="-1"/>
        </w:rPr>
        <w:t xml:space="preserve"> </w:t>
      </w:r>
      <w:r w:rsidRPr="000C5E6A">
        <w:rPr>
          <w:i/>
        </w:rPr>
        <w:t>C# căn</w:t>
      </w:r>
      <w:r w:rsidRPr="000C5E6A">
        <w:rPr>
          <w:i/>
          <w:spacing w:val="-2"/>
        </w:rPr>
        <w:t xml:space="preserve"> </w:t>
      </w:r>
      <w:r w:rsidRPr="000C5E6A">
        <w:rPr>
          <w:i/>
        </w:rPr>
        <w:t>bản</w:t>
      </w:r>
      <w:r w:rsidRPr="000C5E6A">
        <w:t>,</w:t>
      </w:r>
      <w:r w:rsidRPr="000C5E6A">
        <w:rPr>
          <w:spacing w:val="-2"/>
        </w:rPr>
        <w:t xml:space="preserve"> </w:t>
      </w:r>
      <w:r w:rsidRPr="000C5E6A">
        <w:t>2005.</w:t>
      </w:r>
    </w:p>
    <w:p w14:paraId="5D3B2F47" w14:textId="77777777" w:rsidR="004D16AA" w:rsidRPr="000C5E6A" w:rsidRDefault="004F097A" w:rsidP="002F7CFA">
      <w:pPr>
        <w:pStyle w:val="ListParagraph"/>
        <w:numPr>
          <w:ilvl w:val="0"/>
          <w:numId w:val="1"/>
        </w:numPr>
        <w:tabs>
          <w:tab w:val="left" w:pos="940"/>
        </w:tabs>
        <w:ind w:left="0" w:hanging="361"/>
        <w:jc w:val="left"/>
      </w:pPr>
      <w:r w:rsidRPr="000C5E6A">
        <w:t>Dương</w:t>
      </w:r>
      <w:r w:rsidRPr="000C5E6A">
        <w:rPr>
          <w:spacing w:val="-2"/>
        </w:rPr>
        <w:t xml:space="preserve"> </w:t>
      </w:r>
      <w:r w:rsidRPr="000C5E6A">
        <w:t>Quang</w:t>
      </w:r>
      <w:r w:rsidRPr="000C5E6A">
        <w:rPr>
          <w:spacing w:val="-7"/>
        </w:rPr>
        <w:t xml:space="preserve"> </w:t>
      </w:r>
      <w:r w:rsidRPr="000C5E6A">
        <w:t>Thiện,</w:t>
      </w:r>
      <w:r w:rsidRPr="000C5E6A">
        <w:rPr>
          <w:spacing w:val="1"/>
        </w:rPr>
        <w:t xml:space="preserve"> </w:t>
      </w:r>
      <w:r w:rsidRPr="000C5E6A">
        <w:rPr>
          <w:i/>
        </w:rPr>
        <w:t>tập</w:t>
      </w:r>
      <w:r w:rsidRPr="000C5E6A">
        <w:rPr>
          <w:i/>
          <w:spacing w:val="-2"/>
        </w:rPr>
        <w:t xml:space="preserve"> </w:t>
      </w:r>
      <w:r w:rsidRPr="000C5E6A">
        <w:rPr>
          <w:i/>
        </w:rPr>
        <w:t>2</w:t>
      </w:r>
      <w:r w:rsidRPr="000C5E6A">
        <w:rPr>
          <w:i/>
          <w:spacing w:val="-2"/>
        </w:rPr>
        <w:t xml:space="preserve"> </w:t>
      </w:r>
      <w:r w:rsidRPr="000C5E6A">
        <w:rPr>
          <w:i/>
        </w:rPr>
        <w:t>–</w:t>
      </w:r>
      <w:r w:rsidRPr="000C5E6A">
        <w:rPr>
          <w:i/>
          <w:spacing w:val="-2"/>
        </w:rPr>
        <w:t xml:space="preserve"> </w:t>
      </w:r>
      <w:r w:rsidRPr="000C5E6A">
        <w:rPr>
          <w:i/>
        </w:rPr>
        <w:t>C#</w:t>
      </w:r>
      <w:r w:rsidRPr="000C5E6A">
        <w:rPr>
          <w:i/>
          <w:spacing w:val="1"/>
        </w:rPr>
        <w:t xml:space="preserve"> </w:t>
      </w:r>
      <w:r w:rsidRPr="000C5E6A">
        <w:rPr>
          <w:i/>
        </w:rPr>
        <w:t>và</w:t>
      </w:r>
      <w:r w:rsidRPr="000C5E6A">
        <w:rPr>
          <w:i/>
          <w:spacing w:val="-2"/>
        </w:rPr>
        <w:t xml:space="preserve"> </w:t>
      </w:r>
      <w:r w:rsidRPr="000C5E6A">
        <w:rPr>
          <w:i/>
        </w:rPr>
        <w:t>.NET</w:t>
      </w:r>
      <w:r w:rsidRPr="000C5E6A">
        <w:rPr>
          <w:i/>
          <w:spacing w:val="-7"/>
        </w:rPr>
        <w:t xml:space="preserve"> </w:t>
      </w:r>
      <w:r w:rsidRPr="000C5E6A">
        <w:rPr>
          <w:i/>
        </w:rPr>
        <w:t>Framework</w:t>
      </w:r>
      <w:r w:rsidRPr="000C5E6A">
        <w:t>,</w:t>
      </w:r>
      <w:r w:rsidRPr="000C5E6A">
        <w:rPr>
          <w:spacing w:val="-2"/>
        </w:rPr>
        <w:t xml:space="preserve"> </w:t>
      </w:r>
      <w:r w:rsidRPr="000C5E6A">
        <w:t>2005.</w:t>
      </w:r>
    </w:p>
    <w:p w14:paraId="429194AE" w14:textId="77777777" w:rsidR="004D16AA" w:rsidRPr="000C5E6A" w:rsidRDefault="004F097A" w:rsidP="002F7CFA">
      <w:pPr>
        <w:pStyle w:val="ListParagraph"/>
        <w:numPr>
          <w:ilvl w:val="0"/>
          <w:numId w:val="1"/>
        </w:numPr>
        <w:tabs>
          <w:tab w:val="left" w:pos="1005"/>
        </w:tabs>
        <w:ind w:left="0" w:hanging="503"/>
        <w:jc w:val="left"/>
        <w:rPr>
          <w:i/>
        </w:rPr>
      </w:pPr>
      <w:r w:rsidRPr="000C5E6A">
        <w:rPr>
          <w:u w:val="single"/>
        </w:rPr>
        <w:t>Nguyễn</w:t>
      </w:r>
      <w:r w:rsidRPr="000C5E6A">
        <w:rPr>
          <w:spacing w:val="-2"/>
          <w:u w:val="single"/>
        </w:rPr>
        <w:t xml:space="preserve"> </w:t>
      </w:r>
      <w:r w:rsidRPr="000C5E6A">
        <w:rPr>
          <w:u w:val="single"/>
        </w:rPr>
        <w:t>Ngọc</w:t>
      </w:r>
      <w:r w:rsidRPr="000C5E6A">
        <w:rPr>
          <w:spacing w:val="-2"/>
          <w:u w:val="single"/>
        </w:rPr>
        <w:t xml:space="preserve"> </w:t>
      </w:r>
      <w:r w:rsidRPr="000C5E6A">
        <w:rPr>
          <w:u w:val="single"/>
        </w:rPr>
        <w:t>Bình</w:t>
      </w:r>
      <w:r w:rsidRPr="000C5E6A">
        <w:rPr>
          <w:spacing w:val="-2"/>
          <w:u w:val="single"/>
        </w:rPr>
        <w:t xml:space="preserve"> </w:t>
      </w:r>
      <w:r w:rsidRPr="000C5E6A">
        <w:rPr>
          <w:u w:val="single"/>
        </w:rPr>
        <w:t>Phương</w:t>
      </w:r>
      <w:r w:rsidRPr="000C5E6A">
        <w:rPr>
          <w:spacing w:val="-2"/>
          <w:u w:val="single"/>
        </w:rPr>
        <w:t xml:space="preserve"> </w:t>
      </w:r>
      <w:r w:rsidRPr="000C5E6A">
        <w:rPr>
          <w:u w:val="single"/>
        </w:rPr>
        <w:t>và</w:t>
      </w:r>
      <w:r w:rsidRPr="000C5E6A">
        <w:rPr>
          <w:spacing w:val="-7"/>
          <w:u w:val="single"/>
        </w:rPr>
        <w:t xml:space="preserve"> </w:t>
      </w:r>
      <w:r w:rsidRPr="000C5E6A">
        <w:rPr>
          <w:u w:val="single"/>
        </w:rPr>
        <w:t>Thái</w:t>
      </w:r>
      <w:r w:rsidRPr="000C5E6A">
        <w:rPr>
          <w:spacing w:val="-4"/>
          <w:u w:val="single"/>
        </w:rPr>
        <w:t xml:space="preserve"> </w:t>
      </w:r>
      <w:r w:rsidRPr="000C5E6A">
        <w:rPr>
          <w:u w:val="single"/>
        </w:rPr>
        <w:t>Thanh</w:t>
      </w:r>
      <w:r w:rsidRPr="000C5E6A">
        <w:rPr>
          <w:spacing w:val="1"/>
          <w:u w:val="single"/>
        </w:rPr>
        <w:t xml:space="preserve"> </w:t>
      </w:r>
      <w:r w:rsidRPr="000C5E6A">
        <w:rPr>
          <w:u w:val="single"/>
        </w:rPr>
        <w:t>Phong,</w:t>
      </w:r>
      <w:r w:rsidRPr="000C5E6A">
        <w:rPr>
          <w:spacing w:val="-1"/>
          <w:u w:val="single"/>
        </w:rPr>
        <w:t xml:space="preserve"> </w:t>
      </w:r>
      <w:r w:rsidRPr="000C5E6A">
        <w:rPr>
          <w:i/>
          <w:u w:val="single"/>
        </w:rPr>
        <w:t>Các</w:t>
      </w:r>
      <w:r w:rsidRPr="000C5E6A">
        <w:rPr>
          <w:i/>
          <w:spacing w:val="-2"/>
          <w:u w:val="single"/>
        </w:rPr>
        <w:t xml:space="preserve"> </w:t>
      </w:r>
      <w:r w:rsidRPr="000C5E6A">
        <w:rPr>
          <w:i/>
          <w:u w:val="single"/>
        </w:rPr>
        <w:t>giải</w:t>
      </w:r>
      <w:r w:rsidRPr="000C5E6A">
        <w:rPr>
          <w:i/>
          <w:spacing w:val="-2"/>
          <w:u w:val="single"/>
        </w:rPr>
        <w:t xml:space="preserve"> </w:t>
      </w:r>
      <w:r w:rsidRPr="000C5E6A">
        <w:rPr>
          <w:i/>
          <w:u w:val="single"/>
        </w:rPr>
        <w:t>pháp</w:t>
      </w:r>
      <w:r w:rsidRPr="000C5E6A">
        <w:rPr>
          <w:i/>
          <w:spacing w:val="-2"/>
          <w:u w:val="single"/>
        </w:rPr>
        <w:t xml:space="preserve"> </w:t>
      </w:r>
      <w:r w:rsidRPr="000C5E6A">
        <w:rPr>
          <w:i/>
          <w:u w:val="single"/>
        </w:rPr>
        <w:t>lập trình</w:t>
      </w:r>
      <w:r w:rsidRPr="000C5E6A">
        <w:rPr>
          <w:i/>
          <w:spacing w:val="-2"/>
          <w:u w:val="single"/>
        </w:rPr>
        <w:t xml:space="preserve"> </w:t>
      </w:r>
      <w:r w:rsidRPr="000C5E6A">
        <w:rPr>
          <w:i/>
          <w:u w:val="single"/>
        </w:rPr>
        <w:t>C#</w:t>
      </w:r>
    </w:p>
    <w:sectPr w:rsidR="004D16AA" w:rsidRPr="000C5E6A">
      <w:pgSz w:w="11910" w:h="16840"/>
      <w:pgMar w:top="1220" w:right="900" w:bottom="1120" w:left="1480" w:header="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5B6AB" w14:textId="77777777" w:rsidR="001B6991" w:rsidRDefault="001B6991">
      <w:r>
        <w:separator/>
      </w:r>
    </w:p>
  </w:endnote>
  <w:endnote w:type="continuationSeparator" w:id="0">
    <w:p w14:paraId="5487A2C1" w14:textId="77777777" w:rsidR="001B6991" w:rsidRDefault="001B6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240EA" w14:textId="245F9B61" w:rsidR="006A4646" w:rsidRDefault="00186BCF">
    <w:pPr>
      <w:pStyle w:val="BodyText"/>
      <w:spacing w:line="14" w:lineRule="auto"/>
      <w:rPr>
        <w:sz w:val="20"/>
      </w:rPr>
    </w:pPr>
    <w:r>
      <w:rPr>
        <w:noProof/>
      </w:rPr>
      <w:pict w14:anchorId="2816E425">
        <v:shapetype id="_x0000_t202" coordsize="21600,21600" o:spt="202" path="m,l,21600r21600,l21600,xe">
          <v:stroke joinstyle="miter"/>
          <v:path gradientshapeok="t" o:connecttype="rect"/>
        </v:shapetype>
        <v:shape id="Text Box 2" o:spid="_x0000_s1026" type="#_x0000_t202" style="position:absolute;left:0;text-align:left;margin-left:518.25pt;margin-top:784.15pt;width:23.3pt;height:16.4pt;z-index:-164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" filled="f" stroked="f">
          <v:textbox inset="0,0,0,0">
            <w:txbxContent>
              <w:p w14:paraId="70726109" w14:textId="0FA278EF" w:rsidR="006A4646" w:rsidRDefault="006A4646">
                <w:pPr>
                  <w:pStyle w:val="BodyText"/>
                  <w:spacing w:before="8"/>
                  <w:ind w:left="60"/>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8965" w14:textId="0742F965" w:rsidR="006A4646" w:rsidRDefault="00186BCF">
    <w:pPr>
      <w:pStyle w:val="BodyText"/>
      <w:spacing w:line="14" w:lineRule="auto"/>
      <w:rPr>
        <w:sz w:val="20"/>
      </w:rPr>
    </w:pPr>
    <w:r>
      <w:rPr>
        <w:noProof/>
      </w:rPr>
      <w:pict w14:anchorId="5305ACDE">
        <v:shapetype id="_x0000_t202" coordsize="21600,21600" o:spt="202" path="m,l,21600r21600,l21600,xe">
          <v:stroke joinstyle="miter"/>
          <v:path gradientshapeok="t" o:connecttype="rect"/>
        </v:shapetype>
        <v:shape id="Text Box 6" o:spid="_x0000_s1025" type="#_x0000_t202" style="position:absolute;left:0;text-align:left;margin-left:518.25pt;margin-top:784.15pt;width:23.3pt;height:16.4pt;z-index:-164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" filled="f" stroked="f">
          <v:textbox inset="0,0,0,0">
            <w:txbxContent>
              <w:p w14:paraId="3C5EDF16" w14:textId="4CA25763" w:rsidR="006A4646" w:rsidRDefault="006A4646">
                <w:pPr>
                  <w:pStyle w:val="BodyText"/>
                  <w:spacing w:before="8"/>
                  <w:ind w:left="60"/>
                </w:pPr>
                <w:r>
                  <w:fldChar w:fldCharType="begin"/>
                </w:r>
                <w:r>
                  <w:instrText xml:space="preserve"> PAGE  \* roman </w:instrText>
                </w:r>
                <w:r>
                  <w:fldChar w:fldCharType="separate"/>
                </w:r>
                <w:r w:rsidR="008E3443">
                  <w:rPr>
                    <w:noProo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420470"/>
      <w:docPartObj>
        <w:docPartGallery w:val="Page Numbers (Bottom of Page)"/>
        <w:docPartUnique/>
      </w:docPartObj>
    </w:sdtPr>
    <w:sdtEndPr>
      <w:rPr>
        <w:noProof/>
      </w:rPr>
    </w:sdtEndPr>
    <w:sdtContent>
      <w:p w14:paraId="3C097473" w14:textId="3594EB40" w:rsidR="009C19A0" w:rsidRDefault="008E3443" w:rsidP="008E3443">
        <w:pPr>
          <w:pStyle w:val="Footer"/>
          <w:jc w:val="center"/>
        </w:pPr>
        <w:r>
          <w:tab/>
        </w:r>
        <w:r>
          <w:tab/>
          <w:t>iv</w:t>
        </w:r>
      </w:p>
    </w:sdtContent>
  </w:sdt>
  <w:p w14:paraId="2B2FAE04" w14:textId="77777777" w:rsidR="009C19A0" w:rsidRDefault="009C19A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192319"/>
      <w:docPartObj>
        <w:docPartGallery w:val="Page Numbers (Bottom of Page)"/>
        <w:docPartUnique/>
      </w:docPartObj>
    </w:sdtPr>
    <w:sdtEndPr>
      <w:rPr>
        <w:noProof/>
      </w:rPr>
    </w:sdtEndPr>
    <w:sdtContent>
      <w:p w14:paraId="030E39F8" w14:textId="2AB3DF72" w:rsidR="008E3443" w:rsidRDefault="008E3443">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53D27E7D" w14:textId="77777777" w:rsidR="008E3443" w:rsidRDefault="008E344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49F85" w14:textId="77777777" w:rsidR="001B6991" w:rsidRDefault="001B6991">
      <w:r>
        <w:separator/>
      </w:r>
    </w:p>
  </w:footnote>
  <w:footnote w:type="continuationSeparator" w:id="0">
    <w:p w14:paraId="2D2378B4" w14:textId="77777777" w:rsidR="001B6991" w:rsidRDefault="001B6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39075F"/>
    <w:multiLevelType w:val="multilevel"/>
    <w:tmpl w:val="D006F678"/>
    <w:lvl w:ilvl="0">
      <w:start w:val="4"/>
      <w:numFmt w:val="decimal"/>
      <w:lvlText w:val="%1"/>
      <w:lvlJc w:val="left"/>
      <w:pPr>
        <w:ind w:left="375" w:hanging="375"/>
      </w:pPr>
      <w:rPr>
        <w:rFonts w:hint="default"/>
      </w:rPr>
    </w:lvl>
    <w:lvl w:ilvl="1">
      <w:start w:val="1"/>
      <w:numFmt w:val="decimal"/>
      <w:lvlText w:val="%1.%2"/>
      <w:lvlJc w:val="left"/>
      <w:pPr>
        <w:ind w:left="593" w:hanging="375"/>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1374" w:hanging="720"/>
      </w:pPr>
      <w:rPr>
        <w:rFonts w:hint="default"/>
      </w:rPr>
    </w:lvl>
    <w:lvl w:ilvl="4">
      <w:start w:val="1"/>
      <w:numFmt w:val="decimal"/>
      <w:lvlText w:val="%1.%2.%3.%4.%5"/>
      <w:lvlJc w:val="left"/>
      <w:pPr>
        <w:ind w:left="1952" w:hanging="1080"/>
      </w:pPr>
      <w:rPr>
        <w:rFonts w:hint="default"/>
      </w:rPr>
    </w:lvl>
    <w:lvl w:ilvl="5">
      <w:start w:val="1"/>
      <w:numFmt w:val="decimal"/>
      <w:lvlText w:val="%1.%2.%3.%4.%5.%6"/>
      <w:lvlJc w:val="left"/>
      <w:pPr>
        <w:ind w:left="2530" w:hanging="1440"/>
      </w:pPr>
      <w:rPr>
        <w:rFonts w:hint="default"/>
      </w:rPr>
    </w:lvl>
    <w:lvl w:ilvl="6">
      <w:start w:val="1"/>
      <w:numFmt w:val="decimal"/>
      <w:lvlText w:val="%1.%2.%3.%4.%5.%6.%7"/>
      <w:lvlJc w:val="left"/>
      <w:pPr>
        <w:ind w:left="2748" w:hanging="1440"/>
      </w:pPr>
      <w:rPr>
        <w:rFonts w:hint="default"/>
      </w:rPr>
    </w:lvl>
    <w:lvl w:ilvl="7">
      <w:start w:val="1"/>
      <w:numFmt w:val="decimal"/>
      <w:lvlText w:val="%1.%2.%3.%4.%5.%6.%7.%8"/>
      <w:lvlJc w:val="left"/>
      <w:pPr>
        <w:ind w:left="3326" w:hanging="1800"/>
      </w:pPr>
      <w:rPr>
        <w:rFonts w:hint="default"/>
      </w:rPr>
    </w:lvl>
    <w:lvl w:ilvl="8">
      <w:start w:val="1"/>
      <w:numFmt w:val="decimal"/>
      <w:lvlText w:val="%1.%2.%3.%4.%5.%6.%7.%8.%9"/>
      <w:lvlJc w:val="left"/>
      <w:pPr>
        <w:ind w:left="3544" w:hanging="1800"/>
      </w:pPr>
      <w:rPr>
        <w:rFonts w:hint="default"/>
      </w:rPr>
    </w:lvl>
  </w:abstractNum>
  <w:abstractNum w:abstractNumId="4" w15:restartNumberingAfterBreak="0">
    <w:nsid w:val="06ED714B"/>
    <w:multiLevelType w:val="hybridMultilevel"/>
    <w:tmpl w:val="5B34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3067D9"/>
    <w:multiLevelType w:val="hybridMultilevel"/>
    <w:tmpl w:val="627C8542"/>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C949D4"/>
    <w:multiLevelType w:val="hybridMultilevel"/>
    <w:tmpl w:val="22A43F68"/>
    <w:lvl w:ilvl="0" w:tplc="04090003">
      <w:start w:val="1"/>
      <w:numFmt w:val="bullet"/>
      <w:lvlText w:val="o"/>
      <w:lvlJc w:val="left"/>
      <w:pPr>
        <w:ind w:left="1077" w:hanging="360"/>
      </w:pPr>
      <w:rPr>
        <w:rFonts w:ascii="Courier New" w:hAnsi="Courier New" w:cs="Courier New"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0BE33A49"/>
    <w:multiLevelType w:val="hybridMultilevel"/>
    <w:tmpl w:val="78C6BD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0D26164C"/>
    <w:multiLevelType w:val="hybridMultilevel"/>
    <w:tmpl w:val="0CFC78A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0DA51EF1"/>
    <w:multiLevelType w:val="hybridMultilevel"/>
    <w:tmpl w:val="796C8D50"/>
    <w:lvl w:ilvl="0" w:tplc="9BAA32A2">
      <w:start w:val="1"/>
      <w:numFmt w:val="decimal"/>
      <w:lvlText w:val="[%1]"/>
      <w:lvlJc w:val="left"/>
      <w:pPr>
        <w:ind w:left="1004" w:hanging="425"/>
        <w:jc w:val="right"/>
      </w:pPr>
      <w:rPr>
        <w:rFonts w:ascii="Times New Roman" w:eastAsia="Times New Roman" w:hAnsi="Times New Roman" w:cs="Times New Roman" w:hint="default"/>
        <w:w w:val="99"/>
        <w:sz w:val="26"/>
        <w:szCs w:val="26"/>
        <w:lang w:val="vi" w:eastAsia="en-US" w:bidi="ar-SA"/>
      </w:rPr>
    </w:lvl>
    <w:lvl w:ilvl="1" w:tplc="BBCAB522">
      <w:numFmt w:val="bullet"/>
      <w:lvlText w:val="•"/>
      <w:lvlJc w:val="left"/>
      <w:pPr>
        <w:ind w:left="1852" w:hanging="425"/>
      </w:pPr>
      <w:rPr>
        <w:rFonts w:hint="default"/>
        <w:lang w:val="vi" w:eastAsia="en-US" w:bidi="ar-SA"/>
      </w:rPr>
    </w:lvl>
    <w:lvl w:ilvl="2" w:tplc="7568A7B8">
      <w:numFmt w:val="bullet"/>
      <w:lvlText w:val="•"/>
      <w:lvlJc w:val="left"/>
      <w:pPr>
        <w:ind w:left="2705" w:hanging="425"/>
      </w:pPr>
      <w:rPr>
        <w:rFonts w:hint="default"/>
        <w:lang w:val="vi" w:eastAsia="en-US" w:bidi="ar-SA"/>
      </w:rPr>
    </w:lvl>
    <w:lvl w:ilvl="3" w:tplc="AA12E3FE">
      <w:numFmt w:val="bullet"/>
      <w:lvlText w:val="•"/>
      <w:lvlJc w:val="left"/>
      <w:pPr>
        <w:ind w:left="3557" w:hanging="425"/>
      </w:pPr>
      <w:rPr>
        <w:rFonts w:hint="default"/>
        <w:lang w:val="vi" w:eastAsia="en-US" w:bidi="ar-SA"/>
      </w:rPr>
    </w:lvl>
    <w:lvl w:ilvl="4" w:tplc="43CAEA12">
      <w:numFmt w:val="bullet"/>
      <w:lvlText w:val="•"/>
      <w:lvlJc w:val="left"/>
      <w:pPr>
        <w:ind w:left="4410" w:hanging="425"/>
      </w:pPr>
      <w:rPr>
        <w:rFonts w:hint="default"/>
        <w:lang w:val="vi" w:eastAsia="en-US" w:bidi="ar-SA"/>
      </w:rPr>
    </w:lvl>
    <w:lvl w:ilvl="5" w:tplc="474C9E24">
      <w:numFmt w:val="bullet"/>
      <w:lvlText w:val="•"/>
      <w:lvlJc w:val="left"/>
      <w:pPr>
        <w:ind w:left="5263" w:hanging="425"/>
      </w:pPr>
      <w:rPr>
        <w:rFonts w:hint="default"/>
        <w:lang w:val="vi" w:eastAsia="en-US" w:bidi="ar-SA"/>
      </w:rPr>
    </w:lvl>
    <w:lvl w:ilvl="6" w:tplc="32703924">
      <w:numFmt w:val="bullet"/>
      <w:lvlText w:val="•"/>
      <w:lvlJc w:val="left"/>
      <w:pPr>
        <w:ind w:left="6115" w:hanging="425"/>
      </w:pPr>
      <w:rPr>
        <w:rFonts w:hint="default"/>
        <w:lang w:val="vi" w:eastAsia="en-US" w:bidi="ar-SA"/>
      </w:rPr>
    </w:lvl>
    <w:lvl w:ilvl="7" w:tplc="9A8EA3F8">
      <w:numFmt w:val="bullet"/>
      <w:lvlText w:val="•"/>
      <w:lvlJc w:val="left"/>
      <w:pPr>
        <w:ind w:left="6968" w:hanging="425"/>
      </w:pPr>
      <w:rPr>
        <w:rFonts w:hint="default"/>
        <w:lang w:val="vi" w:eastAsia="en-US" w:bidi="ar-SA"/>
      </w:rPr>
    </w:lvl>
    <w:lvl w:ilvl="8" w:tplc="D7580BDA">
      <w:numFmt w:val="bullet"/>
      <w:lvlText w:val="•"/>
      <w:lvlJc w:val="left"/>
      <w:pPr>
        <w:ind w:left="7821" w:hanging="425"/>
      </w:pPr>
      <w:rPr>
        <w:rFonts w:hint="default"/>
        <w:lang w:val="vi" w:eastAsia="en-US" w:bidi="ar-SA"/>
      </w:rPr>
    </w:lvl>
  </w:abstractNum>
  <w:abstractNum w:abstractNumId="1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103F6609"/>
    <w:multiLevelType w:val="hybridMultilevel"/>
    <w:tmpl w:val="529460A0"/>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3" w15:restartNumberingAfterBreak="0">
    <w:nsid w:val="118A0E4D"/>
    <w:multiLevelType w:val="hybridMultilevel"/>
    <w:tmpl w:val="90E07E3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12434B82"/>
    <w:multiLevelType w:val="hybridMultilevel"/>
    <w:tmpl w:val="448AD18C"/>
    <w:lvl w:ilvl="0" w:tplc="666A5334">
      <w:start w:val="1"/>
      <w:numFmt w:val="decimal"/>
      <w:lvlText w:val="%1)"/>
      <w:lvlJc w:val="left"/>
      <w:pPr>
        <w:ind w:left="502"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2613824"/>
    <w:multiLevelType w:val="hybridMultilevel"/>
    <w:tmpl w:val="0ED08CCE"/>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AB3120"/>
    <w:multiLevelType w:val="hybridMultilevel"/>
    <w:tmpl w:val="B678B7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16AD1C66"/>
    <w:multiLevelType w:val="hybridMultilevel"/>
    <w:tmpl w:val="A022D2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16D17EFB"/>
    <w:multiLevelType w:val="multilevel"/>
    <w:tmpl w:val="F8C8A71A"/>
    <w:lvl w:ilvl="0">
      <w:start w:val="1"/>
      <w:numFmt w:val="decimal"/>
      <w:lvlText w:val="%1"/>
      <w:lvlJc w:val="left"/>
      <w:pPr>
        <w:ind w:left="646" w:hanging="428"/>
      </w:pPr>
      <w:rPr>
        <w:rFonts w:hint="default"/>
        <w:lang w:val="vi" w:eastAsia="en-US" w:bidi="ar-SA"/>
      </w:rPr>
    </w:lvl>
    <w:lvl w:ilvl="1">
      <w:start w:val="1"/>
      <w:numFmt w:val="decimal"/>
      <w:lvlText w:val="%1.%2"/>
      <w:lvlJc w:val="left"/>
      <w:pPr>
        <w:ind w:left="646" w:hanging="428"/>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812" w:hanging="593"/>
      </w:pPr>
      <w:rPr>
        <w:rFonts w:ascii="Times New Roman" w:eastAsia="Times New Roman" w:hAnsi="Times New Roman" w:cs="Times New Roman" w:hint="default"/>
        <w:b/>
        <w:bCs/>
        <w:i w:val="0"/>
        <w:iCs/>
        <w:w w:val="99"/>
        <w:sz w:val="26"/>
        <w:szCs w:val="26"/>
        <w:lang w:val="vi" w:eastAsia="en-US" w:bidi="ar-SA"/>
      </w:rPr>
    </w:lvl>
    <w:lvl w:ilvl="3">
      <w:numFmt w:val="bullet"/>
      <w:lvlText w:val=""/>
      <w:lvlJc w:val="left"/>
      <w:pPr>
        <w:ind w:left="1071" w:hanging="286"/>
      </w:pPr>
      <w:rPr>
        <w:rFonts w:ascii="Symbol" w:eastAsia="Symbol" w:hAnsi="Symbol" w:cs="Symbol" w:hint="default"/>
        <w:w w:val="99"/>
        <w:sz w:val="26"/>
        <w:szCs w:val="26"/>
        <w:lang w:val="vi" w:eastAsia="en-US" w:bidi="ar-SA"/>
      </w:rPr>
    </w:lvl>
    <w:lvl w:ilvl="4">
      <w:numFmt w:val="bullet"/>
      <w:lvlText w:val="•"/>
      <w:lvlJc w:val="left"/>
      <w:pPr>
        <w:ind w:left="3191" w:hanging="286"/>
      </w:pPr>
      <w:rPr>
        <w:rFonts w:hint="default"/>
        <w:lang w:val="vi" w:eastAsia="en-US" w:bidi="ar-SA"/>
      </w:rPr>
    </w:lvl>
    <w:lvl w:ilvl="5">
      <w:numFmt w:val="bullet"/>
      <w:lvlText w:val="•"/>
      <w:lvlJc w:val="left"/>
      <w:pPr>
        <w:ind w:left="4247" w:hanging="286"/>
      </w:pPr>
      <w:rPr>
        <w:rFonts w:hint="default"/>
        <w:lang w:val="vi" w:eastAsia="en-US" w:bidi="ar-SA"/>
      </w:rPr>
    </w:lvl>
    <w:lvl w:ilvl="6">
      <w:numFmt w:val="bullet"/>
      <w:lvlText w:val="•"/>
      <w:lvlJc w:val="left"/>
      <w:pPr>
        <w:ind w:left="5303" w:hanging="286"/>
      </w:pPr>
      <w:rPr>
        <w:rFonts w:hint="default"/>
        <w:lang w:val="vi" w:eastAsia="en-US" w:bidi="ar-SA"/>
      </w:rPr>
    </w:lvl>
    <w:lvl w:ilvl="7">
      <w:numFmt w:val="bullet"/>
      <w:lvlText w:val="•"/>
      <w:lvlJc w:val="left"/>
      <w:pPr>
        <w:ind w:left="6359" w:hanging="286"/>
      </w:pPr>
      <w:rPr>
        <w:rFonts w:hint="default"/>
        <w:lang w:val="vi" w:eastAsia="en-US" w:bidi="ar-SA"/>
      </w:rPr>
    </w:lvl>
    <w:lvl w:ilvl="8">
      <w:numFmt w:val="bullet"/>
      <w:lvlText w:val="•"/>
      <w:lvlJc w:val="left"/>
      <w:pPr>
        <w:ind w:left="7414" w:hanging="286"/>
      </w:pPr>
      <w:rPr>
        <w:rFonts w:hint="default"/>
        <w:lang w:val="vi" w:eastAsia="en-US" w:bidi="ar-SA"/>
      </w:rPr>
    </w:lvl>
  </w:abstractNum>
  <w:abstractNum w:abstractNumId="19" w15:restartNumberingAfterBreak="0">
    <w:nsid w:val="1B2E6064"/>
    <w:multiLevelType w:val="hybridMultilevel"/>
    <w:tmpl w:val="72327D5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1CAD5144"/>
    <w:multiLevelType w:val="hybridMultilevel"/>
    <w:tmpl w:val="CF14ECB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1F0E02E2"/>
    <w:multiLevelType w:val="hybridMultilevel"/>
    <w:tmpl w:val="8D2E9A6A"/>
    <w:lvl w:ilvl="0" w:tplc="04090003">
      <w:start w:val="1"/>
      <w:numFmt w:val="bullet"/>
      <w:lvlText w:val="o"/>
      <w:lvlJc w:val="left"/>
      <w:pPr>
        <w:ind w:left="1348" w:hanging="360"/>
      </w:pPr>
      <w:rPr>
        <w:rFonts w:ascii="Courier New" w:hAnsi="Courier New" w:cs="Courier New"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22" w15:restartNumberingAfterBreak="0">
    <w:nsid w:val="22281302"/>
    <w:multiLevelType w:val="hybridMultilevel"/>
    <w:tmpl w:val="D22ED1D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23147F63"/>
    <w:multiLevelType w:val="hybridMultilevel"/>
    <w:tmpl w:val="9B1E64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264B475B"/>
    <w:multiLevelType w:val="hybridMultilevel"/>
    <w:tmpl w:val="54C09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9FF4DF3"/>
    <w:multiLevelType w:val="hybridMultilevel"/>
    <w:tmpl w:val="421468D4"/>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2ABA61D7"/>
    <w:multiLevelType w:val="hybridMultilevel"/>
    <w:tmpl w:val="7346C46A"/>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AFB1897"/>
    <w:multiLevelType w:val="hybridMultilevel"/>
    <w:tmpl w:val="89B42CE6"/>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8" w15:restartNumberingAfterBreak="0">
    <w:nsid w:val="2EB17D1A"/>
    <w:multiLevelType w:val="hybridMultilevel"/>
    <w:tmpl w:val="303A86DE"/>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9" w15:restartNumberingAfterBreak="0">
    <w:nsid w:val="2FFB67D3"/>
    <w:multiLevelType w:val="hybridMultilevel"/>
    <w:tmpl w:val="C652BA12"/>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31570C72"/>
    <w:multiLevelType w:val="hybridMultilevel"/>
    <w:tmpl w:val="67AA81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15:restartNumberingAfterBreak="0">
    <w:nsid w:val="33811530"/>
    <w:multiLevelType w:val="hybridMultilevel"/>
    <w:tmpl w:val="28ACB68C"/>
    <w:lvl w:ilvl="0" w:tplc="B5CAB420">
      <w:numFmt w:val="bullet"/>
      <w:lvlText w:val=""/>
      <w:lvlJc w:val="left"/>
      <w:pPr>
        <w:ind w:left="646" w:hanging="360"/>
      </w:pPr>
      <w:rPr>
        <w:rFonts w:ascii="Symbol" w:eastAsia="Symbol" w:hAnsi="Symbol" w:cs="Symbol" w:hint="default"/>
        <w:w w:val="100"/>
        <w:sz w:val="24"/>
        <w:szCs w:val="24"/>
      </w:rPr>
    </w:lvl>
    <w:lvl w:ilvl="1" w:tplc="B2247ED6">
      <w:numFmt w:val="bullet"/>
      <w:lvlText w:val="•"/>
      <w:lvlJc w:val="left"/>
      <w:pPr>
        <w:ind w:left="1572" w:hanging="360"/>
      </w:pPr>
      <w:rPr>
        <w:rFonts w:hint="default"/>
      </w:rPr>
    </w:lvl>
    <w:lvl w:ilvl="2" w:tplc="45E4BF24">
      <w:numFmt w:val="bullet"/>
      <w:lvlText w:val="•"/>
      <w:lvlJc w:val="left"/>
      <w:pPr>
        <w:ind w:left="2504" w:hanging="360"/>
      </w:pPr>
      <w:rPr>
        <w:rFonts w:hint="default"/>
      </w:rPr>
    </w:lvl>
    <w:lvl w:ilvl="3" w:tplc="8166A124">
      <w:numFmt w:val="bullet"/>
      <w:lvlText w:val="•"/>
      <w:lvlJc w:val="left"/>
      <w:pPr>
        <w:ind w:left="3437" w:hanging="360"/>
      </w:pPr>
      <w:rPr>
        <w:rFonts w:hint="default"/>
      </w:rPr>
    </w:lvl>
    <w:lvl w:ilvl="4" w:tplc="6DFE371E">
      <w:numFmt w:val="bullet"/>
      <w:lvlText w:val="•"/>
      <w:lvlJc w:val="left"/>
      <w:pPr>
        <w:ind w:left="4369" w:hanging="360"/>
      </w:pPr>
      <w:rPr>
        <w:rFonts w:hint="default"/>
      </w:rPr>
    </w:lvl>
    <w:lvl w:ilvl="5" w:tplc="F774A7C8">
      <w:numFmt w:val="bullet"/>
      <w:lvlText w:val="•"/>
      <w:lvlJc w:val="left"/>
      <w:pPr>
        <w:ind w:left="5302" w:hanging="360"/>
      </w:pPr>
      <w:rPr>
        <w:rFonts w:hint="default"/>
      </w:rPr>
    </w:lvl>
    <w:lvl w:ilvl="6" w:tplc="30AA7910">
      <w:numFmt w:val="bullet"/>
      <w:lvlText w:val="•"/>
      <w:lvlJc w:val="left"/>
      <w:pPr>
        <w:ind w:left="6234" w:hanging="360"/>
      </w:pPr>
      <w:rPr>
        <w:rFonts w:hint="default"/>
      </w:rPr>
    </w:lvl>
    <w:lvl w:ilvl="7" w:tplc="C1906C0C">
      <w:numFmt w:val="bullet"/>
      <w:lvlText w:val="•"/>
      <w:lvlJc w:val="left"/>
      <w:pPr>
        <w:ind w:left="7167" w:hanging="360"/>
      </w:pPr>
      <w:rPr>
        <w:rFonts w:hint="default"/>
      </w:rPr>
    </w:lvl>
    <w:lvl w:ilvl="8" w:tplc="6CFA2014">
      <w:numFmt w:val="bullet"/>
      <w:lvlText w:val="•"/>
      <w:lvlJc w:val="left"/>
      <w:pPr>
        <w:ind w:left="8099" w:hanging="360"/>
      </w:pPr>
      <w:rPr>
        <w:rFonts w:hint="default"/>
      </w:rPr>
    </w:lvl>
  </w:abstractNum>
  <w:abstractNum w:abstractNumId="32" w15:restartNumberingAfterBreak="0">
    <w:nsid w:val="37FA2963"/>
    <w:multiLevelType w:val="hybridMultilevel"/>
    <w:tmpl w:val="F2BEEF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8334AAA"/>
    <w:multiLevelType w:val="hybridMultilevel"/>
    <w:tmpl w:val="626A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C10F7C"/>
    <w:multiLevelType w:val="multilevel"/>
    <w:tmpl w:val="5BCC0EDA"/>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A5072E"/>
    <w:multiLevelType w:val="hybridMultilevel"/>
    <w:tmpl w:val="0B645346"/>
    <w:lvl w:ilvl="0" w:tplc="7D0EF798">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6" w15:restartNumberingAfterBreak="0">
    <w:nsid w:val="3CB11084"/>
    <w:multiLevelType w:val="multilevel"/>
    <w:tmpl w:val="B9FE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726F13"/>
    <w:multiLevelType w:val="hybridMultilevel"/>
    <w:tmpl w:val="F9EC806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15:restartNumberingAfterBreak="0">
    <w:nsid w:val="3EE47B95"/>
    <w:multiLevelType w:val="hybridMultilevel"/>
    <w:tmpl w:val="B0A4F48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3FCD6DB0"/>
    <w:multiLevelType w:val="hybridMultilevel"/>
    <w:tmpl w:val="9F84376A"/>
    <w:lvl w:ilvl="0" w:tplc="BF7C9C0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19526C3"/>
    <w:multiLevelType w:val="hybridMultilevel"/>
    <w:tmpl w:val="6AB8A80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1" w15:restartNumberingAfterBreak="0">
    <w:nsid w:val="46847154"/>
    <w:multiLevelType w:val="hybridMultilevel"/>
    <w:tmpl w:val="983A6C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47B07C93"/>
    <w:multiLevelType w:val="hybridMultilevel"/>
    <w:tmpl w:val="670A41B6"/>
    <w:lvl w:ilvl="0" w:tplc="03DA3E08">
      <w:start w:val="3"/>
      <w:numFmt w:val="bullet"/>
      <w:lvlText w:val="-"/>
      <w:lvlJc w:val="left"/>
      <w:pPr>
        <w:ind w:left="360" w:hanging="360"/>
      </w:pPr>
      <w:rPr>
        <w:rFonts w:ascii="Times New Roman" w:eastAsiaTheme="minorHAnsi" w:hAnsi="Times New Roman" w:cs="Times New Roman" w:hint="default"/>
      </w:rPr>
    </w:lvl>
    <w:lvl w:ilvl="1" w:tplc="9DDC9ED2">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BB113C5"/>
    <w:multiLevelType w:val="hybridMultilevel"/>
    <w:tmpl w:val="1E32AD70"/>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0C6C15"/>
    <w:multiLevelType w:val="hybridMultilevel"/>
    <w:tmpl w:val="649E925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52387C65"/>
    <w:multiLevelType w:val="hybridMultilevel"/>
    <w:tmpl w:val="FDC061B4"/>
    <w:lvl w:ilvl="0" w:tplc="BF7C9C02">
      <w:numFmt w:val="bullet"/>
      <w:lvlText w:val="-"/>
      <w:lvlJc w:val="left"/>
      <w:pPr>
        <w:ind w:left="36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579B1717"/>
    <w:multiLevelType w:val="hybridMultilevel"/>
    <w:tmpl w:val="F61642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15:restartNumberingAfterBreak="0">
    <w:nsid w:val="5AAF2E60"/>
    <w:multiLevelType w:val="hybridMultilevel"/>
    <w:tmpl w:val="AFDACBBC"/>
    <w:lvl w:ilvl="0" w:tplc="0409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8" w15:restartNumberingAfterBreak="0">
    <w:nsid w:val="5AFA6CC1"/>
    <w:multiLevelType w:val="hybridMultilevel"/>
    <w:tmpl w:val="D79AB3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5F894C5F"/>
    <w:multiLevelType w:val="hybridMultilevel"/>
    <w:tmpl w:val="73CCDDB6"/>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2371B7C"/>
    <w:multiLevelType w:val="hybridMultilevel"/>
    <w:tmpl w:val="394EE832"/>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51" w15:restartNumberingAfterBreak="0">
    <w:nsid w:val="63AD3C66"/>
    <w:multiLevelType w:val="hybridMultilevel"/>
    <w:tmpl w:val="B874CAF4"/>
    <w:lvl w:ilvl="0" w:tplc="BF7C9C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857C75"/>
    <w:multiLevelType w:val="hybridMultilevel"/>
    <w:tmpl w:val="D4E01630"/>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88E6066"/>
    <w:multiLevelType w:val="hybridMultilevel"/>
    <w:tmpl w:val="98EC03D2"/>
    <w:lvl w:ilvl="0" w:tplc="F4424092">
      <w:start w:val="1"/>
      <w:numFmt w:val="decimal"/>
      <w:lvlText w:val="%1)"/>
      <w:lvlJc w:val="left"/>
      <w:pPr>
        <w:ind w:left="644" w:hanging="360"/>
      </w:pPr>
      <w:rPr>
        <w:rFonts w:ascii="Times New Roman" w:eastAsiaTheme="minorHAnsi" w:hAnsi="Times New Roman" w:cs="Angsana New"/>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4" w15:restartNumberingAfterBreak="0">
    <w:nsid w:val="698E3C85"/>
    <w:multiLevelType w:val="hybridMultilevel"/>
    <w:tmpl w:val="6CCC2C38"/>
    <w:lvl w:ilvl="0" w:tplc="0409000B">
      <w:start w:val="1"/>
      <w:numFmt w:val="bullet"/>
      <w:lvlText w:val=""/>
      <w:lvlJc w:val="left"/>
      <w:pPr>
        <w:ind w:left="992" w:hanging="360"/>
      </w:pPr>
      <w:rPr>
        <w:rFonts w:ascii="Wingdings" w:hAnsi="Wingdings"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55" w15:restartNumberingAfterBreak="0">
    <w:nsid w:val="69BF1DC6"/>
    <w:multiLevelType w:val="hybridMultilevel"/>
    <w:tmpl w:val="D3E0F59E"/>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56" w15:restartNumberingAfterBreak="0">
    <w:nsid w:val="6E197706"/>
    <w:multiLevelType w:val="hybridMultilevel"/>
    <w:tmpl w:val="D980A698"/>
    <w:lvl w:ilvl="0" w:tplc="9DDC9ED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1E645D2"/>
    <w:multiLevelType w:val="hybridMultilevel"/>
    <w:tmpl w:val="50FEABF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8" w15:restartNumberingAfterBreak="0">
    <w:nsid w:val="72CA10C3"/>
    <w:multiLevelType w:val="multilevel"/>
    <w:tmpl w:val="018CA17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75A466F2"/>
    <w:multiLevelType w:val="hybridMultilevel"/>
    <w:tmpl w:val="C1E29E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76086D2D"/>
    <w:multiLevelType w:val="multilevel"/>
    <w:tmpl w:val="5B8C84F0"/>
    <w:lvl w:ilvl="0">
      <w:start w:val="1"/>
      <w:numFmt w:val="decimal"/>
      <w:lvlText w:val="%1"/>
      <w:lvlJc w:val="left"/>
      <w:pPr>
        <w:ind w:left="1266" w:hanging="699"/>
      </w:pPr>
      <w:rPr>
        <w:rFonts w:hint="default"/>
      </w:rPr>
    </w:lvl>
    <w:lvl w:ilvl="1">
      <w:start w:val="11"/>
      <w:numFmt w:val="decimal"/>
      <w:lvlText w:val="%1.%2"/>
      <w:lvlJc w:val="left"/>
      <w:pPr>
        <w:ind w:left="1266" w:hanging="699"/>
        <w:jc w:val="right"/>
      </w:pPr>
      <w:rPr>
        <w:rFonts w:ascii="Times New Roman" w:eastAsia="Times New Roman" w:hAnsi="Times New Roman" w:cs="Times New Roman" w:hint="default"/>
        <w:b/>
        <w:bCs/>
        <w:w w:val="99"/>
        <w:sz w:val="28"/>
        <w:szCs w:val="28"/>
      </w:rPr>
    </w:lvl>
    <w:lvl w:ilvl="2">
      <w:start w:val="1"/>
      <w:numFmt w:val="decimal"/>
      <w:lvlText w:val="%1.%2.%3"/>
      <w:lvlJc w:val="left"/>
      <w:pPr>
        <w:ind w:left="1287" w:hanging="720"/>
      </w:pPr>
      <w:rPr>
        <w:rFonts w:ascii="Times New Roman" w:eastAsia="Times New Roman" w:hAnsi="Times New Roman" w:cs="Times New Roman" w:hint="default"/>
        <w:b/>
        <w:bCs/>
        <w:spacing w:val="-1"/>
        <w:w w:val="100"/>
        <w:sz w:val="24"/>
        <w:szCs w:val="24"/>
      </w:rPr>
    </w:lvl>
    <w:lvl w:ilvl="3">
      <w:numFmt w:val="bullet"/>
      <w:lvlText w:val=""/>
      <w:lvlJc w:val="left"/>
      <w:pPr>
        <w:ind w:left="1287" w:hanging="360"/>
      </w:pPr>
      <w:rPr>
        <w:rFonts w:ascii="Symbol" w:eastAsia="Symbol" w:hAnsi="Symbol" w:cs="Symbol" w:hint="default"/>
        <w:w w:val="100"/>
        <w:sz w:val="24"/>
        <w:szCs w:val="24"/>
      </w:rPr>
    </w:lvl>
    <w:lvl w:ilvl="4">
      <w:numFmt w:val="bullet"/>
      <w:lvlText w:val="•"/>
      <w:lvlJc w:val="left"/>
      <w:pPr>
        <w:ind w:left="4174" w:hanging="360"/>
      </w:pPr>
      <w:rPr>
        <w:rFonts w:hint="default"/>
      </w:rPr>
    </w:lvl>
    <w:lvl w:ilvl="5">
      <w:numFmt w:val="bullet"/>
      <w:lvlText w:val="•"/>
      <w:lvlJc w:val="left"/>
      <w:pPr>
        <w:ind w:left="5139" w:hanging="360"/>
      </w:pPr>
      <w:rPr>
        <w:rFonts w:hint="default"/>
      </w:rPr>
    </w:lvl>
    <w:lvl w:ilvl="6">
      <w:numFmt w:val="bullet"/>
      <w:lvlText w:val="•"/>
      <w:lvlJc w:val="left"/>
      <w:pPr>
        <w:ind w:left="6104" w:hanging="360"/>
      </w:pPr>
      <w:rPr>
        <w:rFonts w:hint="default"/>
      </w:rPr>
    </w:lvl>
    <w:lvl w:ilvl="7">
      <w:numFmt w:val="bullet"/>
      <w:lvlText w:val="•"/>
      <w:lvlJc w:val="left"/>
      <w:pPr>
        <w:ind w:left="7069" w:hanging="360"/>
      </w:pPr>
      <w:rPr>
        <w:rFonts w:hint="default"/>
      </w:rPr>
    </w:lvl>
    <w:lvl w:ilvl="8">
      <w:numFmt w:val="bullet"/>
      <w:lvlText w:val="•"/>
      <w:lvlJc w:val="left"/>
      <w:pPr>
        <w:ind w:left="8034" w:hanging="360"/>
      </w:pPr>
      <w:rPr>
        <w:rFonts w:hint="default"/>
      </w:rPr>
    </w:lvl>
  </w:abstractNum>
  <w:abstractNum w:abstractNumId="61" w15:restartNumberingAfterBreak="0">
    <w:nsid w:val="76F609A2"/>
    <w:multiLevelType w:val="hybridMultilevel"/>
    <w:tmpl w:val="3496D00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788D0875"/>
    <w:multiLevelType w:val="hybridMultilevel"/>
    <w:tmpl w:val="4CEC82C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3" w15:restartNumberingAfterBreak="0">
    <w:nsid w:val="7ED637EC"/>
    <w:multiLevelType w:val="hybridMultilevel"/>
    <w:tmpl w:val="4E84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0926039">
    <w:abstractNumId w:val="9"/>
  </w:num>
  <w:num w:numId="2" w16cid:durableId="476997380">
    <w:abstractNumId w:val="18"/>
  </w:num>
  <w:num w:numId="3" w16cid:durableId="1516915683">
    <w:abstractNumId w:val="3"/>
  </w:num>
  <w:num w:numId="4" w16cid:durableId="1031609934">
    <w:abstractNumId w:val="42"/>
  </w:num>
  <w:num w:numId="5" w16cid:durableId="1544832822">
    <w:abstractNumId w:val="15"/>
  </w:num>
  <w:num w:numId="6" w16cid:durableId="923805775">
    <w:abstractNumId w:val="49"/>
  </w:num>
  <w:num w:numId="7" w16cid:durableId="2005284068">
    <w:abstractNumId w:val="56"/>
  </w:num>
  <w:num w:numId="8" w16cid:durableId="1533154209">
    <w:abstractNumId w:val="52"/>
  </w:num>
  <w:num w:numId="9" w16cid:durableId="264464224">
    <w:abstractNumId w:val="43"/>
  </w:num>
  <w:num w:numId="10" w16cid:durableId="1175069727">
    <w:abstractNumId w:val="5"/>
  </w:num>
  <w:num w:numId="11" w16cid:durableId="16661782">
    <w:abstractNumId w:val="26"/>
  </w:num>
  <w:num w:numId="12" w16cid:durableId="943152530">
    <w:abstractNumId w:val="51"/>
  </w:num>
  <w:num w:numId="13" w16cid:durableId="713772799">
    <w:abstractNumId w:val="39"/>
  </w:num>
  <w:num w:numId="14" w16cid:durableId="1223642831">
    <w:abstractNumId w:val="61"/>
  </w:num>
  <w:num w:numId="15" w16cid:durableId="835649939">
    <w:abstractNumId w:val="14"/>
  </w:num>
  <w:num w:numId="16" w16cid:durableId="308560855">
    <w:abstractNumId w:val="45"/>
  </w:num>
  <w:num w:numId="17" w16cid:durableId="1829395751">
    <w:abstractNumId w:val="2"/>
  </w:num>
  <w:num w:numId="18" w16cid:durableId="1671331754">
    <w:abstractNumId w:val="1"/>
  </w:num>
  <w:num w:numId="19" w16cid:durableId="2117098671">
    <w:abstractNumId w:val="0"/>
  </w:num>
  <w:num w:numId="20" w16cid:durableId="1899783174">
    <w:abstractNumId w:val="11"/>
  </w:num>
  <w:num w:numId="21" w16cid:durableId="427775211">
    <w:abstractNumId w:val="10"/>
  </w:num>
  <w:num w:numId="22" w16cid:durableId="1981493170">
    <w:abstractNumId w:val="24"/>
  </w:num>
  <w:num w:numId="23" w16cid:durableId="2093115195">
    <w:abstractNumId w:val="60"/>
  </w:num>
  <w:num w:numId="24" w16cid:durableId="69237621">
    <w:abstractNumId w:val="31"/>
  </w:num>
  <w:num w:numId="25" w16cid:durableId="262230654">
    <w:abstractNumId w:val="59"/>
  </w:num>
  <w:num w:numId="26" w16cid:durableId="1708679286">
    <w:abstractNumId w:val="32"/>
  </w:num>
  <w:num w:numId="27" w16cid:durableId="1303148217">
    <w:abstractNumId w:val="54"/>
  </w:num>
  <w:num w:numId="28" w16cid:durableId="1444570015">
    <w:abstractNumId w:val="19"/>
  </w:num>
  <w:num w:numId="29" w16cid:durableId="580331983">
    <w:abstractNumId w:val="62"/>
  </w:num>
  <w:num w:numId="30" w16cid:durableId="783889040">
    <w:abstractNumId w:val="34"/>
  </w:num>
  <w:num w:numId="31" w16cid:durableId="2002615603">
    <w:abstractNumId w:val="41"/>
  </w:num>
  <w:num w:numId="32" w16cid:durableId="1390569152">
    <w:abstractNumId w:val="28"/>
  </w:num>
  <w:num w:numId="33" w16cid:durableId="826173296">
    <w:abstractNumId w:val="55"/>
  </w:num>
  <w:num w:numId="34" w16cid:durableId="2064326408">
    <w:abstractNumId w:val="12"/>
  </w:num>
  <w:num w:numId="35" w16cid:durableId="532308269">
    <w:abstractNumId w:val="20"/>
  </w:num>
  <w:num w:numId="36" w16cid:durableId="874462440">
    <w:abstractNumId w:val="13"/>
  </w:num>
  <w:num w:numId="37" w16cid:durableId="1311252895">
    <w:abstractNumId w:val="37"/>
  </w:num>
  <w:num w:numId="38" w16cid:durableId="2042515573">
    <w:abstractNumId w:val="23"/>
  </w:num>
  <w:num w:numId="39" w16cid:durableId="1831411278">
    <w:abstractNumId w:val="57"/>
  </w:num>
  <w:num w:numId="40" w16cid:durableId="1304382948">
    <w:abstractNumId w:val="16"/>
  </w:num>
  <w:num w:numId="41" w16cid:durableId="1503206100">
    <w:abstractNumId w:val="17"/>
  </w:num>
  <w:num w:numId="42" w16cid:durableId="1892688686">
    <w:abstractNumId w:val="38"/>
  </w:num>
  <w:num w:numId="43" w16cid:durableId="1432629540">
    <w:abstractNumId w:val="27"/>
  </w:num>
  <w:num w:numId="44" w16cid:durableId="1634940364">
    <w:abstractNumId w:val="48"/>
  </w:num>
  <w:num w:numId="45" w16cid:durableId="477381149">
    <w:abstractNumId w:val="22"/>
  </w:num>
  <w:num w:numId="46" w16cid:durableId="476845113">
    <w:abstractNumId w:val="58"/>
  </w:num>
  <w:num w:numId="47" w16cid:durableId="162287054">
    <w:abstractNumId w:val="4"/>
  </w:num>
  <w:num w:numId="48" w16cid:durableId="722296287">
    <w:abstractNumId w:val="7"/>
  </w:num>
  <w:num w:numId="49" w16cid:durableId="1836844507">
    <w:abstractNumId w:val="30"/>
  </w:num>
  <w:num w:numId="50" w16cid:durableId="1244531128">
    <w:abstractNumId w:val="46"/>
  </w:num>
  <w:num w:numId="51" w16cid:durableId="141898822">
    <w:abstractNumId w:val="50"/>
  </w:num>
  <w:num w:numId="52" w16cid:durableId="608120879">
    <w:abstractNumId w:val="8"/>
  </w:num>
  <w:num w:numId="53" w16cid:durableId="853573100">
    <w:abstractNumId w:val="47"/>
  </w:num>
  <w:num w:numId="54" w16cid:durableId="625893208">
    <w:abstractNumId w:val="21"/>
  </w:num>
  <w:num w:numId="55" w16cid:durableId="2088451983">
    <w:abstractNumId w:val="33"/>
  </w:num>
  <w:num w:numId="56" w16cid:durableId="222982158">
    <w:abstractNumId w:val="29"/>
  </w:num>
  <w:num w:numId="57" w16cid:durableId="304942847">
    <w:abstractNumId w:val="63"/>
  </w:num>
  <w:num w:numId="58" w16cid:durableId="2106881698">
    <w:abstractNumId w:val="25"/>
  </w:num>
  <w:num w:numId="59" w16cid:durableId="2142844382">
    <w:abstractNumId w:val="6"/>
  </w:num>
  <w:num w:numId="60" w16cid:durableId="1021470068">
    <w:abstractNumId w:val="36"/>
  </w:num>
  <w:num w:numId="61" w16cid:durableId="1645886695">
    <w:abstractNumId w:val="40"/>
  </w:num>
  <w:num w:numId="62" w16cid:durableId="215509130">
    <w:abstractNumId w:val="35"/>
  </w:num>
  <w:num w:numId="63" w16cid:durableId="1658338005">
    <w:abstractNumId w:val="53"/>
  </w:num>
  <w:num w:numId="64" w16cid:durableId="205526284">
    <w:abstractNumId w:val="4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ttachedTemplate r:id="rId1"/>
  <w:linkStyl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D16AA"/>
    <w:rsid w:val="00014E8E"/>
    <w:rsid w:val="00024F70"/>
    <w:rsid w:val="00036A8F"/>
    <w:rsid w:val="00041A79"/>
    <w:rsid w:val="000A0015"/>
    <w:rsid w:val="000A6FCA"/>
    <w:rsid w:val="000C1AA7"/>
    <w:rsid w:val="000C320D"/>
    <w:rsid w:val="000C5E6A"/>
    <w:rsid w:val="000C7F2E"/>
    <w:rsid w:val="001029B1"/>
    <w:rsid w:val="001103F7"/>
    <w:rsid w:val="00141382"/>
    <w:rsid w:val="00162661"/>
    <w:rsid w:val="0018411A"/>
    <w:rsid w:val="00186BCF"/>
    <w:rsid w:val="001A5B32"/>
    <w:rsid w:val="001B6991"/>
    <w:rsid w:val="001C79AC"/>
    <w:rsid w:val="001D1538"/>
    <w:rsid w:val="001D19DD"/>
    <w:rsid w:val="001F6B7E"/>
    <w:rsid w:val="00204610"/>
    <w:rsid w:val="0020701B"/>
    <w:rsid w:val="00220C7F"/>
    <w:rsid w:val="00226D58"/>
    <w:rsid w:val="002270E0"/>
    <w:rsid w:val="002279C3"/>
    <w:rsid w:val="00230613"/>
    <w:rsid w:val="002A777A"/>
    <w:rsid w:val="002B119E"/>
    <w:rsid w:val="002D5632"/>
    <w:rsid w:val="002D5BF8"/>
    <w:rsid w:val="002E1966"/>
    <w:rsid w:val="002F7CFA"/>
    <w:rsid w:val="00304058"/>
    <w:rsid w:val="003163C6"/>
    <w:rsid w:val="00316B7D"/>
    <w:rsid w:val="0031758C"/>
    <w:rsid w:val="00325DE2"/>
    <w:rsid w:val="0032728A"/>
    <w:rsid w:val="003273CB"/>
    <w:rsid w:val="00355EC3"/>
    <w:rsid w:val="00360A1C"/>
    <w:rsid w:val="0036619A"/>
    <w:rsid w:val="00372290"/>
    <w:rsid w:val="0038556B"/>
    <w:rsid w:val="00390ED3"/>
    <w:rsid w:val="003B233F"/>
    <w:rsid w:val="003C274A"/>
    <w:rsid w:val="003D2F23"/>
    <w:rsid w:val="003D6862"/>
    <w:rsid w:val="003F5E40"/>
    <w:rsid w:val="00406938"/>
    <w:rsid w:val="004459B1"/>
    <w:rsid w:val="004723D4"/>
    <w:rsid w:val="00481769"/>
    <w:rsid w:val="004861E5"/>
    <w:rsid w:val="004B038C"/>
    <w:rsid w:val="004B4A1D"/>
    <w:rsid w:val="004D16AA"/>
    <w:rsid w:val="004D602C"/>
    <w:rsid w:val="004E06F9"/>
    <w:rsid w:val="004E53BF"/>
    <w:rsid w:val="004F097A"/>
    <w:rsid w:val="005010D1"/>
    <w:rsid w:val="0050636D"/>
    <w:rsid w:val="00572755"/>
    <w:rsid w:val="005731F3"/>
    <w:rsid w:val="005B66A5"/>
    <w:rsid w:val="005D1029"/>
    <w:rsid w:val="005E7A8F"/>
    <w:rsid w:val="006200AB"/>
    <w:rsid w:val="006528A1"/>
    <w:rsid w:val="0065349C"/>
    <w:rsid w:val="0065693A"/>
    <w:rsid w:val="00691BCE"/>
    <w:rsid w:val="0069479E"/>
    <w:rsid w:val="00697AB8"/>
    <w:rsid w:val="006A4646"/>
    <w:rsid w:val="006A68EC"/>
    <w:rsid w:val="006B6D41"/>
    <w:rsid w:val="006C5CFF"/>
    <w:rsid w:val="006E41D4"/>
    <w:rsid w:val="006F5126"/>
    <w:rsid w:val="00704A86"/>
    <w:rsid w:val="0071175A"/>
    <w:rsid w:val="00714C7F"/>
    <w:rsid w:val="00725814"/>
    <w:rsid w:val="007279A5"/>
    <w:rsid w:val="007447AE"/>
    <w:rsid w:val="007509FD"/>
    <w:rsid w:val="00765DE6"/>
    <w:rsid w:val="0078182C"/>
    <w:rsid w:val="00793C30"/>
    <w:rsid w:val="007C3732"/>
    <w:rsid w:val="00805DEE"/>
    <w:rsid w:val="008177B4"/>
    <w:rsid w:val="008247C5"/>
    <w:rsid w:val="00832BDD"/>
    <w:rsid w:val="008663E4"/>
    <w:rsid w:val="008A1E9B"/>
    <w:rsid w:val="008B0991"/>
    <w:rsid w:val="008D3F99"/>
    <w:rsid w:val="008D67FA"/>
    <w:rsid w:val="008D721D"/>
    <w:rsid w:val="008E063D"/>
    <w:rsid w:val="008E3443"/>
    <w:rsid w:val="008F1B10"/>
    <w:rsid w:val="00935F14"/>
    <w:rsid w:val="00945381"/>
    <w:rsid w:val="00946C39"/>
    <w:rsid w:val="00955390"/>
    <w:rsid w:val="00993505"/>
    <w:rsid w:val="009C19A0"/>
    <w:rsid w:val="009F70A4"/>
    <w:rsid w:val="00A009A2"/>
    <w:rsid w:val="00A2351E"/>
    <w:rsid w:val="00A41D61"/>
    <w:rsid w:val="00A4419C"/>
    <w:rsid w:val="00A916F0"/>
    <w:rsid w:val="00AA279D"/>
    <w:rsid w:val="00AA475F"/>
    <w:rsid w:val="00AB7611"/>
    <w:rsid w:val="00AC2FD3"/>
    <w:rsid w:val="00AE3EF2"/>
    <w:rsid w:val="00AE4B8D"/>
    <w:rsid w:val="00AE6E4E"/>
    <w:rsid w:val="00AE78E7"/>
    <w:rsid w:val="00B017B6"/>
    <w:rsid w:val="00B03A0A"/>
    <w:rsid w:val="00B041C9"/>
    <w:rsid w:val="00B30B00"/>
    <w:rsid w:val="00B559C4"/>
    <w:rsid w:val="00B752F7"/>
    <w:rsid w:val="00B768EB"/>
    <w:rsid w:val="00B941B8"/>
    <w:rsid w:val="00B97568"/>
    <w:rsid w:val="00BA0EA9"/>
    <w:rsid w:val="00BB1193"/>
    <w:rsid w:val="00BD0253"/>
    <w:rsid w:val="00C12813"/>
    <w:rsid w:val="00C31D45"/>
    <w:rsid w:val="00C70B20"/>
    <w:rsid w:val="00C93B6C"/>
    <w:rsid w:val="00C95DCA"/>
    <w:rsid w:val="00CA563D"/>
    <w:rsid w:val="00CB0855"/>
    <w:rsid w:val="00CB5FC6"/>
    <w:rsid w:val="00CE1E6C"/>
    <w:rsid w:val="00CE35E4"/>
    <w:rsid w:val="00CF4886"/>
    <w:rsid w:val="00CF770E"/>
    <w:rsid w:val="00D403A6"/>
    <w:rsid w:val="00D45AE6"/>
    <w:rsid w:val="00D61146"/>
    <w:rsid w:val="00D63F8D"/>
    <w:rsid w:val="00D672BD"/>
    <w:rsid w:val="00D871E4"/>
    <w:rsid w:val="00D967B5"/>
    <w:rsid w:val="00DB42F8"/>
    <w:rsid w:val="00DB7F96"/>
    <w:rsid w:val="00DC20E0"/>
    <w:rsid w:val="00DC5609"/>
    <w:rsid w:val="00DC67BF"/>
    <w:rsid w:val="00DD7090"/>
    <w:rsid w:val="00DD7A3E"/>
    <w:rsid w:val="00DF04A0"/>
    <w:rsid w:val="00DF46BB"/>
    <w:rsid w:val="00E3391D"/>
    <w:rsid w:val="00EC1D11"/>
    <w:rsid w:val="00EC29E6"/>
    <w:rsid w:val="00EC4DB5"/>
    <w:rsid w:val="00F03387"/>
    <w:rsid w:val="00F649FE"/>
    <w:rsid w:val="00F755ED"/>
    <w:rsid w:val="00F92869"/>
    <w:rsid w:val="00FB3EE3"/>
    <w:rsid w:val="00FD2B74"/>
    <w:rsid w:val="00FD5102"/>
    <w:rsid w:val="00FE61CC"/>
    <w:rsid w:val="00FF1556"/>
    <w:rsid w:val="00F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7C76A"/>
  <w15:docId w15:val="{3A861C7B-5E68-4856-9463-287C3376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381"/>
    <w:pPr>
      <w:widowControl/>
      <w:autoSpaceDE/>
      <w:autoSpaceDN/>
      <w:spacing w:before="120" w:after="120" w:line="288" w:lineRule="auto"/>
      <w:ind w:firstLine="284"/>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8D721D"/>
    <w:pPr>
      <w:keepNext/>
      <w:keepLines/>
      <w:numPr>
        <w:numId w:val="20"/>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D721D"/>
    <w:pPr>
      <w:keepNext/>
      <w:keepLines/>
      <w:numPr>
        <w:ilvl w:val="1"/>
        <w:numId w:val="20"/>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D721D"/>
    <w:pPr>
      <w:keepNext/>
      <w:keepLines/>
      <w:numPr>
        <w:ilvl w:val="2"/>
        <w:numId w:val="20"/>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8D721D"/>
    <w:pPr>
      <w:keepNext/>
      <w:keepLines/>
      <w:numPr>
        <w:ilvl w:val="3"/>
        <w:numId w:val="20"/>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8D721D"/>
    <w:pPr>
      <w:keepNext/>
      <w:keepLines/>
      <w:numPr>
        <w:ilvl w:val="4"/>
        <w:numId w:val="20"/>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D721D"/>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D721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721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D721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rsid w:val="008D72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D721D"/>
  </w:style>
  <w:style w:type="paragraph" w:styleId="TOC1">
    <w:name w:val="toc 1"/>
    <w:basedOn w:val="Normal"/>
    <w:next w:val="Normal"/>
    <w:autoRedefine/>
    <w:uiPriority w:val="39"/>
    <w:unhideWhenUsed/>
    <w:rsid w:val="008D721D"/>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8D721D"/>
    <w:pPr>
      <w:spacing w:before="180" w:after="60" w:line="240" w:lineRule="auto"/>
      <w:ind w:left="288"/>
    </w:pPr>
    <w:rPr>
      <w:b/>
      <w:i/>
      <w:sz w:val="24"/>
    </w:rPr>
  </w:style>
  <w:style w:type="paragraph" w:styleId="TOC3">
    <w:name w:val="toc 3"/>
    <w:basedOn w:val="Normal"/>
    <w:next w:val="Normal"/>
    <w:autoRedefine/>
    <w:uiPriority w:val="39"/>
    <w:unhideWhenUsed/>
    <w:rsid w:val="008D721D"/>
    <w:pPr>
      <w:tabs>
        <w:tab w:val="right" w:leader="dot" w:pos="9061"/>
      </w:tabs>
      <w:spacing w:before="0" w:after="0" w:line="240" w:lineRule="auto"/>
      <w:ind w:left="576"/>
    </w:pPr>
    <w:rPr>
      <w:sz w:val="24"/>
    </w:rPr>
  </w:style>
  <w:style w:type="paragraph" w:styleId="BodyText">
    <w:name w:val="Body Text"/>
    <w:basedOn w:val="Normal"/>
    <w:link w:val="BodyTextChar"/>
    <w:uiPriority w:val="99"/>
    <w:unhideWhenUsed/>
    <w:rsid w:val="008D721D"/>
    <w:pPr>
      <w:spacing w:before="0" w:line="360" w:lineRule="auto"/>
      <w:ind w:firstLine="357"/>
    </w:pPr>
    <w:rPr>
      <w:rFonts w:eastAsia="Times New Roman" w:cs="Times New Roman"/>
      <w:kern w:val="0"/>
      <w:szCs w:val="24"/>
    </w:rPr>
  </w:style>
  <w:style w:type="paragraph" w:styleId="Title">
    <w:name w:val="Title"/>
    <w:basedOn w:val="Normal"/>
    <w:link w:val="TitleChar"/>
    <w:uiPriority w:val="10"/>
    <w:qFormat/>
    <w:rsid w:val="008D721D"/>
    <w:pPr>
      <w:widowControl w:val="0"/>
      <w:autoSpaceDE w:val="0"/>
      <w:autoSpaceDN w:val="0"/>
      <w:spacing w:before="0" w:after="0" w:line="240" w:lineRule="auto"/>
      <w:ind w:left="10" w:right="23"/>
      <w:jc w:val="center"/>
    </w:pPr>
    <w:rPr>
      <w:rFonts w:eastAsia="Times New Roman" w:cs="Times New Roman"/>
      <w:kern w:val="0"/>
      <w:sz w:val="56"/>
      <w:szCs w:val="56"/>
      <w:lang w:val="vi"/>
    </w:rPr>
  </w:style>
  <w:style w:type="paragraph" w:styleId="ListParagraph">
    <w:name w:val="List Paragraph"/>
    <w:aliases w:val="st"/>
    <w:basedOn w:val="Normal"/>
    <w:link w:val="ListParagraphChar"/>
    <w:uiPriority w:val="34"/>
    <w:qFormat/>
    <w:rsid w:val="008D721D"/>
    <w:pPr>
      <w:ind w:left="720"/>
      <w:contextualSpacing/>
    </w:pPr>
  </w:style>
  <w:style w:type="paragraph" w:customStyle="1" w:styleId="TableParagraph">
    <w:name w:val="Table Paragraph"/>
    <w:basedOn w:val="Normal"/>
    <w:uiPriority w:val="1"/>
    <w:qFormat/>
    <w:pPr>
      <w:ind w:left="107"/>
      <w:jc w:val="center"/>
    </w:pPr>
  </w:style>
  <w:style w:type="paragraph" w:styleId="Header">
    <w:name w:val="header"/>
    <w:basedOn w:val="Normal"/>
    <w:link w:val="HeaderChar"/>
    <w:uiPriority w:val="99"/>
    <w:unhideWhenUsed/>
    <w:rsid w:val="008D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21D"/>
    <w:rPr>
      <w:rFonts w:ascii="Times New Roman" w:hAnsi="Times New Roman" w:cs="Angsana New"/>
      <w:kern w:val="2"/>
      <w:sz w:val="26"/>
      <w:szCs w:val="20"/>
    </w:rPr>
  </w:style>
  <w:style w:type="paragraph" w:styleId="Footer">
    <w:name w:val="footer"/>
    <w:basedOn w:val="Normal"/>
    <w:link w:val="FooterChar"/>
    <w:uiPriority w:val="99"/>
    <w:unhideWhenUsed/>
    <w:rsid w:val="008D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21D"/>
    <w:rPr>
      <w:rFonts w:ascii="Times New Roman" w:hAnsi="Times New Roman" w:cs="Angsana New"/>
      <w:kern w:val="2"/>
      <w:sz w:val="26"/>
      <w:szCs w:val="20"/>
    </w:rPr>
  </w:style>
  <w:style w:type="paragraph" w:styleId="NormalWeb">
    <w:name w:val="Normal (Web)"/>
    <w:basedOn w:val="Normal"/>
    <w:uiPriority w:val="99"/>
    <w:rsid w:val="008D721D"/>
    <w:pPr>
      <w:spacing w:before="100" w:beforeAutospacing="1" w:after="100" w:afterAutospacing="1" w:line="240" w:lineRule="auto"/>
      <w:jc w:val="left"/>
    </w:pPr>
    <w:rPr>
      <w:rFonts w:eastAsia="Times New Roman" w:cs="Times New Roman"/>
      <w:kern w:val="0"/>
      <w:sz w:val="24"/>
      <w:szCs w:val="24"/>
    </w:rPr>
  </w:style>
  <w:style w:type="character" w:customStyle="1" w:styleId="Heading4Char">
    <w:name w:val="Heading 4 Char"/>
    <w:basedOn w:val="DefaultParagraphFont"/>
    <w:link w:val="Heading4"/>
    <w:uiPriority w:val="9"/>
    <w:rsid w:val="008D721D"/>
    <w:rPr>
      <w:rFonts w:ascii="Times New Roman" w:eastAsiaTheme="majorEastAsia" w:hAnsi="Times New Roman" w:cstheme="majorBidi"/>
      <w:bCs/>
      <w:i/>
      <w:iCs/>
      <w:kern w:val="2"/>
      <w:sz w:val="26"/>
      <w:szCs w:val="20"/>
    </w:rPr>
  </w:style>
  <w:style w:type="paragraph" w:customStyle="1" w:styleId="L11">
    <w:name w:val="L1.1"/>
    <w:basedOn w:val="Normal"/>
    <w:qFormat/>
    <w:rsid w:val="008A1E9B"/>
    <w:pPr>
      <w:spacing w:before="30" w:after="30" w:line="360" w:lineRule="auto"/>
      <w:ind w:left="11" w:hanging="11"/>
      <w:outlineLvl w:val="1"/>
    </w:pPr>
    <w:rPr>
      <w:b/>
      <w:color w:val="000000"/>
    </w:rPr>
  </w:style>
  <w:style w:type="paragraph" w:customStyle="1" w:styleId="L111">
    <w:name w:val="L1.1.1"/>
    <w:basedOn w:val="Normal"/>
    <w:rsid w:val="008A1E9B"/>
    <w:pPr>
      <w:spacing w:before="30" w:after="30" w:line="360" w:lineRule="auto"/>
      <w:ind w:left="11" w:firstLine="272"/>
      <w:outlineLvl w:val="2"/>
    </w:pPr>
    <w:rPr>
      <w:b/>
      <w:bCs/>
      <w:color w:val="000000"/>
      <w:sz w:val="28"/>
    </w:rPr>
  </w:style>
  <w:style w:type="paragraph" w:customStyle="1" w:styleId="L12">
    <w:name w:val="L1.2"/>
    <w:basedOn w:val="Normal"/>
    <w:qFormat/>
    <w:rsid w:val="008A1E9B"/>
    <w:pPr>
      <w:spacing w:before="30" w:after="30" w:line="360" w:lineRule="auto"/>
      <w:ind w:left="11" w:hanging="11"/>
      <w:outlineLvl w:val="1"/>
    </w:pPr>
    <w:rPr>
      <w:b/>
      <w:color w:val="000000"/>
    </w:rPr>
  </w:style>
  <w:style w:type="paragraph" w:styleId="TOCHeading">
    <w:name w:val="TOC Heading"/>
    <w:basedOn w:val="Heading1"/>
    <w:next w:val="Normal"/>
    <w:uiPriority w:val="39"/>
    <w:unhideWhenUsed/>
    <w:qFormat/>
    <w:rsid w:val="008D721D"/>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styleId="Hyperlink">
    <w:name w:val="Hyperlink"/>
    <w:basedOn w:val="DefaultParagraphFont"/>
    <w:uiPriority w:val="99"/>
    <w:unhideWhenUsed/>
    <w:rsid w:val="008D721D"/>
    <w:rPr>
      <w:color w:val="0000FF" w:themeColor="hyperlink"/>
      <w:u w:val="single"/>
    </w:rPr>
  </w:style>
  <w:style w:type="character" w:styleId="Strong">
    <w:name w:val="Strong"/>
    <w:basedOn w:val="DefaultParagraphFont"/>
    <w:uiPriority w:val="22"/>
    <w:qFormat/>
    <w:rsid w:val="008D721D"/>
    <w:rPr>
      <w:b/>
      <w:bCs/>
    </w:rPr>
  </w:style>
  <w:style w:type="character" w:customStyle="1" w:styleId="synonym">
    <w:name w:val="synonym"/>
    <w:basedOn w:val="DefaultParagraphFont"/>
    <w:rsid w:val="00EC4DB5"/>
  </w:style>
  <w:style w:type="character" w:customStyle="1" w:styleId="ListParagraphChar">
    <w:name w:val="List Paragraph Char"/>
    <w:aliases w:val="st Char"/>
    <w:basedOn w:val="DefaultParagraphFont"/>
    <w:link w:val="ListParagraph"/>
    <w:uiPriority w:val="34"/>
    <w:locked/>
    <w:rsid w:val="008D721D"/>
    <w:rPr>
      <w:rFonts w:ascii="Times New Roman" w:hAnsi="Times New Roman" w:cs="Angsana New"/>
      <w:kern w:val="2"/>
      <w:sz w:val="26"/>
      <w:szCs w:val="20"/>
    </w:rPr>
  </w:style>
  <w:style w:type="table" w:styleId="TableGrid">
    <w:name w:val="Table Grid"/>
    <w:basedOn w:val="TableNormal"/>
    <w:uiPriority w:val="59"/>
    <w:rsid w:val="008D721D"/>
    <w:pPr>
      <w:widowControl/>
      <w:autoSpaceDE/>
      <w:autoSpaceDN/>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D7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21D"/>
    <w:rPr>
      <w:rFonts w:ascii="Tahoma" w:hAnsi="Tahoma" w:cs="Tahoma"/>
      <w:kern w:val="2"/>
      <w:sz w:val="16"/>
      <w:szCs w:val="16"/>
    </w:rPr>
  </w:style>
  <w:style w:type="table" w:customStyle="1" w:styleId="TableGrid1">
    <w:name w:val="Table Grid1"/>
    <w:basedOn w:val="TableNormal"/>
    <w:next w:val="TableGrid"/>
    <w:uiPriority w:val="59"/>
    <w:rsid w:val="004B4A1D"/>
    <w:pPr>
      <w:widowControl/>
      <w:autoSpaceDE/>
      <w:autoSpaceDN/>
    </w:pPr>
    <w:rPr>
      <w:rFonts w:ascii="Century" w:hAnsi="Century" w:cs="Angsana New"/>
      <w:kern w:val="2"/>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8D721D"/>
    <w:rPr>
      <w:rFonts w:ascii="Times New Roman" w:eastAsia="Times New Roman" w:hAnsi="Times New Roman" w:cs="Times New Roman"/>
      <w:sz w:val="56"/>
      <w:szCs w:val="56"/>
      <w:lang w:val="vi"/>
    </w:rPr>
  </w:style>
  <w:style w:type="character" w:customStyle="1" w:styleId="Heading5Char">
    <w:name w:val="Heading 5 Char"/>
    <w:basedOn w:val="DefaultParagraphFont"/>
    <w:link w:val="Heading5"/>
    <w:uiPriority w:val="9"/>
    <w:rsid w:val="008D721D"/>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8D721D"/>
    <w:rPr>
      <w:rFonts w:asciiTheme="majorHAnsi" w:eastAsiaTheme="majorEastAsia" w:hAnsiTheme="majorHAnsi" w:cstheme="majorBidi"/>
      <w:i/>
      <w:iCs/>
      <w:color w:val="243F60" w:themeColor="accent1" w:themeShade="7F"/>
      <w:kern w:val="2"/>
      <w:sz w:val="26"/>
      <w:szCs w:val="20"/>
    </w:rPr>
  </w:style>
  <w:style w:type="character" w:customStyle="1" w:styleId="Heading7Char">
    <w:name w:val="Heading 7 Char"/>
    <w:basedOn w:val="DefaultParagraphFont"/>
    <w:link w:val="Heading7"/>
    <w:uiPriority w:val="9"/>
    <w:rsid w:val="008D721D"/>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8D721D"/>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8D721D"/>
    <w:rPr>
      <w:rFonts w:asciiTheme="majorHAnsi" w:eastAsiaTheme="majorEastAsia" w:hAnsiTheme="majorHAnsi" w:cstheme="majorBidi"/>
      <w:i/>
      <w:iCs/>
      <w:color w:val="404040" w:themeColor="text1" w:themeTint="BF"/>
      <w:kern w:val="2"/>
      <w:sz w:val="20"/>
      <w:szCs w:val="20"/>
    </w:rPr>
  </w:style>
  <w:style w:type="character" w:customStyle="1" w:styleId="Heading1Char">
    <w:name w:val="Heading 1 Char"/>
    <w:basedOn w:val="DefaultParagraphFont"/>
    <w:link w:val="Heading1"/>
    <w:uiPriority w:val="9"/>
    <w:rsid w:val="008D721D"/>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8D721D"/>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8D721D"/>
    <w:rPr>
      <w:rFonts w:ascii="Times New Roman" w:eastAsiaTheme="majorEastAsia" w:hAnsi="Times New Roman" w:cstheme="majorBidi"/>
      <w:b/>
      <w:bCs/>
      <w:i/>
      <w:kern w:val="2"/>
      <w:sz w:val="26"/>
      <w:szCs w:val="20"/>
    </w:rPr>
  </w:style>
  <w:style w:type="paragraph" w:styleId="TOC4">
    <w:name w:val="toc 4"/>
    <w:basedOn w:val="Normal"/>
    <w:next w:val="Normal"/>
    <w:autoRedefine/>
    <w:uiPriority w:val="39"/>
    <w:unhideWhenUsed/>
    <w:rsid w:val="008D721D"/>
    <w:pPr>
      <w:spacing w:after="0" w:line="240" w:lineRule="auto"/>
      <w:ind w:left="1080"/>
    </w:pPr>
    <w:rPr>
      <w:i/>
      <w:sz w:val="22"/>
    </w:rPr>
  </w:style>
  <w:style w:type="paragraph" w:styleId="Caption">
    <w:name w:val="caption"/>
    <w:basedOn w:val="Normal"/>
    <w:next w:val="Normal"/>
    <w:uiPriority w:val="35"/>
    <w:unhideWhenUsed/>
    <w:qFormat/>
    <w:rsid w:val="008D721D"/>
    <w:pPr>
      <w:spacing w:line="240" w:lineRule="auto"/>
      <w:jc w:val="center"/>
    </w:pPr>
    <w:rPr>
      <w:b/>
      <w:bCs/>
      <w:sz w:val="24"/>
      <w:szCs w:val="18"/>
    </w:rPr>
  </w:style>
  <w:style w:type="paragraph" w:styleId="PlainText">
    <w:name w:val="Plain Text"/>
    <w:basedOn w:val="Normal"/>
    <w:link w:val="PlainTextChar"/>
    <w:uiPriority w:val="99"/>
    <w:unhideWhenUsed/>
    <w:rsid w:val="008D721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D721D"/>
    <w:rPr>
      <w:rFonts w:ascii="Consolas" w:hAnsi="Consolas" w:cs="Consolas"/>
      <w:kern w:val="2"/>
      <w:sz w:val="21"/>
      <w:szCs w:val="21"/>
    </w:rPr>
  </w:style>
  <w:style w:type="paragraph" w:styleId="NormalIndent">
    <w:name w:val="Normal Indent"/>
    <w:basedOn w:val="Normal"/>
    <w:uiPriority w:val="99"/>
    <w:unhideWhenUsed/>
    <w:rsid w:val="008D721D"/>
    <w:pPr>
      <w:ind w:firstLine="360"/>
    </w:pPr>
  </w:style>
  <w:style w:type="paragraph" w:styleId="NoSpacing">
    <w:name w:val="No Spacing"/>
    <w:link w:val="NoSpacingChar"/>
    <w:uiPriority w:val="1"/>
    <w:qFormat/>
    <w:rsid w:val="008D721D"/>
    <w:pPr>
      <w:widowControl/>
      <w:autoSpaceDE/>
      <w:autoSpaceDN/>
      <w:ind w:firstLine="360"/>
      <w:jc w:val="both"/>
    </w:pPr>
    <w:rPr>
      <w:rFonts w:ascii="Times New Roman" w:hAnsi="Times New Roman" w:cs="Angsana New"/>
      <w:kern w:val="2"/>
      <w:sz w:val="26"/>
      <w:szCs w:val="20"/>
    </w:rPr>
  </w:style>
  <w:style w:type="paragraph" w:styleId="List">
    <w:name w:val="List"/>
    <w:basedOn w:val="Normal"/>
    <w:uiPriority w:val="99"/>
    <w:unhideWhenUsed/>
    <w:rsid w:val="008D721D"/>
    <w:pPr>
      <w:ind w:left="360" w:hanging="360"/>
      <w:contextualSpacing/>
    </w:pPr>
  </w:style>
  <w:style w:type="paragraph" w:styleId="List2">
    <w:name w:val="List 2"/>
    <w:basedOn w:val="Normal"/>
    <w:uiPriority w:val="99"/>
    <w:unhideWhenUsed/>
    <w:rsid w:val="008D721D"/>
    <w:pPr>
      <w:ind w:left="720" w:hanging="360"/>
      <w:contextualSpacing/>
    </w:pPr>
  </w:style>
  <w:style w:type="paragraph" w:styleId="List3">
    <w:name w:val="List 3"/>
    <w:basedOn w:val="Normal"/>
    <w:uiPriority w:val="99"/>
    <w:unhideWhenUsed/>
    <w:rsid w:val="008D721D"/>
    <w:pPr>
      <w:ind w:left="1080" w:hanging="360"/>
      <w:contextualSpacing/>
    </w:pPr>
  </w:style>
  <w:style w:type="paragraph" w:styleId="List4">
    <w:name w:val="List 4"/>
    <w:basedOn w:val="Normal"/>
    <w:uiPriority w:val="99"/>
    <w:unhideWhenUsed/>
    <w:rsid w:val="008D721D"/>
    <w:pPr>
      <w:ind w:left="1440" w:hanging="360"/>
      <w:contextualSpacing/>
    </w:pPr>
  </w:style>
  <w:style w:type="paragraph" w:styleId="List5">
    <w:name w:val="List 5"/>
    <w:basedOn w:val="Normal"/>
    <w:uiPriority w:val="99"/>
    <w:unhideWhenUsed/>
    <w:rsid w:val="008D721D"/>
    <w:pPr>
      <w:ind w:left="1800" w:hanging="360"/>
      <w:contextualSpacing/>
    </w:pPr>
  </w:style>
  <w:style w:type="paragraph" w:styleId="ListBullet">
    <w:name w:val="List Bullet"/>
    <w:basedOn w:val="Normal"/>
    <w:uiPriority w:val="99"/>
    <w:unhideWhenUsed/>
    <w:qFormat/>
    <w:rsid w:val="008D721D"/>
    <w:pPr>
      <w:numPr>
        <w:numId w:val="17"/>
      </w:numPr>
      <w:ind w:left="720"/>
      <w:contextualSpacing/>
    </w:pPr>
  </w:style>
  <w:style w:type="paragraph" w:styleId="ListBullet2">
    <w:name w:val="List Bullet 2"/>
    <w:basedOn w:val="Normal"/>
    <w:uiPriority w:val="99"/>
    <w:unhideWhenUsed/>
    <w:rsid w:val="008D721D"/>
    <w:pPr>
      <w:numPr>
        <w:numId w:val="18"/>
      </w:numPr>
      <w:contextualSpacing/>
    </w:pPr>
  </w:style>
  <w:style w:type="paragraph" w:styleId="ListBullet3">
    <w:name w:val="List Bullet 3"/>
    <w:basedOn w:val="Normal"/>
    <w:uiPriority w:val="99"/>
    <w:unhideWhenUsed/>
    <w:rsid w:val="008D721D"/>
    <w:pPr>
      <w:numPr>
        <w:numId w:val="19"/>
      </w:numPr>
      <w:contextualSpacing/>
    </w:pPr>
    <w:rPr>
      <w:sz w:val="24"/>
    </w:rPr>
  </w:style>
  <w:style w:type="paragraph" w:styleId="TableofFigures">
    <w:name w:val="table of figures"/>
    <w:basedOn w:val="Normal"/>
    <w:next w:val="Normal"/>
    <w:uiPriority w:val="99"/>
    <w:unhideWhenUsed/>
    <w:rsid w:val="008D721D"/>
    <w:pPr>
      <w:spacing w:after="0" w:line="240" w:lineRule="auto"/>
    </w:pPr>
  </w:style>
  <w:style w:type="paragraph" w:styleId="DocumentMap">
    <w:name w:val="Document Map"/>
    <w:basedOn w:val="Normal"/>
    <w:link w:val="DocumentMapChar"/>
    <w:uiPriority w:val="99"/>
    <w:semiHidden/>
    <w:unhideWhenUsed/>
    <w:rsid w:val="008D721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721D"/>
    <w:rPr>
      <w:rFonts w:ascii="Tahoma" w:hAnsi="Tahoma" w:cs="Tahoma"/>
      <w:kern w:val="2"/>
      <w:sz w:val="16"/>
      <w:szCs w:val="16"/>
    </w:rPr>
  </w:style>
  <w:style w:type="paragraph" w:customStyle="1" w:styleId="Heading1unnumbered">
    <w:name w:val="Heading 1 unnumbered"/>
    <w:basedOn w:val="Heading1"/>
    <w:next w:val="Normal"/>
    <w:qFormat/>
    <w:rsid w:val="008D721D"/>
    <w:pPr>
      <w:numPr>
        <w:numId w:val="0"/>
      </w:numPr>
    </w:pPr>
  </w:style>
  <w:style w:type="character" w:styleId="PlaceholderText">
    <w:name w:val="Placeholder Text"/>
    <w:basedOn w:val="DefaultParagraphFont"/>
    <w:uiPriority w:val="99"/>
    <w:semiHidden/>
    <w:rsid w:val="008D721D"/>
    <w:rPr>
      <w:color w:val="808080"/>
    </w:rPr>
  </w:style>
  <w:style w:type="character" w:customStyle="1" w:styleId="BodyTextChar">
    <w:name w:val="Body Text Char"/>
    <w:basedOn w:val="DefaultParagraphFont"/>
    <w:link w:val="BodyText"/>
    <w:uiPriority w:val="99"/>
    <w:rsid w:val="008D721D"/>
    <w:rPr>
      <w:rFonts w:ascii="Times New Roman" w:eastAsia="Times New Roman" w:hAnsi="Times New Roman" w:cs="Times New Roman"/>
      <w:sz w:val="26"/>
      <w:szCs w:val="24"/>
    </w:rPr>
  </w:style>
  <w:style w:type="character" w:customStyle="1" w:styleId="NoSpacingChar">
    <w:name w:val="No Spacing Char"/>
    <w:basedOn w:val="DefaultParagraphFont"/>
    <w:link w:val="NoSpacing"/>
    <w:uiPriority w:val="1"/>
    <w:rsid w:val="008D721D"/>
    <w:rPr>
      <w:rFonts w:ascii="Times New Roman" w:hAnsi="Times New Roman" w:cs="Angsana New"/>
      <w:kern w:val="2"/>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2157">
      <w:bodyDiv w:val="1"/>
      <w:marLeft w:val="0"/>
      <w:marRight w:val="0"/>
      <w:marTop w:val="0"/>
      <w:marBottom w:val="0"/>
      <w:divBdr>
        <w:top w:val="none" w:sz="0" w:space="0" w:color="auto"/>
        <w:left w:val="none" w:sz="0" w:space="0" w:color="auto"/>
        <w:bottom w:val="none" w:sz="0" w:space="0" w:color="auto"/>
        <w:right w:val="none" w:sz="0" w:space="0" w:color="auto"/>
      </w:divBdr>
    </w:div>
    <w:div w:id="308292517">
      <w:bodyDiv w:val="1"/>
      <w:marLeft w:val="0"/>
      <w:marRight w:val="0"/>
      <w:marTop w:val="0"/>
      <w:marBottom w:val="0"/>
      <w:divBdr>
        <w:top w:val="none" w:sz="0" w:space="0" w:color="auto"/>
        <w:left w:val="none" w:sz="0" w:space="0" w:color="auto"/>
        <w:bottom w:val="none" w:sz="0" w:space="0" w:color="auto"/>
        <w:right w:val="none" w:sz="0" w:space="0" w:color="auto"/>
      </w:divBdr>
    </w:div>
    <w:div w:id="491022832">
      <w:bodyDiv w:val="1"/>
      <w:marLeft w:val="0"/>
      <w:marRight w:val="0"/>
      <w:marTop w:val="0"/>
      <w:marBottom w:val="0"/>
      <w:divBdr>
        <w:top w:val="none" w:sz="0" w:space="0" w:color="auto"/>
        <w:left w:val="none" w:sz="0" w:space="0" w:color="auto"/>
        <w:bottom w:val="none" w:sz="0" w:space="0" w:color="auto"/>
        <w:right w:val="none" w:sz="0" w:space="0" w:color="auto"/>
      </w:divBdr>
    </w:div>
    <w:div w:id="570163850">
      <w:bodyDiv w:val="1"/>
      <w:marLeft w:val="0"/>
      <w:marRight w:val="0"/>
      <w:marTop w:val="0"/>
      <w:marBottom w:val="0"/>
      <w:divBdr>
        <w:top w:val="none" w:sz="0" w:space="0" w:color="auto"/>
        <w:left w:val="none" w:sz="0" w:space="0" w:color="auto"/>
        <w:bottom w:val="none" w:sz="0" w:space="0" w:color="auto"/>
        <w:right w:val="none" w:sz="0" w:space="0" w:color="auto"/>
      </w:divBdr>
    </w:div>
    <w:div w:id="1300720265">
      <w:bodyDiv w:val="1"/>
      <w:marLeft w:val="0"/>
      <w:marRight w:val="0"/>
      <w:marTop w:val="0"/>
      <w:marBottom w:val="0"/>
      <w:divBdr>
        <w:top w:val="none" w:sz="0" w:space="0" w:color="auto"/>
        <w:left w:val="none" w:sz="0" w:space="0" w:color="auto"/>
        <w:bottom w:val="none" w:sz="0" w:space="0" w:color="auto"/>
        <w:right w:val="none" w:sz="0" w:space="0" w:color="auto"/>
      </w:divBdr>
    </w:div>
    <w:div w:id="1347906139">
      <w:bodyDiv w:val="1"/>
      <w:marLeft w:val="0"/>
      <w:marRight w:val="0"/>
      <w:marTop w:val="0"/>
      <w:marBottom w:val="0"/>
      <w:divBdr>
        <w:top w:val="none" w:sz="0" w:space="0" w:color="auto"/>
        <w:left w:val="none" w:sz="0" w:space="0" w:color="auto"/>
        <w:bottom w:val="none" w:sz="0" w:space="0" w:color="auto"/>
        <w:right w:val="none" w:sz="0" w:space="0" w:color="auto"/>
      </w:divBdr>
    </w:div>
    <w:div w:id="1525823772">
      <w:bodyDiv w:val="1"/>
      <w:marLeft w:val="0"/>
      <w:marRight w:val="0"/>
      <w:marTop w:val="0"/>
      <w:marBottom w:val="0"/>
      <w:divBdr>
        <w:top w:val="none" w:sz="0" w:space="0" w:color="auto"/>
        <w:left w:val="none" w:sz="0" w:space="0" w:color="auto"/>
        <w:bottom w:val="none" w:sz="0" w:space="0" w:color="auto"/>
        <w:right w:val="none" w:sz="0" w:space="0" w:color="auto"/>
      </w:divBdr>
    </w:div>
    <w:div w:id="1558130780">
      <w:bodyDiv w:val="1"/>
      <w:marLeft w:val="0"/>
      <w:marRight w:val="0"/>
      <w:marTop w:val="0"/>
      <w:marBottom w:val="0"/>
      <w:divBdr>
        <w:top w:val="none" w:sz="0" w:space="0" w:color="auto"/>
        <w:left w:val="none" w:sz="0" w:space="0" w:color="auto"/>
        <w:bottom w:val="none" w:sz="0" w:space="0" w:color="auto"/>
        <w:right w:val="none" w:sz="0" w:space="0" w:color="auto"/>
      </w:divBdr>
    </w:div>
    <w:div w:id="1573075570">
      <w:bodyDiv w:val="1"/>
      <w:marLeft w:val="0"/>
      <w:marRight w:val="0"/>
      <w:marTop w:val="0"/>
      <w:marBottom w:val="0"/>
      <w:divBdr>
        <w:top w:val="none" w:sz="0" w:space="0" w:color="auto"/>
        <w:left w:val="none" w:sz="0" w:space="0" w:color="auto"/>
        <w:bottom w:val="none" w:sz="0" w:space="0" w:color="auto"/>
        <w:right w:val="none" w:sz="0" w:space="0" w:color="auto"/>
      </w:divBdr>
    </w:div>
    <w:div w:id="1574661201">
      <w:bodyDiv w:val="1"/>
      <w:marLeft w:val="0"/>
      <w:marRight w:val="0"/>
      <w:marTop w:val="0"/>
      <w:marBottom w:val="0"/>
      <w:divBdr>
        <w:top w:val="none" w:sz="0" w:space="0" w:color="auto"/>
        <w:left w:val="none" w:sz="0" w:space="0" w:color="auto"/>
        <w:bottom w:val="none" w:sz="0" w:space="0" w:color="auto"/>
        <w:right w:val="none" w:sz="0" w:space="0" w:color="auto"/>
      </w:divBdr>
      <w:divsChild>
        <w:div w:id="26032224">
          <w:marLeft w:val="0"/>
          <w:marRight w:val="0"/>
          <w:marTop w:val="0"/>
          <w:marBottom w:val="0"/>
          <w:divBdr>
            <w:top w:val="none" w:sz="0" w:space="0" w:color="auto"/>
            <w:left w:val="none" w:sz="0" w:space="0" w:color="auto"/>
            <w:bottom w:val="none" w:sz="0" w:space="0" w:color="auto"/>
            <w:right w:val="none" w:sz="0" w:space="0" w:color="auto"/>
          </w:divBdr>
          <w:divsChild>
            <w:div w:id="10175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042">
      <w:bodyDiv w:val="1"/>
      <w:marLeft w:val="0"/>
      <w:marRight w:val="0"/>
      <w:marTop w:val="0"/>
      <w:marBottom w:val="0"/>
      <w:divBdr>
        <w:top w:val="none" w:sz="0" w:space="0" w:color="auto"/>
        <w:left w:val="none" w:sz="0" w:space="0" w:color="auto"/>
        <w:bottom w:val="none" w:sz="0" w:space="0" w:color="auto"/>
        <w:right w:val="none" w:sz="0" w:space="0" w:color="auto"/>
      </w:divBdr>
    </w:div>
    <w:div w:id="2062631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c-sharpcorner.com/article/creating-web-api-and-consuming-in-console-application-using-web-client-in-an-asy/" TargetMode="External"/><Relationship Id="rId47" Type="http://schemas.openxmlformats.org/officeDocument/2006/relationships/hyperlink" Target="https://viblo.asia/p/phan-tich-thiet-ke-he-thong-thong-tin-su-dung-bieu-do-uml-phan-1-PjxMe6yNG4Y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4.xml"/><Relationship Id="rId45" Type="http://schemas.openxmlformats.org/officeDocument/2006/relationships/hyperlink" Target="https://intellipaat.com/tutorial/kafka-tutorials/application-programming-interfac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learn.microsoft.com/en-us/sql/sql-server/tutorials-for-sql-server-2016?view=sql-server-ver16"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intellipaat.com/tutorial/kafka-tutorials/application-programming-interf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dotnettutorials.net/course/asp-net-web-api/" TargetMode="External"/><Relationship Id="rId48" Type="http://schemas.openxmlformats.org/officeDocument/2006/relationships/hyperlink" Target="https://viblo.asia/p/phan-tich-thiet-ke-he-thong-thong-tin-su-dung-bieu-do-uml-phan-1-PjxMe6yNG4YL"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iettelidc.com.vn/tin-tuc/may-chu-co-so-du-lieu-la-gi"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www.tutorialsteacher.com/webapi/web-api-tutorials" TargetMode="External"/><Relationship Id="rId20" Type="http://schemas.openxmlformats.org/officeDocument/2006/relationships/image" Target="media/image9.png"/><Relationship Id="rId41" Type="http://schemas.openxmlformats.org/officeDocument/2006/relationships/hyperlink" Target="https://www.c-sharpcorner.com/article/creating-web-api-and-consuming-in-console-application-using-web-client-in-an-asy/"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efer%20to%20DA3\baocao\HD19_DA_NguyenThiLie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2775D-0A79-47FF-A752-8B7A4743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HD19_DA_NguyenThiLieu</Template>
  <TotalTime>3874</TotalTime>
  <Pages>56</Pages>
  <Words>7288</Words>
  <Characters>41547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giang long</cp:lastModifiedBy>
  <cp:revision>6</cp:revision>
  <dcterms:created xsi:type="dcterms:W3CDTF">2023-07-12T13:58:00Z</dcterms:created>
  <dcterms:modified xsi:type="dcterms:W3CDTF">2023-07-25T17:31:00Z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for Microsoft 365</vt:lpwstr>
  </property>
  <property fmtid="{D5CDD505-2E9C-101B-9397-08002B2CF9AE}" pid="4" name="LastSaved">
    <vt:filetime>2023-07-09T00:00:00Z</vt:filetime>
  </property>
</Properties>
</file>